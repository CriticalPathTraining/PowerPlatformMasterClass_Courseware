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A01738" w14:textId="4A9BDB7B" w:rsidR="00D971EC" w:rsidRDefault="00B277C4" w:rsidP="00D971EC">
      <w:pPr>
        <w:pStyle w:val="Heading2"/>
      </w:pPr>
      <w:r>
        <w:t>Building a Shopping Cart for Processing Orders</w:t>
      </w:r>
    </w:p>
    <w:p w14:paraId="5AA7803B" w14:textId="77777777" w:rsidR="00D971EC" w:rsidRPr="005C7841" w:rsidRDefault="00D971EC" w:rsidP="00D971EC">
      <w:pPr>
        <w:pStyle w:val="LabExerciseCallout"/>
      </w:pPr>
      <w:r w:rsidRPr="005C7841">
        <w:rPr>
          <w:b/>
        </w:rPr>
        <w:t>Lab Time</w:t>
      </w:r>
      <w:r w:rsidRPr="005C7841">
        <w:t xml:space="preserve">: </w:t>
      </w:r>
      <w:r>
        <w:t>60</w:t>
      </w:r>
      <w:r w:rsidRPr="005C7841">
        <w:t xml:space="preserve"> minutes</w:t>
      </w:r>
    </w:p>
    <w:p w14:paraId="66EF3CCF" w14:textId="33841D17" w:rsidR="00D971EC" w:rsidRPr="005C7841" w:rsidRDefault="00D971EC" w:rsidP="00D971EC">
      <w:pPr>
        <w:pStyle w:val="LabExerciseCallout"/>
      </w:pPr>
      <w:r w:rsidRPr="005C7841">
        <w:rPr>
          <w:b/>
        </w:rPr>
        <w:t>Lab Folder</w:t>
      </w:r>
      <w:r w:rsidRPr="005C7841">
        <w:t xml:space="preserve">: </w:t>
      </w:r>
      <w:r w:rsidR="00061EB5">
        <w:t>C:\Student\Modules\0</w:t>
      </w:r>
      <w:r w:rsidR="00B277C4">
        <w:t>3_ShoppingCart</w:t>
      </w:r>
      <w:r>
        <w:t>\Lab</w:t>
      </w:r>
    </w:p>
    <w:p w14:paraId="49EF9D28" w14:textId="012488A9" w:rsidR="00C939F8" w:rsidRDefault="00D971EC" w:rsidP="00B00A48">
      <w:pPr>
        <w:pStyle w:val="LabExerciseCallout"/>
      </w:pPr>
      <w:r w:rsidRPr="005C7841">
        <w:rPr>
          <w:b/>
        </w:rPr>
        <w:t>Lab Overview</w:t>
      </w:r>
      <w:r w:rsidRPr="005C7841">
        <w:t>:</w:t>
      </w:r>
      <w:r>
        <w:rPr>
          <w:rFonts w:cs="Arial"/>
          <w:lang w:val="en"/>
        </w:rPr>
        <w:t xml:space="preserve"> </w:t>
      </w:r>
      <w:r w:rsidR="00832E99">
        <w:rPr>
          <w:sz w:val="20"/>
          <w:szCs w:val="20"/>
        </w:rPr>
        <w:t xml:space="preserve">In this </w:t>
      </w:r>
      <w:r w:rsidR="00CA7353">
        <w:rPr>
          <w:sz w:val="20"/>
          <w:szCs w:val="20"/>
        </w:rPr>
        <w:t xml:space="preserve">lab </w:t>
      </w:r>
      <w:r w:rsidR="00832E99">
        <w:rPr>
          <w:sz w:val="20"/>
          <w:szCs w:val="20"/>
        </w:rPr>
        <w:t>you will</w:t>
      </w:r>
      <w:r w:rsidR="007A330F">
        <w:rPr>
          <w:sz w:val="20"/>
          <w:szCs w:val="20"/>
        </w:rPr>
        <w:t xml:space="preserve"> extend the canvas app named </w:t>
      </w:r>
      <w:r w:rsidR="007A330F" w:rsidRPr="00E012B4">
        <w:rPr>
          <w:b/>
          <w:sz w:val="20"/>
          <w:szCs w:val="20"/>
        </w:rPr>
        <w:t>Customer Ordering</w:t>
      </w:r>
      <w:r w:rsidR="007A330F">
        <w:rPr>
          <w:sz w:val="20"/>
          <w:szCs w:val="20"/>
        </w:rPr>
        <w:t xml:space="preserve"> that you created in the previous lab by adding the behavior to add products into a shopping cart and submit an order</w:t>
      </w:r>
      <w:r w:rsidR="00A81F77">
        <w:t>.</w:t>
      </w:r>
    </w:p>
    <w:p w14:paraId="719B63C7" w14:textId="714FC5D3" w:rsidR="007A330F" w:rsidRDefault="007A330F" w:rsidP="00B00A48">
      <w:pPr>
        <w:pStyle w:val="LabExerciseCallout"/>
      </w:pPr>
      <w:r w:rsidRPr="00091DE4">
        <w:rPr>
          <w:b/>
        </w:rPr>
        <w:t>Prerequisite</w:t>
      </w:r>
      <w:r>
        <w:t xml:space="preserve">: This lab assumes that you have already completed the previous lab titled </w:t>
      </w:r>
      <w:r w:rsidRPr="00091DE4">
        <w:rPr>
          <w:b/>
        </w:rPr>
        <w:t>Building a Data-driven Canvas App</w:t>
      </w:r>
      <w:r>
        <w:t>.</w:t>
      </w:r>
    </w:p>
    <w:p w14:paraId="06B99227" w14:textId="1E235566" w:rsidR="000562B1" w:rsidRDefault="000562B1" w:rsidP="000562B1">
      <w:pPr>
        <w:pStyle w:val="Heading3"/>
      </w:pPr>
      <w:r>
        <w:t xml:space="preserve">Exercise </w:t>
      </w:r>
      <w:r w:rsidR="00DA7877">
        <w:t>1</w:t>
      </w:r>
      <w:r>
        <w:t>: Create The Browse Products Screen</w:t>
      </w:r>
    </w:p>
    <w:p w14:paraId="608B90E1" w14:textId="3B3A3D40" w:rsidR="00091DE4" w:rsidRDefault="000562B1" w:rsidP="007A330F">
      <w:pPr>
        <w:pStyle w:val="LabExerciseLeadIn"/>
      </w:pPr>
      <w:r>
        <w:t xml:space="preserve">In this exercise, you will </w:t>
      </w:r>
      <w:r w:rsidR="007A330F">
        <w:t xml:space="preserve">add the </w:t>
      </w:r>
      <w:r w:rsidR="007A330F" w:rsidRPr="007A330F">
        <w:rPr>
          <w:b/>
        </w:rPr>
        <w:t>Browse Products Screen</w:t>
      </w:r>
      <w:r w:rsidR="007A330F">
        <w:t xml:space="preserve"> which allows the user to view and filter a set of products</w:t>
      </w:r>
      <w:r>
        <w:t>.</w:t>
      </w:r>
    </w:p>
    <w:p w14:paraId="71FF2BF7" w14:textId="102F165B" w:rsidR="00091DE4" w:rsidRDefault="00091DE4" w:rsidP="000562B1">
      <w:pPr>
        <w:pStyle w:val="LabStepNumbered"/>
        <w:numPr>
          <w:ilvl w:val="0"/>
          <w:numId w:val="26"/>
        </w:numPr>
        <w:rPr>
          <w:sz w:val="20"/>
          <w:szCs w:val="20"/>
        </w:rPr>
      </w:pPr>
      <w:r>
        <w:rPr>
          <w:sz w:val="20"/>
          <w:szCs w:val="20"/>
        </w:rPr>
        <w:t xml:space="preserve">Open the canvas app </w:t>
      </w:r>
      <w:r w:rsidR="00E012B4">
        <w:rPr>
          <w:sz w:val="20"/>
          <w:szCs w:val="20"/>
        </w:rPr>
        <w:t xml:space="preserve">named </w:t>
      </w:r>
      <w:r w:rsidR="00E012B4" w:rsidRPr="00E012B4">
        <w:rPr>
          <w:b/>
          <w:sz w:val="20"/>
          <w:szCs w:val="20"/>
        </w:rPr>
        <w:t>Customer Ordering</w:t>
      </w:r>
      <w:r w:rsidR="00E012B4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that you created in </w:t>
      </w:r>
      <w:r w:rsidR="001D20D6">
        <w:rPr>
          <w:sz w:val="20"/>
          <w:szCs w:val="20"/>
        </w:rPr>
        <w:t>lab</w:t>
      </w:r>
      <w:r>
        <w:rPr>
          <w:sz w:val="20"/>
          <w:szCs w:val="20"/>
        </w:rPr>
        <w:t xml:space="preserve"> 2</w:t>
      </w:r>
      <w:r w:rsidR="008D4FD1">
        <w:rPr>
          <w:sz w:val="20"/>
          <w:szCs w:val="20"/>
        </w:rPr>
        <w:t xml:space="preserve"> titled </w:t>
      </w:r>
      <w:r w:rsidR="008D4FD1" w:rsidRPr="008D4FD1">
        <w:rPr>
          <w:b/>
        </w:rPr>
        <w:t>Building a Data-driven Canvas App</w:t>
      </w:r>
      <w:r>
        <w:rPr>
          <w:sz w:val="20"/>
          <w:szCs w:val="20"/>
        </w:rPr>
        <w:t>.</w:t>
      </w:r>
    </w:p>
    <w:p w14:paraId="56AD285B" w14:textId="3F8B27E3" w:rsidR="00091DE4" w:rsidRDefault="00091DE4" w:rsidP="00091DE4">
      <w:pPr>
        <w:pStyle w:val="LabStepNumberedLevel2"/>
        <w:numPr>
          <w:ilvl w:val="1"/>
          <w:numId w:val="26"/>
        </w:numPr>
        <w:rPr>
          <w:sz w:val="20"/>
          <w:szCs w:val="20"/>
        </w:rPr>
      </w:pPr>
      <w:r>
        <w:rPr>
          <w:sz w:val="20"/>
          <w:szCs w:val="20"/>
        </w:rPr>
        <w:t xml:space="preserve">Navigate to the PowerApps portal at </w:t>
      </w:r>
      <w:hyperlink r:id="rId8" w:history="1">
        <w:r w:rsidRPr="007E1F11">
          <w:rPr>
            <w:rStyle w:val="Hyperlink"/>
            <w:sz w:val="20"/>
            <w:szCs w:val="20"/>
          </w:rPr>
          <w:t>https://web.powerapps.com</w:t>
        </w:r>
      </w:hyperlink>
      <w:r>
        <w:rPr>
          <w:sz w:val="20"/>
          <w:szCs w:val="20"/>
        </w:rPr>
        <w:t xml:space="preserve">. </w:t>
      </w:r>
    </w:p>
    <w:p w14:paraId="58861870" w14:textId="7E3A66E5" w:rsidR="00091DE4" w:rsidRDefault="00091DE4" w:rsidP="00091DE4">
      <w:pPr>
        <w:pStyle w:val="LabStepNumberedLevel2"/>
        <w:numPr>
          <w:ilvl w:val="1"/>
          <w:numId w:val="26"/>
        </w:numPr>
        <w:rPr>
          <w:sz w:val="20"/>
          <w:szCs w:val="20"/>
        </w:rPr>
      </w:pPr>
      <w:r>
        <w:rPr>
          <w:sz w:val="20"/>
          <w:szCs w:val="20"/>
        </w:rPr>
        <w:t xml:space="preserve">Open the canvas app named </w:t>
      </w:r>
      <w:r w:rsidRPr="00091DE4">
        <w:rPr>
          <w:b/>
          <w:sz w:val="20"/>
          <w:szCs w:val="20"/>
        </w:rPr>
        <w:t>Customer Ordering</w:t>
      </w:r>
      <w:r>
        <w:rPr>
          <w:sz w:val="20"/>
          <w:szCs w:val="20"/>
        </w:rPr>
        <w:t xml:space="preserve"> in edit mode.</w:t>
      </w:r>
    </w:p>
    <w:p w14:paraId="5335A620" w14:textId="30F28121" w:rsidR="007A330F" w:rsidRDefault="007A330F" w:rsidP="007A330F">
      <w:pPr>
        <w:pStyle w:val="LabStepNumberedLevel2"/>
        <w:numPr>
          <w:ilvl w:val="1"/>
          <w:numId w:val="26"/>
        </w:numPr>
      </w:pPr>
      <w:r>
        <w:t xml:space="preserve">The </w:t>
      </w:r>
      <w:r w:rsidRPr="007A330F">
        <w:rPr>
          <w:b/>
          <w:sz w:val="20"/>
          <w:szCs w:val="20"/>
        </w:rPr>
        <w:t>Customer Ordering</w:t>
      </w:r>
      <w:r w:rsidRPr="007A330F">
        <w:rPr>
          <w:sz w:val="20"/>
          <w:szCs w:val="20"/>
        </w:rPr>
        <w:t xml:space="preserve"> canvas app should currently contain </w:t>
      </w:r>
      <w:r>
        <w:rPr>
          <w:sz w:val="20"/>
          <w:szCs w:val="20"/>
        </w:rPr>
        <w:t>four</w:t>
      </w:r>
      <w:r w:rsidRPr="007A330F">
        <w:rPr>
          <w:sz w:val="20"/>
          <w:szCs w:val="20"/>
        </w:rPr>
        <w:t xml:space="preserve"> screens as shown in the following screenshot.</w:t>
      </w:r>
    </w:p>
    <w:p w14:paraId="4C330645" w14:textId="77777777" w:rsidR="007A330F" w:rsidRDefault="007A330F" w:rsidP="007A330F">
      <w:pPr>
        <w:pStyle w:val="LabStepScreenshotLevel2"/>
      </w:pPr>
      <w:r>
        <w:drawing>
          <wp:inline distT="0" distB="0" distL="0" distR="0" wp14:anchorId="5C846D71" wp14:editId="1691F9DA">
            <wp:extent cx="2323842" cy="1619623"/>
            <wp:effectExtent l="19050" t="19050" r="19685" b="1905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874" cy="1703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5C88638" w14:textId="6621B752" w:rsidR="000562B1" w:rsidRPr="000562B1" w:rsidRDefault="00091DE4" w:rsidP="000562B1">
      <w:pPr>
        <w:pStyle w:val="LabStepNumbered"/>
        <w:numPr>
          <w:ilvl w:val="0"/>
          <w:numId w:val="26"/>
        </w:numPr>
        <w:rPr>
          <w:sz w:val="20"/>
          <w:szCs w:val="20"/>
        </w:rPr>
      </w:pPr>
      <w:r>
        <w:rPr>
          <w:sz w:val="20"/>
          <w:szCs w:val="20"/>
        </w:rPr>
        <w:t xml:space="preserve">Create the </w:t>
      </w:r>
      <w:r w:rsidRPr="008D4FD1">
        <w:rPr>
          <w:b/>
          <w:sz w:val="20"/>
          <w:szCs w:val="20"/>
        </w:rPr>
        <w:t>Browse Products Screen</w:t>
      </w:r>
      <w:r w:rsidR="008D4FD1">
        <w:rPr>
          <w:sz w:val="20"/>
          <w:szCs w:val="20"/>
        </w:rPr>
        <w:t>.</w:t>
      </w:r>
    </w:p>
    <w:p w14:paraId="317D8E16" w14:textId="21418629" w:rsidR="00091DE4" w:rsidRDefault="00091DE4" w:rsidP="00091DE4">
      <w:pPr>
        <w:pStyle w:val="LabStepNumberedLevel2"/>
      </w:pPr>
      <w:r>
        <w:t xml:space="preserve">Use the </w:t>
      </w:r>
      <w:r w:rsidRPr="00091DE4">
        <w:rPr>
          <w:b/>
        </w:rPr>
        <w:t>New screen</w:t>
      </w:r>
      <w:r>
        <w:t xml:space="preserve"> command from the </w:t>
      </w:r>
      <w:r w:rsidRPr="00091DE4">
        <w:rPr>
          <w:b/>
        </w:rPr>
        <w:t>Home</w:t>
      </w:r>
      <w:r>
        <w:t xml:space="preserve"> tab to add a new </w:t>
      </w:r>
      <w:r w:rsidRPr="00091DE4">
        <w:rPr>
          <w:b/>
        </w:rPr>
        <w:t>Blank</w:t>
      </w:r>
      <w:r>
        <w:t xml:space="preserve"> screen.</w:t>
      </w:r>
    </w:p>
    <w:p w14:paraId="5BF392D1" w14:textId="41B1EC73" w:rsidR="000562B1" w:rsidRDefault="000562B1" w:rsidP="000562B1">
      <w:pPr>
        <w:pStyle w:val="LabStepScreenshotLevel2"/>
      </w:pPr>
      <w:r>
        <w:drawing>
          <wp:inline distT="0" distB="0" distL="0" distR="0" wp14:anchorId="53B76889" wp14:editId="3DD0FDFF">
            <wp:extent cx="4080851" cy="1775012"/>
            <wp:effectExtent l="19050" t="19050" r="15240" b="15875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339" cy="18578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C8D4FD" w14:textId="212ED889" w:rsidR="00091DE4" w:rsidRDefault="00091DE4" w:rsidP="00091DE4">
      <w:pPr>
        <w:pStyle w:val="LabStepNumberedLevel2"/>
      </w:pPr>
      <w:r>
        <w:t xml:space="preserve">Rename the new screen to </w:t>
      </w:r>
      <w:r w:rsidRPr="00091DE4">
        <w:rPr>
          <w:b/>
        </w:rPr>
        <w:t>Browse Products Screen</w:t>
      </w:r>
      <w:r>
        <w:t>.</w:t>
      </w:r>
    </w:p>
    <w:p w14:paraId="5A787E0F" w14:textId="190569D3" w:rsidR="000562B1" w:rsidRDefault="000562B1" w:rsidP="000562B1">
      <w:pPr>
        <w:pStyle w:val="LabStepScreenshotLevel2"/>
      </w:pPr>
      <w:r>
        <w:drawing>
          <wp:inline distT="0" distB="0" distL="0" distR="0" wp14:anchorId="2F4A86FC" wp14:editId="0E5C3F40">
            <wp:extent cx="1894110" cy="888275"/>
            <wp:effectExtent l="19050" t="19050" r="11430" b="2667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15" cy="9243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B980B7" w14:textId="0234EA67" w:rsidR="00091DE4" w:rsidRDefault="00091DE4" w:rsidP="00091DE4">
      <w:pPr>
        <w:pStyle w:val="LabStepNumbered"/>
      </w:pPr>
      <w:r>
        <w:lastRenderedPageBreak/>
        <w:t xml:space="preserve">Copy and paste the </w:t>
      </w:r>
      <w:r w:rsidR="008D4FD1">
        <w:t xml:space="preserve">group named </w:t>
      </w:r>
      <w:r w:rsidR="008D4FD1" w:rsidRPr="008D4FD1">
        <w:rPr>
          <w:b/>
        </w:rPr>
        <w:t>grpTopNavBanner</w:t>
      </w:r>
      <w:r>
        <w:t xml:space="preserve"> from the </w:t>
      </w:r>
      <w:r w:rsidRPr="0069033B">
        <w:rPr>
          <w:b/>
        </w:rPr>
        <w:t>Welcome Screen</w:t>
      </w:r>
      <w:r>
        <w:t xml:space="preserve"> to the </w:t>
      </w:r>
      <w:r w:rsidR="0069033B" w:rsidRPr="0069033B">
        <w:rPr>
          <w:b/>
        </w:rPr>
        <w:t>Browse Products Screen</w:t>
      </w:r>
      <w:r w:rsidR="0069033B">
        <w:t>.</w:t>
      </w:r>
    </w:p>
    <w:p w14:paraId="6A2924F8" w14:textId="0E4EA6C5" w:rsidR="0069033B" w:rsidRDefault="0069033B" w:rsidP="0069033B">
      <w:pPr>
        <w:pStyle w:val="LabStepNumberedLevel2"/>
      </w:pPr>
      <w:r>
        <w:t xml:space="preserve">Expand the </w:t>
      </w:r>
      <w:r w:rsidRPr="007A330F">
        <w:rPr>
          <w:b/>
        </w:rPr>
        <w:t>Welcome Screen</w:t>
      </w:r>
      <w:r>
        <w:t xml:space="preserve"> in the left tree view.</w:t>
      </w:r>
    </w:p>
    <w:p w14:paraId="7A6085C4" w14:textId="507DE2C5" w:rsidR="0069033B" w:rsidRDefault="0069033B" w:rsidP="0069033B">
      <w:pPr>
        <w:pStyle w:val="LabStepNumberedLevel2"/>
      </w:pPr>
      <w:r>
        <w:t xml:space="preserve">Drop down the context menu for </w:t>
      </w:r>
      <w:r w:rsidRPr="0069033B">
        <w:rPr>
          <w:b/>
        </w:rPr>
        <w:t>grpTopNavBanner</w:t>
      </w:r>
      <w:r>
        <w:t xml:space="preserve"> and select </w:t>
      </w:r>
      <w:r w:rsidRPr="0069033B">
        <w:rPr>
          <w:b/>
        </w:rPr>
        <w:t>Copy</w:t>
      </w:r>
      <w:r>
        <w:t>.</w:t>
      </w:r>
    </w:p>
    <w:p w14:paraId="0EB69C14" w14:textId="121C2664" w:rsidR="000562B1" w:rsidRDefault="000562B1" w:rsidP="000562B1">
      <w:pPr>
        <w:pStyle w:val="LabStepScreenshotLevel2"/>
      </w:pPr>
      <w:r>
        <w:drawing>
          <wp:inline distT="0" distB="0" distL="0" distR="0" wp14:anchorId="54004B30" wp14:editId="4CE2E363">
            <wp:extent cx="2024743" cy="1276468"/>
            <wp:effectExtent l="19050" t="19050" r="13970" b="1905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936" cy="13112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F98D50" w14:textId="164E6CB4" w:rsidR="0069033B" w:rsidRDefault="0069033B" w:rsidP="0069033B">
      <w:pPr>
        <w:pStyle w:val="LabStepNumberedLevel2"/>
      </w:pPr>
      <w:r>
        <w:t xml:space="preserve">Drop down the context menu for the </w:t>
      </w:r>
      <w:r w:rsidRPr="0069033B">
        <w:rPr>
          <w:b/>
        </w:rPr>
        <w:t>Browse Products Screen</w:t>
      </w:r>
      <w:r>
        <w:t xml:space="preserve"> and select </w:t>
      </w:r>
      <w:r w:rsidRPr="0069033B">
        <w:rPr>
          <w:b/>
        </w:rPr>
        <w:t>Paste</w:t>
      </w:r>
      <w:r>
        <w:t>.</w:t>
      </w:r>
    </w:p>
    <w:p w14:paraId="155B7F08" w14:textId="4CE585D7" w:rsidR="000562B1" w:rsidRDefault="000562B1" w:rsidP="000562B1">
      <w:pPr>
        <w:pStyle w:val="LabStepScreenshotLevel2"/>
      </w:pPr>
      <w:r>
        <w:drawing>
          <wp:inline distT="0" distB="0" distL="0" distR="0" wp14:anchorId="6A991945" wp14:editId="7825601F">
            <wp:extent cx="1582790" cy="724988"/>
            <wp:effectExtent l="19050" t="19050" r="17780" b="18415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675" cy="751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4C5742" w14:textId="17A619B7" w:rsidR="0069033B" w:rsidRDefault="0069033B" w:rsidP="0069033B">
      <w:pPr>
        <w:pStyle w:val="LabStepNumberedLevel2"/>
      </w:pPr>
      <w:r>
        <w:t xml:space="preserve">Update the text on the Top Nav Banner to </w:t>
      </w:r>
      <w:r w:rsidRPr="0069033B">
        <w:rPr>
          <w:b/>
        </w:rPr>
        <w:t>"Browse Products"</w:t>
      </w:r>
      <w:r>
        <w:t>.</w:t>
      </w:r>
    </w:p>
    <w:p w14:paraId="404EA673" w14:textId="5A354178" w:rsidR="000562B1" w:rsidRDefault="000562B1" w:rsidP="000562B1">
      <w:pPr>
        <w:pStyle w:val="LabStepScreenshotLevel2"/>
      </w:pPr>
      <w:r>
        <w:drawing>
          <wp:inline distT="0" distB="0" distL="0" distR="0" wp14:anchorId="3F24051E" wp14:editId="1773FC24">
            <wp:extent cx="4167052" cy="1553279"/>
            <wp:effectExtent l="19050" t="19050" r="24130" b="2794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591" cy="15743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1D7714" w14:textId="5DA8DA79" w:rsidR="0069033B" w:rsidRDefault="0069033B" w:rsidP="0069033B">
      <w:pPr>
        <w:pStyle w:val="LabStepNumbered"/>
      </w:pPr>
      <w:bookmarkStart w:id="0" w:name="_Hlk3400106"/>
      <w:r>
        <w:t xml:space="preserve">Add a new gallery </w:t>
      </w:r>
      <w:r w:rsidR="00F6734A">
        <w:t xml:space="preserve">to </w:t>
      </w:r>
      <w:r w:rsidR="00454770">
        <w:t xml:space="preserve">the </w:t>
      </w:r>
      <w:r w:rsidR="00454770" w:rsidRPr="00454770">
        <w:rPr>
          <w:b/>
        </w:rPr>
        <w:t>Browse Products Screen</w:t>
      </w:r>
      <w:r w:rsidR="00454770">
        <w:t xml:space="preserve"> for displaying </w:t>
      </w:r>
      <w:r>
        <w:t>products.</w:t>
      </w:r>
    </w:p>
    <w:p w14:paraId="6218FADE" w14:textId="77B08FE8" w:rsidR="0069033B" w:rsidRDefault="00454770" w:rsidP="0069033B">
      <w:pPr>
        <w:pStyle w:val="LabStepNumberedLevel2"/>
      </w:pPr>
      <w:r>
        <w:t xml:space="preserve">Using the </w:t>
      </w:r>
      <w:r w:rsidRPr="00454770">
        <w:rPr>
          <w:b/>
        </w:rPr>
        <w:t>Gallery</w:t>
      </w:r>
      <w:r>
        <w:t xml:space="preserve"> menu on the </w:t>
      </w:r>
      <w:r w:rsidRPr="00454770">
        <w:rPr>
          <w:b/>
        </w:rPr>
        <w:t>Insert</w:t>
      </w:r>
      <w:r>
        <w:t xml:space="preserve"> tab, add a new </w:t>
      </w:r>
      <w:r w:rsidRPr="00F6734A">
        <w:rPr>
          <w:b/>
        </w:rPr>
        <w:t>Vertical</w:t>
      </w:r>
      <w:r>
        <w:t xml:space="preserve"> gallery to the </w:t>
      </w:r>
      <w:r w:rsidRPr="00454770">
        <w:rPr>
          <w:b/>
        </w:rPr>
        <w:t>Browse Products Screen</w:t>
      </w:r>
      <w:r>
        <w:t>.</w:t>
      </w:r>
    </w:p>
    <w:p w14:paraId="52C6F373" w14:textId="628834C6" w:rsidR="0069033B" w:rsidRDefault="0069033B" w:rsidP="0069033B">
      <w:pPr>
        <w:pStyle w:val="LabStepScreenshotLevel2"/>
      </w:pPr>
      <w:r>
        <w:drawing>
          <wp:inline distT="0" distB="0" distL="0" distR="0" wp14:anchorId="531EA1B4" wp14:editId="711A72FA">
            <wp:extent cx="4604657" cy="1044690"/>
            <wp:effectExtent l="19050" t="19050" r="24765" b="22225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870" cy="10615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AE769C" w14:textId="243A15D0" w:rsidR="0069033B" w:rsidRDefault="00454770" w:rsidP="0069033B">
      <w:pPr>
        <w:pStyle w:val="LabStepNumberedLevel2"/>
      </w:pPr>
      <w:r>
        <w:t xml:space="preserve">Rename the new gallery to </w:t>
      </w:r>
      <w:r w:rsidRPr="00454770">
        <w:rPr>
          <w:b/>
        </w:rPr>
        <w:t>galProducts</w:t>
      </w:r>
      <w:r>
        <w:t>.</w:t>
      </w:r>
    </w:p>
    <w:p w14:paraId="7BFF0E6C" w14:textId="77981380" w:rsidR="00454770" w:rsidRDefault="00454770" w:rsidP="00454770">
      <w:pPr>
        <w:pStyle w:val="LabStepScreenshotLevel2"/>
      </w:pPr>
      <w:r>
        <w:drawing>
          <wp:inline distT="0" distB="0" distL="0" distR="0" wp14:anchorId="3D0F6344" wp14:editId="3C401704">
            <wp:extent cx="1584046" cy="881743"/>
            <wp:effectExtent l="19050" t="19050" r="16510" b="1397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171" cy="8957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64F172" w14:textId="6DD9586C" w:rsidR="00454770" w:rsidRDefault="00454770" w:rsidP="0069033B">
      <w:pPr>
        <w:pStyle w:val="LabStepNumberedLevel2"/>
      </w:pPr>
      <w:r>
        <w:lastRenderedPageBreak/>
        <w:t xml:space="preserve">With </w:t>
      </w:r>
      <w:r w:rsidRPr="00454770">
        <w:rPr>
          <w:b/>
        </w:rPr>
        <w:t>galProducts</w:t>
      </w:r>
      <w:r>
        <w:t xml:space="preserve"> selected in the left tree view, </w:t>
      </w:r>
      <w:r w:rsidR="00DB1B2D">
        <w:t xml:space="preserve">drop down the </w:t>
      </w:r>
      <w:r w:rsidR="00DB1B2D" w:rsidRPr="00DB1B2D">
        <w:rPr>
          <w:b/>
        </w:rPr>
        <w:t>Select a data source</w:t>
      </w:r>
      <w:r w:rsidR="00DB1B2D">
        <w:t xml:space="preserve"> menu in the </w:t>
      </w:r>
      <w:r w:rsidR="00DB1B2D" w:rsidRPr="00DB1B2D">
        <w:rPr>
          <w:b/>
        </w:rPr>
        <w:t>Properties</w:t>
      </w:r>
      <w:r w:rsidR="00DB1B2D">
        <w:t xml:space="preserve"> pane. </w:t>
      </w:r>
    </w:p>
    <w:bookmarkEnd w:id="0"/>
    <w:p w14:paraId="09065A12" w14:textId="337E267F" w:rsidR="00454770" w:rsidRDefault="00454770" w:rsidP="00454770">
      <w:pPr>
        <w:pStyle w:val="LabStepScreenshotLevel2"/>
      </w:pPr>
      <w:r>
        <w:drawing>
          <wp:inline distT="0" distB="0" distL="0" distR="0" wp14:anchorId="04D1A571" wp14:editId="44711228">
            <wp:extent cx="4297680" cy="1333347"/>
            <wp:effectExtent l="19050" t="19050" r="26670" b="19685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448"/>
                    <a:stretch/>
                  </pic:blipFill>
                  <pic:spPr bwMode="auto">
                    <a:xfrm>
                      <a:off x="0" y="0"/>
                      <a:ext cx="4525483" cy="140402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D4BA7" w14:textId="314BC564" w:rsidR="00454770" w:rsidRDefault="00DB1B2D" w:rsidP="0069033B">
      <w:pPr>
        <w:pStyle w:val="LabStepNumberedLevel2"/>
      </w:pPr>
      <w:r>
        <w:t xml:space="preserve">Select </w:t>
      </w:r>
      <w:r w:rsidRPr="00DB1B2D">
        <w:rPr>
          <w:b/>
        </w:rPr>
        <w:t>Add a data source</w:t>
      </w:r>
      <w:r>
        <w:t>.</w:t>
      </w:r>
    </w:p>
    <w:p w14:paraId="5E843AD4" w14:textId="2D1D536F" w:rsidR="00DB1B2D" w:rsidRDefault="00DB1B2D" w:rsidP="00DB1B2D">
      <w:pPr>
        <w:pStyle w:val="LabStepScreenshotLevel2"/>
      </w:pPr>
      <w:r>
        <w:drawing>
          <wp:inline distT="0" distB="0" distL="0" distR="0" wp14:anchorId="1A74DB4E" wp14:editId="5EDDE63A">
            <wp:extent cx="1771650" cy="769029"/>
            <wp:effectExtent l="19050" t="19050" r="19050" b="12065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66" b="3394"/>
                    <a:stretch/>
                  </pic:blipFill>
                  <pic:spPr bwMode="auto">
                    <a:xfrm>
                      <a:off x="0" y="0"/>
                      <a:ext cx="1818460" cy="7893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B3F19" w14:textId="0A2052DF" w:rsidR="00DB1B2D" w:rsidRDefault="0005122E" w:rsidP="0069033B">
      <w:pPr>
        <w:pStyle w:val="LabStepNumberedLevel2"/>
      </w:pPr>
      <w:r>
        <w:t xml:space="preserve">Select </w:t>
      </w:r>
      <w:r w:rsidRPr="0005122E">
        <w:rPr>
          <w:b/>
        </w:rPr>
        <w:t>Import from Excel</w:t>
      </w:r>
      <w:r>
        <w:t>.</w:t>
      </w:r>
    </w:p>
    <w:p w14:paraId="2714D857" w14:textId="021DEC95" w:rsidR="00DB1B2D" w:rsidRDefault="00DB1B2D" w:rsidP="00DB1B2D">
      <w:pPr>
        <w:pStyle w:val="LabStepScreenshotLevel2"/>
      </w:pPr>
      <w:r>
        <w:drawing>
          <wp:inline distT="0" distB="0" distL="0" distR="0" wp14:anchorId="14A6F309" wp14:editId="1A4CF074">
            <wp:extent cx="1719630" cy="1084217"/>
            <wp:effectExtent l="19050" t="19050" r="13970" b="20955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998"/>
                    <a:stretch/>
                  </pic:blipFill>
                  <pic:spPr bwMode="auto">
                    <a:xfrm>
                      <a:off x="0" y="0"/>
                      <a:ext cx="1778857" cy="112155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4EAD5" w14:textId="3A809FF8" w:rsidR="00DB1B2D" w:rsidRDefault="0005122E" w:rsidP="0069033B">
      <w:pPr>
        <w:pStyle w:val="LabStepNumberedLevel2"/>
      </w:pPr>
      <w:r>
        <w:t xml:space="preserve">When the </w:t>
      </w:r>
      <w:r w:rsidR="00682129">
        <w:t xml:space="preserve">file </w:t>
      </w:r>
      <w:r w:rsidRPr="00682129">
        <w:rPr>
          <w:b/>
        </w:rPr>
        <w:t>Open</w:t>
      </w:r>
      <w:r>
        <w:t xml:space="preserve"> dialog appears, select the Excel workbook named </w:t>
      </w:r>
      <w:r w:rsidRPr="00682129">
        <w:rPr>
          <w:b/>
        </w:rPr>
        <w:t>ProductCatalog.xlsx</w:t>
      </w:r>
      <w:r>
        <w:t xml:space="preserve"> at the following path.</w:t>
      </w:r>
    </w:p>
    <w:p w14:paraId="03DE9E49" w14:textId="28CF18BD" w:rsidR="0005122E" w:rsidRDefault="0005122E" w:rsidP="0005122E">
      <w:pPr>
        <w:pStyle w:val="LabStepCodeBlockLevel2"/>
      </w:pPr>
      <w:r w:rsidRPr="0005122E">
        <w:t>C:\Student\Extras</w:t>
      </w:r>
      <w:r>
        <w:t>\</w:t>
      </w:r>
      <w:r w:rsidRPr="0005122E">
        <w:t>ProductCatalog.xlsx</w:t>
      </w:r>
    </w:p>
    <w:p w14:paraId="1F11E977" w14:textId="5A25EF6A" w:rsidR="00DB1B2D" w:rsidRDefault="00682129" w:rsidP="0069033B">
      <w:pPr>
        <w:pStyle w:val="LabStepNumberedLevel2"/>
      </w:pPr>
      <w:r>
        <w:t xml:space="preserve">When prompted to </w:t>
      </w:r>
      <w:r w:rsidRPr="00682129">
        <w:rPr>
          <w:b/>
        </w:rPr>
        <w:t>Choose a table</w:t>
      </w:r>
      <w:r>
        <w:t xml:space="preserve"> on the </w:t>
      </w:r>
      <w:r w:rsidRPr="00682129">
        <w:rPr>
          <w:b/>
        </w:rPr>
        <w:t>Data</w:t>
      </w:r>
      <w:r>
        <w:t xml:space="preserve"> pane, select the </w:t>
      </w:r>
      <w:r w:rsidRPr="00682129">
        <w:rPr>
          <w:b/>
        </w:rPr>
        <w:t>Products</w:t>
      </w:r>
      <w:r>
        <w:t xml:space="preserve"> table and click </w:t>
      </w:r>
      <w:r w:rsidRPr="00682129">
        <w:rPr>
          <w:b/>
        </w:rPr>
        <w:t>Connect</w:t>
      </w:r>
      <w:r>
        <w:t>.</w:t>
      </w:r>
    </w:p>
    <w:p w14:paraId="6FB75EC7" w14:textId="628AF012" w:rsidR="00682129" w:rsidRDefault="00682129" w:rsidP="00682129">
      <w:pPr>
        <w:pStyle w:val="LabStepScreenshotLevel2"/>
      </w:pPr>
      <w:r>
        <w:drawing>
          <wp:inline distT="0" distB="0" distL="0" distR="0" wp14:anchorId="276F8081" wp14:editId="134D354F">
            <wp:extent cx="1358537" cy="1116595"/>
            <wp:effectExtent l="19050" t="19050" r="13335" b="2667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925" cy="1136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278415" w14:textId="536ED3AD" w:rsidR="00DB1B2D" w:rsidRDefault="008D4FD1" w:rsidP="0069033B">
      <w:pPr>
        <w:pStyle w:val="LabStepNumberedLevel2"/>
      </w:pPr>
      <w:r>
        <w:t>You should now see that he gallery is populated with products</w:t>
      </w:r>
      <w:r w:rsidR="00E35CEE">
        <w:t xml:space="preserve"> as shown in the following screenshot.</w:t>
      </w:r>
    </w:p>
    <w:p w14:paraId="49EA324A" w14:textId="7F7A8F20" w:rsidR="00682129" w:rsidRDefault="00682129" w:rsidP="00682129">
      <w:pPr>
        <w:pStyle w:val="LabStepScreenshotLevel2"/>
      </w:pPr>
      <w:r>
        <w:drawing>
          <wp:inline distT="0" distB="0" distL="0" distR="0" wp14:anchorId="0245CEC3" wp14:editId="62E66720">
            <wp:extent cx="1832277" cy="1195294"/>
            <wp:effectExtent l="19050" t="19050" r="15875" b="2413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39134"/>
                    <a:stretch/>
                  </pic:blipFill>
                  <pic:spPr bwMode="auto">
                    <a:xfrm>
                      <a:off x="0" y="0"/>
                      <a:ext cx="1901587" cy="124050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62438" w14:textId="2D024859" w:rsidR="00DB1B2D" w:rsidRDefault="00220CC6" w:rsidP="00220CC6">
      <w:pPr>
        <w:pStyle w:val="LabStepNumbered"/>
      </w:pPr>
      <w:r>
        <w:lastRenderedPageBreak/>
        <w:t>Configure the fields display</w:t>
      </w:r>
      <w:r w:rsidR="00B813DF">
        <w:t>ed</w:t>
      </w:r>
      <w:r>
        <w:t xml:space="preserve"> by </w:t>
      </w:r>
      <w:r w:rsidRPr="00220CC6">
        <w:rPr>
          <w:b/>
        </w:rPr>
        <w:t>galProducts</w:t>
      </w:r>
      <w:r>
        <w:t>.</w:t>
      </w:r>
    </w:p>
    <w:p w14:paraId="0F12CD22" w14:textId="35AEEC91" w:rsidR="00E35CEE" w:rsidRDefault="00E35CEE" w:rsidP="00E35CEE">
      <w:pPr>
        <w:pStyle w:val="LabStepNumberedLevel2"/>
      </w:pPr>
      <w:r>
        <w:t xml:space="preserve">Click the </w:t>
      </w:r>
      <w:r w:rsidRPr="00F55C7E">
        <w:rPr>
          <w:b/>
        </w:rPr>
        <w:t>Edit</w:t>
      </w:r>
      <w:r>
        <w:t xml:space="preserve"> link for the gallery </w:t>
      </w:r>
      <w:r w:rsidRPr="00E35CEE">
        <w:rPr>
          <w:b/>
        </w:rPr>
        <w:t>Fields</w:t>
      </w:r>
      <w:r>
        <w:t xml:space="preserve"> property to display the </w:t>
      </w:r>
      <w:r w:rsidRPr="00E35CEE">
        <w:rPr>
          <w:b/>
        </w:rPr>
        <w:t>Data</w:t>
      </w:r>
      <w:r>
        <w:t xml:space="preserve"> pane with the field mapping controls.</w:t>
      </w:r>
    </w:p>
    <w:p w14:paraId="043E9C17" w14:textId="3B85FD71" w:rsidR="00682129" w:rsidRDefault="00682129" w:rsidP="00682129">
      <w:pPr>
        <w:pStyle w:val="LabStepScreenshotLevel2"/>
      </w:pPr>
      <w:r>
        <w:drawing>
          <wp:inline distT="0" distB="0" distL="0" distR="0" wp14:anchorId="787AA428" wp14:editId="6CECF9F3">
            <wp:extent cx="1535746" cy="1092200"/>
            <wp:effectExtent l="19050" t="19050" r="26670" b="1270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632" cy="11034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B5466D" w14:textId="7D20EAA1" w:rsidR="00682129" w:rsidRDefault="00E35CEE" w:rsidP="0069033B">
      <w:pPr>
        <w:pStyle w:val="LabStepNumberedLevel2"/>
      </w:pPr>
      <w:r>
        <w:t xml:space="preserve">In the </w:t>
      </w:r>
      <w:r w:rsidRPr="00E35CEE">
        <w:rPr>
          <w:b/>
        </w:rPr>
        <w:t>Data</w:t>
      </w:r>
      <w:r>
        <w:t xml:space="preserve"> pane, set the field for </w:t>
      </w:r>
      <w:r w:rsidRPr="00E35CEE">
        <w:rPr>
          <w:b/>
        </w:rPr>
        <w:t>Title1</w:t>
      </w:r>
      <w:r>
        <w:t xml:space="preserve"> to </w:t>
      </w:r>
      <w:r w:rsidRPr="00E35CEE">
        <w:rPr>
          <w:b/>
        </w:rPr>
        <w:t>Product</w:t>
      </w:r>
      <w:r>
        <w:t>.</w:t>
      </w:r>
    </w:p>
    <w:p w14:paraId="42D54462" w14:textId="443CEB1E" w:rsidR="00682129" w:rsidRDefault="00682129" w:rsidP="00682129">
      <w:pPr>
        <w:pStyle w:val="LabStepScreenshotLevel2"/>
      </w:pPr>
      <w:r>
        <w:drawing>
          <wp:inline distT="0" distB="0" distL="0" distR="0" wp14:anchorId="4877E726" wp14:editId="4F545F33">
            <wp:extent cx="4565991" cy="1601694"/>
            <wp:effectExtent l="19050" t="19050" r="25400" b="1778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124" cy="16252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499921" w14:textId="785C7658" w:rsidR="00E35CEE" w:rsidRDefault="00E35CEE" w:rsidP="00E35CEE">
      <w:pPr>
        <w:pStyle w:val="LabStepNumbered"/>
      </w:pPr>
      <w:r>
        <w:t xml:space="preserve">Configure the controls inside the item template of </w:t>
      </w:r>
      <w:r w:rsidRPr="00E35CEE">
        <w:rPr>
          <w:b/>
        </w:rPr>
        <w:t>galProducts</w:t>
      </w:r>
      <w:r>
        <w:t>.</w:t>
      </w:r>
    </w:p>
    <w:p w14:paraId="320116CC" w14:textId="25A23EA2" w:rsidR="00682129" w:rsidRDefault="00220CC6" w:rsidP="0069033B">
      <w:pPr>
        <w:pStyle w:val="LabStepNumberedLevel2"/>
      </w:pPr>
      <w:r>
        <w:t xml:space="preserve">Expand </w:t>
      </w:r>
      <w:r w:rsidRPr="00220CC6">
        <w:rPr>
          <w:b/>
        </w:rPr>
        <w:t>galProducts</w:t>
      </w:r>
      <w:r>
        <w:t xml:space="preserve"> in the left tree view to see the controls inside the gallery template.</w:t>
      </w:r>
    </w:p>
    <w:p w14:paraId="6926C05C" w14:textId="3E9EBDB7" w:rsidR="00220CC6" w:rsidRDefault="00220CC6" w:rsidP="0069033B">
      <w:pPr>
        <w:pStyle w:val="LabStepNumberedLevel2"/>
      </w:pPr>
      <w:r>
        <w:t xml:space="preserve">Select and delete the </w:t>
      </w:r>
      <w:r w:rsidRPr="00220CC6">
        <w:rPr>
          <w:b/>
        </w:rPr>
        <w:t>NextArrow</w:t>
      </w:r>
      <w:r>
        <w:t xml:space="preserve"> icon</w:t>
      </w:r>
      <w:r w:rsidR="003120C4">
        <w:t xml:space="preserve"> from the left tree view</w:t>
      </w:r>
      <w:r>
        <w:t>.</w:t>
      </w:r>
    </w:p>
    <w:p w14:paraId="6119A3CA" w14:textId="71558F71" w:rsidR="00682129" w:rsidRDefault="00682129" w:rsidP="00682129">
      <w:pPr>
        <w:pStyle w:val="LabStepScreenshotLevel2"/>
      </w:pPr>
      <w:r>
        <w:drawing>
          <wp:inline distT="0" distB="0" distL="0" distR="0" wp14:anchorId="244EA3BB" wp14:editId="641E3E56">
            <wp:extent cx="4452259" cy="1237129"/>
            <wp:effectExtent l="19050" t="19050" r="24765" b="20320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60"/>
                    <a:stretch/>
                  </pic:blipFill>
                  <pic:spPr bwMode="auto">
                    <a:xfrm>
                      <a:off x="0" y="0"/>
                      <a:ext cx="4635416" cy="128802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496DE" w14:textId="7E3871D3" w:rsidR="00682129" w:rsidRDefault="00220CC6" w:rsidP="0069033B">
      <w:pPr>
        <w:pStyle w:val="LabStepNumberedLevel2"/>
      </w:pPr>
      <w:r>
        <w:t xml:space="preserve">Rename the </w:t>
      </w:r>
      <w:r w:rsidRPr="00220CC6">
        <w:rPr>
          <w:b/>
        </w:rPr>
        <w:t>Title1</w:t>
      </w:r>
      <w:r>
        <w:t xml:space="preserve"> label to </w:t>
      </w:r>
      <w:r w:rsidRPr="00220CC6">
        <w:rPr>
          <w:b/>
        </w:rPr>
        <w:t>lblProductName</w:t>
      </w:r>
      <w:r>
        <w:t>.</w:t>
      </w:r>
    </w:p>
    <w:p w14:paraId="5673AAE1" w14:textId="5EEA7B21" w:rsidR="00220CC6" w:rsidRDefault="00220CC6" w:rsidP="0069033B">
      <w:pPr>
        <w:pStyle w:val="LabStepNumberedLevel2"/>
      </w:pPr>
      <w:r>
        <w:t xml:space="preserve">Rename the </w:t>
      </w:r>
      <w:r w:rsidRPr="00220CC6">
        <w:rPr>
          <w:b/>
        </w:rPr>
        <w:t>Subtitle1</w:t>
      </w:r>
      <w:r>
        <w:t xml:space="preserve"> label to </w:t>
      </w:r>
      <w:r w:rsidRPr="00220CC6">
        <w:rPr>
          <w:b/>
        </w:rPr>
        <w:t>lblProductDescription</w:t>
      </w:r>
    </w:p>
    <w:p w14:paraId="64827DE6" w14:textId="67737460" w:rsidR="00220CC6" w:rsidRDefault="00220CC6" w:rsidP="0069033B">
      <w:pPr>
        <w:pStyle w:val="LabStepNumberedLevel2"/>
      </w:pPr>
      <w:r>
        <w:t xml:space="preserve">Rename the </w:t>
      </w:r>
      <w:r w:rsidRPr="00220CC6">
        <w:rPr>
          <w:b/>
        </w:rPr>
        <w:t>Image1</w:t>
      </w:r>
      <w:r>
        <w:t xml:space="preserve"> image to </w:t>
      </w:r>
      <w:r w:rsidRPr="00220CC6">
        <w:rPr>
          <w:b/>
        </w:rPr>
        <w:t>imgProduct</w:t>
      </w:r>
      <w:r>
        <w:t>.</w:t>
      </w:r>
    </w:p>
    <w:p w14:paraId="6C382B7C" w14:textId="24594D7B" w:rsidR="00682129" w:rsidRDefault="00220CC6" w:rsidP="00220CC6">
      <w:pPr>
        <w:pStyle w:val="LabStepScreenshotLevel2"/>
      </w:pPr>
      <w:r>
        <w:drawing>
          <wp:inline distT="0" distB="0" distL="0" distR="0" wp14:anchorId="240CE4E9" wp14:editId="104024F8">
            <wp:extent cx="1835981" cy="1518024"/>
            <wp:effectExtent l="19050" t="19050" r="12065" b="25400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46" cy="15356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B784BC" w14:textId="0CAFB609" w:rsidR="00682129" w:rsidRDefault="00E35CEE" w:rsidP="0069033B">
      <w:pPr>
        <w:pStyle w:val="LabStepNumberedLevel2"/>
      </w:pPr>
      <w:r>
        <w:lastRenderedPageBreak/>
        <w:t xml:space="preserve">With </w:t>
      </w:r>
      <w:r w:rsidRPr="00E35CEE">
        <w:rPr>
          <w:b/>
        </w:rPr>
        <w:t>galProducts</w:t>
      </w:r>
      <w:r>
        <w:t xml:space="preserve"> selected, </w:t>
      </w:r>
      <w:r w:rsidR="003120C4">
        <w:t>click on the small button with the pen icon to enter edit mode for the gallery's item template.</w:t>
      </w:r>
    </w:p>
    <w:p w14:paraId="09AEA561" w14:textId="4FB54CD2" w:rsidR="00220CC6" w:rsidRDefault="00220CC6" w:rsidP="00220CC6">
      <w:pPr>
        <w:pStyle w:val="LabStepScreenshotLevel2"/>
      </w:pPr>
      <w:r>
        <w:drawing>
          <wp:inline distT="0" distB="0" distL="0" distR="0" wp14:anchorId="72D21C1D" wp14:editId="50C419E8">
            <wp:extent cx="2603500" cy="1338260"/>
            <wp:effectExtent l="19050" t="19050" r="25400" b="14605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935" cy="13621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88FC09" w14:textId="2405858B" w:rsidR="00220CC6" w:rsidRDefault="008A5B4A" w:rsidP="0069033B">
      <w:pPr>
        <w:pStyle w:val="LabStepNumberedLevel2"/>
      </w:pPr>
      <w:r>
        <w:t xml:space="preserve">Select the control named </w:t>
      </w:r>
      <w:r w:rsidRPr="003120C4">
        <w:rPr>
          <w:b/>
        </w:rPr>
        <w:t>imgProduct</w:t>
      </w:r>
      <w:r>
        <w:t xml:space="preserve"> and update it </w:t>
      </w:r>
      <w:r w:rsidR="00620E06" w:rsidRPr="003120C4">
        <w:rPr>
          <w:b/>
        </w:rPr>
        <w:t>Height</w:t>
      </w:r>
      <w:r w:rsidR="00620E06">
        <w:t xml:space="preserve"> property and </w:t>
      </w:r>
      <w:r w:rsidR="00620E06" w:rsidRPr="003120C4">
        <w:rPr>
          <w:b/>
        </w:rPr>
        <w:t>Width</w:t>
      </w:r>
      <w:r w:rsidR="00620E06">
        <w:t xml:space="preserve"> property to </w:t>
      </w:r>
      <w:r>
        <w:t xml:space="preserve">a value of </w:t>
      </w:r>
      <w:r w:rsidR="003120C4" w:rsidRPr="008A5B4A">
        <w:rPr>
          <w:b/>
        </w:rPr>
        <w:t>92</w:t>
      </w:r>
      <w:r w:rsidR="00620E06">
        <w:t>.</w:t>
      </w:r>
    </w:p>
    <w:p w14:paraId="0231974A" w14:textId="59C87E8D" w:rsidR="00620E06" w:rsidRDefault="008A5B4A" w:rsidP="0069033B">
      <w:pPr>
        <w:pStyle w:val="LabStepNumberedLevel2"/>
      </w:pPr>
      <w:r>
        <w:t xml:space="preserve">Position </w:t>
      </w:r>
      <w:r w:rsidR="00620E06" w:rsidRPr="00620E06">
        <w:rPr>
          <w:b/>
        </w:rPr>
        <w:t>imgProduct</w:t>
      </w:r>
      <w:r w:rsidR="00620E06">
        <w:t xml:space="preserve"> in the top left corner of the gallery template </w:t>
      </w:r>
      <w:r w:rsidR="0060797C">
        <w:t xml:space="preserve">so the </w:t>
      </w:r>
      <w:r w:rsidR="0060797C" w:rsidRPr="0060797C">
        <w:rPr>
          <w:b/>
        </w:rPr>
        <w:t>X</w:t>
      </w:r>
      <w:r w:rsidR="0060797C">
        <w:t xml:space="preserve"> property and the </w:t>
      </w:r>
      <w:r w:rsidR="0060797C" w:rsidRPr="0060797C">
        <w:rPr>
          <w:b/>
        </w:rPr>
        <w:t>Y</w:t>
      </w:r>
      <w:r w:rsidR="0060797C">
        <w:t xml:space="preserve"> property both equal </w:t>
      </w:r>
      <w:r w:rsidR="006B250B">
        <w:rPr>
          <w:b/>
        </w:rPr>
        <w:t>4</w:t>
      </w:r>
      <w:r w:rsidR="00620E06">
        <w:t>.</w:t>
      </w:r>
    </w:p>
    <w:p w14:paraId="3B5CC035" w14:textId="4C24B498" w:rsidR="00220CC6" w:rsidRDefault="00C504CB" w:rsidP="00220CC6">
      <w:pPr>
        <w:pStyle w:val="LabStepScreenshotLevel2"/>
      </w:pPr>
      <w:r>
        <w:drawing>
          <wp:inline distT="0" distB="0" distL="0" distR="0" wp14:anchorId="3918D2A4" wp14:editId="4EAD4EE6">
            <wp:extent cx="4396452" cy="1181378"/>
            <wp:effectExtent l="19050" t="19050" r="23495" b="190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949"/>
                    <a:stretch/>
                  </pic:blipFill>
                  <pic:spPr bwMode="auto">
                    <a:xfrm>
                      <a:off x="0" y="0"/>
                      <a:ext cx="4437267" cy="119234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0A112" w14:textId="18832234" w:rsidR="00220CC6" w:rsidRDefault="008A5B4A" w:rsidP="0069033B">
      <w:pPr>
        <w:pStyle w:val="LabStepNumberedLevel2"/>
      </w:pPr>
      <w:r>
        <w:t xml:space="preserve">Select </w:t>
      </w:r>
      <w:r w:rsidRPr="00620E06">
        <w:rPr>
          <w:b/>
        </w:rPr>
        <w:t>lblProductName</w:t>
      </w:r>
      <w:r>
        <w:t xml:space="preserve"> and u</w:t>
      </w:r>
      <w:r w:rsidR="00620E06">
        <w:t xml:space="preserve">pdate </w:t>
      </w:r>
      <w:r>
        <w:t xml:space="preserve">its </w:t>
      </w:r>
      <w:r w:rsidR="00620E06" w:rsidRPr="00620E06">
        <w:rPr>
          <w:b/>
        </w:rPr>
        <w:t>Size</w:t>
      </w:r>
      <w:r w:rsidR="00620E06">
        <w:t xml:space="preserve"> property of to </w:t>
      </w:r>
      <w:r w:rsidR="00620E06" w:rsidRPr="00620E06">
        <w:rPr>
          <w:b/>
        </w:rPr>
        <w:t>1</w:t>
      </w:r>
      <w:r w:rsidR="00EA5786">
        <w:rPr>
          <w:b/>
        </w:rPr>
        <w:t>4</w:t>
      </w:r>
      <w:r w:rsidR="00620E06">
        <w:t>.</w:t>
      </w:r>
    </w:p>
    <w:p w14:paraId="385614B2" w14:textId="28E6EA88" w:rsidR="00EA5786" w:rsidRDefault="00EA5786" w:rsidP="0060797C">
      <w:pPr>
        <w:pStyle w:val="LabStepNumberedLevel2"/>
      </w:pPr>
      <w:r>
        <w:t xml:space="preserve">Update the </w:t>
      </w:r>
      <w:r>
        <w:rPr>
          <w:b/>
        </w:rPr>
        <w:t xml:space="preserve">X </w:t>
      </w:r>
      <w:r>
        <w:t xml:space="preserve">property </w:t>
      </w:r>
      <w:r w:rsidR="008A5B4A">
        <w:t xml:space="preserve">of </w:t>
      </w:r>
      <w:r w:rsidR="008A5B4A" w:rsidRPr="00620E06">
        <w:rPr>
          <w:b/>
        </w:rPr>
        <w:t>lblProductName</w:t>
      </w:r>
      <w:r w:rsidR="008A5B4A">
        <w:t xml:space="preserve"> </w:t>
      </w:r>
      <w:r>
        <w:t xml:space="preserve">to </w:t>
      </w:r>
      <w:r>
        <w:rPr>
          <w:b/>
        </w:rPr>
        <w:t>100</w:t>
      </w:r>
      <w:r w:rsidR="0060797C">
        <w:t xml:space="preserve"> and the </w:t>
      </w:r>
      <w:r>
        <w:rPr>
          <w:b/>
        </w:rPr>
        <w:t xml:space="preserve">Y </w:t>
      </w:r>
      <w:r>
        <w:t xml:space="preserve">property to </w:t>
      </w:r>
      <w:r>
        <w:rPr>
          <w:b/>
        </w:rPr>
        <w:t>12</w:t>
      </w:r>
      <w:r>
        <w:t>.</w:t>
      </w:r>
    </w:p>
    <w:p w14:paraId="4517BFE9" w14:textId="3DC02F29" w:rsidR="00EA5786" w:rsidRDefault="00EA5786" w:rsidP="00EA5786">
      <w:pPr>
        <w:pStyle w:val="LabStepNumberedLevel2"/>
      </w:pPr>
      <w:r>
        <w:t xml:space="preserve">Update the </w:t>
      </w:r>
      <w:r w:rsidRPr="00620E06">
        <w:rPr>
          <w:b/>
        </w:rPr>
        <w:t>Width</w:t>
      </w:r>
      <w:r>
        <w:t xml:space="preserve"> property </w:t>
      </w:r>
      <w:r w:rsidR="008A5B4A" w:rsidRPr="00620E06">
        <w:rPr>
          <w:b/>
        </w:rPr>
        <w:t>lblProductName</w:t>
      </w:r>
      <w:r w:rsidR="008A5B4A">
        <w:t xml:space="preserve"> </w:t>
      </w:r>
      <w:r>
        <w:t xml:space="preserve">to </w:t>
      </w:r>
      <w:r>
        <w:rPr>
          <w:b/>
        </w:rPr>
        <w:t>356</w:t>
      </w:r>
      <w:r>
        <w:t>.</w:t>
      </w:r>
    </w:p>
    <w:p w14:paraId="703A0E2C" w14:textId="3F086B86" w:rsidR="00EA5786" w:rsidRDefault="0060797C" w:rsidP="00EA5786">
      <w:pPr>
        <w:pStyle w:val="LabStepScreenshotLevel2"/>
      </w:pPr>
      <w:r>
        <w:drawing>
          <wp:inline distT="0" distB="0" distL="0" distR="0" wp14:anchorId="5B9646B6" wp14:editId="62D8D247">
            <wp:extent cx="5932707" cy="1248123"/>
            <wp:effectExtent l="19050" t="19050" r="11430" b="285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2" cy="12688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8072D4" w14:textId="52BF5E78" w:rsidR="00620E06" w:rsidRDefault="00620E06" w:rsidP="00620E06">
      <w:pPr>
        <w:pStyle w:val="LabExerciseCallout"/>
      </w:pPr>
      <w:r>
        <w:t xml:space="preserve">You </w:t>
      </w:r>
      <w:r w:rsidR="003601A0">
        <w:t xml:space="preserve">should notice </w:t>
      </w:r>
      <w:r>
        <w:t>that</w:t>
      </w:r>
      <w:r w:rsidR="00345C76">
        <w:t xml:space="preserve"> the control named</w:t>
      </w:r>
      <w:r>
        <w:t xml:space="preserve"> </w:t>
      </w:r>
      <w:r w:rsidRPr="00620E06">
        <w:rPr>
          <w:b/>
        </w:rPr>
        <w:t>lblProductDescription</w:t>
      </w:r>
      <w:r>
        <w:t xml:space="preserve"> </w:t>
      </w:r>
      <w:r w:rsidR="003601A0">
        <w:t xml:space="preserve">automatically </w:t>
      </w:r>
      <w:r>
        <w:t xml:space="preserve">moves whenever you move </w:t>
      </w:r>
      <w:r w:rsidRPr="00620E06">
        <w:rPr>
          <w:b/>
        </w:rPr>
        <w:t>lblProductName</w:t>
      </w:r>
      <w:r>
        <w:t xml:space="preserve">. This happens because the gallery template automatically </w:t>
      </w:r>
      <w:r w:rsidR="003601A0">
        <w:t xml:space="preserve">includes </w:t>
      </w:r>
      <w:r>
        <w:t xml:space="preserve">dynamic expressions </w:t>
      </w:r>
      <w:r w:rsidR="003601A0">
        <w:t xml:space="preserve">for </w:t>
      </w:r>
      <w:r>
        <w:t xml:space="preserve">the </w:t>
      </w:r>
      <w:r w:rsidRPr="003601A0">
        <w:rPr>
          <w:b/>
        </w:rPr>
        <w:t>Width</w:t>
      </w:r>
      <w:r>
        <w:t xml:space="preserve">, </w:t>
      </w:r>
      <w:r w:rsidRPr="003601A0">
        <w:rPr>
          <w:b/>
        </w:rPr>
        <w:t>X</w:t>
      </w:r>
      <w:r>
        <w:t xml:space="preserve"> and </w:t>
      </w:r>
      <w:r w:rsidRPr="003601A0">
        <w:rPr>
          <w:b/>
        </w:rPr>
        <w:t>Y</w:t>
      </w:r>
      <w:r>
        <w:t xml:space="preserve"> properties of the subtitle </w:t>
      </w:r>
      <w:r w:rsidR="003601A0">
        <w:t xml:space="preserve">label </w:t>
      </w:r>
      <w:r>
        <w:t xml:space="preserve">based on the </w:t>
      </w:r>
      <w:r w:rsidRPr="003601A0">
        <w:rPr>
          <w:b/>
        </w:rPr>
        <w:t>Width</w:t>
      </w:r>
      <w:r>
        <w:t xml:space="preserve">, </w:t>
      </w:r>
      <w:r w:rsidRPr="003601A0">
        <w:rPr>
          <w:b/>
        </w:rPr>
        <w:t>X</w:t>
      </w:r>
      <w:r>
        <w:t xml:space="preserve"> and </w:t>
      </w:r>
      <w:r w:rsidRPr="003601A0">
        <w:rPr>
          <w:b/>
        </w:rPr>
        <w:t>Y</w:t>
      </w:r>
      <w:r>
        <w:t xml:space="preserve"> properties of </w:t>
      </w:r>
      <w:r w:rsidR="003601A0">
        <w:t>the title control lab.</w:t>
      </w:r>
    </w:p>
    <w:p w14:paraId="7418E246" w14:textId="18798BE4" w:rsidR="003601A0" w:rsidRDefault="008A5B4A" w:rsidP="008A5B4A">
      <w:pPr>
        <w:pStyle w:val="LabStepNumberedLevel2"/>
      </w:pPr>
      <w:r>
        <w:t xml:space="preserve">Select </w:t>
      </w:r>
      <w:r w:rsidRPr="003601A0">
        <w:rPr>
          <w:b/>
        </w:rPr>
        <w:t>lblProduc</w:t>
      </w:r>
      <w:r>
        <w:rPr>
          <w:b/>
        </w:rPr>
        <w:t xml:space="preserve">tDescription </w:t>
      </w:r>
      <w:r w:rsidRPr="008A5B4A">
        <w:t>and</w:t>
      </w:r>
      <w:r>
        <w:rPr>
          <w:b/>
        </w:rPr>
        <w:t xml:space="preserve"> </w:t>
      </w:r>
      <w:r>
        <w:t>u</w:t>
      </w:r>
      <w:r w:rsidR="003601A0">
        <w:t xml:space="preserve">pdate </w:t>
      </w:r>
      <w:r>
        <w:t xml:space="preserve">its </w:t>
      </w:r>
      <w:r w:rsidR="003601A0" w:rsidRPr="003601A0">
        <w:rPr>
          <w:b/>
        </w:rPr>
        <w:t>Size</w:t>
      </w:r>
      <w:r w:rsidR="003601A0">
        <w:t xml:space="preserve"> property to </w:t>
      </w:r>
      <w:r w:rsidR="00345C76">
        <w:rPr>
          <w:b/>
        </w:rPr>
        <w:t>12</w:t>
      </w:r>
      <w:r w:rsidR="003601A0">
        <w:t>.</w:t>
      </w:r>
    </w:p>
    <w:p w14:paraId="4D634509" w14:textId="7B318272" w:rsidR="003601A0" w:rsidRDefault="003601A0" w:rsidP="008A5B4A">
      <w:pPr>
        <w:pStyle w:val="LabStepNumberedLevel2"/>
      </w:pPr>
      <w:r>
        <w:t xml:space="preserve">Update the </w:t>
      </w:r>
      <w:r w:rsidRPr="003601A0">
        <w:rPr>
          <w:b/>
        </w:rPr>
        <w:t>Height</w:t>
      </w:r>
      <w:r>
        <w:t xml:space="preserve"> property of </w:t>
      </w:r>
      <w:r w:rsidRPr="003601A0">
        <w:rPr>
          <w:b/>
        </w:rPr>
        <w:t>lblProductName</w:t>
      </w:r>
      <w:r>
        <w:t xml:space="preserve"> to </w:t>
      </w:r>
      <w:r w:rsidRPr="00345C76">
        <w:rPr>
          <w:b/>
        </w:rPr>
        <w:t>48</w:t>
      </w:r>
      <w:r>
        <w:t>.</w:t>
      </w:r>
    </w:p>
    <w:p w14:paraId="11325CCC" w14:textId="042FF106" w:rsidR="003601A0" w:rsidRDefault="008A5B4A" w:rsidP="003601A0">
      <w:pPr>
        <w:pStyle w:val="LabStepScreenshotLevel2"/>
      </w:pPr>
      <w:r>
        <w:drawing>
          <wp:inline distT="0" distB="0" distL="0" distR="0" wp14:anchorId="125066B9" wp14:editId="1D7CE09C">
            <wp:extent cx="5309786" cy="1371600"/>
            <wp:effectExtent l="19050" t="19050" r="24765" b="190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576" cy="14009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56C17A" w14:textId="3664699F" w:rsidR="00620E06" w:rsidRDefault="008A5B4A" w:rsidP="003601A0">
      <w:pPr>
        <w:pStyle w:val="LabStepNumberedLevel2"/>
      </w:pPr>
      <w:r>
        <w:lastRenderedPageBreak/>
        <w:t xml:space="preserve">Update the height of the item template by selecting </w:t>
      </w:r>
      <w:r w:rsidRPr="008A5B4A">
        <w:rPr>
          <w:b/>
        </w:rPr>
        <w:t>galProducts</w:t>
      </w:r>
      <w:r>
        <w:t xml:space="preserve"> and updating the </w:t>
      </w:r>
      <w:r w:rsidRPr="008A5B4A">
        <w:rPr>
          <w:b/>
        </w:rPr>
        <w:t>TemplateSize</w:t>
      </w:r>
      <w:r>
        <w:t xml:space="preserve"> property to </w:t>
      </w:r>
      <w:r w:rsidRPr="008A5B4A">
        <w:rPr>
          <w:b/>
        </w:rPr>
        <w:t>100</w:t>
      </w:r>
      <w:r>
        <w:t>.</w:t>
      </w:r>
    </w:p>
    <w:p w14:paraId="2C07C543" w14:textId="17EBD31B" w:rsidR="00345C76" w:rsidRDefault="008A5B4A" w:rsidP="003B5BCB">
      <w:pPr>
        <w:pStyle w:val="LabStepScreenshotLevel2"/>
      </w:pPr>
      <w:r>
        <w:drawing>
          <wp:inline distT="0" distB="0" distL="0" distR="0" wp14:anchorId="14E22006" wp14:editId="7FE4803E">
            <wp:extent cx="3526971" cy="1515291"/>
            <wp:effectExtent l="19050" t="19050" r="16510" b="279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291" cy="15364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0E6948" w14:textId="0137FC1D" w:rsidR="008A5B4A" w:rsidRDefault="008A5B4A" w:rsidP="008A5B4A">
      <w:pPr>
        <w:pStyle w:val="LabStepNumbered"/>
      </w:pPr>
      <w:r>
        <w:t xml:space="preserve">Add </w:t>
      </w:r>
      <w:r w:rsidR="007B2C8A">
        <w:t xml:space="preserve">a set of </w:t>
      </w:r>
      <w:r>
        <w:t>radio buttons that allow the user to filter products based on product category.</w:t>
      </w:r>
    </w:p>
    <w:p w14:paraId="3CFDED94" w14:textId="615103BB" w:rsidR="00597CEE" w:rsidRDefault="00597CEE" w:rsidP="00597CEE">
      <w:pPr>
        <w:pStyle w:val="LabStepNumberedLevel2"/>
      </w:pPr>
      <w:r>
        <w:t xml:space="preserve">With the </w:t>
      </w:r>
      <w:r w:rsidRPr="00597CEE">
        <w:rPr>
          <w:b/>
        </w:rPr>
        <w:t>Browse Products Screen</w:t>
      </w:r>
      <w:r>
        <w:t xml:space="preserve"> select, using the </w:t>
      </w:r>
      <w:r w:rsidRPr="00597CEE">
        <w:rPr>
          <w:b/>
        </w:rPr>
        <w:t>Controls</w:t>
      </w:r>
      <w:r>
        <w:t xml:space="preserve"> menu to add a new </w:t>
      </w:r>
      <w:r w:rsidRPr="00F6734A">
        <w:rPr>
          <w:b/>
        </w:rPr>
        <w:t>Radio</w:t>
      </w:r>
      <w:r>
        <w:t xml:space="preserve"> control.</w:t>
      </w:r>
    </w:p>
    <w:p w14:paraId="228550A0" w14:textId="64803744" w:rsidR="00597CEE" w:rsidRDefault="00597CEE" w:rsidP="00597CEE">
      <w:pPr>
        <w:pStyle w:val="LabStepScreenshotLevel2"/>
      </w:pPr>
      <w:r>
        <w:drawing>
          <wp:inline distT="0" distB="0" distL="0" distR="0" wp14:anchorId="66BB351C" wp14:editId="63B13E64">
            <wp:extent cx="1289050" cy="1198085"/>
            <wp:effectExtent l="19050" t="19050" r="25400" b="215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5641" cy="1213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E15F43" w14:textId="6EE42F06" w:rsidR="00597CEE" w:rsidRDefault="00597CEE" w:rsidP="00597CEE">
      <w:pPr>
        <w:pStyle w:val="LabStepNumberedLevel2"/>
      </w:pPr>
      <w:r>
        <w:t xml:space="preserve">Rename the </w:t>
      </w:r>
      <w:r w:rsidRPr="00F6734A">
        <w:rPr>
          <w:b/>
        </w:rPr>
        <w:t>Radio</w:t>
      </w:r>
      <w:r>
        <w:t xml:space="preserve"> control to </w:t>
      </w:r>
      <w:r w:rsidRPr="00597CEE">
        <w:rPr>
          <w:b/>
        </w:rPr>
        <w:t>radProductFilter</w:t>
      </w:r>
      <w:r>
        <w:t>.</w:t>
      </w:r>
    </w:p>
    <w:p w14:paraId="6E3F7ED4" w14:textId="42ECED65" w:rsidR="00597CEE" w:rsidRDefault="00597CEE" w:rsidP="00597CEE">
      <w:pPr>
        <w:pStyle w:val="LabStepNumberedLevel2"/>
      </w:pPr>
      <w:r>
        <w:t xml:space="preserve">Set the </w:t>
      </w:r>
      <w:r w:rsidRPr="00597CEE">
        <w:rPr>
          <w:b/>
        </w:rPr>
        <w:t>Layout</w:t>
      </w:r>
      <w:r>
        <w:t xml:space="preserve"> property of </w:t>
      </w:r>
      <w:r w:rsidRPr="00597CEE">
        <w:rPr>
          <w:b/>
        </w:rPr>
        <w:t>radProductFilter</w:t>
      </w:r>
      <w:r>
        <w:t xml:space="preserve"> to </w:t>
      </w:r>
      <w:r w:rsidRPr="00597CEE">
        <w:rPr>
          <w:b/>
        </w:rPr>
        <w:t>Horizontal</w:t>
      </w:r>
      <w:r>
        <w:t>.</w:t>
      </w:r>
    </w:p>
    <w:p w14:paraId="63779DBD" w14:textId="38FB2469" w:rsidR="00597CEE" w:rsidRDefault="00597CEE" w:rsidP="00597CEE">
      <w:pPr>
        <w:pStyle w:val="LabStepScreenshotLevel2"/>
      </w:pPr>
      <w:r>
        <w:drawing>
          <wp:inline distT="0" distB="0" distL="0" distR="0" wp14:anchorId="05575A66" wp14:editId="05CBAE9B">
            <wp:extent cx="4038600" cy="330712"/>
            <wp:effectExtent l="19050" t="19050" r="1905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673" cy="3365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F845B7" w14:textId="165C0B0B" w:rsidR="00FB469A" w:rsidRDefault="00FB469A" w:rsidP="00FB469A">
      <w:pPr>
        <w:pStyle w:val="LabStepNumberedLevel2"/>
      </w:pPr>
      <w:r>
        <w:t xml:space="preserve">Set the </w:t>
      </w:r>
      <w:r>
        <w:rPr>
          <w:b/>
        </w:rPr>
        <w:t xml:space="preserve">Fill </w:t>
      </w:r>
      <w:r>
        <w:t xml:space="preserve">property of </w:t>
      </w:r>
      <w:r w:rsidRPr="00597CEE">
        <w:rPr>
          <w:b/>
        </w:rPr>
        <w:t>radProductFilter</w:t>
      </w:r>
      <w:r>
        <w:t xml:space="preserve"> to </w:t>
      </w:r>
      <w:r>
        <w:rPr>
          <w:b/>
        </w:rPr>
        <w:t>LightGray</w:t>
      </w:r>
      <w:r>
        <w:t>.</w:t>
      </w:r>
    </w:p>
    <w:p w14:paraId="167F8BA7" w14:textId="332650CE" w:rsidR="00FB469A" w:rsidRDefault="00FB469A" w:rsidP="00FB469A">
      <w:pPr>
        <w:pStyle w:val="LabStepScreenshotLevel2"/>
      </w:pPr>
      <w:r>
        <w:drawing>
          <wp:inline distT="0" distB="0" distL="0" distR="0" wp14:anchorId="2DD932F0" wp14:editId="4C9F1C4A">
            <wp:extent cx="3746500" cy="331060"/>
            <wp:effectExtent l="19050" t="19050" r="25400" b="120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865" cy="3484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0DBD24" w14:textId="6420662F" w:rsidR="00597CEE" w:rsidRPr="00FB469A" w:rsidRDefault="00FB469A" w:rsidP="00597CEE">
      <w:pPr>
        <w:pStyle w:val="LabStepNumberedLevel2"/>
      </w:pPr>
      <w:r>
        <w:t xml:space="preserve">Update the </w:t>
      </w:r>
      <w:r w:rsidRPr="00FB469A">
        <w:rPr>
          <w:b/>
        </w:rPr>
        <w:t>Width</w:t>
      </w:r>
      <w:r>
        <w:t xml:space="preserve"> property of </w:t>
      </w:r>
      <w:r w:rsidRPr="00597CEE">
        <w:rPr>
          <w:b/>
        </w:rPr>
        <w:t>radProductFilter</w:t>
      </w:r>
      <w:r w:rsidRPr="00FB469A">
        <w:t xml:space="preserve"> using the following expression</w:t>
      </w:r>
      <w:r>
        <w:rPr>
          <w:b/>
        </w:rPr>
        <w:t>.</w:t>
      </w:r>
    </w:p>
    <w:p w14:paraId="344CD956" w14:textId="1B2A3945" w:rsidR="00FB469A" w:rsidRDefault="00FB469A" w:rsidP="00FB469A">
      <w:pPr>
        <w:pStyle w:val="LabStepCodeBlockLevel2"/>
      </w:pPr>
      <w:r w:rsidRPr="00FB469A">
        <w:t>'Browse Customers Screen'.Width / 2</w:t>
      </w:r>
    </w:p>
    <w:p w14:paraId="3DE3DA24" w14:textId="550BDBA1" w:rsidR="00FB469A" w:rsidRDefault="00FB469A" w:rsidP="00FB469A">
      <w:pPr>
        <w:pStyle w:val="LabStepNumberedLevel2"/>
      </w:pPr>
      <w:r>
        <w:t xml:space="preserve">Position </w:t>
      </w:r>
      <w:r w:rsidRPr="00FB469A">
        <w:rPr>
          <w:b/>
        </w:rPr>
        <w:t>radProduct</w:t>
      </w:r>
      <w:r>
        <w:rPr>
          <w:b/>
        </w:rPr>
        <w:t>Filter</w:t>
      </w:r>
      <w:r>
        <w:t xml:space="preserve"> all the way to the left and just below the top nav banner as shown in the following screenshot.</w:t>
      </w:r>
    </w:p>
    <w:p w14:paraId="749EA851" w14:textId="528BDE7F" w:rsidR="00FB469A" w:rsidRDefault="00FB469A" w:rsidP="00FB469A">
      <w:pPr>
        <w:pStyle w:val="LabStepScreenshotLevel2"/>
      </w:pPr>
      <w:r>
        <w:drawing>
          <wp:inline distT="0" distB="0" distL="0" distR="0" wp14:anchorId="3C1E5F0C" wp14:editId="478C75AA">
            <wp:extent cx="5721350" cy="1144270"/>
            <wp:effectExtent l="19050" t="19050" r="12700" b="177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1442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AC0EAB" w14:textId="2C071764" w:rsidR="007B2C8A" w:rsidRDefault="007B2C8A" w:rsidP="00FB469A">
      <w:pPr>
        <w:pStyle w:val="LabStepNumberedLevel2"/>
      </w:pPr>
      <w:r>
        <w:t xml:space="preserve">Update the </w:t>
      </w:r>
      <w:r>
        <w:rPr>
          <w:b/>
        </w:rPr>
        <w:t xml:space="preserve">BorderColor </w:t>
      </w:r>
      <w:r>
        <w:t xml:space="preserve">property of </w:t>
      </w:r>
      <w:r w:rsidRPr="00FB469A">
        <w:rPr>
          <w:b/>
        </w:rPr>
        <w:t>radProducts</w:t>
      </w:r>
      <w:r>
        <w:t xml:space="preserve"> to </w:t>
      </w:r>
      <w:r w:rsidRPr="007B2C8A">
        <w:rPr>
          <w:b/>
        </w:rPr>
        <w:t>Black</w:t>
      </w:r>
      <w:r>
        <w:t xml:space="preserve"> and the </w:t>
      </w:r>
      <w:r w:rsidRPr="007B2C8A">
        <w:rPr>
          <w:b/>
        </w:rPr>
        <w:t>BorderThickness</w:t>
      </w:r>
      <w:r>
        <w:t xml:space="preserve"> to </w:t>
      </w:r>
      <w:r w:rsidRPr="007B2C8A">
        <w:rPr>
          <w:b/>
        </w:rPr>
        <w:t>1</w:t>
      </w:r>
      <w:r>
        <w:t>.</w:t>
      </w:r>
    </w:p>
    <w:p w14:paraId="782D1000" w14:textId="6BA539EC" w:rsidR="00FB469A" w:rsidRDefault="00FB469A" w:rsidP="00FB469A">
      <w:pPr>
        <w:pStyle w:val="LabStepNumberedLevel2"/>
      </w:pPr>
      <w:bookmarkStart w:id="1" w:name="_Hlk3304140"/>
      <w:r>
        <w:t xml:space="preserve">Update the </w:t>
      </w:r>
      <w:r w:rsidRPr="007B2C8A">
        <w:rPr>
          <w:b/>
        </w:rPr>
        <w:t>Items</w:t>
      </w:r>
      <w:r>
        <w:t xml:space="preserve"> property of </w:t>
      </w:r>
      <w:r w:rsidRPr="00FB469A">
        <w:rPr>
          <w:b/>
        </w:rPr>
        <w:t>radProducts</w:t>
      </w:r>
      <w:r>
        <w:t xml:space="preserve"> using </w:t>
      </w:r>
      <w:bookmarkEnd w:id="1"/>
      <w:r>
        <w:t>the following expression.</w:t>
      </w:r>
    </w:p>
    <w:p w14:paraId="15D9E12A" w14:textId="0F45AF26" w:rsidR="00FB469A" w:rsidRDefault="00FB469A" w:rsidP="00FB469A">
      <w:pPr>
        <w:pStyle w:val="LabStepCodeBlockLevel2"/>
      </w:pPr>
      <w:r w:rsidRPr="00FB469A">
        <w:t>Distinct(Products, Category)</w:t>
      </w:r>
    </w:p>
    <w:p w14:paraId="5F00F3C7" w14:textId="15523519" w:rsidR="007B2C8A" w:rsidRDefault="007B2C8A" w:rsidP="007B2C8A">
      <w:pPr>
        <w:pStyle w:val="LabStepNumberedLevel2"/>
      </w:pPr>
      <w:r>
        <w:lastRenderedPageBreak/>
        <w:t xml:space="preserve">Update the </w:t>
      </w:r>
      <w:r>
        <w:rPr>
          <w:b/>
        </w:rPr>
        <w:t xml:space="preserve">Default </w:t>
      </w:r>
      <w:r>
        <w:t xml:space="preserve">property of </w:t>
      </w:r>
      <w:r w:rsidRPr="00FB469A">
        <w:rPr>
          <w:b/>
        </w:rPr>
        <w:t>radProducts</w:t>
      </w:r>
      <w:r>
        <w:t xml:space="preserve"> using the following expression.</w:t>
      </w:r>
    </w:p>
    <w:p w14:paraId="14DBAE56" w14:textId="11D82717" w:rsidR="007B2C8A" w:rsidRDefault="007B2C8A" w:rsidP="007B2C8A">
      <w:pPr>
        <w:pStyle w:val="LabStepCodeBlockLevel2"/>
      </w:pPr>
      <w:r w:rsidRPr="007B2C8A">
        <w:t>First(Distinct(Products, Category)).Result</w:t>
      </w:r>
    </w:p>
    <w:p w14:paraId="1546F963" w14:textId="2C2B7B50" w:rsidR="00FB469A" w:rsidRDefault="007B2C8A" w:rsidP="00FB469A">
      <w:pPr>
        <w:pStyle w:val="LabStepNumberedLevel2"/>
      </w:pPr>
      <w:r>
        <w:t xml:space="preserve">Now </w:t>
      </w:r>
      <w:r w:rsidR="00FB469A" w:rsidRPr="007B2C8A">
        <w:rPr>
          <w:b/>
        </w:rPr>
        <w:t>radProduct</w:t>
      </w:r>
      <w:r w:rsidRPr="007B2C8A">
        <w:rPr>
          <w:b/>
        </w:rPr>
        <w:t>Filter</w:t>
      </w:r>
      <w:r>
        <w:t xml:space="preserve"> should display three product categories and that the first category should be selected by default.</w:t>
      </w:r>
    </w:p>
    <w:p w14:paraId="3B052391" w14:textId="5BCF989C" w:rsidR="00BD153A" w:rsidRDefault="007B2C8A" w:rsidP="007B2C8A">
      <w:pPr>
        <w:pStyle w:val="LabStepScreenshotLevel2"/>
      </w:pPr>
      <w:r>
        <w:drawing>
          <wp:inline distT="0" distB="0" distL="0" distR="0" wp14:anchorId="0FBD5D14" wp14:editId="10A85BA3">
            <wp:extent cx="4140926" cy="734428"/>
            <wp:effectExtent l="19050" t="19050" r="12065" b="279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321"/>
                    <a:stretch/>
                  </pic:blipFill>
                  <pic:spPr bwMode="auto">
                    <a:xfrm>
                      <a:off x="0" y="0"/>
                      <a:ext cx="4185508" cy="742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E7BBA" w14:textId="5304F9B8" w:rsidR="007B2C8A" w:rsidRDefault="0035599D" w:rsidP="0035599D">
      <w:pPr>
        <w:pStyle w:val="LabStepNumbered"/>
      </w:pPr>
      <w:r>
        <w:t xml:space="preserve">Update the Items property of </w:t>
      </w:r>
      <w:r w:rsidRPr="0035599D">
        <w:rPr>
          <w:b/>
        </w:rPr>
        <w:t>galProducts</w:t>
      </w:r>
      <w:r>
        <w:t xml:space="preserve"> to filter based on the category selected in </w:t>
      </w:r>
      <w:r w:rsidRPr="0035599D">
        <w:rPr>
          <w:b/>
        </w:rPr>
        <w:t>radProductFilter</w:t>
      </w:r>
      <w:r>
        <w:t>.</w:t>
      </w:r>
    </w:p>
    <w:p w14:paraId="00ECF219" w14:textId="05C7C38E" w:rsidR="0035599D" w:rsidRDefault="0035599D" w:rsidP="0035599D">
      <w:pPr>
        <w:pStyle w:val="LabStepNumberedLevel2"/>
      </w:pPr>
      <w:r>
        <w:t xml:space="preserve">Select </w:t>
      </w:r>
      <w:r w:rsidRPr="0035599D">
        <w:rPr>
          <w:b/>
        </w:rPr>
        <w:t>galProducts</w:t>
      </w:r>
      <w:r>
        <w:t xml:space="preserve"> and update its </w:t>
      </w:r>
      <w:r w:rsidRPr="0035599D">
        <w:rPr>
          <w:b/>
        </w:rPr>
        <w:t>Items</w:t>
      </w:r>
      <w:r>
        <w:t xml:space="preserve"> property using the following expression.</w:t>
      </w:r>
    </w:p>
    <w:p w14:paraId="0E74C26D" w14:textId="33512718" w:rsidR="0035599D" w:rsidRDefault="0035599D" w:rsidP="0035599D">
      <w:pPr>
        <w:pStyle w:val="LabStepCodeBlockLevel2"/>
      </w:pPr>
      <w:r w:rsidRPr="0035599D">
        <w:t>Filter(Products, Category=radProductFilter.Selected</w:t>
      </w:r>
      <w:r w:rsidR="00C23D77">
        <w:t>Text</w:t>
      </w:r>
      <w:r w:rsidRPr="0035599D">
        <w:t>.Value)</w:t>
      </w:r>
    </w:p>
    <w:p w14:paraId="5BA5C5D9" w14:textId="65FFE97F" w:rsidR="0035599D" w:rsidRDefault="0035599D" w:rsidP="0035599D">
      <w:pPr>
        <w:pStyle w:val="LabExerciseCallout"/>
      </w:pPr>
      <w:r>
        <w:t xml:space="preserve">The items display in </w:t>
      </w:r>
      <w:r w:rsidRPr="0035599D">
        <w:rPr>
          <w:b/>
        </w:rPr>
        <w:t>galProducts</w:t>
      </w:r>
      <w:r>
        <w:t xml:space="preserve"> should now be filtered by the selected item in </w:t>
      </w:r>
      <w:r w:rsidRPr="0035599D">
        <w:rPr>
          <w:b/>
        </w:rPr>
        <w:t>radProductFilter</w:t>
      </w:r>
      <w:r>
        <w:t>.</w:t>
      </w:r>
    </w:p>
    <w:p w14:paraId="7795EAD8" w14:textId="7BAA6E1E" w:rsidR="0035599D" w:rsidRPr="00FB469A" w:rsidRDefault="0035599D" w:rsidP="0035599D">
      <w:pPr>
        <w:pStyle w:val="LabStepNumberedLevel2"/>
        <w:numPr>
          <w:ilvl w:val="1"/>
          <w:numId w:val="28"/>
        </w:numPr>
      </w:pPr>
      <w:r>
        <w:t xml:space="preserve">Update the </w:t>
      </w:r>
      <w:r w:rsidRPr="0035599D">
        <w:rPr>
          <w:b/>
        </w:rPr>
        <w:t>Width</w:t>
      </w:r>
      <w:r>
        <w:t xml:space="preserve"> property of </w:t>
      </w:r>
      <w:r>
        <w:rPr>
          <w:b/>
        </w:rPr>
        <w:t xml:space="preserve">galProducts </w:t>
      </w:r>
      <w:r w:rsidRPr="00FB469A">
        <w:t>using the following expression</w:t>
      </w:r>
      <w:r w:rsidRPr="0035599D">
        <w:rPr>
          <w:b/>
        </w:rPr>
        <w:t>.</w:t>
      </w:r>
    </w:p>
    <w:p w14:paraId="4D5F69D0" w14:textId="77777777" w:rsidR="0035599D" w:rsidRDefault="0035599D" w:rsidP="0035599D">
      <w:pPr>
        <w:pStyle w:val="LabStepCodeBlockLevel2"/>
      </w:pPr>
      <w:r w:rsidRPr="00FB469A">
        <w:t>'Browse Customers Screen'.Width / 2</w:t>
      </w:r>
    </w:p>
    <w:p w14:paraId="4B99D09C" w14:textId="4AD4320D" w:rsidR="006B250B" w:rsidRDefault="006B250B" w:rsidP="006B250B">
      <w:pPr>
        <w:pStyle w:val="LabStepNumberedLevel2"/>
      </w:pPr>
      <w:r>
        <w:t xml:space="preserve">Update the </w:t>
      </w:r>
      <w:r>
        <w:rPr>
          <w:b/>
        </w:rPr>
        <w:t xml:space="preserve">BorderColor </w:t>
      </w:r>
      <w:r>
        <w:t xml:space="preserve">property of </w:t>
      </w:r>
      <w:r w:rsidRPr="0035599D">
        <w:rPr>
          <w:b/>
        </w:rPr>
        <w:t>galProducts</w:t>
      </w:r>
      <w:r>
        <w:t xml:space="preserve"> to </w:t>
      </w:r>
      <w:r w:rsidRPr="007B2C8A">
        <w:rPr>
          <w:b/>
        </w:rPr>
        <w:t>Black</w:t>
      </w:r>
      <w:r>
        <w:t xml:space="preserve"> and the </w:t>
      </w:r>
      <w:r w:rsidRPr="007B2C8A">
        <w:rPr>
          <w:b/>
        </w:rPr>
        <w:t>BorderThickness</w:t>
      </w:r>
      <w:r>
        <w:t xml:space="preserve"> to </w:t>
      </w:r>
      <w:r w:rsidRPr="007B2C8A">
        <w:rPr>
          <w:b/>
        </w:rPr>
        <w:t>1</w:t>
      </w:r>
      <w:r>
        <w:t>.</w:t>
      </w:r>
    </w:p>
    <w:p w14:paraId="25AD9045" w14:textId="0CEFCF25" w:rsidR="0035599D" w:rsidRDefault="0035599D" w:rsidP="0035599D">
      <w:pPr>
        <w:pStyle w:val="LabStepNumberedLevel2"/>
      </w:pPr>
      <w:r>
        <w:t xml:space="preserve">Reposition </w:t>
      </w:r>
      <w:r w:rsidRPr="0035599D">
        <w:rPr>
          <w:b/>
        </w:rPr>
        <w:t>galProducts</w:t>
      </w:r>
      <w:r>
        <w:t xml:space="preserve"> underneath </w:t>
      </w:r>
      <w:r w:rsidRPr="0035599D">
        <w:rPr>
          <w:b/>
        </w:rPr>
        <w:t>radProductFilter</w:t>
      </w:r>
      <w:r>
        <w:t xml:space="preserve"> and expand its height to take up the remainder of the screen.</w:t>
      </w:r>
    </w:p>
    <w:p w14:paraId="6513CE2F" w14:textId="54D49A1C" w:rsidR="0035599D" w:rsidRDefault="00310B5C" w:rsidP="0035599D">
      <w:pPr>
        <w:pStyle w:val="LabStepScreenshotLevel2"/>
      </w:pPr>
      <w:r>
        <w:drawing>
          <wp:inline distT="0" distB="0" distL="0" distR="0" wp14:anchorId="6571671C" wp14:editId="210B89E0">
            <wp:extent cx="3605497" cy="1709271"/>
            <wp:effectExtent l="19050" t="19050" r="14605" b="2476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135" cy="17422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44D81E" w14:textId="0B3D968D" w:rsidR="006B250B" w:rsidRDefault="006B250B" w:rsidP="006B250B">
      <w:pPr>
        <w:pStyle w:val="LabStepNumbered"/>
      </w:pPr>
      <w:r>
        <w:t xml:space="preserve">Test the </w:t>
      </w:r>
      <w:r w:rsidRPr="006B250B">
        <w:rPr>
          <w:b/>
        </w:rPr>
        <w:t>Browse Products Screen</w:t>
      </w:r>
      <w:r>
        <w:t xml:space="preserve"> to </w:t>
      </w:r>
      <w:r w:rsidR="00F6734A">
        <w:t>verify the product category filtering is working correctly</w:t>
      </w:r>
      <w:r>
        <w:t>.</w:t>
      </w:r>
    </w:p>
    <w:p w14:paraId="6723D6BB" w14:textId="04C158EB" w:rsidR="006B250B" w:rsidRDefault="006B250B" w:rsidP="006B250B">
      <w:pPr>
        <w:pStyle w:val="LabStepNumberedLevel2"/>
      </w:pPr>
      <w:r>
        <w:t xml:space="preserve">Select the </w:t>
      </w:r>
      <w:r w:rsidRPr="006B250B">
        <w:rPr>
          <w:b/>
        </w:rPr>
        <w:t>Browse Products Screen</w:t>
      </w:r>
      <w:r>
        <w:t xml:space="preserve"> in the left tree view.</w:t>
      </w:r>
    </w:p>
    <w:p w14:paraId="64F1A9FC" w14:textId="33D6CE1C" w:rsidR="006B250B" w:rsidRDefault="006B250B" w:rsidP="006B250B">
      <w:pPr>
        <w:pStyle w:val="LabStepNumberedLevel2"/>
      </w:pPr>
      <w:r>
        <w:t>Click the Play button in the upper</w:t>
      </w:r>
      <w:r w:rsidR="00F6734A">
        <w:t xml:space="preserve"> </w:t>
      </w:r>
      <w:r>
        <w:t>to start the app.</w:t>
      </w:r>
    </w:p>
    <w:p w14:paraId="26131186" w14:textId="77777777" w:rsidR="006B250B" w:rsidRDefault="006B250B" w:rsidP="006B250B">
      <w:pPr>
        <w:pStyle w:val="LabStepScreenshotLevel2"/>
      </w:pPr>
      <w:r>
        <w:drawing>
          <wp:inline distT="0" distB="0" distL="0" distR="0" wp14:anchorId="44940783" wp14:editId="7DF11184">
            <wp:extent cx="2156346" cy="323705"/>
            <wp:effectExtent l="19050" t="19050" r="15875" b="196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308" cy="3391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9D66A6" w14:textId="7C2EB9A0" w:rsidR="006B250B" w:rsidRDefault="007C41DD" w:rsidP="006B250B">
      <w:pPr>
        <w:pStyle w:val="LabStepNumberedLevel2"/>
      </w:pPr>
      <w:r>
        <w:t xml:space="preserve">Once the </w:t>
      </w:r>
      <w:r w:rsidRPr="00F0530F">
        <w:rPr>
          <w:b/>
        </w:rPr>
        <w:t>Browse Product Screen</w:t>
      </w:r>
      <w:r>
        <w:t xml:space="preserve"> has loaded, select </w:t>
      </w:r>
      <w:r w:rsidRPr="007C41DD">
        <w:rPr>
          <w:b/>
        </w:rPr>
        <w:t>Arts and Crafts</w:t>
      </w:r>
      <w:r>
        <w:t xml:space="preserve"> to filter products by that category.</w:t>
      </w:r>
    </w:p>
    <w:p w14:paraId="7D8C2EB3" w14:textId="598982D8" w:rsidR="006B250B" w:rsidRDefault="006B250B" w:rsidP="006B250B">
      <w:pPr>
        <w:pStyle w:val="LabStepScreenshotLevel2"/>
      </w:pPr>
      <w:r w:rsidRPr="00F0530F">
        <w:rPr>
          <w:b/>
        </w:rPr>
        <w:drawing>
          <wp:inline distT="0" distB="0" distL="0" distR="0" wp14:anchorId="3C259276" wp14:editId="2D4E718A">
            <wp:extent cx="3172407" cy="1207247"/>
            <wp:effectExtent l="19050" t="19050" r="28575" b="120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76"/>
                    <a:stretch/>
                  </pic:blipFill>
                  <pic:spPr bwMode="auto">
                    <a:xfrm>
                      <a:off x="0" y="0"/>
                      <a:ext cx="3280395" cy="124834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923B2" w14:textId="55DDCB66" w:rsidR="007C41DD" w:rsidRDefault="007C41DD" w:rsidP="007C41DD">
      <w:pPr>
        <w:pStyle w:val="LabStepNumberedLevel2"/>
      </w:pPr>
      <w:r>
        <w:lastRenderedPageBreak/>
        <w:t xml:space="preserve">Select </w:t>
      </w:r>
      <w:r>
        <w:rPr>
          <w:b/>
        </w:rPr>
        <w:t>Remote Control</w:t>
      </w:r>
      <w:r>
        <w:t xml:space="preserve"> to filter products by that category.</w:t>
      </w:r>
    </w:p>
    <w:p w14:paraId="13BB63AF" w14:textId="3DB7E79C" w:rsidR="007C41DD" w:rsidRDefault="007C41DD" w:rsidP="007C41DD">
      <w:pPr>
        <w:pStyle w:val="LabStepScreenshotLevel2"/>
      </w:pPr>
      <w:r>
        <w:drawing>
          <wp:inline distT="0" distB="0" distL="0" distR="0" wp14:anchorId="4A460F37" wp14:editId="49340657">
            <wp:extent cx="3520142" cy="1629007"/>
            <wp:effectExtent l="19050" t="19050" r="23495" b="285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6812"/>
                    <a:stretch/>
                  </pic:blipFill>
                  <pic:spPr bwMode="auto">
                    <a:xfrm>
                      <a:off x="0" y="0"/>
                      <a:ext cx="3550563" cy="164308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D5FA4" w14:textId="29962D0B" w:rsidR="007C41DD" w:rsidRDefault="007C41DD" w:rsidP="006B250B">
      <w:pPr>
        <w:pStyle w:val="LabStepNumberedLevel2"/>
      </w:pPr>
      <w:r>
        <w:t>Once you have tested the filtering behavior, stop the app from running and return to edit mode in PowerApps Studio.</w:t>
      </w:r>
    </w:p>
    <w:p w14:paraId="2AD5B04F" w14:textId="2B885171" w:rsidR="007C41DD" w:rsidRDefault="007C41DD" w:rsidP="007C41DD">
      <w:pPr>
        <w:pStyle w:val="Heading3"/>
      </w:pPr>
      <w:r>
        <w:t xml:space="preserve">Exercise </w:t>
      </w:r>
      <w:r w:rsidR="00DA7877">
        <w:t>2</w:t>
      </w:r>
      <w:r>
        <w:t xml:space="preserve">: </w:t>
      </w:r>
      <w:r w:rsidR="001725A5">
        <w:t xml:space="preserve">Implement </w:t>
      </w:r>
      <w:r>
        <w:t xml:space="preserve">Shopping Cart </w:t>
      </w:r>
      <w:r w:rsidR="00555307">
        <w:t xml:space="preserve">Collection </w:t>
      </w:r>
      <w:r>
        <w:t>for Ordering Products</w:t>
      </w:r>
    </w:p>
    <w:p w14:paraId="51809059" w14:textId="361E009F" w:rsidR="007C41DD" w:rsidRDefault="007C41DD" w:rsidP="007C41DD">
      <w:pPr>
        <w:pStyle w:val="LabExerciseLeadIn"/>
      </w:pPr>
      <w:r>
        <w:t xml:space="preserve">In this exercise, you will </w:t>
      </w:r>
      <w:r w:rsidR="001725A5">
        <w:t xml:space="preserve">extend the </w:t>
      </w:r>
      <w:r w:rsidR="00F55C7E" w:rsidRPr="00F55C7E">
        <w:rPr>
          <w:b/>
        </w:rPr>
        <w:t>Browse Products Screen</w:t>
      </w:r>
      <w:r w:rsidR="00F55C7E">
        <w:t xml:space="preserve"> to </w:t>
      </w:r>
      <w:r w:rsidR="001725A5">
        <w:t xml:space="preserve">allow </w:t>
      </w:r>
      <w:r w:rsidR="00F55C7E">
        <w:t xml:space="preserve">the user to add products </w:t>
      </w:r>
      <w:r w:rsidR="001725A5">
        <w:t xml:space="preserve">to </w:t>
      </w:r>
      <w:r w:rsidR="00F55C7E">
        <w:t>a shopping cart.</w:t>
      </w:r>
    </w:p>
    <w:p w14:paraId="09EEF53A" w14:textId="27BC9318" w:rsidR="001736EE" w:rsidRDefault="001736EE" w:rsidP="007C41DD">
      <w:pPr>
        <w:pStyle w:val="LabStepNumbered"/>
        <w:numPr>
          <w:ilvl w:val="0"/>
          <w:numId w:val="29"/>
        </w:numPr>
        <w:rPr>
          <w:sz w:val="20"/>
          <w:szCs w:val="20"/>
        </w:rPr>
      </w:pPr>
      <w:r>
        <w:rPr>
          <w:sz w:val="20"/>
          <w:szCs w:val="20"/>
        </w:rPr>
        <w:t xml:space="preserve">Add </w:t>
      </w:r>
      <w:r w:rsidR="001725A5">
        <w:rPr>
          <w:sz w:val="20"/>
          <w:szCs w:val="20"/>
        </w:rPr>
        <w:t xml:space="preserve">an expression to the </w:t>
      </w:r>
      <w:r w:rsidR="001725A5" w:rsidRPr="001725A5">
        <w:rPr>
          <w:b/>
          <w:sz w:val="20"/>
          <w:szCs w:val="20"/>
        </w:rPr>
        <w:t xml:space="preserve">App </w:t>
      </w:r>
      <w:r w:rsidRPr="001725A5">
        <w:rPr>
          <w:b/>
          <w:sz w:val="20"/>
          <w:szCs w:val="20"/>
        </w:rPr>
        <w:t>OnStart</w:t>
      </w:r>
      <w:r>
        <w:rPr>
          <w:sz w:val="20"/>
          <w:szCs w:val="20"/>
        </w:rPr>
        <w:t xml:space="preserve"> </w:t>
      </w:r>
      <w:r w:rsidR="001725A5">
        <w:rPr>
          <w:sz w:val="20"/>
          <w:szCs w:val="20"/>
        </w:rPr>
        <w:t xml:space="preserve">property </w:t>
      </w:r>
      <w:r w:rsidR="008C1A1B">
        <w:rPr>
          <w:sz w:val="20"/>
          <w:szCs w:val="20"/>
        </w:rPr>
        <w:t xml:space="preserve">to </w:t>
      </w:r>
      <w:r w:rsidR="001725A5">
        <w:rPr>
          <w:sz w:val="20"/>
          <w:szCs w:val="20"/>
        </w:rPr>
        <w:t xml:space="preserve">load product data </w:t>
      </w:r>
      <w:r w:rsidR="000B5F4A">
        <w:rPr>
          <w:sz w:val="20"/>
          <w:szCs w:val="20"/>
        </w:rPr>
        <w:t xml:space="preserve">into </w:t>
      </w:r>
      <w:r w:rsidR="008C1A1B">
        <w:rPr>
          <w:sz w:val="20"/>
          <w:szCs w:val="20"/>
        </w:rPr>
        <w:t xml:space="preserve">a new collection </w:t>
      </w:r>
      <w:r w:rsidR="000B5F4A">
        <w:rPr>
          <w:sz w:val="20"/>
          <w:szCs w:val="20"/>
        </w:rPr>
        <w:t xml:space="preserve">named </w:t>
      </w:r>
      <w:r w:rsidR="000B5F4A" w:rsidRPr="000B5F4A">
        <w:rPr>
          <w:b/>
          <w:sz w:val="20"/>
          <w:szCs w:val="20"/>
        </w:rPr>
        <w:t>colProduct</w:t>
      </w:r>
      <w:r w:rsidR="000B5F4A">
        <w:rPr>
          <w:sz w:val="20"/>
          <w:szCs w:val="20"/>
        </w:rPr>
        <w:t>.</w:t>
      </w:r>
    </w:p>
    <w:p w14:paraId="04D4F404" w14:textId="2E18D538" w:rsidR="001736EE" w:rsidRDefault="000B5F4A" w:rsidP="001736EE">
      <w:pPr>
        <w:pStyle w:val="LabStepNumberedLevel2"/>
        <w:numPr>
          <w:ilvl w:val="1"/>
          <w:numId w:val="29"/>
        </w:numPr>
        <w:rPr>
          <w:sz w:val="20"/>
          <w:szCs w:val="20"/>
        </w:rPr>
      </w:pPr>
      <w:r>
        <w:rPr>
          <w:sz w:val="20"/>
          <w:szCs w:val="20"/>
        </w:rPr>
        <w:t xml:space="preserve">Select the </w:t>
      </w:r>
      <w:r w:rsidRPr="000B5F4A">
        <w:rPr>
          <w:b/>
          <w:sz w:val="20"/>
          <w:szCs w:val="20"/>
        </w:rPr>
        <w:t>App</w:t>
      </w:r>
      <w:r>
        <w:rPr>
          <w:sz w:val="20"/>
          <w:szCs w:val="20"/>
        </w:rPr>
        <w:t xml:space="preserve"> node in </w:t>
      </w:r>
      <w:r w:rsidR="00F6734A">
        <w:rPr>
          <w:sz w:val="20"/>
          <w:szCs w:val="20"/>
        </w:rPr>
        <w:t>T</w:t>
      </w:r>
      <w:r>
        <w:rPr>
          <w:sz w:val="20"/>
          <w:szCs w:val="20"/>
        </w:rPr>
        <w:t xml:space="preserve">ree view on the left and add the following expression to the </w:t>
      </w:r>
      <w:r w:rsidRPr="000B5F4A">
        <w:rPr>
          <w:b/>
          <w:sz w:val="20"/>
          <w:szCs w:val="20"/>
        </w:rPr>
        <w:t>OnStart</w:t>
      </w:r>
      <w:r>
        <w:rPr>
          <w:sz w:val="20"/>
          <w:szCs w:val="20"/>
        </w:rPr>
        <w:t xml:space="preserve"> property.</w:t>
      </w:r>
    </w:p>
    <w:p w14:paraId="6114F684" w14:textId="31905E4B" w:rsidR="001736EE" w:rsidRDefault="001736EE" w:rsidP="001736EE">
      <w:pPr>
        <w:pStyle w:val="LabStepCodeBlockLevel2"/>
      </w:pPr>
      <w:r w:rsidRPr="001736EE">
        <w:t>ClearCollect(colProducts, AddColumns(Products, "Quantity", 1))</w:t>
      </w:r>
    </w:p>
    <w:p w14:paraId="78F54D84" w14:textId="46A06EAF" w:rsidR="001736EE" w:rsidRDefault="000B5F4A" w:rsidP="001736EE">
      <w:pPr>
        <w:pStyle w:val="LabStepNumberedLevel2"/>
        <w:numPr>
          <w:ilvl w:val="1"/>
          <w:numId w:val="29"/>
        </w:numPr>
        <w:rPr>
          <w:sz w:val="20"/>
          <w:szCs w:val="20"/>
        </w:rPr>
      </w:pPr>
      <w:r>
        <w:rPr>
          <w:sz w:val="20"/>
          <w:szCs w:val="20"/>
        </w:rPr>
        <w:t>Your formula bar should match the following screenshot.</w:t>
      </w:r>
    </w:p>
    <w:p w14:paraId="1B00F9F7" w14:textId="55618F21" w:rsidR="001736EE" w:rsidRDefault="001736EE" w:rsidP="001736EE">
      <w:pPr>
        <w:pStyle w:val="LabStepScreenshotLevel2"/>
      </w:pPr>
      <w:r>
        <w:drawing>
          <wp:inline distT="0" distB="0" distL="0" distR="0" wp14:anchorId="683D375A" wp14:editId="0397A2BB">
            <wp:extent cx="4595906" cy="954076"/>
            <wp:effectExtent l="19050" t="19050" r="14605" b="1778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932" cy="9661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E22075" w14:textId="4A31083F" w:rsidR="000B5F4A" w:rsidRDefault="000B5F4A" w:rsidP="000B5F4A">
      <w:pPr>
        <w:pStyle w:val="LabExerciseCallout"/>
      </w:pPr>
      <w:r>
        <w:t xml:space="preserve">The reason for adding the </w:t>
      </w:r>
      <w:r w:rsidRPr="000B5F4A">
        <w:rPr>
          <w:b/>
        </w:rPr>
        <w:t>Quantity</w:t>
      </w:r>
      <w:r>
        <w:t xml:space="preserve"> column to </w:t>
      </w:r>
      <w:r w:rsidRPr="000B5F4A">
        <w:rPr>
          <w:b/>
        </w:rPr>
        <w:t>colProducts</w:t>
      </w:r>
      <w:r>
        <w:t xml:space="preserve"> is to </w:t>
      </w:r>
      <w:r w:rsidR="00F6734A">
        <w:t xml:space="preserve">enable </w:t>
      </w:r>
      <w:r>
        <w:t>adjust</w:t>
      </w:r>
      <w:r w:rsidR="00F6734A">
        <w:t>ing</w:t>
      </w:r>
      <w:r>
        <w:t xml:space="preserve"> the quantity </w:t>
      </w:r>
      <w:r w:rsidR="00F6734A">
        <w:t xml:space="preserve">on a </w:t>
      </w:r>
      <w:r>
        <w:t>product</w:t>
      </w:r>
      <w:r w:rsidR="00F6734A">
        <w:t>-by-product basis</w:t>
      </w:r>
      <w:r>
        <w:t>.</w:t>
      </w:r>
    </w:p>
    <w:p w14:paraId="38F818F4" w14:textId="6520A336" w:rsidR="000B5F4A" w:rsidRDefault="000B5F4A" w:rsidP="001736EE">
      <w:pPr>
        <w:pStyle w:val="LabStepNumberedLevel2"/>
      </w:pPr>
      <w:r>
        <w:t xml:space="preserve">Right-click the </w:t>
      </w:r>
      <w:r w:rsidRPr="00F0530F">
        <w:rPr>
          <w:b/>
        </w:rPr>
        <w:t>App</w:t>
      </w:r>
      <w:r>
        <w:t xml:space="preserve"> node in tree view and </w:t>
      </w:r>
      <w:r w:rsidR="00F0530F">
        <w:t xml:space="preserve">then select the </w:t>
      </w:r>
      <w:r w:rsidR="00F0530F" w:rsidRPr="00F0530F">
        <w:rPr>
          <w:b/>
        </w:rPr>
        <w:t>Run OnStart</w:t>
      </w:r>
      <w:r w:rsidR="00F0530F">
        <w:t xml:space="preserve"> command to populate the </w:t>
      </w:r>
      <w:r w:rsidR="00F0530F" w:rsidRPr="00F0530F">
        <w:rPr>
          <w:b/>
        </w:rPr>
        <w:t>colProducts</w:t>
      </w:r>
      <w:r w:rsidR="00F0530F">
        <w:t xml:space="preserve"> collection.</w:t>
      </w:r>
    </w:p>
    <w:p w14:paraId="7F223817" w14:textId="52BB74C1" w:rsidR="001736EE" w:rsidRDefault="001736EE" w:rsidP="001736EE">
      <w:pPr>
        <w:pStyle w:val="LabStepScreenshotLevel2"/>
      </w:pPr>
      <w:r>
        <w:drawing>
          <wp:inline distT="0" distB="0" distL="0" distR="0" wp14:anchorId="5750FB38" wp14:editId="03B42234">
            <wp:extent cx="2342777" cy="661700"/>
            <wp:effectExtent l="19050" t="19050" r="19685" b="2413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165" cy="6784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7AE7ED" w14:textId="718612F9" w:rsidR="00F6734A" w:rsidRPr="00F6734A" w:rsidRDefault="00F6734A" w:rsidP="00F6734A">
      <w:pPr>
        <w:pStyle w:val="LabExerciseCallout"/>
      </w:pPr>
      <w:r>
        <w:t xml:space="preserve">You will now update </w:t>
      </w:r>
      <w:r w:rsidRPr="00167701">
        <w:rPr>
          <w:b/>
          <w:sz w:val="20"/>
          <w:szCs w:val="20"/>
        </w:rPr>
        <w:t>galProducts</w:t>
      </w:r>
      <w:r>
        <w:rPr>
          <w:sz w:val="20"/>
          <w:szCs w:val="20"/>
        </w:rPr>
        <w:t xml:space="preserve"> so retrieves items from </w:t>
      </w:r>
      <w:r w:rsidRPr="00F6734A">
        <w:rPr>
          <w:b/>
          <w:sz w:val="20"/>
          <w:szCs w:val="20"/>
        </w:rPr>
        <w:t>colProducts</w:t>
      </w:r>
      <w:r>
        <w:rPr>
          <w:sz w:val="20"/>
          <w:szCs w:val="20"/>
        </w:rPr>
        <w:t xml:space="preserve"> instead of directly from the </w:t>
      </w:r>
      <w:r w:rsidRPr="00F6734A">
        <w:rPr>
          <w:b/>
          <w:sz w:val="20"/>
          <w:szCs w:val="20"/>
        </w:rPr>
        <w:t>Products</w:t>
      </w:r>
      <w:r>
        <w:rPr>
          <w:sz w:val="20"/>
          <w:szCs w:val="20"/>
        </w:rPr>
        <w:t xml:space="preserve"> data course.</w:t>
      </w:r>
    </w:p>
    <w:p w14:paraId="78B370A6" w14:textId="04421130" w:rsidR="00C754A6" w:rsidRDefault="008C1A1B" w:rsidP="007C41DD">
      <w:pPr>
        <w:pStyle w:val="LabStepNumbered"/>
        <w:numPr>
          <w:ilvl w:val="0"/>
          <w:numId w:val="29"/>
        </w:numPr>
        <w:rPr>
          <w:sz w:val="20"/>
          <w:szCs w:val="20"/>
        </w:rPr>
      </w:pPr>
      <w:r>
        <w:rPr>
          <w:sz w:val="20"/>
          <w:szCs w:val="20"/>
        </w:rPr>
        <w:t xml:space="preserve">Update the </w:t>
      </w:r>
      <w:r w:rsidRPr="008C1A1B">
        <w:rPr>
          <w:b/>
          <w:sz w:val="20"/>
          <w:szCs w:val="20"/>
        </w:rPr>
        <w:t>Items</w:t>
      </w:r>
      <w:r>
        <w:rPr>
          <w:sz w:val="20"/>
          <w:szCs w:val="20"/>
        </w:rPr>
        <w:t xml:space="preserve"> property of </w:t>
      </w:r>
      <w:r w:rsidR="00167701" w:rsidRPr="00167701">
        <w:rPr>
          <w:b/>
          <w:sz w:val="20"/>
          <w:szCs w:val="20"/>
        </w:rPr>
        <w:t>galProducts</w:t>
      </w:r>
      <w:r>
        <w:rPr>
          <w:sz w:val="20"/>
          <w:szCs w:val="20"/>
        </w:rPr>
        <w:t xml:space="preserve"> to retrieve items from </w:t>
      </w:r>
      <w:r w:rsidRPr="008C1A1B">
        <w:rPr>
          <w:b/>
          <w:sz w:val="20"/>
          <w:szCs w:val="20"/>
        </w:rPr>
        <w:t>colProducts</w:t>
      </w:r>
      <w:r>
        <w:rPr>
          <w:sz w:val="20"/>
          <w:szCs w:val="20"/>
        </w:rPr>
        <w:t>.</w:t>
      </w:r>
    </w:p>
    <w:p w14:paraId="15335F60" w14:textId="68136C93" w:rsidR="00167701" w:rsidRDefault="008C1A1B" w:rsidP="00167701">
      <w:pPr>
        <w:pStyle w:val="LabStepNumberedLevel2"/>
        <w:numPr>
          <w:ilvl w:val="1"/>
          <w:numId w:val="29"/>
        </w:numPr>
        <w:rPr>
          <w:sz w:val="20"/>
          <w:szCs w:val="20"/>
        </w:rPr>
      </w:pPr>
      <w:r>
        <w:rPr>
          <w:sz w:val="20"/>
          <w:szCs w:val="20"/>
        </w:rPr>
        <w:t xml:space="preserve">Select </w:t>
      </w:r>
      <w:r w:rsidRPr="008C1A1B">
        <w:rPr>
          <w:b/>
          <w:sz w:val="20"/>
          <w:szCs w:val="20"/>
        </w:rPr>
        <w:t>Browse Products Screen</w:t>
      </w:r>
      <w:r>
        <w:rPr>
          <w:sz w:val="20"/>
          <w:szCs w:val="20"/>
        </w:rPr>
        <w:t xml:space="preserve"> in Tree view on the left.</w:t>
      </w:r>
    </w:p>
    <w:p w14:paraId="4C3925EF" w14:textId="3B920AE7" w:rsidR="008C1A1B" w:rsidRDefault="008C1A1B" w:rsidP="00167701">
      <w:pPr>
        <w:pStyle w:val="LabStepNumberedLevel2"/>
        <w:numPr>
          <w:ilvl w:val="1"/>
          <w:numId w:val="29"/>
        </w:numPr>
        <w:rPr>
          <w:sz w:val="20"/>
          <w:szCs w:val="20"/>
        </w:rPr>
      </w:pPr>
      <w:r>
        <w:rPr>
          <w:sz w:val="20"/>
          <w:szCs w:val="20"/>
        </w:rPr>
        <w:t xml:space="preserve">On </w:t>
      </w:r>
      <w:r w:rsidRPr="008C1A1B">
        <w:rPr>
          <w:b/>
          <w:sz w:val="20"/>
          <w:szCs w:val="20"/>
        </w:rPr>
        <w:t>Browse Products Screen</w:t>
      </w:r>
      <w:r>
        <w:rPr>
          <w:sz w:val="20"/>
          <w:szCs w:val="20"/>
        </w:rPr>
        <w:t xml:space="preserve">, select </w:t>
      </w:r>
      <w:r w:rsidRPr="008C1A1B">
        <w:rPr>
          <w:b/>
          <w:sz w:val="20"/>
          <w:szCs w:val="20"/>
        </w:rPr>
        <w:t>galProducts</w:t>
      </w:r>
      <w:r>
        <w:rPr>
          <w:sz w:val="20"/>
          <w:szCs w:val="20"/>
        </w:rPr>
        <w:t xml:space="preserve"> and inspect the </w:t>
      </w:r>
      <w:r w:rsidRPr="008C1A1B">
        <w:rPr>
          <w:b/>
          <w:sz w:val="20"/>
          <w:szCs w:val="20"/>
        </w:rPr>
        <w:t>Items</w:t>
      </w:r>
      <w:r>
        <w:rPr>
          <w:sz w:val="20"/>
          <w:szCs w:val="20"/>
        </w:rPr>
        <w:t xml:space="preserve"> property which is retrieving product items directly from the </w:t>
      </w:r>
      <w:r w:rsidRPr="008C1A1B">
        <w:rPr>
          <w:b/>
          <w:sz w:val="20"/>
          <w:szCs w:val="20"/>
        </w:rPr>
        <w:t>Products</w:t>
      </w:r>
      <w:r>
        <w:rPr>
          <w:sz w:val="20"/>
          <w:szCs w:val="20"/>
        </w:rPr>
        <w:t xml:space="preserve"> data source.</w:t>
      </w:r>
    </w:p>
    <w:p w14:paraId="15050E22" w14:textId="79CC8277" w:rsidR="00167701" w:rsidRPr="00167701" w:rsidRDefault="00167701" w:rsidP="00167701">
      <w:pPr>
        <w:pStyle w:val="LabStepScreenshotLevel2"/>
      </w:pPr>
      <w:r>
        <w:drawing>
          <wp:inline distT="0" distB="0" distL="0" distR="0" wp14:anchorId="330C63DC" wp14:editId="35CE412B">
            <wp:extent cx="2437104" cy="549835"/>
            <wp:effectExtent l="19050" t="19050" r="20955" b="22225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535" cy="5641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444408" w14:textId="36966226" w:rsidR="00167701" w:rsidRDefault="008C1A1B" w:rsidP="00167701">
      <w:pPr>
        <w:pStyle w:val="LabStepNumberedLevel2"/>
        <w:numPr>
          <w:ilvl w:val="1"/>
          <w:numId w:val="29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Update the expression for the </w:t>
      </w:r>
      <w:r w:rsidRPr="008C1A1B">
        <w:rPr>
          <w:b/>
          <w:sz w:val="20"/>
          <w:szCs w:val="20"/>
        </w:rPr>
        <w:t>Items</w:t>
      </w:r>
      <w:r>
        <w:rPr>
          <w:sz w:val="20"/>
          <w:szCs w:val="20"/>
        </w:rPr>
        <w:t xml:space="preserve"> property of </w:t>
      </w:r>
      <w:r w:rsidRPr="008C1A1B">
        <w:rPr>
          <w:b/>
          <w:sz w:val="20"/>
          <w:szCs w:val="20"/>
        </w:rPr>
        <w:t>galProducts</w:t>
      </w:r>
      <w:r>
        <w:rPr>
          <w:sz w:val="20"/>
          <w:szCs w:val="20"/>
        </w:rPr>
        <w:t xml:space="preserve"> by replacing </w:t>
      </w:r>
      <w:r w:rsidR="00167701" w:rsidRPr="008C1A1B">
        <w:rPr>
          <w:b/>
          <w:sz w:val="20"/>
          <w:szCs w:val="20"/>
        </w:rPr>
        <w:t>Products</w:t>
      </w:r>
      <w:r w:rsidR="00167701">
        <w:rPr>
          <w:sz w:val="20"/>
          <w:szCs w:val="20"/>
        </w:rPr>
        <w:t xml:space="preserve"> with </w:t>
      </w:r>
      <w:r w:rsidR="001736EE" w:rsidRPr="008C1A1B">
        <w:rPr>
          <w:b/>
          <w:sz w:val="20"/>
          <w:szCs w:val="20"/>
        </w:rPr>
        <w:t>colProducts</w:t>
      </w:r>
      <w:r w:rsidR="00167701">
        <w:rPr>
          <w:sz w:val="20"/>
          <w:szCs w:val="20"/>
        </w:rPr>
        <w:t>.</w:t>
      </w:r>
    </w:p>
    <w:p w14:paraId="77E261B6" w14:textId="77777777" w:rsidR="00167701" w:rsidRDefault="00167701" w:rsidP="00167701">
      <w:pPr>
        <w:pStyle w:val="LabStepCodeBlockLevel2"/>
      </w:pPr>
      <w:r>
        <w:t>Filter(</w:t>
      </w:r>
    </w:p>
    <w:p w14:paraId="42CB86D7" w14:textId="6F84CB2C" w:rsidR="00167701" w:rsidRDefault="00167701" w:rsidP="00167701">
      <w:pPr>
        <w:pStyle w:val="LabStepCodeBlockLevel2"/>
      </w:pPr>
      <w:r>
        <w:t xml:space="preserve">    </w:t>
      </w:r>
      <w:r w:rsidR="001736EE">
        <w:t>col</w:t>
      </w:r>
      <w:r>
        <w:t>Products,</w:t>
      </w:r>
    </w:p>
    <w:p w14:paraId="1500CC89" w14:textId="77777777" w:rsidR="00167701" w:rsidRDefault="00167701" w:rsidP="00167701">
      <w:pPr>
        <w:pStyle w:val="LabStepCodeBlockLevel2"/>
      </w:pPr>
      <w:r>
        <w:t xml:space="preserve">    Category = radProductFilter.Selected.Value</w:t>
      </w:r>
    </w:p>
    <w:p w14:paraId="5B1C68A0" w14:textId="5AB362DC" w:rsidR="00167701" w:rsidRDefault="00167701" w:rsidP="00167701">
      <w:pPr>
        <w:pStyle w:val="LabStepCodeBlockLevel2"/>
      </w:pPr>
      <w:r>
        <w:t>)</w:t>
      </w:r>
    </w:p>
    <w:p w14:paraId="5A9B3B01" w14:textId="552BD09E" w:rsidR="00167701" w:rsidRDefault="008C1A1B" w:rsidP="00F0530F">
      <w:pPr>
        <w:pStyle w:val="LabExerciseCallout"/>
      </w:pPr>
      <w:r w:rsidRPr="008C1A1B">
        <w:rPr>
          <w:b/>
        </w:rPr>
        <w:t>galProducts</w:t>
      </w:r>
      <w:r>
        <w:t xml:space="preserve"> should work as before now </w:t>
      </w:r>
      <w:r w:rsidR="00F6734A">
        <w:t xml:space="preserve">that it is </w:t>
      </w:r>
      <w:r>
        <w:t>retrieving data from</w:t>
      </w:r>
      <w:r w:rsidR="00F0530F">
        <w:t xml:space="preserve"> the</w:t>
      </w:r>
      <w:r>
        <w:t xml:space="preserve"> </w:t>
      </w:r>
      <w:r w:rsidRPr="008C1A1B">
        <w:rPr>
          <w:b/>
        </w:rPr>
        <w:t>colProducts</w:t>
      </w:r>
      <w:r>
        <w:t xml:space="preserve"> </w:t>
      </w:r>
      <w:r w:rsidR="00F0530F">
        <w:t xml:space="preserve">collection </w:t>
      </w:r>
      <w:r>
        <w:t xml:space="preserve">instead of </w:t>
      </w:r>
      <w:r w:rsidR="00F0530F">
        <w:t xml:space="preserve">the </w:t>
      </w:r>
      <w:r w:rsidRPr="008C1A1B">
        <w:rPr>
          <w:b/>
        </w:rPr>
        <w:t>Products</w:t>
      </w:r>
      <w:r w:rsidR="00F0530F">
        <w:t xml:space="preserve"> data source.</w:t>
      </w:r>
    </w:p>
    <w:p w14:paraId="4C2E95AD" w14:textId="543137A4" w:rsidR="007C41DD" w:rsidRPr="007C41DD" w:rsidRDefault="007019B1" w:rsidP="007C41DD">
      <w:pPr>
        <w:pStyle w:val="LabStepNumbered"/>
        <w:numPr>
          <w:ilvl w:val="0"/>
          <w:numId w:val="29"/>
        </w:numPr>
        <w:rPr>
          <w:sz w:val="20"/>
          <w:szCs w:val="20"/>
        </w:rPr>
      </w:pPr>
      <w:r>
        <w:rPr>
          <w:sz w:val="20"/>
          <w:szCs w:val="20"/>
        </w:rPr>
        <w:t xml:space="preserve">Add a </w:t>
      </w:r>
      <w:r w:rsidRPr="007019B1">
        <w:rPr>
          <w:b/>
          <w:sz w:val="20"/>
          <w:szCs w:val="20"/>
        </w:rPr>
        <w:t>Quantity</w:t>
      </w:r>
      <w:r>
        <w:rPr>
          <w:sz w:val="20"/>
          <w:szCs w:val="20"/>
        </w:rPr>
        <w:t xml:space="preserve"> </w:t>
      </w:r>
      <w:r w:rsidR="00F0530F">
        <w:rPr>
          <w:sz w:val="20"/>
          <w:szCs w:val="20"/>
        </w:rPr>
        <w:t xml:space="preserve">caption </w:t>
      </w:r>
      <w:r>
        <w:rPr>
          <w:sz w:val="20"/>
          <w:szCs w:val="20"/>
        </w:rPr>
        <w:t xml:space="preserve">label control </w:t>
      </w:r>
      <w:r w:rsidR="00520FAC">
        <w:rPr>
          <w:sz w:val="20"/>
          <w:szCs w:val="20"/>
        </w:rPr>
        <w:t>to the product item template.</w:t>
      </w:r>
    </w:p>
    <w:p w14:paraId="0407E10D" w14:textId="74A2CD27" w:rsidR="00520FAC" w:rsidRDefault="00520FAC" w:rsidP="006B250B">
      <w:pPr>
        <w:pStyle w:val="LabStepNumberedLevel2"/>
      </w:pPr>
      <w:r>
        <w:t xml:space="preserve">Click on the pen icon of </w:t>
      </w:r>
      <w:r w:rsidRPr="00520FAC">
        <w:rPr>
          <w:b/>
        </w:rPr>
        <w:t>galProducts</w:t>
      </w:r>
      <w:r>
        <w:t xml:space="preserve"> to edit the gallery'</w:t>
      </w:r>
      <w:r w:rsidR="00F55C7E">
        <w:t>s</w:t>
      </w:r>
      <w:r>
        <w:t xml:space="preserve"> item template.</w:t>
      </w:r>
    </w:p>
    <w:p w14:paraId="014ABA32" w14:textId="7C9282BB" w:rsidR="007C41DD" w:rsidRDefault="00520FAC" w:rsidP="00520FAC">
      <w:pPr>
        <w:pStyle w:val="LabStepScreenshotLevel2"/>
      </w:pPr>
      <w:r>
        <w:drawing>
          <wp:inline distT="0" distB="0" distL="0" distR="0" wp14:anchorId="1BA58111" wp14:editId="07539E69">
            <wp:extent cx="5348367" cy="1302871"/>
            <wp:effectExtent l="19050" t="19050" r="2413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023" cy="13203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AE35E0" w14:textId="468D8085" w:rsidR="00520FAC" w:rsidRDefault="00520FAC" w:rsidP="00520FAC">
      <w:pPr>
        <w:pStyle w:val="LabStepNumberedLevel2"/>
      </w:pPr>
      <w:r>
        <w:t xml:space="preserve">Add a new </w:t>
      </w:r>
      <w:r w:rsidR="00E92EBB" w:rsidRPr="00E92EBB">
        <w:rPr>
          <w:b/>
        </w:rPr>
        <w:t>L</w:t>
      </w:r>
      <w:r w:rsidRPr="00E92EBB">
        <w:rPr>
          <w:b/>
        </w:rPr>
        <w:t>abel</w:t>
      </w:r>
      <w:r>
        <w:t xml:space="preserve"> control into the </w:t>
      </w:r>
      <w:r w:rsidR="003A7E2E">
        <w:t xml:space="preserve">item </w:t>
      </w:r>
      <w:r>
        <w:t xml:space="preserve">template and rename it to </w:t>
      </w:r>
      <w:r w:rsidRPr="00520FAC">
        <w:rPr>
          <w:b/>
        </w:rPr>
        <w:t>lblQuantity</w:t>
      </w:r>
      <w:r w:rsidR="009D508B">
        <w:rPr>
          <w:b/>
        </w:rPr>
        <w:t>Caption</w:t>
      </w:r>
      <w:r>
        <w:t>.</w:t>
      </w:r>
    </w:p>
    <w:p w14:paraId="0FA50FE5" w14:textId="19FEAFF6" w:rsidR="00520FAC" w:rsidRDefault="00520FAC" w:rsidP="007019B1">
      <w:pPr>
        <w:pStyle w:val="LabStepNumberedLevel2"/>
      </w:pPr>
      <w:r>
        <w:t xml:space="preserve">Set the </w:t>
      </w:r>
      <w:r w:rsidRPr="00520FAC">
        <w:rPr>
          <w:b/>
        </w:rPr>
        <w:t>Text</w:t>
      </w:r>
      <w:r>
        <w:t xml:space="preserve"> property of </w:t>
      </w:r>
      <w:r w:rsidR="009D508B" w:rsidRPr="00520FAC">
        <w:rPr>
          <w:b/>
        </w:rPr>
        <w:t>lblQuantity</w:t>
      </w:r>
      <w:r w:rsidR="009D508B">
        <w:rPr>
          <w:b/>
        </w:rPr>
        <w:t>Caption</w:t>
      </w:r>
      <w:r w:rsidR="009D508B">
        <w:t xml:space="preserve"> </w:t>
      </w:r>
      <w:r>
        <w:t xml:space="preserve">to </w:t>
      </w:r>
      <w:r w:rsidRPr="00520FAC">
        <w:rPr>
          <w:b/>
        </w:rPr>
        <w:t>"Quantity"</w:t>
      </w:r>
      <w:r>
        <w:t>.</w:t>
      </w:r>
    </w:p>
    <w:p w14:paraId="4E682D11" w14:textId="75DB2153" w:rsidR="00520FAC" w:rsidRDefault="00520FAC" w:rsidP="007019B1">
      <w:pPr>
        <w:pStyle w:val="LabStepNumberedLevel2"/>
      </w:pPr>
      <w:r>
        <w:t xml:space="preserve">Set the </w:t>
      </w:r>
      <w:r w:rsidRPr="00520FAC">
        <w:rPr>
          <w:b/>
        </w:rPr>
        <w:t>X</w:t>
      </w:r>
      <w:r>
        <w:t xml:space="preserve"> property of </w:t>
      </w:r>
      <w:r w:rsidR="009D508B" w:rsidRPr="00520FAC">
        <w:rPr>
          <w:b/>
        </w:rPr>
        <w:t>lblQuantity</w:t>
      </w:r>
      <w:r w:rsidR="009D508B">
        <w:rPr>
          <w:b/>
        </w:rPr>
        <w:t>Caption</w:t>
      </w:r>
      <w:r w:rsidR="009D508B" w:rsidRPr="00520FAC">
        <w:t xml:space="preserve"> </w:t>
      </w:r>
      <w:r w:rsidRPr="00520FAC">
        <w:t>to</w:t>
      </w:r>
      <w:r>
        <w:rPr>
          <w:b/>
        </w:rPr>
        <w:t xml:space="preserve"> 472 </w:t>
      </w:r>
      <w:r w:rsidRPr="00520FAC">
        <w:t>and the</w:t>
      </w:r>
      <w:r>
        <w:rPr>
          <w:b/>
        </w:rPr>
        <w:t xml:space="preserve"> Y </w:t>
      </w:r>
      <w:r w:rsidRPr="00520FAC">
        <w:t>property to</w:t>
      </w:r>
      <w:r>
        <w:rPr>
          <w:b/>
        </w:rPr>
        <w:t xml:space="preserve"> 12.</w:t>
      </w:r>
    </w:p>
    <w:p w14:paraId="27D8C922" w14:textId="1C7B70A7" w:rsidR="00B91ADB" w:rsidRDefault="00B91ADB" w:rsidP="007019B1">
      <w:pPr>
        <w:pStyle w:val="LabStepNumberedLevel2"/>
      </w:pPr>
      <w:r>
        <w:t xml:space="preserve">Set the </w:t>
      </w:r>
      <w:r>
        <w:rPr>
          <w:b/>
        </w:rPr>
        <w:t xml:space="preserve">Width </w:t>
      </w:r>
      <w:r>
        <w:t xml:space="preserve">property of </w:t>
      </w:r>
      <w:r w:rsidR="009D508B" w:rsidRPr="00520FAC">
        <w:rPr>
          <w:b/>
        </w:rPr>
        <w:t>lblQuantity</w:t>
      </w:r>
      <w:r w:rsidR="009D508B">
        <w:rPr>
          <w:b/>
        </w:rPr>
        <w:t>Caption</w:t>
      </w:r>
      <w:r w:rsidR="009D508B" w:rsidRPr="00520FAC">
        <w:t xml:space="preserve"> </w:t>
      </w:r>
      <w:r w:rsidRPr="00520FAC">
        <w:t>to</w:t>
      </w:r>
      <w:r>
        <w:rPr>
          <w:b/>
        </w:rPr>
        <w:t xml:space="preserve"> 88 </w:t>
      </w:r>
      <w:r w:rsidRPr="00520FAC">
        <w:t>and the</w:t>
      </w:r>
      <w:r>
        <w:rPr>
          <w:b/>
        </w:rPr>
        <w:t xml:space="preserve"> </w:t>
      </w:r>
      <w:r w:rsidR="003A7E2E">
        <w:rPr>
          <w:b/>
        </w:rPr>
        <w:t>Height</w:t>
      </w:r>
      <w:r>
        <w:rPr>
          <w:b/>
        </w:rPr>
        <w:t xml:space="preserve"> </w:t>
      </w:r>
      <w:r w:rsidRPr="00520FAC">
        <w:t>property to</w:t>
      </w:r>
      <w:r>
        <w:rPr>
          <w:b/>
        </w:rPr>
        <w:t xml:space="preserve"> 3</w:t>
      </w:r>
      <w:r w:rsidR="00527C85">
        <w:rPr>
          <w:b/>
        </w:rPr>
        <w:t>2</w:t>
      </w:r>
      <w:r>
        <w:rPr>
          <w:b/>
        </w:rPr>
        <w:t>.</w:t>
      </w:r>
    </w:p>
    <w:p w14:paraId="4229947C" w14:textId="778A7459" w:rsidR="00520FAC" w:rsidRDefault="00520FAC" w:rsidP="007019B1">
      <w:pPr>
        <w:pStyle w:val="LabStepNumberedLevel2"/>
      </w:pPr>
      <w:r>
        <w:t xml:space="preserve">Set the </w:t>
      </w:r>
      <w:r>
        <w:rPr>
          <w:b/>
        </w:rPr>
        <w:t xml:space="preserve">Fill </w:t>
      </w:r>
      <w:r>
        <w:t xml:space="preserve">property of </w:t>
      </w:r>
      <w:r w:rsidR="009D508B" w:rsidRPr="00520FAC">
        <w:rPr>
          <w:b/>
        </w:rPr>
        <w:t>lblQuantity</w:t>
      </w:r>
      <w:r w:rsidR="009D508B">
        <w:rPr>
          <w:b/>
        </w:rPr>
        <w:t>Caption</w:t>
      </w:r>
      <w:r w:rsidR="009D508B">
        <w:t xml:space="preserve"> </w:t>
      </w:r>
      <w:r>
        <w:t xml:space="preserve">to </w:t>
      </w:r>
      <w:r>
        <w:rPr>
          <w:b/>
        </w:rPr>
        <w:t>LightGray</w:t>
      </w:r>
      <w:r>
        <w:t>.</w:t>
      </w:r>
    </w:p>
    <w:p w14:paraId="2E27FF0C" w14:textId="4F4B0B33" w:rsidR="00520FAC" w:rsidRDefault="00A122F8" w:rsidP="007019B1">
      <w:pPr>
        <w:pStyle w:val="LabStepNumberedLevel2"/>
      </w:pPr>
      <w:r>
        <w:t xml:space="preserve">Set </w:t>
      </w:r>
      <w:r w:rsidR="00520FAC">
        <w:t xml:space="preserve">the </w:t>
      </w:r>
      <w:r w:rsidR="00520FAC" w:rsidRPr="00AB3A91">
        <w:rPr>
          <w:b/>
        </w:rPr>
        <w:t>BorderColor</w:t>
      </w:r>
      <w:r w:rsidR="00520FAC">
        <w:t xml:space="preserve"> property of </w:t>
      </w:r>
      <w:r w:rsidR="009D508B" w:rsidRPr="00520FAC">
        <w:rPr>
          <w:b/>
        </w:rPr>
        <w:t>lblQuantity</w:t>
      </w:r>
      <w:r w:rsidR="009D508B">
        <w:rPr>
          <w:b/>
        </w:rPr>
        <w:t>Caption</w:t>
      </w:r>
      <w:r w:rsidR="009D508B">
        <w:t xml:space="preserve"> </w:t>
      </w:r>
      <w:r w:rsidR="00520FAC">
        <w:t xml:space="preserve">to </w:t>
      </w:r>
      <w:r w:rsidR="00520FAC" w:rsidRPr="00AB3A91">
        <w:rPr>
          <w:b/>
        </w:rPr>
        <w:t>Black</w:t>
      </w:r>
      <w:r w:rsidR="00520FAC">
        <w:t xml:space="preserve"> and the </w:t>
      </w:r>
      <w:r w:rsidR="00520FAC" w:rsidRPr="00AB3A91">
        <w:rPr>
          <w:b/>
        </w:rPr>
        <w:t>BorderThickness</w:t>
      </w:r>
      <w:r w:rsidR="00520FAC">
        <w:t xml:space="preserve"> to </w:t>
      </w:r>
      <w:r w:rsidR="00520FAC" w:rsidRPr="00AB3A91">
        <w:rPr>
          <w:b/>
        </w:rPr>
        <w:t>1</w:t>
      </w:r>
      <w:r w:rsidR="00520FAC">
        <w:t>.</w:t>
      </w:r>
    </w:p>
    <w:p w14:paraId="3569B49A" w14:textId="5BCC7F7D" w:rsidR="007019B1" w:rsidRDefault="00A122F8" w:rsidP="007019B1">
      <w:pPr>
        <w:pStyle w:val="LabStepNumberedLevel2"/>
      </w:pPr>
      <w:r>
        <w:t xml:space="preserve">Set </w:t>
      </w:r>
      <w:r w:rsidR="007019B1">
        <w:t xml:space="preserve">the </w:t>
      </w:r>
      <w:r w:rsidR="007019B1">
        <w:rPr>
          <w:b/>
        </w:rPr>
        <w:t xml:space="preserve">Size </w:t>
      </w:r>
      <w:r w:rsidR="007019B1">
        <w:t xml:space="preserve">property of </w:t>
      </w:r>
      <w:r w:rsidR="009D508B" w:rsidRPr="00520FAC">
        <w:rPr>
          <w:b/>
        </w:rPr>
        <w:t>lblQuantity</w:t>
      </w:r>
      <w:r w:rsidR="009D508B">
        <w:rPr>
          <w:b/>
        </w:rPr>
        <w:t>Caption</w:t>
      </w:r>
      <w:r w:rsidR="009D508B">
        <w:t xml:space="preserve"> </w:t>
      </w:r>
      <w:r w:rsidR="007019B1">
        <w:t xml:space="preserve">to </w:t>
      </w:r>
      <w:r w:rsidR="009D508B">
        <w:rPr>
          <w:b/>
        </w:rPr>
        <w:t>10</w:t>
      </w:r>
      <w:r w:rsidR="007019B1">
        <w:t>.</w:t>
      </w:r>
    </w:p>
    <w:p w14:paraId="4875987D" w14:textId="776A199B" w:rsidR="007019B1" w:rsidRDefault="00A122F8" w:rsidP="007019B1">
      <w:pPr>
        <w:pStyle w:val="LabStepNumberedLevel2"/>
      </w:pPr>
      <w:r>
        <w:t xml:space="preserve">Set </w:t>
      </w:r>
      <w:r w:rsidR="007019B1">
        <w:t xml:space="preserve">the </w:t>
      </w:r>
      <w:r w:rsidR="007019B1">
        <w:rPr>
          <w:b/>
        </w:rPr>
        <w:t xml:space="preserve">Align </w:t>
      </w:r>
      <w:r w:rsidR="007019B1">
        <w:t xml:space="preserve">property of </w:t>
      </w:r>
      <w:r w:rsidR="009D508B" w:rsidRPr="00520FAC">
        <w:rPr>
          <w:b/>
        </w:rPr>
        <w:t>lblQuantity</w:t>
      </w:r>
      <w:r w:rsidR="009D508B">
        <w:rPr>
          <w:b/>
        </w:rPr>
        <w:t>Caption</w:t>
      </w:r>
      <w:r w:rsidR="009D508B">
        <w:t xml:space="preserve"> </w:t>
      </w:r>
      <w:r w:rsidR="007019B1">
        <w:t xml:space="preserve">to </w:t>
      </w:r>
      <w:r w:rsidR="007019B1" w:rsidRPr="007019B1">
        <w:rPr>
          <w:b/>
        </w:rPr>
        <w:t>Center</w:t>
      </w:r>
      <w:r w:rsidR="007019B1">
        <w:t>.</w:t>
      </w:r>
    </w:p>
    <w:p w14:paraId="6011A7DF" w14:textId="2A32F69B" w:rsidR="00520FAC" w:rsidRDefault="00B91ADB" w:rsidP="007019B1">
      <w:pPr>
        <w:pStyle w:val="LabStepNumberedLevel2"/>
      </w:pPr>
      <w:r>
        <w:t xml:space="preserve">The item template </w:t>
      </w:r>
      <w:r w:rsidR="00E92EBB">
        <w:t xml:space="preserve">of </w:t>
      </w:r>
      <w:r w:rsidR="00E92EBB" w:rsidRPr="00E92EBB">
        <w:rPr>
          <w:b/>
        </w:rPr>
        <w:t>galProducts</w:t>
      </w:r>
      <w:r w:rsidR="00E92EBB">
        <w:t xml:space="preserve"> </w:t>
      </w:r>
      <w:r>
        <w:t>should now match the following screenshot.</w:t>
      </w:r>
    </w:p>
    <w:p w14:paraId="1BCFFC3D" w14:textId="3BC4B3E1" w:rsidR="00B91ADB" w:rsidRDefault="009D508B" w:rsidP="00B91ADB">
      <w:pPr>
        <w:pStyle w:val="LabStepScreenshotLevel2"/>
      </w:pPr>
      <w:r>
        <w:drawing>
          <wp:inline distT="0" distB="0" distL="0" distR="0" wp14:anchorId="6C8E35AD" wp14:editId="14C9950B">
            <wp:extent cx="4160520" cy="1090093"/>
            <wp:effectExtent l="19050" t="19050" r="11430" b="1524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90" b="35417"/>
                    <a:stretch/>
                  </pic:blipFill>
                  <pic:spPr bwMode="auto">
                    <a:xfrm>
                      <a:off x="0" y="0"/>
                      <a:ext cx="4216838" cy="110484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613A5" w14:textId="49983AA6" w:rsidR="007019B1" w:rsidRDefault="007019B1" w:rsidP="007019B1">
      <w:pPr>
        <w:pStyle w:val="LabStepNumbered"/>
      </w:pPr>
      <w:r>
        <w:t xml:space="preserve">Add a </w:t>
      </w:r>
      <w:r w:rsidR="009D508B">
        <w:t xml:space="preserve">second label to display the </w:t>
      </w:r>
      <w:r>
        <w:t>quantity</w:t>
      </w:r>
      <w:r w:rsidR="00622AFA">
        <w:t xml:space="preserve"> </w:t>
      </w:r>
      <w:r w:rsidR="00A122F8">
        <w:t xml:space="preserve">value </w:t>
      </w:r>
      <w:r w:rsidR="00622AFA">
        <w:t>for the current product.</w:t>
      </w:r>
    </w:p>
    <w:p w14:paraId="108CBFBA" w14:textId="77777777" w:rsidR="009D508B" w:rsidRDefault="00B91ADB" w:rsidP="008C1A1B">
      <w:pPr>
        <w:pStyle w:val="LabStepNumberedLevel2"/>
      </w:pPr>
      <w:r>
        <w:t xml:space="preserve">Add a new </w:t>
      </w:r>
      <w:r w:rsidR="009D508B" w:rsidRPr="009D508B">
        <w:rPr>
          <w:b/>
        </w:rPr>
        <w:t xml:space="preserve">Label </w:t>
      </w:r>
      <w:r>
        <w:t xml:space="preserve">control into the </w:t>
      </w:r>
      <w:r w:rsidR="00F55C7E">
        <w:t xml:space="preserve">item </w:t>
      </w:r>
      <w:r>
        <w:t xml:space="preserve">template </w:t>
      </w:r>
      <w:r w:rsidR="00F55C7E">
        <w:t xml:space="preserve">of </w:t>
      </w:r>
      <w:r w:rsidR="00F55C7E" w:rsidRPr="009D508B">
        <w:rPr>
          <w:b/>
        </w:rPr>
        <w:t>gal</w:t>
      </w:r>
      <w:r w:rsidR="0091486C" w:rsidRPr="009D508B">
        <w:rPr>
          <w:b/>
        </w:rPr>
        <w:t xml:space="preserve">Products </w:t>
      </w:r>
      <w:r>
        <w:t xml:space="preserve">and rename it to </w:t>
      </w:r>
      <w:r w:rsidR="009D508B" w:rsidRPr="009D508B">
        <w:rPr>
          <w:b/>
        </w:rPr>
        <w:t>lblQuantity</w:t>
      </w:r>
      <w:r>
        <w:t>.</w:t>
      </w:r>
    </w:p>
    <w:p w14:paraId="5E248695" w14:textId="7BAF5640" w:rsidR="009D508B" w:rsidRDefault="009D508B" w:rsidP="008C1A1B">
      <w:pPr>
        <w:pStyle w:val="LabStepNumberedLevel2"/>
      </w:pPr>
      <w:r>
        <w:t xml:space="preserve">Set the </w:t>
      </w:r>
      <w:r w:rsidRPr="009D508B">
        <w:rPr>
          <w:b/>
        </w:rPr>
        <w:t>Text</w:t>
      </w:r>
      <w:r>
        <w:t xml:space="preserve"> property of </w:t>
      </w:r>
      <w:r w:rsidRPr="009D508B">
        <w:rPr>
          <w:b/>
        </w:rPr>
        <w:t>lblQuantityCaption</w:t>
      </w:r>
      <w:r>
        <w:t xml:space="preserve"> to </w:t>
      </w:r>
      <w:r w:rsidRPr="009D508B">
        <w:rPr>
          <w:b/>
        </w:rPr>
        <w:t>ThisItem.Quantity</w:t>
      </w:r>
      <w:r>
        <w:t>.</w:t>
      </w:r>
    </w:p>
    <w:p w14:paraId="62593323" w14:textId="3A4BEF26" w:rsidR="009D508B" w:rsidRDefault="009D508B" w:rsidP="009D508B">
      <w:pPr>
        <w:pStyle w:val="LabStepScreenshotLevel2"/>
      </w:pPr>
      <w:r>
        <w:drawing>
          <wp:inline distT="0" distB="0" distL="0" distR="0" wp14:anchorId="222E8859" wp14:editId="283022EB">
            <wp:extent cx="4587240" cy="362151"/>
            <wp:effectExtent l="19050" t="19050" r="22860" b="1905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464" cy="3643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0BBD4E" w14:textId="0E23B3AD" w:rsidR="009D508B" w:rsidRDefault="009D508B" w:rsidP="009D508B">
      <w:pPr>
        <w:pStyle w:val="LabStepNumberedLevel2"/>
      </w:pPr>
      <w:r>
        <w:t xml:space="preserve">Set the </w:t>
      </w:r>
      <w:r w:rsidRPr="00520FAC">
        <w:rPr>
          <w:b/>
        </w:rPr>
        <w:t>X</w:t>
      </w:r>
      <w:r>
        <w:t xml:space="preserve"> property of </w:t>
      </w:r>
      <w:r w:rsidRPr="00520FAC">
        <w:rPr>
          <w:b/>
        </w:rPr>
        <w:t>lblQuantity</w:t>
      </w:r>
      <w:r w:rsidRPr="00520FAC">
        <w:t xml:space="preserve"> to</w:t>
      </w:r>
      <w:r>
        <w:rPr>
          <w:b/>
        </w:rPr>
        <w:t xml:space="preserve"> 472 </w:t>
      </w:r>
      <w:r w:rsidRPr="00520FAC">
        <w:t>and the</w:t>
      </w:r>
      <w:r>
        <w:rPr>
          <w:b/>
        </w:rPr>
        <w:t xml:space="preserve"> Y </w:t>
      </w:r>
      <w:r w:rsidRPr="00520FAC">
        <w:t>property to</w:t>
      </w:r>
      <w:r>
        <w:rPr>
          <w:b/>
        </w:rPr>
        <w:t xml:space="preserve"> </w:t>
      </w:r>
      <w:r w:rsidR="00527C85">
        <w:rPr>
          <w:b/>
        </w:rPr>
        <w:t>44</w:t>
      </w:r>
      <w:r>
        <w:rPr>
          <w:b/>
        </w:rPr>
        <w:t>.</w:t>
      </w:r>
    </w:p>
    <w:p w14:paraId="446A08EA" w14:textId="689838AB" w:rsidR="009D508B" w:rsidRDefault="009D508B" w:rsidP="009D508B">
      <w:pPr>
        <w:pStyle w:val="LabStepNumberedLevel2"/>
      </w:pPr>
      <w:r>
        <w:t xml:space="preserve">Set the </w:t>
      </w:r>
      <w:r>
        <w:rPr>
          <w:b/>
        </w:rPr>
        <w:t xml:space="preserve">Width </w:t>
      </w:r>
      <w:r>
        <w:t xml:space="preserve">property of </w:t>
      </w:r>
      <w:r w:rsidRPr="00520FAC">
        <w:rPr>
          <w:b/>
        </w:rPr>
        <w:t>lblQuantity</w:t>
      </w:r>
      <w:r>
        <w:rPr>
          <w:b/>
        </w:rPr>
        <w:t>Caption</w:t>
      </w:r>
      <w:r w:rsidRPr="00520FAC">
        <w:t xml:space="preserve"> to</w:t>
      </w:r>
      <w:r>
        <w:rPr>
          <w:b/>
        </w:rPr>
        <w:t xml:space="preserve"> </w:t>
      </w:r>
      <w:r w:rsidR="00F8782B">
        <w:rPr>
          <w:b/>
        </w:rPr>
        <w:t>56</w:t>
      </w:r>
      <w:r>
        <w:rPr>
          <w:b/>
        </w:rPr>
        <w:t xml:space="preserve"> </w:t>
      </w:r>
      <w:r w:rsidRPr="00520FAC">
        <w:t>and the</w:t>
      </w:r>
      <w:r>
        <w:rPr>
          <w:b/>
        </w:rPr>
        <w:t xml:space="preserve"> Height </w:t>
      </w:r>
      <w:r w:rsidRPr="00520FAC">
        <w:t>property to</w:t>
      </w:r>
      <w:r>
        <w:rPr>
          <w:b/>
        </w:rPr>
        <w:t xml:space="preserve"> </w:t>
      </w:r>
      <w:r w:rsidR="00527C85">
        <w:rPr>
          <w:b/>
        </w:rPr>
        <w:t>40</w:t>
      </w:r>
      <w:r>
        <w:rPr>
          <w:b/>
        </w:rPr>
        <w:t>.</w:t>
      </w:r>
    </w:p>
    <w:p w14:paraId="32E4DFF6" w14:textId="77777777" w:rsidR="009D508B" w:rsidRDefault="009D508B" w:rsidP="009D508B">
      <w:pPr>
        <w:pStyle w:val="LabStepNumberedLevel2"/>
      </w:pPr>
      <w:r>
        <w:t xml:space="preserve">Set the </w:t>
      </w:r>
      <w:r>
        <w:rPr>
          <w:b/>
        </w:rPr>
        <w:t xml:space="preserve">Fill </w:t>
      </w:r>
      <w:r>
        <w:t xml:space="preserve">property of </w:t>
      </w:r>
      <w:r w:rsidRPr="00520FAC">
        <w:rPr>
          <w:b/>
        </w:rPr>
        <w:t>lblQuantity</w:t>
      </w:r>
      <w:r>
        <w:rPr>
          <w:b/>
        </w:rPr>
        <w:t>Caption</w:t>
      </w:r>
      <w:r>
        <w:t xml:space="preserve"> to </w:t>
      </w:r>
      <w:r>
        <w:rPr>
          <w:b/>
        </w:rPr>
        <w:t>LightGray</w:t>
      </w:r>
      <w:r>
        <w:t>.</w:t>
      </w:r>
    </w:p>
    <w:p w14:paraId="1170A9E0" w14:textId="77777777" w:rsidR="009D508B" w:rsidRDefault="009D508B" w:rsidP="009D508B">
      <w:pPr>
        <w:pStyle w:val="LabStepNumberedLevel2"/>
      </w:pPr>
      <w:r>
        <w:t xml:space="preserve">Update the </w:t>
      </w:r>
      <w:r w:rsidRPr="00AB3A91">
        <w:rPr>
          <w:b/>
        </w:rPr>
        <w:t>BorderColor</w:t>
      </w:r>
      <w:r>
        <w:t xml:space="preserve"> property of </w:t>
      </w:r>
      <w:r w:rsidRPr="00520FAC">
        <w:rPr>
          <w:b/>
        </w:rPr>
        <w:t>lblQuantity</w:t>
      </w:r>
      <w:r>
        <w:rPr>
          <w:b/>
        </w:rPr>
        <w:t>Caption</w:t>
      </w:r>
      <w:r>
        <w:t xml:space="preserve"> to </w:t>
      </w:r>
      <w:r w:rsidRPr="00AB3A91">
        <w:rPr>
          <w:b/>
        </w:rPr>
        <w:t>Black</w:t>
      </w:r>
      <w:r>
        <w:t xml:space="preserve"> and the </w:t>
      </w:r>
      <w:r w:rsidRPr="00AB3A91">
        <w:rPr>
          <w:b/>
        </w:rPr>
        <w:t>BorderThickness</w:t>
      </w:r>
      <w:r>
        <w:t xml:space="preserve"> to </w:t>
      </w:r>
      <w:r w:rsidRPr="00AB3A91">
        <w:rPr>
          <w:b/>
        </w:rPr>
        <w:t>1</w:t>
      </w:r>
      <w:r>
        <w:t>.</w:t>
      </w:r>
    </w:p>
    <w:p w14:paraId="2A31B11F" w14:textId="7B968154" w:rsidR="009D508B" w:rsidRDefault="009D508B" w:rsidP="009D508B">
      <w:pPr>
        <w:pStyle w:val="LabStepNumberedLevel2"/>
      </w:pPr>
      <w:r>
        <w:t xml:space="preserve">Update the </w:t>
      </w:r>
      <w:r>
        <w:rPr>
          <w:b/>
        </w:rPr>
        <w:t xml:space="preserve">Size </w:t>
      </w:r>
      <w:r>
        <w:t xml:space="preserve">property of </w:t>
      </w:r>
      <w:r w:rsidRPr="00520FAC">
        <w:rPr>
          <w:b/>
        </w:rPr>
        <w:t>lblQuantity</w:t>
      </w:r>
      <w:r>
        <w:rPr>
          <w:b/>
        </w:rPr>
        <w:t>Caption</w:t>
      </w:r>
      <w:r>
        <w:t xml:space="preserve"> to </w:t>
      </w:r>
      <w:r>
        <w:rPr>
          <w:b/>
        </w:rPr>
        <w:t>1</w:t>
      </w:r>
      <w:r w:rsidR="00F8782B">
        <w:rPr>
          <w:b/>
        </w:rPr>
        <w:t>2</w:t>
      </w:r>
      <w:r>
        <w:t>.</w:t>
      </w:r>
    </w:p>
    <w:p w14:paraId="4F64B552" w14:textId="77777777" w:rsidR="009D508B" w:rsidRDefault="009D508B" w:rsidP="009D508B">
      <w:pPr>
        <w:pStyle w:val="LabStepNumberedLevel2"/>
      </w:pPr>
      <w:r>
        <w:lastRenderedPageBreak/>
        <w:t xml:space="preserve">Update the </w:t>
      </w:r>
      <w:r>
        <w:rPr>
          <w:b/>
        </w:rPr>
        <w:t xml:space="preserve">Align </w:t>
      </w:r>
      <w:r>
        <w:t xml:space="preserve">property of </w:t>
      </w:r>
      <w:r w:rsidRPr="00520FAC">
        <w:rPr>
          <w:b/>
        </w:rPr>
        <w:t>lblQuantity</w:t>
      </w:r>
      <w:r>
        <w:rPr>
          <w:b/>
        </w:rPr>
        <w:t>Caption</w:t>
      </w:r>
      <w:r>
        <w:t xml:space="preserve"> to </w:t>
      </w:r>
      <w:r w:rsidRPr="007019B1">
        <w:rPr>
          <w:b/>
        </w:rPr>
        <w:t>Center</w:t>
      </w:r>
      <w:r>
        <w:t>.</w:t>
      </w:r>
    </w:p>
    <w:p w14:paraId="426F609D" w14:textId="658CFA6E" w:rsidR="009D508B" w:rsidRDefault="009D508B" w:rsidP="009D508B">
      <w:pPr>
        <w:pStyle w:val="LabStepNumberedLevel2"/>
      </w:pPr>
      <w:r>
        <w:t xml:space="preserve">The item template of </w:t>
      </w:r>
      <w:r w:rsidRPr="00E92EBB">
        <w:rPr>
          <w:b/>
        </w:rPr>
        <w:t>galProducts</w:t>
      </w:r>
      <w:r>
        <w:t xml:space="preserve"> should now match the following screenshot.</w:t>
      </w:r>
    </w:p>
    <w:p w14:paraId="74336E6E" w14:textId="622BC698" w:rsidR="00B91ADB" w:rsidRDefault="00F8782B" w:rsidP="00E92EBB">
      <w:pPr>
        <w:pStyle w:val="LabStepScreenshotLevel2"/>
      </w:pPr>
      <w:r>
        <w:drawing>
          <wp:inline distT="0" distB="0" distL="0" distR="0" wp14:anchorId="74CB4432" wp14:editId="6A7282E4">
            <wp:extent cx="4136925" cy="982980"/>
            <wp:effectExtent l="19050" t="19050" r="16510" b="2667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923" cy="9969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8BB48C" w14:textId="329CCD74" w:rsidR="00F8782B" w:rsidRDefault="00F8782B" w:rsidP="00F8782B">
      <w:pPr>
        <w:pStyle w:val="LabStepNumbered"/>
      </w:pPr>
      <w:r>
        <w:t xml:space="preserve">Add </w:t>
      </w:r>
      <w:r w:rsidR="005024E8">
        <w:t xml:space="preserve">an icon </w:t>
      </w:r>
      <w:r>
        <w:t>button to increment the quantity for the current product.</w:t>
      </w:r>
    </w:p>
    <w:p w14:paraId="36C77D4E" w14:textId="3648BF1B" w:rsidR="00F8782B" w:rsidRDefault="00F8782B" w:rsidP="00F8782B">
      <w:pPr>
        <w:pStyle w:val="LabStepNumberedLevel2"/>
      </w:pPr>
      <w:r>
        <w:t xml:space="preserve">Add a new </w:t>
      </w:r>
      <w:r>
        <w:rPr>
          <w:b/>
        </w:rPr>
        <w:t xml:space="preserve">Up </w:t>
      </w:r>
      <w:r w:rsidRPr="00F8782B">
        <w:t>icon</w:t>
      </w:r>
      <w:r w:rsidRPr="009D508B">
        <w:rPr>
          <w:b/>
        </w:rPr>
        <w:t xml:space="preserve"> </w:t>
      </w:r>
      <w:r>
        <w:t xml:space="preserve">control into the item template of </w:t>
      </w:r>
      <w:r w:rsidRPr="009D508B">
        <w:rPr>
          <w:b/>
        </w:rPr>
        <w:t xml:space="preserve">galProducts </w:t>
      </w:r>
      <w:r>
        <w:t xml:space="preserve">and rename it to </w:t>
      </w:r>
      <w:r>
        <w:rPr>
          <w:b/>
        </w:rPr>
        <w:t>icoIncrementQuantity</w:t>
      </w:r>
      <w:r>
        <w:t>.</w:t>
      </w:r>
    </w:p>
    <w:p w14:paraId="2D359BC9" w14:textId="67E78B36" w:rsidR="00F8782B" w:rsidRDefault="00F8782B" w:rsidP="00F8782B">
      <w:pPr>
        <w:pStyle w:val="LabStepScreenshotLevel2"/>
      </w:pPr>
      <w:r>
        <w:drawing>
          <wp:inline distT="0" distB="0" distL="0" distR="0" wp14:anchorId="301CB85A" wp14:editId="69412EC5">
            <wp:extent cx="1584960" cy="1426035"/>
            <wp:effectExtent l="19050" t="19050" r="15240" b="2222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237" cy="1442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661121" w14:textId="34BCFF1E" w:rsidR="005024E8" w:rsidRDefault="005024E8" w:rsidP="005024E8">
      <w:pPr>
        <w:pStyle w:val="LabStepNumberedLevel2"/>
      </w:pPr>
      <w:r>
        <w:t xml:space="preserve">Set the </w:t>
      </w:r>
      <w:r w:rsidRPr="00520FAC">
        <w:rPr>
          <w:b/>
        </w:rPr>
        <w:t>X</w:t>
      </w:r>
      <w:r>
        <w:t xml:space="preserve"> property of </w:t>
      </w:r>
      <w:r>
        <w:rPr>
          <w:b/>
        </w:rPr>
        <w:t>icoIncrementQuantity</w:t>
      </w:r>
      <w:r w:rsidRPr="00520FAC">
        <w:t xml:space="preserve"> to</w:t>
      </w:r>
      <w:r>
        <w:rPr>
          <w:b/>
        </w:rPr>
        <w:t xml:space="preserve"> 528 </w:t>
      </w:r>
      <w:r w:rsidRPr="00520FAC">
        <w:t>and the</w:t>
      </w:r>
      <w:r>
        <w:rPr>
          <w:b/>
        </w:rPr>
        <w:t xml:space="preserve"> Y </w:t>
      </w:r>
      <w:r w:rsidRPr="00520FAC">
        <w:t>property to</w:t>
      </w:r>
      <w:r>
        <w:rPr>
          <w:b/>
        </w:rPr>
        <w:t xml:space="preserve"> </w:t>
      </w:r>
      <w:r w:rsidR="00527C85">
        <w:rPr>
          <w:b/>
        </w:rPr>
        <w:t>44</w:t>
      </w:r>
      <w:r>
        <w:rPr>
          <w:b/>
        </w:rPr>
        <w:t>.</w:t>
      </w:r>
    </w:p>
    <w:p w14:paraId="23AC0AD0" w14:textId="2F773661" w:rsidR="005024E8" w:rsidRDefault="005024E8" w:rsidP="005024E8">
      <w:pPr>
        <w:pStyle w:val="LabStepNumberedLevel2"/>
      </w:pPr>
      <w:r>
        <w:t xml:space="preserve">Set the </w:t>
      </w:r>
      <w:r>
        <w:rPr>
          <w:b/>
        </w:rPr>
        <w:t xml:space="preserve">Width </w:t>
      </w:r>
      <w:r>
        <w:t xml:space="preserve">property of </w:t>
      </w:r>
      <w:r>
        <w:rPr>
          <w:b/>
        </w:rPr>
        <w:t>icoIncrementQuantity</w:t>
      </w:r>
      <w:r w:rsidRPr="00520FAC">
        <w:t xml:space="preserve"> to</w:t>
      </w:r>
      <w:r>
        <w:rPr>
          <w:b/>
        </w:rPr>
        <w:t xml:space="preserve"> 32 </w:t>
      </w:r>
      <w:r w:rsidRPr="00520FAC">
        <w:t>and the</w:t>
      </w:r>
      <w:r>
        <w:rPr>
          <w:b/>
        </w:rPr>
        <w:t xml:space="preserve"> Height </w:t>
      </w:r>
      <w:r w:rsidRPr="00520FAC">
        <w:t>property to</w:t>
      </w:r>
      <w:r>
        <w:rPr>
          <w:b/>
        </w:rPr>
        <w:t xml:space="preserve"> </w:t>
      </w:r>
      <w:r w:rsidR="00527C85">
        <w:rPr>
          <w:b/>
        </w:rPr>
        <w:t>20</w:t>
      </w:r>
      <w:r>
        <w:rPr>
          <w:b/>
        </w:rPr>
        <w:t>.</w:t>
      </w:r>
    </w:p>
    <w:p w14:paraId="1A278FA7" w14:textId="3875F46A" w:rsidR="005024E8" w:rsidRDefault="005024E8" w:rsidP="005024E8">
      <w:pPr>
        <w:pStyle w:val="LabStepNumberedLevel2"/>
      </w:pPr>
      <w:r>
        <w:t xml:space="preserve">Set the </w:t>
      </w:r>
      <w:r>
        <w:rPr>
          <w:b/>
        </w:rPr>
        <w:t xml:space="preserve">Fill </w:t>
      </w:r>
      <w:r>
        <w:t xml:space="preserve">property of </w:t>
      </w:r>
      <w:r>
        <w:rPr>
          <w:b/>
        </w:rPr>
        <w:t>icoIncrementQuantity</w:t>
      </w:r>
      <w:r>
        <w:t xml:space="preserve"> to </w:t>
      </w:r>
      <w:r>
        <w:rPr>
          <w:b/>
        </w:rPr>
        <w:t>LightGray</w:t>
      </w:r>
      <w:r>
        <w:t>.</w:t>
      </w:r>
    </w:p>
    <w:p w14:paraId="7ABEB515" w14:textId="4935B5AE" w:rsidR="005024E8" w:rsidRDefault="005024E8" w:rsidP="005024E8">
      <w:pPr>
        <w:pStyle w:val="LabStepNumberedLevel2"/>
      </w:pPr>
      <w:r>
        <w:t xml:space="preserve">Update the </w:t>
      </w:r>
      <w:r w:rsidRPr="00AB3A91">
        <w:rPr>
          <w:b/>
        </w:rPr>
        <w:t>BorderColor</w:t>
      </w:r>
      <w:r>
        <w:t xml:space="preserve"> property of </w:t>
      </w:r>
      <w:r>
        <w:rPr>
          <w:b/>
        </w:rPr>
        <w:t>icoIncrementQuantity</w:t>
      </w:r>
      <w:r>
        <w:t xml:space="preserve"> to </w:t>
      </w:r>
      <w:r w:rsidRPr="00AB3A91">
        <w:rPr>
          <w:b/>
        </w:rPr>
        <w:t>Black</w:t>
      </w:r>
      <w:r>
        <w:t xml:space="preserve"> and the </w:t>
      </w:r>
      <w:r w:rsidRPr="00AB3A91">
        <w:rPr>
          <w:b/>
        </w:rPr>
        <w:t>BorderThickness</w:t>
      </w:r>
      <w:r>
        <w:t xml:space="preserve"> to </w:t>
      </w:r>
      <w:r w:rsidRPr="00AB3A91">
        <w:rPr>
          <w:b/>
        </w:rPr>
        <w:t>1</w:t>
      </w:r>
      <w:r>
        <w:t>.</w:t>
      </w:r>
    </w:p>
    <w:p w14:paraId="0243BAD2" w14:textId="77777777" w:rsidR="005024E8" w:rsidRDefault="005024E8" w:rsidP="005024E8">
      <w:pPr>
        <w:pStyle w:val="LabStepNumberedLevel2"/>
      </w:pPr>
      <w:r>
        <w:t xml:space="preserve">The item template of </w:t>
      </w:r>
      <w:r w:rsidRPr="00E92EBB">
        <w:rPr>
          <w:b/>
        </w:rPr>
        <w:t>galProducts</w:t>
      </w:r>
      <w:r>
        <w:t xml:space="preserve"> should now match the following screenshot.</w:t>
      </w:r>
    </w:p>
    <w:p w14:paraId="7A3C550F" w14:textId="1B7D21AC" w:rsidR="00F8782B" w:rsidRDefault="005024E8" w:rsidP="005024E8">
      <w:pPr>
        <w:pStyle w:val="LabStepScreenshotLevel2"/>
      </w:pPr>
      <w:r>
        <w:drawing>
          <wp:inline distT="0" distB="0" distL="0" distR="0" wp14:anchorId="30208D59" wp14:editId="5B3FB4E1">
            <wp:extent cx="5550997" cy="822960"/>
            <wp:effectExtent l="19050" t="19050" r="12065" b="1524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512"/>
                    <a:stretch/>
                  </pic:blipFill>
                  <pic:spPr bwMode="auto">
                    <a:xfrm>
                      <a:off x="0" y="0"/>
                      <a:ext cx="5666653" cy="84010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D180D" w14:textId="77777777" w:rsidR="005024E8" w:rsidRDefault="005024E8" w:rsidP="005024E8">
      <w:pPr>
        <w:pStyle w:val="LabStepNumbered"/>
      </w:pPr>
      <w:r>
        <w:t>Add an icon button to increment the quantity for the current product.</w:t>
      </w:r>
    </w:p>
    <w:p w14:paraId="64407281" w14:textId="5DE5EA2A" w:rsidR="005024E8" w:rsidRDefault="005024E8" w:rsidP="005024E8">
      <w:pPr>
        <w:pStyle w:val="LabStepNumberedLevel2"/>
      </w:pPr>
      <w:r>
        <w:t xml:space="preserve">Add a new </w:t>
      </w:r>
      <w:r>
        <w:rPr>
          <w:b/>
        </w:rPr>
        <w:t xml:space="preserve">Down </w:t>
      </w:r>
      <w:r w:rsidRPr="00F8782B">
        <w:t>icon</w:t>
      </w:r>
      <w:r w:rsidRPr="009D508B">
        <w:rPr>
          <w:b/>
        </w:rPr>
        <w:t xml:space="preserve"> </w:t>
      </w:r>
      <w:r>
        <w:t xml:space="preserve">control into the item template of </w:t>
      </w:r>
      <w:r w:rsidRPr="009D508B">
        <w:rPr>
          <w:b/>
        </w:rPr>
        <w:t xml:space="preserve">galProducts </w:t>
      </w:r>
      <w:r>
        <w:t xml:space="preserve">and rename it to </w:t>
      </w:r>
      <w:r>
        <w:rPr>
          <w:b/>
        </w:rPr>
        <w:t>icoDecrementQuantity</w:t>
      </w:r>
      <w:r>
        <w:t>.</w:t>
      </w:r>
    </w:p>
    <w:p w14:paraId="2F2E7FF1" w14:textId="5C367687" w:rsidR="00F8782B" w:rsidRDefault="00F8782B" w:rsidP="00F8782B">
      <w:pPr>
        <w:pStyle w:val="LabStepScreenshotLevel2"/>
      </w:pPr>
      <w:r>
        <w:drawing>
          <wp:inline distT="0" distB="0" distL="0" distR="0" wp14:anchorId="60F42D64" wp14:editId="5C56457A">
            <wp:extent cx="1561619" cy="1607820"/>
            <wp:effectExtent l="19050" t="19050" r="19685" b="1143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164" cy="1636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E2820A" w14:textId="517E8A28" w:rsidR="005024E8" w:rsidRDefault="005024E8" w:rsidP="005024E8">
      <w:pPr>
        <w:pStyle w:val="LabStepNumberedLevel2"/>
      </w:pPr>
      <w:r>
        <w:t xml:space="preserve">Set the </w:t>
      </w:r>
      <w:r w:rsidRPr="00520FAC">
        <w:rPr>
          <w:b/>
        </w:rPr>
        <w:t>X</w:t>
      </w:r>
      <w:r>
        <w:t xml:space="preserve"> property of </w:t>
      </w:r>
      <w:r>
        <w:rPr>
          <w:b/>
        </w:rPr>
        <w:t>icoDecrementQuantity</w:t>
      </w:r>
      <w:r w:rsidRPr="00520FAC">
        <w:t xml:space="preserve"> to</w:t>
      </w:r>
      <w:r>
        <w:rPr>
          <w:b/>
        </w:rPr>
        <w:t xml:space="preserve"> 528 </w:t>
      </w:r>
      <w:r w:rsidRPr="00520FAC">
        <w:t>and the</w:t>
      </w:r>
      <w:r>
        <w:rPr>
          <w:b/>
        </w:rPr>
        <w:t xml:space="preserve"> Y </w:t>
      </w:r>
      <w:r w:rsidRPr="00520FAC">
        <w:t>property to</w:t>
      </w:r>
      <w:r>
        <w:rPr>
          <w:b/>
        </w:rPr>
        <w:t xml:space="preserve"> </w:t>
      </w:r>
      <w:r w:rsidR="00527C85">
        <w:rPr>
          <w:b/>
        </w:rPr>
        <w:t>64</w:t>
      </w:r>
      <w:r>
        <w:rPr>
          <w:b/>
        </w:rPr>
        <w:t>.</w:t>
      </w:r>
    </w:p>
    <w:p w14:paraId="51A36132" w14:textId="37C70A4E" w:rsidR="005024E8" w:rsidRDefault="005024E8" w:rsidP="005024E8">
      <w:pPr>
        <w:pStyle w:val="LabStepNumberedLevel2"/>
      </w:pPr>
      <w:r>
        <w:lastRenderedPageBreak/>
        <w:t xml:space="preserve">Set the </w:t>
      </w:r>
      <w:r>
        <w:rPr>
          <w:b/>
        </w:rPr>
        <w:t xml:space="preserve">Width </w:t>
      </w:r>
      <w:r>
        <w:t xml:space="preserve">property of </w:t>
      </w:r>
      <w:r>
        <w:rPr>
          <w:b/>
        </w:rPr>
        <w:t>icoDecrementQuantity</w:t>
      </w:r>
      <w:r w:rsidRPr="00520FAC">
        <w:t xml:space="preserve"> to</w:t>
      </w:r>
      <w:r>
        <w:rPr>
          <w:b/>
        </w:rPr>
        <w:t xml:space="preserve"> 32 </w:t>
      </w:r>
      <w:r w:rsidRPr="00520FAC">
        <w:t>and the</w:t>
      </w:r>
      <w:r>
        <w:rPr>
          <w:b/>
        </w:rPr>
        <w:t xml:space="preserve"> Height </w:t>
      </w:r>
      <w:r w:rsidRPr="00520FAC">
        <w:t>property to</w:t>
      </w:r>
      <w:r>
        <w:rPr>
          <w:b/>
        </w:rPr>
        <w:t xml:space="preserve"> </w:t>
      </w:r>
      <w:r w:rsidR="00527C85">
        <w:rPr>
          <w:b/>
        </w:rPr>
        <w:t>20</w:t>
      </w:r>
      <w:r>
        <w:rPr>
          <w:b/>
        </w:rPr>
        <w:t>.</w:t>
      </w:r>
    </w:p>
    <w:p w14:paraId="03D49169" w14:textId="27BAF458" w:rsidR="005024E8" w:rsidRDefault="005024E8" w:rsidP="005024E8">
      <w:pPr>
        <w:pStyle w:val="LabStepNumberedLevel2"/>
      </w:pPr>
      <w:r>
        <w:t xml:space="preserve">Set the </w:t>
      </w:r>
      <w:r>
        <w:rPr>
          <w:b/>
        </w:rPr>
        <w:t xml:space="preserve">Fill </w:t>
      </w:r>
      <w:r>
        <w:t xml:space="preserve">property of </w:t>
      </w:r>
      <w:r>
        <w:rPr>
          <w:b/>
        </w:rPr>
        <w:t>icoDecrementQuantity</w:t>
      </w:r>
      <w:r>
        <w:t xml:space="preserve"> to </w:t>
      </w:r>
      <w:r>
        <w:rPr>
          <w:b/>
        </w:rPr>
        <w:t>LightGray</w:t>
      </w:r>
      <w:r>
        <w:t>.</w:t>
      </w:r>
    </w:p>
    <w:p w14:paraId="0CDB1F3F" w14:textId="346BE0C5" w:rsidR="005024E8" w:rsidRDefault="005024E8" w:rsidP="005024E8">
      <w:pPr>
        <w:pStyle w:val="LabStepNumberedLevel2"/>
      </w:pPr>
      <w:r>
        <w:t xml:space="preserve">Update the </w:t>
      </w:r>
      <w:r w:rsidRPr="00AB3A91">
        <w:rPr>
          <w:b/>
        </w:rPr>
        <w:t>BorderColor</w:t>
      </w:r>
      <w:r>
        <w:t xml:space="preserve"> property of </w:t>
      </w:r>
      <w:r>
        <w:rPr>
          <w:b/>
        </w:rPr>
        <w:t>icoDecrementQuantity</w:t>
      </w:r>
      <w:r>
        <w:t xml:space="preserve"> to </w:t>
      </w:r>
      <w:r w:rsidRPr="00AB3A91">
        <w:rPr>
          <w:b/>
        </w:rPr>
        <w:t>Black</w:t>
      </w:r>
      <w:r>
        <w:t xml:space="preserve"> and the </w:t>
      </w:r>
      <w:r w:rsidRPr="00AB3A91">
        <w:rPr>
          <w:b/>
        </w:rPr>
        <w:t>BorderThickness</w:t>
      </w:r>
      <w:r>
        <w:t xml:space="preserve"> to </w:t>
      </w:r>
      <w:r w:rsidRPr="00AB3A91">
        <w:rPr>
          <w:b/>
        </w:rPr>
        <w:t>1</w:t>
      </w:r>
      <w:r>
        <w:t>.</w:t>
      </w:r>
    </w:p>
    <w:p w14:paraId="4D4A6CE8" w14:textId="77777777" w:rsidR="005024E8" w:rsidRDefault="005024E8" w:rsidP="005024E8">
      <w:pPr>
        <w:pStyle w:val="LabStepNumberedLevel2"/>
      </w:pPr>
      <w:r>
        <w:t xml:space="preserve">The item template of </w:t>
      </w:r>
      <w:r w:rsidRPr="00E92EBB">
        <w:rPr>
          <w:b/>
        </w:rPr>
        <w:t>galProducts</w:t>
      </w:r>
      <w:r>
        <w:t xml:space="preserve"> should now match the following screenshot.</w:t>
      </w:r>
    </w:p>
    <w:p w14:paraId="306E132D" w14:textId="36FB6FAD" w:rsidR="005024E8" w:rsidRDefault="0062236B" w:rsidP="00F8782B">
      <w:pPr>
        <w:pStyle w:val="LabStepScreenshotLevel2"/>
      </w:pPr>
      <w:r>
        <w:drawing>
          <wp:inline distT="0" distB="0" distL="0" distR="0" wp14:anchorId="4F7FE169" wp14:editId="5452A4FB">
            <wp:extent cx="5737856" cy="792480"/>
            <wp:effectExtent l="19050" t="19050" r="15875" b="2667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601" cy="8353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77AA09" w14:textId="72319A25" w:rsidR="00AB3A91" w:rsidRDefault="00AB3A91" w:rsidP="00AB3A91">
      <w:pPr>
        <w:pStyle w:val="LabStepNumbered"/>
      </w:pPr>
      <w:r>
        <w:t>Add a button that allows the user to add products to the shopping cart.</w:t>
      </w:r>
    </w:p>
    <w:p w14:paraId="73F3601E" w14:textId="7E802650" w:rsidR="003A7E2E" w:rsidRDefault="003A7E2E" w:rsidP="003A7E2E">
      <w:pPr>
        <w:pStyle w:val="LabStepNumberedLevel2"/>
      </w:pPr>
      <w:r>
        <w:t xml:space="preserve">Add a new button control to the item template and rename it o </w:t>
      </w:r>
      <w:r w:rsidRPr="003A7E2E">
        <w:rPr>
          <w:b/>
        </w:rPr>
        <w:t>btnAddToCart</w:t>
      </w:r>
      <w:r>
        <w:t>..</w:t>
      </w:r>
    </w:p>
    <w:p w14:paraId="154AB431" w14:textId="503227C6" w:rsidR="003A7E2E" w:rsidRDefault="003A7E2E" w:rsidP="003A7E2E">
      <w:pPr>
        <w:pStyle w:val="LabStepNumberedLevel2"/>
      </w:pPr>
      <w:r>
        <w:t xml:space="preserve">Set the </w:t>
      </w:r>
      <w:r w:rsidRPr="00520FAC">
        <w:rPr>
          <w:b/>
        </w:rPr>
        <w:t>X</w:t>
      </w:r>
      <w:r>
        <w:t xml:space="preserve"> property of </w:t>
      </w:r>
      <w:r w:rsidRPr="003A7E2E">
        <w:rPr>
          <w:b/>
        </w:rPr>
        <w:t>btnAddToCart</w:t>
      </w:r>
      <w:r w:rsidRPr="00520FAC">
        <w:rPr>
          <w:b/>
        </w:rPr>
        <w:t xml:space="preserve"> </w:t>
      </w:r>
      <w:r w:rsidRPr="00520FAC">
        <w:t>to</w:t>
      </w:r>
      <w:r>
        <w:rPr>
          <w:b/>
        </w:rPr>
        <w:t xml:space="preserve"> 576 </w:t>
      </w:r>
      <w:r w:rsidRPr="00520FAC">
        <w:t>and the</w:t>
      </w:r>
      <w:r>
        <w:rPr>
          <w:b/>
        </w:rPr>
        <w:t xml:space="preserve"> Y </w:t>
      </w:r>
      <w:r w:rsidRPr="00520FAC">
        <w:t>property to</w:t>
      </w:r>
      <w:r>
        <w:rPr>
          <w:b/>
        </w:rPr>
        <w:t xml:space="preserve"> 12.</w:t>
      </w:r>
    </w:p>
    <w:p w14:paraId="6DEF6948" w14:textId="3320C319" w:rsidR="003A7E2E" w:rsidRDefault="003A7E2E" w:rsidP="003A7E2E">
      <w:pPr>
        <w:pStyle w:val="LabStepNumberedLevel2"/>
      </w:pPr>
      <w:r>
        <w:t xml:space="preserve">Set the </w:t>
      </w:r>
      <w:r>
        <w:rPr>
          <w:b/>
        </w:rPr>
        <w:t xml:space="preserve">Width </w:t>
      </w:r>
      <w:r>
        <w:t xml:space="preserve">property of </w:t>
      </w:r>
      <w:r w:rsidRPr="003A7E2E">
        <w:rPr>
          <w:b/>
        </w:rPr>
        <w:t>btnAddToCart</w:t>
      </w:r>
      <w:r w:rsidRPr="00520FAC">
        <w:t xml:space="preserve"> to</w:t>
      </w:r>
      <w:r>
        <w:rPr>
          <w:b/>
        </w:rPr>
        <w:t xml:space="preserve"> 96 </w:t>
      </w:r>
      <w:r w:rsidRPr="00520FAC">
        <w:t>and the</w:t>
      </w:r>
      <w:r>
        <w:rPr>
          <w:b/>
        </w:rPr>
        <w:t xml:space="preserve"> Height </w:t>
      </w:r>
      <w:r w:rsidRPr="00520FAC">
        <w:t>property to</w:t>
      </w:r>
      <w:r>
        <w:rPr>
          <w:b/>
        </w:rPr>
        <w:t xml:space="preserve"> 74.</w:t>
      </w:r>
    </w:p>
    <w:p w14:paraId="14A6D2D0" w14:textId="06AA08E4" w:rsidR="003A7E2E" w:rsidRDefault="003A7E2E" w:rsidP="003A7E2E">
      <w:pPr>
        <w:pStyle w:val="LabStepNumberedLevel2"/>
      </w:pPr>
      <w:r>
        <w:t xml:space="preserve">Set the </w:t>
      </w:r>
      <w:r>
        <w:rPr>
          <w:b/>
        </w:rPr>
        <w:t xml:space="preserve">Size </w:t>
      </w:r>
      <w:r>
        <w:t xml:space="preserve">property of </w:t>
      </w:r>
      <w:r w:rsidRPr="003A7E2E">
        <w:rPr>
          <w:b/>
        </w:rPr>
        <w:t>btnAddToCart</w:t>
      </w:r>
      <w:r>
        <w:t xml:space="preserve"> to </w:t>
      </w:r>
      <w:r>
        <w:rPr>
          <w:b/>
        </w:rPr>
        <w:t>10</w:t>
      </w:r>
      <w:r>
        <w:t>.</w:t>
      </w:r>
    </w:p>
    <w:p w14:paraId="593BEC8A" w14:textId="03AAE1CA" w:rsidR="003A7E2E" w:rsidRDefault="003A7E2E" w:rsidP="003A7E2E">
      <w:pPr>
        <w:pStyle w:val="LabStepNumberedLevel2"/>
      </w:pPr>
      <w:r>
        <w:t xml:space="preserve">Update the </w:t>
      </w:r>
      <w:r w:rsidRPr="00AB3A91">
        <w:rPr>
          <w:b/>
        </w:rPr>
        <w:t>BorderColor</w:t>
      </w:r>
      <w:r>
        <w:t xml:space="preserve"> property of </w:t>
      </w:r>
      <w:r w:rsidRPr="003A7E2E">
        <w:rPr>
          <w:b/>
        </w:rPr>
        <w:t>btnAddToCart</w:t>
      </w:r>
      <w:r>
        <w:t xml:space="preserve"> to </w:t>
      </w:r>
      <w:r w:rsidRPr="00AB3A91">
        <w:rPr>
          <w:b/>
        </w:rPr>
        <w:t>Black</w:t>
      </w:r>
      <w:r>
        <w:t xml:space="preserve"> and the </w:t>
      </w:r>
      <w:r w:rsidRPr="00AB3A91">
        <w:rPr>
          <w:b/>
        </w:rPr>
        <w:t>BorderThickness</w:t>
      </w:r>
      <w:r>
        <w:t xml:space="preserve"> to </w:t>
      </w:r>
      <w:r w:rsidRPr="00AB3A91">
        <w:rPr>
          <w:b/>
        </w:rPr>
        <w:t>1</w:t>
      </w:r>
      <w:r>
        <w:t>.</w:t>
      </w:r>
    </w:p>
    <w:p w14:paraId="4DA4C392" w14:textId="2695CCE5" w:rsidR="00AF19A2" w:rsidRDefault="00AF19A2" w:rsidP="003A7E2E">
      <w:pPr>
        <w:pStyle w:val="LabStepNumberedLevel2"/>
      </w:pPr>
      <w:r>
        <w:t xml:space="preserve">Update the </w:t>
      </w:r>
      <w:r w:rsidRPr="00AF19A2">
        <w:rPr>
          <w:b/>
        </w:rPr>
        <w:t>FocusedBorderThickness</w:t>
      </w:r>
      <w:r>
        <w:t xml:space="preserve"> to </w:t>
      </w:r>
      <w:r w:rsidRPr="00E26C9D">
        <w:rPr>
          <w:b/>
        </w:rPr>
        <w:t>1</w:t>
      </w:r>
      <w:r>
        <w:t>.</w:t>
      </w:r>
    </w:p>
    <w:p w14:paraId="5A61EF8E" w14:textId="1CE2F84F" w:rsidR="003A7E2E" w:rsidRDefault="003A7E2E" w:rsidP="003A7E2E">
      <w:pPr>
        <w:pStyle w:val="LabStepNumberedLevel2"/>
      </w:pPr>
      <w:r>
        <w:t xml:space="preserve">Update the </w:t>
      </w:r>
      <w:r w:rsidRPr="003A7E2E">
        <w:rPr>
          <w:b/>
        </w:rPr>
        <w:t>Fill</w:t>
      </w:r>
      <w:r>
        <w:t xml:space="preserve"> property of </w:t>
      </w:r>
      <w:r w:rsidRPr="003A7E2E">
        <w:rPr>
          <w:b/>
        </w:rPr>
        <w:t>btnAddToCart</w:t>
      </w:r>
      <w:r>
        <w:t xml:space="preserve"> to </w:t>
      </w:r>
      <w:r w:rsidRPr="003A7E2E">
        <w:rPr>
          <w:b/>
        </w:rPr>
        <w:t>LightGray</w:t>
      </w:r>
      <w:r>
        <w:t xml:space="preserve"> and the </w:t>
      </w:r>
      <w:r w:rsidRPr="003A7E2E">
        <w:rPr>
          <w:b/>
        </w:rPr>
        <w:t>Color</w:t>
      </w:r>
      <w:r>
        <w:t xml:space="preserve"> property to </w:t>
      </w:r>
      <w:r w:rsidRPr="003A7E2E">
        <w:rPr>
          <w:b/>
        </w:rPr>
        <w:t>Black</w:t>
      </w:r>
      <w:r>
        <w:t>.</w:t>
      </w:r>
    </w:p>
    <w:p w14:paraId="4A5CB50E" w14:textId="097FFB0D" w:rsidR="003A7E2E" w:rsidRDefault="003A7E2E" w:rsidP="003A7E2E">
      <w:pPr>
        <w:pStyle w:val="LabStepNumberedLevel2"/>
      </w:pPr>
      <w:r>
        <w:t xml:space="preserve">Update the </w:t>
      </w:r>
      <w:r>
        <w:rPr>
          <w:b/>
        </w:rPr>
        <w:t xml:space="preserve">Text </w:t>
      </w:r>
      <w:r>
        <w:t xml:space="preserve">property of </w:t>
      </w:r>
      <w:r w:rsidRPr="003A7E2E">
        <w:rPr>
          <w:b/>
        </w:rPr>
        <w:t>btnAddToCart</w:t>
      </w:r>
      <w:r>
        <w:t xml:space="preserve"> to the following expression.</w:t>
      </w:r>
    </w:p>
    <w:p w14:paraId="56DBFF8B" w14:textId="77777777" w:rsidR="003A7E2E" w:rsidRDefault="003A7E2E" w:rsidP="003A7E2E">
      <w:pPr>
        <w:pStyle w:val="LabStepCodeBlockLevel2"/>
      </w:pPr>
      <w:r>
        <w:t>"ADD</w:t>
      </w:r>
    </w:p>
    <w:p w14:paraId="50E76DCF" w14:textId="77777777" w:rsidR="003A7E2E" w:rsidRDefault="003A7E2E" w:rsidP="003A7E2E">
      <w:pPr>
        <w:pStyle w:val="LabStepCodeBlockLevel2"/>
      </w:pPr>
      <w:r>
        <w:t>TO</w:t>
      </w:r>
    </w:p>
    <w:p w14:paraId="0DCED68D" w14:textId="302F15DA" w:rsidR="003A7E2E" w:rsidRDefault="003A7E2E" w:rsidP="003A7E2E">
      <w:pPr>
        <w:pStyle w:val="LabStepCodeBlockLevel2"/>
      </w:pPr>
      <w:r>
        <w:t>CART"</w:t>
      </w:r>
    </w:p>
    <w:p w14:paraId="19660F55" w14:textId="08B41C86" w:rsidR="003A7E2E" w:rsidRDefault="003A7E2E" w:rsidP="003A7E2E">
      <w:pPr>
        <w:pStyle w:val="LabExerciseCallout"/>
      </w:pPr>
      <w:r>
        <w:t xml:space="preserve">In order to add a line break into the formula bar in PowerApps Studio, hold down the </w:t>
      </w:r>
      <w:r w:rsidRPr="003A7E2E">
        <w:rPr>
          <w:b/>
        </w:rPr>
        <w:t>SHIFT</w:t>
      </w:r>
      <w:r>
        <w:t xml:space="preserve"> key and then press </w:t>
      </w:r>
      <w:r w:rsidRPr="003A7E2E">
        <w:rPr>
          <w:b/>
        </w:rPr>
        <w:t>ENTER</w:t>
      </w:r>
      <w:r>
        <w:t>.</w:t>
      </w:r>
    </w:p>
    <w:p w14:paraId="07DDDBE5" w14:textId="77777777" w:rsidR="003A7E2E" w:rsidRDefault="003A7E2E" w:rsidP="00767344">
      <w:pPr>
        <w:pStyle w:val="LabStepNumberedLevel2"/>
      </w:pPr>
      <w:r>
        <w:t>The item template should now match the following screenshot.</w:t>
      </w:r>
    </w:p>
    <w:p w14:paraId="1EC1D57A" w14:textId="1E1AB217" w:rsidR="003A7E2E" w:rsidRDefault="00527C85" w:rsidP="00767344">
      <w:pPr>
        <w:pStyle w:val="LabStepScreenshotLevel2"/>
      </w:pPr>
      <w:r>
        <w:drawing>
          <wp:inline distT="0" distB="0" distL="0" distR="0" wp14:anchorId="7207B7B4" wp14:editId="1F6EA39E">
            <wp:extent cx="4888753" cy="750443"/>
            <wp:effectExtent l="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596" cy="769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53329" w14:textId="7DC5CEE7" w:rsidR="001179E1" w:rsidRDefault="00F0530F" w:rsidP="00767344">
      <w:pPr>
        <w:pStyle w:val="LabStepNumbered"/>
      </w:pPr>
      <w:r>
        <w:t xml:space="preserve">Add the </w:t>
      </w:r>
      <w:r w:rsidR="001179E1">
        <w:t>product list price to the product label.</w:t>
      </w:r>
    </w:p>
    <w:p w14:paraId="7C2069A1" w14:textId="51CDE27C" w:rsidR="001179E1" w:rsidRDefault="001179E1" w:rsidP="001179E1">
      <w:pPr>
        <w:pStyle w:val="LabStepNumberedLevel2"/>
      </w:pPr>
      <w:r>
        <w:t xml:space="preserve">Update the </w:t>
      </w:r>
      <w:r w:rsidRPr="001179E1">
        <w:rPr>
          <w:b/>
        </w:rPr>
        <w:t>Text</w:t>
      </w:r>
      <w:r>
        <w:t xml:space="preserve"> property of </w:t>
      </w:r>
      <w:r w:rsidRPr="00F0530F">
        <w:rPr>
          <w:b/>
        </w:rPr>
        <w:t>lblProductName</w:t>
      </w:r>
      <w:r>
        <w:t xml:space="preserve"> to the following expressions.</w:t>
      </w:r>
    </w:p>
    <w:p w14:paraId="62768297" w14:textId="7B22E991" w:rsidR="001179E1" w:rsidRDefault="001179E1" w:rsidP="001179E1">
      <w:pPr>
        <w:pStyle w:val="LabStepCodeBlockLevel2"/>
      </w:pPr>
      <w:r w:rsidRPr="001179E1">
        <w:t>ThisItem.Product &amp; " (" &amp; Text(ListPrice, "$#,##0.00") &amp; ")"</w:t>
      </w:r>
    </w:p>
    <w:p w14:paraId="6BA1D8E7" w14:textId="482B9FB1" w:rsidR="001179E1" w:rsidRDefault="001179E1" w:rsidP="001179E1">
      <w:pPr>
        <w:pStyle w:val="LabStepNumberedLevel2"/>
      </w:pPr>
      <w:r>
        <w:t xml:space="preserve">The item template should now show the </w:t>
      </w:r>
      <w:r w:rsidR="008E5674">
        <w:t xml:space="preserve">formatted </w:t>
      </w:r>
      <w:r>
        <w:t>product list price after the product name.</w:t>
      </w:r>
    </w:p>
    <w:p w14:paraId="67421D47" w14:textId="1A6BC71F" w:rsidR="001179E1" w:rsidRDefault="00527C85" w:rsidP="001179E1">
      <w:pPr>
        <w:pStyle w:val="LabStepScreenshotLevel2"/>
      </w:pPr>
      <w:r>
        <w:drawing>
          <wp:inline distT="0" distB="0" distL="0" distR="0" wp14:anchorId="2313D543" wp14:editId="4F322564">
            <wp:extent cx="3468465" cy="1529977"/>
            <wp:effectExtent l="0" t="0" r="0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077" cy="156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22D9E" w14:textId="0C85B292" w:rsidR="008C1A1B" w:rsidRDefault="008C1A1B" w:rsidP="00527C85">
      <w:pPr>
        <w:pStyle w:val="LabStepNumbered"/>
      </w:pPr>
      <w:r>
        <w:t xml:space="preserve">Add behavior to increment and decrement the </w:t>
      </w:r>
      <w:r w:rsidRPr="00F0530F">
        <w:rPr>
          <w:b/>
        </w:rPr>
        <w:t>Quantity</w:t>
      </w:r>
      <w:r>
        <w:t xml:space="preserve"> for a product.</w:t>
      </w:r>
    </w:p>
    <w:p w14:paraId="48C5A15F" w14:textId="60CC8423" w:rsidR="008C1A1B" w:rsidRDefault="008C1A1B" w:rsidP="008C1A1B">
      <w:pPr>
        <w:pStyle w:val="LabStepNumberedLevel2"/>
      </w:pPr>
      <w:r>
        <w:lastRenderedPageBreak/>
        <w:t xml:space="preserve">Add an expression to the </w:t>
      </w:r>
      <w:r w:rsidRPr="008E5674">
        <w:rPr>
          <w:b/>
        </w:rPr>
        <w:t>OnSelect</w:t>
      </w:r>
      <w:r>
        <w:t xml:space="preserve"> property of </w:t>
      </w:r>
      <w:r>
        <w:rPr>
          <w:b/>
        </w:rPr>
        <w:t>icoIncrementQuantity</w:t>
      </w:r>
      <w:r>
        <w:t xml:space="preserve"> to increment the </w:t>
      </w:r>
      <w:r w:rsidRPr="00527C85">
        <w:rPr>
          <w:b/>
        </w:rPr>
        <w:t>Quantity</w:t>
      </w:r>
      <w:r>
        <w:t xml:space="preserve"> for the current product.</w:t>
      </w:r>
    </w:p>
    <w:p w14:paraId="6CEB0666" w14:textId="30527D77" w:rsidR="008C1A1B" w:rsidRDefault="008C1A1B" w:rsidP="008C1A1B">
      <w:pPr>
        <w:pStyle w:val="LabStepCodeBlockLevel2"/>
      </w:pPr>
      <w:r w:rsidRPr="008C1A1B">
        <w:t>Patch(colProducts, galProducts.Selected, {Quantity: Quantity + 1})</w:t>
      </w:r>
    </w:p>
    <w:p w14:paraId="4F0B6951" w14:textId="77777777" w:rsidR="008C1A1B" w:rsidRDefault="008C1A1B" w:rsidP="008C1A1B">
      <w:pPr>
        <w:pStyle w:val="LabStepNumberedLevel2"/>
      </w:pPr>
      <w:r>
        <w:t xml:space="preserve">Add an expression to the </w:t>
      </w:r>
      <w:r w:rsidRPr="008E5674">
        <w:rPr>
          <w:b/>
        </w:rPr>
        <w:t>OnSelect</w:t>
      </w:r>
      <w:r>
        <w:t xml:space="preserve"> property of </w:t>
      </w:r>
      <w:r>
        <w:rPr>
          <w:b/>
        </w:rPr>
        <w:t>icoDecrementQuantity</w:t>
      </w:r>
      <w:r>
        <w:t xml:space="preserve"> to decrement the </w:t>
      </w:r>
      <w:r w:rsidRPr="00527C85">
        <w:rPr>
          <w:b/>
        </w:rPr>
        <w:t>Quantity</w:t>
      </w:r>
      <w:r>
        <w:t xml:space="preserve"> for the current product.</w:t>
      </w:r>
    </w:p>
    <w:p w14:paraId="3D570945" w14:textId="2986BD30" w:rsidR="008C1A1B" w:rsidRDefault="00A65C91" w:rsidP="008C1A1B">
      <w:pPr>
        <w:pStyle w:val="LabStepCodeBlockLevel2"/>
      </w:pPr>
      <w:r w:rsidRPr="00A65C91">
        <w:t>Patch(colProducts, galProducts.Selected, {Quantity: Quantity - 1})</w:t>
      </w:r>
    </w:p>
    <w:p w14:paraId="381A1F8D" w14:textId="5F658A68" w:rsidR="00527C85" w:rsidRDefault="00A65C91" w:rsidP="008C1A1B">
      <w:pPr>
        <w:pStyle w:val="LabStepNumberedLevel2"/>
      </w:pPr>
      <w:r>
        <w:t xml:space="preserve">Update </w:t>
      </w:r>
      <w:r w:rsidR="00527C85">
        <w:t xml:space="preserve">the </w:t>
      </w:r>
      <w:r w:rsidR="00527C85">
        <w:rPr>
          <w:b/>
        </w:rPr>
        <w:t xml:space="preserve">DisplayMode </w:t>
      </w:r>
      <w:r w:rsidR="00527C85">
        <w:t xml:space="preserve">property of </w:t>
      </w:r>
      <w:r w:rsidR="00527C85">
        <w:rPr>
          <w:b/>
        </w:rPr>
        <w:t>icoDecrementQuantity</w:t>
      </w:r>
      <w:r w:rsidR="00527C85">
        <w:t xml:space="preserve"> to </w:t>
      </w:r>
      <w:r>
        <w:t xml:space="preserve">disable the control unless </w:t>
      </w:r>
      <w:r w:rsidR="00F0530F" w:rsidRPr="00142612">
        <w:rPr>
          <w:b/>
        </w:rPr>
        <w:t>Quantity</w:t>
      </w:r>
      <w:r w:rsidR="00F0530F">
        <w:t xml:space="preserve"> </w:t>
      </w:r>
      <w:r>
        <w:t>is greater than 1</w:t>
      </w:r>
      <w:r w:rsidR="00527C85">
        <w:t>.</w:t>
      </w:r>
    </w:p>
    <w:p w14:paraId="0FA7F1F5" w14:textId="21B8E0FB" w:rsidR="00A65C91" w:rsidRDefault="00A65C91" w:rsidP="00A65C91">
      <w:pPr>
        <w:pStyle w:val="LabStepCodeBlockLevel2"/>
      </w:pPr>
      <w:r w:rsidRPr="00A65C91">
        <w:t>If(ThisItem.Quantity &gt; 1, DisplayMode.Edit, DisplayMode.Disabled)</w:t>
      </w:r>
    </w:p>
    <w:p w14:paraId="5D393AB0" w14:textId="1A50C42E" w:rsidR="00527C85" w:rsidRDefault="00A65C91" w:rsidP="00527C85">
      <w:pPr>
        <w:pStyle w:val="LabStepNumberedLevel2"/>
      </w:pPr>
      <w:r>
        <w:t>Run the application to test out your changes. You should see the decrement icon is initially disabled.</w:t>
      </w:r>
    </w:p>
    <w:p w14:paraId="545410EC" w14:textId="212D4FF1" w:rsidR="00527C85" w:rsidRDefault="00A65C91" w:rsidP="00A65C91">
      <w:pPr>
        <w:pStyle w:val="LabStepScreenshotLevel2"/>
      </w:pPr>
      <w:r>
        <w:drawing>
          <wp:inline distT="0" distB="0" distL="0" distR="0" wp14:anchorId="56B2D0CE" wp14:editId="7652D126">
            <wp:extent cx="4639293" cy="743578"/>
            <wp:effectExtent l="19050" t="19050" r="9525" b="1905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396" cy="7655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608B98" w14:textId="4E11AB0A" w:rsidR="00A65C91" w:rsidRDefault="00F0530F" w:rsidP="00A65C91">
      <w:pPr>
        <w:pStyle w:val="LabStepNumberedLevel2"/>
      </w:pPr>
      <w:r>
        <w:t xml:space="preserve">Click the increment button and verify </w:t>
      </w:r>
      <w:r w:rsidR="005116B7">
        <w:t xml:space="preserve">that the action increments </w:t>
      </w:r>
      <w:r w:rsidR="005116B7" w:rsidRPr="00A122F8">
        <w:rPr>
          <w:b/>
        </w:rPr>
        <w:t>Quantity</w:t>
      </w:r>
      <w:r w:rsidR="005116B7">
        <w:t xml:space="preserve"> for the current product.</w:t>
      </w:r>
    </w:p>
    <w:p w14:paraId="609816D5" w14:textId="6EB5EEF2" w:rsidR="00A65C91" w:rsidRDefault="00A65C91" w:rsidP="00A65C91">
      <w:pPr>
        <w:pStyle w:val="LabStepScreenshotLevel2"/>
      </w:pPr>
      <w:r>
        <w:drawing>
          <wp:inline distT="0" distB="0" distL="0" distR="0" wp14:anchorId="75B5B5F8" wp14:editId="4550FA97">
            <wp:extent cx="4593234" cy="708409"/>
            <wp:effectExtent l="19050" t="19050" r="17145" b="1587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997" cy="7412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E0018D" w14:textId="7D35BADB" w:rsidR="00527C85" w:rsidRDefault="00A122F8" w:rsidP="00A122F8">
      <w:pPr>
        <w:pStyle w:val="LabStepNumberedLevel2"/>
      </w:pPr>
      <w:r>
        <w:t xml:space="preserve">Click the decrement button and verify that the action decrements </w:t>
      </w:r>
      <w:r w:rsidRPr="00A122F8">
        <w:rPr>
          <w:b/>
        </w:rPr>
        <w:t>Quantity</w:t>
      </w:r>
      <w:r>
        <w:t xml:space="preserve"> for the current product.</w:t>
      </w:r>
    </w:p>
    <w:p w14:paraId="114E50F5" w14:textId="66C22151" w:rsidR="00A122F8" w:rsidRDefault="00A122F8" w:rsidP="00A122F8">
      <w:pPr>
        <w:pStyle w:val="LabStepNumberedLevel2"/>
      </w:pPr>
      <w:r>
        <w:t>Once you are done with your testing, stop the app from running and return to the editor.</w:t>
      </w:r>
    </w:p>
    <w:p w14:paraId="00B7023F" w14:textId="1A8094FA" w:rsidR="003A7E2E" w:rsidRDefault="00767344" w:rsidP="00767344">
      <w:pPr>
        <w:pStyle w:val="LabStepNumbered"/>
      </w:pPr>
      <w:r>
        <w:t>Add an expression to</w:t>
      </w:r>
      <w:r w:rsidR="008E5674">
        <w:t xml:space="preserve"> the </w:t>
      </w:r>
      <w:r w:rsidR="008E5674" w:rsidRPr="008E5674">
        <w:rPr>
          <w:b/>
        </w:rPr>
        <w:t>OnSelect</w:t>
      </w:r>
      <w:r w:rsidR="008E5674">
        <w:t xml:space="preserve"> property of</w:t>
      </w:r>
      <w:r>
        <w:t xml:space="preserve"> </w:t>
      </w:r>
      <w:r w:rsidRPr="00623CB8">
        <w:rPr>
          <w:b/>
        </w:rPr>
        <w:t>btnAddToCart</w:t>
      </w:r>
      <w:r>
        <w:t xml:space="preserve"> to add an entry into a collection named </w:t>
      </w:r>
    </w:p>
    <w:p w14:paraId="09D4EABA" w14:textId="1CC5DB6B" w:rsidR="00767344" w:rsidRDefault="008E5674" w:rsidP="00767344">
      <w:pPr>
        <w:pStyle w:val="LabStepNumberedLevel2"/>
      </w:pPr>
      <w:r>
        <w:t xml:space="preserve">Add the following expression into the </w:t>
      </w:r>
      <w:r w:rsidRPr="008E5674">
        <w:rPr>
          <w:b/>
        </w:rPr>
        <w:t>OnSelect</w:t>
      </w:r>
      <w:r>
        <w:t xml:space="preserve"> property of </w:t>
      </w:r>
      <w:r w:rsidRPr="008E5674">
        <w:rPr>
          <w:b/>
        </w:rPr>
        <w:t>btnAddToCart</w:t>
      </w:r>
      <w:r>
        <w:t>.</w:t>
      </w:r>
    </w:p>
    <w:p w14:paraId="6AA9BB8D" w14:textId="77777777" w:rsidR="00A65C91" w:rsidRDefault="00A65C91" w:rsidP="00A65C91">
      <w:pPr>
        <w:pStyle w:val="LabStepCodeBlockLevel2"/>
      </w:pPr>
      <w:r>
        <w:t>Collect(</w:t>
      </w:r>
    </w:p>
    <w:p w14:paraId="0C8D1154" w14:textId="77777777" w:rsidR="00A65C91" w:rsidRDefault="00A65C91" w:rsidP="00A65C91">
      <w:pPr>
        <w:pStyle w:val="LabStepCodeBlockLevel2"/>
      </w:pPr>
      <w:r>
        <w:t xml:space="preserve">    colShoppingCart,</w:t>
      </w:r>
    </w:p>
    <w:p w14:paraId="1ADE75B8" w14:textId="77777777" w:rsidR="00A65C91" w:rsidRDefault="00A65C91" w:rsidP="00A65C91">
      <w:pPr>
        <w:pStyle w:val="LabStepCodeBlockLevel2"/>
      </w:pPr>
      <w:r>
        <w:t xml:space="preserve">    AddColumns(</w:t>
      </w:r>
    </w:p>
    <w:p w14:paraId="6356E224" w14:textId="77777777" w:rsidR="00A65C91" w:rsidRDefault="00A65C91" w:rsidP="00A65C91">
      <w:pPr>
        <w:pStyle w:val="LabStepCodeBlockLevel2"/>
      </w:pPr>
      <w:r>
        <w:t xml:space="preserve">        Table(ThisItem),</w:t>
      </w:r>
    </w:p>
    <w:p w14:paraId="172E782A" w14:textId="77777777" w:rsidR="00A65C91" w:rsidRDefault="00A65C91" w:rsidP="00A65C91">
      <w:pPr>
        <w:pStyle w:val="LabStepCodeBlockLevel2"/>
      </w:pPr>
      <w:r>
        <w:t xml:space="preserve">        "Total", ListPrice * Quantity</w:t>
      </w:r>
    </w:p>
    <w:p w14:paraId="6CC4AB1D" w14:textId="77777777" w:rsidR="00A65C91" w:rsidRDefault="00A65C91" w:rsidP="00A65C91">
      <w:pPr>
        <w:pStyle w:val="LabStepCodeBlockLevel2"/>
      </w:pPr>
      <w:r>
        <w:t xml:space="preserve">    )</w:t>
      </w:r>
    </w:p>
    <w:p w14:paraId="697E9BCB" w14:textId="4FE558CB" w:rsidR="00767344" w:rsidRDefault="00A65C91" w:rsidP="00A65C91">
      <w:pPr>
        <w:pStyle w:val="LabStepCodeBlockLevel2"/>
      </w:pPr>
      <w:r>
        <w:t>)</w:t>
      </w:r>
    </w:p>
    <w:p w14:paraId="40CCD99A" w14:textId="1F0B85A0" w:rsidR="001179E1" w:rsidRDefault="008E5674" w:rsidP="001179E1">
      <w:pPr>
        <w:pStyle w:val="LabStepNumberedLevel2"/>
      </w:pPr>
      <w:r>
        <w:t>Your screen should match the following screenshot.</w:t>
      </w:r>
    </w:p>
    <w:p w14:paraId="3342F071" w14:textId="5A516587" w:rsidR="001179E1" w:rsidRDefault="00A65C91" w:rsidP="001179E1">
      <w:pPr>
        <w:pStyle w:val="LabStepScreenshotLevel2"/>
      </w:pPr>
      <w:r>
        <w:drawing>
          <wp:inline distT="0" distB="0" distL="0" distR="0" wp14:anchorId="512579D7" wp14:editId="0572A0E5">
            <wp:extent cx="6378904" cy="1984549"/>
            <wp:effectExtent l="19050" t="19050" r="22225" b="15875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462" cy="20086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3199C6" w14:textId="4CB31B4C" w:rsidR="0085645F" w:rsidRDefault="0085645F" w:rsidP="00B47D13">
      <w:pPr>
        <w:pStyle w:val="LabStepNumbered"/>
      </w:pPr>
      <w:r>
        <w:t xml:space="preserve">Test out the app </w:t>
      </w:r>
      <w:r w:rsidR="00947974">
        <w:t xml:space="preserve">by </w:t>
      </w:r>
      <w:r>
        <w:t>add</w:t>
      </w:r>
      <w:r w:rsidR="00947974">
        <w:t>ing</w:t>
      </w:r>
      <w:r>
        <w:t xml:space="preserve"> a few items to the shopping cart.</w:t>
      </w:r>
    </w:p>
    <w:p w14:paraId="5F3B1A9D" w14:textId="7C986048" w:rsidR="0085645F" w:rsidRDefault="0085645F" w:rsidP="0085645F">
      <w:pPr>
        <w:pStyle w:val="LabStepNumberedLevel2"/>
      </w:pPr>
      <w:r>
        <w:lastRenderedPageBreak/>
        <w:t xml:space="preserve">Select the </w:t>
      </w:r>
      <w:r w:rsidRPr="008E5674">
        <w:rPr>
          <w:b/>
        </w:rPr>
        <w:t>Browse Products Screen</w:t>
      </w:r>
      <w:r>
        <w:t xml:space="preserve"> </w:t>
      </w:r>
      <w:r w:rsidR="008E5674">
        <w:t xml:space="preserve">in the left tree view </w:t>
      </w:r>
      <w:r>
        <w:t xml:space="preserve">and </w:t>
      </w:r>
      <w:r w:rsidR="008E5674">
        <w:t xml:space="preserve">then </w:t>
      </w:r>
      <w:r>
        <w:t>start the app.</w:t>
      </w:r>
    </w:p>
    <w:p w14:paraId="7CB2B106" w14:textId="05CCDF6C" w:rsidR="008E5674" w:rsidRDefault="00E26C9D" w:rsidP="0085645F">
      <w:pPr>
        <w:pStyle w:val="LabStepNumberedLevel2"/>
      </w:pPr>
      <w:r>
        <w:t xml:space="preserve">Change the </w:t>
      </w:r>
      <w:r w:rsidRPr="00E26C9D">
        <w:rPr>
          <w:b/>
        </w:rPr>
        <w:t>Quantity</w:t>
      </w:r>
      <w:r>
        <w:t xml:space="preserve"> for the </w:t>
      </w:r>
      <w:r w:rsidRPr="008E5674">
        <w:rPr>
          <w:b/>
        </w:rPr>
        <w:t>Batman Action Figure</w:t>
      </w:r>
      <w:r>
        <w:t xml:space="preserve"> to </w:t>
      </w:r>
      <w:r w:rsidRPr="00E26C9D">
        <w:rPr>
          <w:b/>
        </w:rPr>
        <w:t>1</w:t>
      </w:r>
      <w:r>
        <w:t xml:space="preserve"> and then c</w:t>
      </w:r>
      <w:r w:rsidR="008E5674">
        <w:t xml:space="preserve">lick the </w:t>
      </w:r>
      <w:r w:rsidR="008E5674" w:rsidRPr="008E5674">
        <w:rPr>
          <w:b/>
        </w:rPr>
        <w:t>ADD TO CART</w:t>
      </w:r>
      <w:r w:rsidR="008E5674">
        <w:t xml:space="preserve"> button.</w:t>
      </w:r>
    </w:p>
    <w:p w14:paraId="2A1C18B5" w14:textId="2A490FF5" w:rsidR="0085645F" w:rsidRDefault="00E26C9D" w:rsidP="0085645F">
      <w:pPr>
        <w:pStyle w:val="LabStepScreenshotLevel2"/>
      </w:pPr>
      <w:r>
        <w:drawing>
          <wp:inline distT="0" distB="0" distL="0" distR="0" wp14:anchorId="005A6243" wp14:editId="110EBC40">
            <wp:extent cx="4276061" cy="1214845"/>
            <wp:effectExtent l="19050" t="19050" r="10795" b="23495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300" cy="12294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EB88D2" w14:textId="7CA07FB3" w:rsidR="004C3ADB" w:rsidRDefault="008E5674" w:rsidP="004C3ADB">
      <w:pPr>
        <w:pStyle w:val="LabStepNumberedLevel2"/>
      </w:pPr>
      <w:r>
        <w:t xml:space="preserve">Update the </w:t>
      </w:r>
      <w:r w:rsidRPr="008E5674">
        <w:rPr>
          <w:b/>
        </w:rPr>
        <w:t>Quantity</w:t>
      </w:r>
      <w:r>
        <w:t xml:space="preserve"> for the </w:t>
      </w:r>
      <w:r w:rsidRPr="008E5674">
        <w:rPr>
          <w:b/>
        </w:rPr>
        <w:t>Twitter Follower Action Figure</w:t>
      </w:r>
      <w:r>
        <w:t xml:space="preserve"> to </w:t>
      </w:r>
      <w:r w:rsidRPr="008E5674">
        <w:rPr>
          <w:b/>
        </w:rPr>
        <w:t>5</w:t>
      </w:r>
      <w:r>
        <w:t xml:space="preserve"> and then click </w:t>
      </w:r>
      <w:r w:rsidRPr="008E5674">
        <w:rPr>
          <w:b/>
        </w:rPr>
        <w:t>ADD TO CART</w:t>
      </w:r>
      <w:r>
        <w:t>.</w:t>
      </w:r>
    </w:p>
    <w:p w14:paraId="7D6CD7C9" w14:textId="4E86B00F" w:rsidR="0085645F" w:rsidRDefault="00E26C9D" w:rsidP="0085645F">
      <w:pPr>
        <w:pStyle w:val="LabStepScreenshotLevel2"/>
      </w:pPr>
      <w:r>
        <w:drawing>
          <wp:inline distT="0" distB="0" distL="0" distR="0" wp14:anchorId="0B019AD7" wp14:editId="30EAE97D">
            <wp:extent cx="4110227" cy="1188720"/>
            <wp:effectExtent l="19050" t="19050" r="24130" b="1143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551" cy="12076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2F9DFD" w14:textId="329999C7" w:rsidR="004C3ADB" w:rsidRDefault="008E5674" w:rsidP="004C3ADB">
      <w:pPr>
        <w:pStyle w:val="LabStepNumberedLevel2"/>
      </w:pPr>
      <w:r>
        <w:t xml:space="preserve">Click the </w:t>
      </w:r>
      <w:r w:rsidRPr="008E5674">
        <w:rPr>
          <w:b/>
        </w:rPr>
        <w:t>Remote Control</w:t>
      </w:r>
      <w:r>
        <w:t xml:space="preserve"> category to change the filter on </w:t>
      </w:r>
      <w:r w:rsidRPr="008E5674">
        <w:rPr>
          <w:b/>
        </w:rPr>
        <w:t>galProducts</w:t>
      </w:r>
      <w:r>
        <w:t>.</w:t>
      </w:r>
    </w:p>
    <w:p w14:paraId="69630416" w14:textId="28AD36D5" w:rsidR="002C0015" w:rsidRDefault="00E26C9D" w:rsidP="0085645F">
      <w:pPr>
        <w:pStyle w:val="LabStepScreenshotLevel2"/>
      </w:pPr>
      <w:r>
        <w:drawing>
          <wp:inline distT="0" distB="0" distL="0" distR="0" wp14:anchorId="60B86723" wp14:editId="0084B9B1">
            <wp:extent cx="3866606" cy="1684601"/>
            <wp:effectExtent l="19050" t="19050" r="19685" b="1143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561" cy="17041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77B1205" w14:textId="4C97253D" w:rsidR="004C3ADB" w:rsidRDefault="008E5674" w:rsidP="004C3ADB">
      <w:pPr>
        <w:pStyle w:val="LabStepNumberedLevel2"/>
      </w:pPr>
      <w:r>
        <w:t xml:space="preserve">Click the </w:t>
      </w:r>
      <w:r w:rsidRPr="008E5674">
        <w:rPr>
          <w:b/>
        </w:rPr>
        <w:t>ADD TO CART</w:t>
      </w:r>
      <w:r>
        <w:t xml:space="preserve"> button </w:t>
      </w:r>
      <w:r w:rsidR="00947974">
        <w:t xml:space="preserve">to add </w:t>
      </w:r>
      <w:r>
        <w:t xml:space="preserve">the </w:t>
      </w:r>
      <w:r w:rsidRPr="008E5674">
        <w:rPr>
          <w:b/>
        </w:rPr>
        <w:t>Flying Squirrel</w:t>
      </w:r>
      <w:r>
        <w:t>.</w:t>
      </w:r>
    </w:p>
    <w:p w14:paraId="6980EB89" w14:textId="709778C5" w:rsidR="002C0015" w:rsidRDefault="00E26C9D" w:rsidP="0085645F">
      <w:pPr>
        <w:pStyle w:val="LabStepScreenshotLevel2"/>
      </w:pPr>
      <w:r>
        <w:drawing>
          <wp:inline distT="0" distB="0" distL="0" distR="0" wp14:anchorId="4C555A5E" wp14:editId="24AAE9D2">
            <wp:extent cx="4153988" cy="1061575"/>
            <wp:effectExtent l="19050" t="19050" r="18415" b="24765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150" cy="10736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EF6495" w14:textId="7C376A2F" w:rsidR="004C3ADB" w:rsidRDefault="00947974" w:rsidP="004C3ADB">
      <w:pPr>
        <w:pStyle w:val="LabStepNumberedLevel2"/>
      </w:pPr>
      <w:r>
        <w:t>Stop the app from running and return to the PowerApps Studio editor.</w:t>
      </w:r>
    </w:p>
    <w:p w14:paraId="5CEA7891" w14:textId="6593434A" w:rsidR="002C0015" w:rsidRDefault="002C0015" w:rsidP="0085645F">
      <w:pPr>
        <w:pStyle w:val="LabStepScreenshotLevel2"/>
      </w:pPr>
      <w:r>
        <w:drawing>
          <wp:inline distT="0" distB="0" distL="0" distR="0" wp14:anchorId="4AE0471A" wp14:editId="2AE96E92">
            <wp:extent cx="2749875" cy="500751"/>
            <wp:effectExtent l="19050" t="19050" r="12700" b="139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77" cy="5157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896CE3" w14:textId="71710658" w:rsidR="004C3ADB" w:rsidRDefault="00947974" w:rsidP="00947974">
      <w:pPr>
        <w:pStyle w:val="LabStepNumbered"/>
      </w:pPr>
      <w:r>
        <w:t xml:space="preserve">Inspect what's inside the collection named </w:t>
      </w:r>
      <w:r w:rsidRPr="00947974">
        <w:rPr>
          <w:b/>
        </w:rPr>
        <w:t>colShoppingCart</w:t>
      </w:r>
      <w:r>
        <w:t>.</w:t>
      </w:r>
    </w:p>
    <w:p w14:paraId="180D47FF" w14:textId="29CC6F06" w:rsidR="00A43C87" w:rsidRDefault="00A43C87" w:rsidP="00A43C87">
      <w:pPr>
        <w:pStyle w:val="LabStepNumberedLevel2"/>
      </w:pPr>
      <w:r>
        <w:lastRenderedPageBreak/>
        <w:t xml:space="preserve">Activate the </w:t>
      </w:r>
      <w:r w:rsidRPr="00A43C87">
        <w:rPr>
          <w:b/>
        </w:rPr>
        <w:t>View</w:t>
      </w:r>
      <w:r>
        <w:t xml:space="preserve"> tab in the ribbon and then click the </w:t>
      </w:r>
      <w:r w:rsidRPr="00A43C87">
        <w:rPr>
          <w:b/>
        </w:rPr>
        <w:t>Collections</w:t>
      </w:r>
      <w:r>
        <w:t xml:space="preserve"> button.</w:t>
      </w:r>
    </w:p>
    <w:p w14:paraId="4746D4C6" w14:textId="26FD918A" w:rsidR="002C0015" w:rsidRDefault="002C0015" w:rsidP="0085645F">
      <w:pPr>
        <w:pStyle w:val="LabStepScreenshotLevel2"/>
      </w:pPr>
      <w:r>
        <w:drawing>
          <wp:inline distT="0" distB="0" distL="0" distR="0" wp14:anchorId="61BA6370" wp14:editId="488F6F22">
            <wp:extent cx="3130906" cy="648118"/>
            <wp:effectExtent l="19050" t="19050" r="12700" b="190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025" cy="7013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C52A7B" w14:textId="09D030B7" w:rsidR="004C3ADB" w:rsidRDefault="005C6A15" w:rsidP="004C3ADB">
      <w:pPr>
        <w:pStyle w:val="LabStepNumberedLevel2"/>
      </w:pPr>
      <w:r>
        <w:t xml:space="preserve">You should now be able to see the data inside </w:t>
      </w:r>
      <w:r w:rsidRPr="005C6A15">
        <w:rPr>
          <w:b/>
        </w:rPr>
        <w:t>colShoppingCart</w:t>
      </w:r>
      <w:r>
        <w:t xml:space="preserve"> which contains items with the properties from the </w:t>
      </w:r>
      <w:r w:rsidRPr="005C6A15">
        <w:rPr>
          <w:b/>
        </w:rPr>
        <w:t>Products</w:t>
      </w:r>
      <w:r>
        <w:t xml:space="preserve"> table and additionally the </w:t>
      </w:r>
      <w:r w:rsidR="00E26C9D">
        <w:t xml:space="preserve">extra two columns </w:t>
      </w:r>
      <w:r>
        <w:t xml:space="preserve">named </w:t>
      </w:r>
      <w:r w:rsidRPr="005C6A15">
        <w:rPr>
          <w:b/>
        </w:rPr>
        <w:t>Quantity</w:t>
      </w:r>
      <w:r>
        <w:t xml:space="preserve"> and </w:t>
      </w:r>
      <w:r w:rsidRPr="005C6A15">
        <w:rPr>
          <w:b/>
        </w:rPr>
        <w:t>Total</w:t>
      </w:r>
      <w:r>
        <w:t xml:space="preserve">. </w:t>
      </w:r>
    </w:p>
    <w:p w14:paraId="6AF47C7D" w14:textId="3A47964A" w:rsidR="002C0015" w:rsidRDefault="00A43C87" w:rsidP="0085645F">
      <w:pPr>
        <w:pStyle w:val="LabStepScreenshotLevel2"/>
      </w:pPr>
      <w:r>
        <w:drawing>
          <wp:inline distT="0" distB="0" distL="0" distR="0" wp14:anchorId="5D3ED278" wp14:editId="413D3136">
            <wp:extent cx="4424502" cy="1386673"/>
            <wp:effectExtent l="19050" t="19050" r="14605" b="2349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83"/>
                    <a:stretch/>
                  </pic:blipFill>
                  <pic:spPr bwMode="auto">
                    <a:xfrm>
                      <a:off x="0" y="0"/>
                      <a:ext cx="4558746" cy="142874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4D55E" w14:textId="7ACA2D03" w:rsidR="004C3ADB" w:rsidRDefault="005C6A15" w:rsidP="004C3ADB">
      <w:pPr>
        <w:pStyle w:val="LabExerciseCallout"/>
      </w:pPr>
      <w:r>
        <w:t xml:space="preserve">If you want, you could rewrite the expression for the </w:t>
      </w:r>
      <w:r w:rsidRPr="005C6A15">
        <w:rPr>
          <w:b/>
        </w:rPr>
        <w:t>OnSelect</w:t>
      </w:r>
      <w:r>
        <w:t xml:space="preserve"> property of </w:t>
      </w:r>
      <w:r w:rsidRPr="005C6A15">
        <w:rPr>
          <w:b/>
        </w:rPr>
        <w:t>btnAddToCart</w:t>
      </w:r>
      <w:r>
        <w:t xml:space="preserve"> to remove unnecessary shopping cart item properties such as </w:t>
      </w:r>
      <w:r w:rsidRPr="005C6A15">
        <w:rPr>
          <w:b/>
        </w:rPr>
        <w:t>Description</w:t>
      </w:r>
      <w:r>
        <w:t xml:space="preserve"> and </w:t>
      </w:r>
      <w:r w:rsidRPr="005C6A15">
        <w:rPr>
          <w:b/>
        </w:rPr>
        <w:t>ProductImage</w:t>
      </w:r>
      <w:r>
        <w:t>. This step is not included in this lab to reduce complexity.</w:t>
      </w:r>
    </w:p>
    <w:p w14:paraId="69B2BB8E" w14:textId="5D2AE21F" w:rsidR="00962412" w:rsidRDefault="00962412" w:rsidP="00B47D13">
      <w:pPr>
        <w:pStyle w:val="LabStepNumbered"/>
      </w:pPr>
      <w:r>
        <w:t>Add a label to display the current customer</w:t>
      </w:r>
      <w:r w:rsidR="00BC7963">
        <w:t>.</w:t>
      </w:r>
    </w:p>
    <w:p w14:paraId="0F85445F" w14:textId="16F81526" w:rsidR="00BC7963" w:rsidRDefault="00BC7963" w:rsidP="00BC7963">
      <w:pPr>
        <w:pStyle w:val="LabStepNumberedLevel2"/>
      </w:pPr>
      <w:r>
        <w:t xml:space="preserve">Add a new label </w:t>
      </w:r>
      <w:r w:rsidR="00EF11B4">
        <w:t xml:space="preserve">to the </w:t>
      </w:r>
      <w:r w:rsidR="00EF11B4" w:rsidRPr="003A2A54">
        <w:rPr>
          <w:b/>
        </w:rPr>
        <w:t>Br</w:t>
      </w:r>
      <w:r w:rsidR="003A2A54" w:rsidRPr="003A2A54">
        <w:rPr>
          <w:b/>
        </w:rPr>
        <w:t>owse Product Screen</w:t>
      </w:r>
      <w:r w:rsidR="003A2A54">
        <w:t xml:space="preserve"> and </w:t>
      </w:r>
      <w:r>
        <w:t xml:space="preserve">rename it to </w:t>
      </w:r>
      <w:r w:rsidRPr="00BC7963">
        <w:rPr>
          <w:b/>
        </w:rPr>
        <w:t>lblCurrentCustomer</w:t>
      </w:r>
      <w:r>
        <w:t>.</w:t>
      </w:r>
    </w:p>
    <w:p w14:paraId="7875E952" w14:textId="03B3D059" w:rsidR="006059CD" w:rsidRDefault="006059CD" w:rsidP="00253ABC">
      <w:pPr>
        <w:pStyle w:val="LabStepNumberedLevel2"/>
      </w:pPr>
      <w:r>
        <w:t xml:space="preserve">Set the </w:t>
      </w:r>
      <w:r w:rsidRPr="006059CD">
        <w:rPr>
          <w:b/>
        </w:rPr>
        <w:t>Size</w:t>
      </w:r>
      <w:r>
        <w:t xml:space="preserve"> property of </w:t>
      </w:r>
      <w:r w:rsidRPr="00BC7963">
        <w:rPr>
          <w:b/>
        </w:rPr>
        <w:t>lblCurrentCustomer</w:t>
      </w:r>
      <w:r>
        <w:t xml:space="preserve"> to </w:t>
      </w:r>
      <w:r w:rsidRPr="006059CD">
        <w:rPr>
          <w:b/>
        </w:rPr>
        <w:t>18</w:t>
      </w:r>
      <w:r>
        <w:t>.</w:t>
      </w:r>
    </w:p>
    <w:p w14:paraId="244C93D1" w14:textId="0E50E4A4" w:rsidR="006059CD" w:rsidRDefault="006059CD" w:rsidP="00253ABC">
      <w:pPr>
        <w:pStyle w:val="LabStepNumberedLevel2"/>
      </w:pPr>
      <w:r>
        <w:t xml:space="preserve">Set the </w:t>
      </w:r>
      <w:r>
        <w:rPr>
          <w:b/>
        </w:rPr>
        <w:t>Fill</w:t>
      </w:r>
      <w:r>
        <w:t xml:space="preserve"> property of </w:t>
      </w:r>
      <w:r w:rsidRPr="00BC7963">
        <w:rPr>
          <w:b/>
        </w:rPr>
        <w:t>lblCurrentCustomer</w:t>
      </w:r>
      <w:r>
        <w:t xml:space="preserve"> to </w:t>
      </w:r>
      <w:r w:rsidRPr="006059CD">
        <w:rPr>
          <w:b/>
        </w:rPr>
        <w:t>LightBlue</w:t>
      </w:r>
      <w:r>
        <w:t>.</w:t>
      </w:r>
    </w:p>
    <w:p w14:paraId="5060216C" w14:textId="603540F8" w:rsidR="006059CD" w:rsidRPr="006059CD" w:rsidRDefault="006059CD" w:rsidP="00253ABC">
      <w:pPr>
        <w:pStyle w:val="LabStepNumberedLevel2"/>
      </w:pPr>
      <w:r>
        <w:t xml:space="preserve">Set the </w:t>
      </w:r>
      <w:r w:rsidRPr="006059CD">
        <w:rPr>
          <w:b/>
        </w:rPr>
        <w:t>PaddingLeft</w:t>
      </w:r>
      <w:r>
        <w:t xml:space="preserve"> property with </w:t>
      </w:r>
      <w:r w:rsidRPr="00BC7963">
        <w:rPr>
          <w:b/>
        </w:rPr>
        <w:t>lblCurrentCustomer</w:t>
      </w:r>
      <w:r>
        <w:t xml:space="preserve"> to </w:t>
      </w:r>
      <w:r>
        <w:rPr>
          <w:b/>
        </w:rPr>
        <w:t>10.</w:t>
      </w:r>
    </w:p>
    <w:p w14:paraId="760A52EA" w14:textId="3C68103D" w:rsidR="006059CD" w:rsidRDefault="006059CD" w:rsidP="00253ABC">
      <w:pPr>
        <w:pStyle w:val="LabStepNumberedLevel2"/>
      </w:pPr>
      <w:r>
        <w:t xml:space="preserve">Set the </w:t>
      </w:r>
      <w:r w:rsidRPr="006059CD">
        <w:rPr>
          <w:b/>
        </w:rPr>
        <w:t>Height</w:t>
      </w:r>
      <w:r>
        <w:t xml:space="preserve"> property of </w:t>
      </w:r>
      <w:r w:rsidRPr="00BC7963">
        <w:rPr>
          <w:b/>
        </w:rPr>
        <w:t>lblCurrentCustomer</w:t>
      </w:r>
      <w:r>
        <w:t xml:space="preserve"> to </w:t>
      </w:r>
      <w:r w:rsidRPr="006059CD">
        <w:rPr>
          <w:b/>
        </w:rPr>
        <w:t>60</w:t>
      </w:r>
      <w:r>
        <w:t>.</w:t>
      </w:r>
    </w:p>
    <w:p w14:paraId="055A9A4A" w14:textId="4CF54571" w:rsidR="00253ABC" w:rsidRDefault="00253ABC" w:rsidP="00253ABC">
      <w:pPr>
        <w:pStyle w:val="LabStepNumberedLevel2"/>
      </w:pPr>
      <w:r>
        <w:t xml:space="preserve">Set the </w:t>
      </w:r>
      <w:r>
        <w:rPr>
          <w:b/>
        </w:rPr>
        <w:t xml:space="preserve">X </w:t>
      </w:r>
      <w:r>
        <w:t xml:space="preserve">property of </w:t>
      </w:r>
      <w:r w:rsidRPr="00BC7963">
        <w:rPr>
          <w:b/>
        </w:rPr>
        <w:t>lblCurrentCustomer</w:t>
      </w:r>
      <w:r>
        <w:t xml:space="preserve"> to the following formula.</w:t>
      </w:r>
    </w:p>
    <w:p w14:paraId="7FDDAA99" w14:textId="77777777" w:rsidR="00253ABC" w:rsidRDefault="00253ABC" w:rsidP="00253ABC">
      <w:pPr>
        <w:pStyle w:val="LabStepCodeBlockLevel2"/>
      </w:pPr>
      <w:r w:rsidRPr="00E41F2A">
        <w:t>'Browse Products Screen'.Width /</w:t>
      </w:r>
      <w:r>
        <w:t xml:space="preserve"> </w:t>
      </w:r>
      <w:r w:rsidRPr="00E41F2A">
        <w:t>2</w:t>
      </w:r>
    </w:p>
    <w:p w14:paraId="75E6A5BE" w14:textId="7FC50873" w:rsidR="00253ABC" w:rsidRDefault="00253ABC" w:rsidP="00253ABC">
      <w:pPr>
        <w:pStyle w:val="LabStepNumberedLevel2"/>
      </w:pPr>
      <w:r>
        <w:t xml:space="preserve">Set the </w:t>
      </w:r>
      <w:r>
        <w:rPr>
          <w:b/>
        </w:rPr>
        <w:t>Width</w:t>
      </w:r>
      <w:r>
        <w:t xml:space="preserve"> property of </w:t>
      </w:r>
      <w:r w:rsidRPr="00BC7963">
        <w:rPr>
          <w:b/>
        </w:rPr>
        <w:t>lblCurrentCustomer</w:t>
      </w:r>
      <w:r>
        <w:t xml:space="preserve"> to the following formula.</w:t>
      </w:r>
    </w:p>
    <w:p w14:paraId="2C715519" w14:textId="77777777" w:rsidR="00253ABC" w:rsidRDefault="00253ABC" w:rsidP="00253ABC">
      <w:pPr>
        <w:pStyle w:val="LabStepCodeBlockLevel2"/>
      </w:pPr>
      <w:r w:rsidRPr="00E41F2A">
        <w:t>'Browse Products Screen'.Width /</w:t>
      </w:r>
      <w:r>
        <w:t xml:space="preserve"> </w:t>
      </w:r>
      <w:r w:rsidRPr="00E41F2A">
        <w:t>2</w:t>
      </w:r>
    </w:p>
    <w:p w14:paraId="67960F62" w14:textId="7F85A4BF" w:rsidR="006059CD" w:rsidRDefault="006059CD" w:rsidP="00BC7963">
      <w:pPr>
        <w:pStyle w:val="LabStepNumberedLevel2"/>
      </w:pPr>
      <w:r>
        <w:t xml:space="preserve">Set the </w:t>
      </w:r>
      <w:r w:rsidRPr="006059CD">
        <w:rPr>
          <w:b/>
        </w:rPr>
        <w:t>Text</w:t>
      </w:r>
      <w:r>
        <w:t xml:space="preserve"> property of </w:t>
      </w:r>
      <w:r w:rsidRPr="00BC7963">
        <w:rPr>
          <w:b/>
        </w:rPr>
        <w:t>lblCurrentCustomer</w:t>
      </w:r>
      <w:r>
        <w:t xml:space="preserve"> to the following expression.</w:t>
      </w:r>
    </w:p>
    <w:p w14:paraId="450E2F8B" w14:textId="646BF188" w:rsidR="006059CD" w:rsidRDefault="006059CD" w:rsidP="006059CD">
      <w:pPr>
        <w:pStyle w:val="LabStepCodeBlockLevel2"/>
      </w:pPr>
      <w:r w:rsidRPr="006059CD">
        <w:t>"Customer: " &amp; galCustomers.Selected.'First Name' &amp; " " &amp; galCustomers.Selected.'Last Name'</w:t>
      </w:r>
    </w:p>
    <w:p w14:paraId="6FCB7B47" w14:textId="17C3F24C" w:rsidR="00BC7963" w:rsidRDefault="00E84189" w:rsidP="00BC7963">
      <w:pPr>
        <w:pStyle w:val="LabStepNumberedLevel2"/>
      </w:pPr>
      <w:r>
        <w:t xml:space="preserve">The </w:t>
      </w:r>
      <w:r w:rsidRPr="00E84189">
        <w:rPr>
          <w:b/>
        </w:rPr>
        <w:t>Browse Products Screen</w:t>
      </w:r>
      <w:r>
        <w:t xml:space="preserve"> with </w:t>
      </w:r>
      <w:r w:rsidRPr="00BC7963">
        <w:rPr>
          <w:b/>
        </w:rPr>
        <w:t>lblCurrentCustomer</w:t>
      </w:r>
      <w:r>
        <w:t xml:space="preserve"> should now match the following screenshot</w:t>
      </w:r>
      <w:r w:rsidR="00253ABC">
        <w:t>.</w:t>
      </w:r>
    </w:p>
    <w:p w14:paraId="4927D963" w14:textId="429C983B" w:rsidR="00BC7963" w:rsidRDefault="006059CD" w:rsidP="00BC7963">
      <w:pPr>
        <w:pStyle w:val="LabStepScreenshotLevel2"/>
      </w:pPr>
      <w:r>
        <w:drawing>
          <wp:inline distT="0" distB="0" distL="0" distR="0" wp14:anchorId="3875BE21" wp14:editId="35768444">
            <wp:extent cx="5190138" cy="1587640"/>
            <wp:effectExtent l="19050" t="19050" r="10795" b="1270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035" cy="16117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4E57A7" w14:textId="426AD73B" w:rsidR="00D4623C" w:rsidRDefault="00D4623C" w:rsidP="00D4623C">
      <w:pPr>
        <w:pStyle w:val="LabStepNumbered"/>
      </w:pPr>
      <w:r>
        <w:lastRenderedPageBreak/>
        <w:t xml:space="preserve">Update the </w:t>
      </w:r>
      <w:r w:rsidRPr="00D4623C">
        <w:rPr>
          <w:b/>
        </w:rPr>
        <w:t>Browse Customers Screen</w:t>
      </w:r>
      <w:r>
        <w:t xml:space="preserve"> </w:t>
      </w:r>
      <w:r w:rsidR="003A2A54">
        <w:t xml:space="preserve">by adding </w:t>
      </w:r>
      <w:r>
        <w:t xml:space="preserve">a button to </w:t>
      </w:r>
      <w:r w:rsidR="003A2A54">
        <w:t xml:space="preserve">select a customer and </w:t>
      </w:r>
      <w:r>
        <w:t xml:space="preserve">navigate to the </w:t>
      </w:r>
      <w:r w:rsidRPr="00D4623C">
        <w:rPr>
          <w:b/>
        </w:rPr>
        <w:t>Browse Products Screen</w:t>
      </w:r>
      <w:r>
        <w:t>.</w:t>
      </w:r>
    </w:p>
    <w:p w14:paraId="45A96886" w14:textId="7BF0C9A2" w:rsidR="00D4623C" w:rsidRDefault="00D4623C" w:rsidP="00D4623C">
      <w:pPr>
        <w:pStyle w:val="LabStepNumberedLevel2"/>
      </w:pPr>
      <w:r>
        <w:t xml:space="preserve">Select the </w:t>
      </w:r>
      <w:r w:rsidRPr="00D4623C">
        <w:rPr>
          <w:b/>
        </w:rPr>
        <w:t>Browse Customers Screen</w:t>
      </w:r>
      <w:r>
        <w:t xml:space="preserve"> in the left </w:t>
      </w:r>
      <w:r w:rsidR="00142612">
        <w:t>tree view</w:t>
      </w:r>
      <w:r>
        <w:t>.</w:t>
      </w:r>
    </w:p>
    <w:p w14:paraId="174D0897" w14:textId="5B190895" w:rsidR="003A2A54" w:rsidRDefault="003A2A54" w:rsidP="00D4623C">
      <w:pPr>
        <w:pStyle w:val="LabStepNumberedLevel2"/>
      </w:pPr>
      <w:r>
        <w:t xml:space="preserve">Select </w:t>
      </w:r>
      <w:r w:rsidRPr="003A2A54">
        <w:rPr>
          <w:b/>
        </w:rPr>
        <w:t>galCustomers</w:t>
      </w:r>
      <w:r>
        <w:t xml:space="preserve"> and then click the pen icon button to edit the item template.</w:t>
      </w:r>
    </w:p>
    <w:p w14:paraId="25E22FF1" w14:textId="63807AD3" w:rsidR="00D4623C" w:rsidRDefault="00D4623C" w:rsidP="00D4623C">
      <w:pPr>
        <w:pStyle w:val="LabStepScreenshotLevel2"/>
      </w:pPr>
      <w:r>
        <w:drawing>
          <wp:inline distT="0" distB="0" distL="0" distR="0" wp14:anchorId="71E2404E" wp14:editId="7E12F243">
            <wp:extent cx="5954128" cy="1196340"/>
            <wp:effectExtent l="19050" t="19050" r="27940" b="228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667" cy="12203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7EDB76" w14:textId="3174C8B7" w:rsidR="00D4623C" w:rsidRDefault="003A2A54" w:rsidP="00D4623C">
      <w:pPr>
        <w:pStyle w:val="LabStepNumberedLevel2"/>
      </w:pPr>
      <w:r>
        <w:t xml:space="preserve">Add a new </w:t>
      </w:r>
      <w:r w:rsidRPr="003A2A54">
        <w:rPr>
          <w:b/>
        </w:rPr>
        <w:t>Shopping Cart</w:t>
      </w:r>
      <w:r>
        <w:t xml:space="preserve"> icon to the item template and rename it to </w:t>
      </w:r>
      <w:r w:rsidRPr="003A2A54">
        <w:rPr>
          <w:b/>
        </w:rPr>
        <w:t>icoBrowseProducts</w:t>
      </w:r>
      <w:r>
        <w:t>.</w:t>
      </w:r>
    </w:p>
    <w:p w14:paraId="47D06DD0" w14:textId="7C96CF42" w:rsidR="00D4623C" w:rsidRDefault="00D4623C" w:rsidP="00D4623C">
      <w:pPr>
        <w:pStyle w:val="LabStepScreenshotLevel2"/>
      </w:pPr>
      <w:r>
        <w:drawing>
          <wp:inline distT="0" distB="0" distL="0" distR="0" wp14:anchorId="27EF5CB4" wp14:editId="7BE008A3">
            <wp:extent cx="1348240" cy="1081894"/>
            <wp:effectExtent l="19050" t="19050" r="23495" b="2349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755"/>
                    <a:stretch/>
                  </pic:blipFill>
                  <pic:spPr bwMode="auto">
                    <a:xfrm>
                      <a:off x="0" y="0"/>
                      <a:ext cx="1419761" cy="113928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45143" w14:textId="4F727645" w:rsidR="00D4623C" w:rsidRDefault="003A2A54" w:rsidP="00D4623C">
      <w:pPr>
        <w:pStyle w:val="LabStepNumberedLevel2"/>
      </w:pPr>
      <w:r>
        <w:t xml:space="preserve">Resize and reposition </w:t>
      </w:r>
      <w:r w:rsidRPr="003A2A54">
        <w:rPr>
          <w:b/>
        </w:rPr>
        <w:t>icoBrowseProducts</w:t>
      </w:r>
      <w:r>
        <w:t xml:space="preserve"> to the left of the other two icons as shown in the following screenshot.</w:t>
      </w:r>
    </w:p>
    <w:p w14:paraId="48B61BB2" w14:textId="0416A3BE" w:rsidR="00D4623C" w:rsidRDefault="00F70ECB" w:rsidP="00D4623C">
      <w:pPr>
        <w:pStyle w:val="LabStepScreenshotLevel2"/>
      </w:pPr>
      <w:r>
        <w:drawing>
          <wp:inline distT="0" distB="0" distL="0" distR="0" wp14:anchorId="1A62EE6A" wp14:editId="5C0F2E97">
            <wp:extent cx="3892731" cy="994809"/>
            <wp:effectExtent l="19050" t="19050" r="12700" b="1524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690" cy="1009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4F5661" w14:textId="7CB689A3" w:rsidR="00D4623C" w:rsidRDefault="003A2A54" w:rsidP="00D4623C">
      <w:pPr>
        <w:pStyle w:val="LabStepNumberedLevel2"/>
      </w:pPr>
      <w:r>
        <w:t xml:space="preserve">Update the </w:t>
      </w:r>
      <w:r w:rsidRPr="003A2A54">
        <w:rPr>
          <w:b/>
        </w:rPr>
        <w:t>OnSelect</w:t>
      </w:r>
      <w:r>
        <w:t xml:space="preserve"> property of </w:t>
      </w:r>
      <w:r w:rsidRPr="003A2A54">
        <w:rPr>
          <w:b/>
        </w:rPr>
        <w:t>icoBrowseProducts</w:t>
      </w:r>
      <w:r>
        <w:t xml:space="preserve"> with the following expression.</w:t>
      </w:r>
    </w:p>
    <w:p w14:paraId="331E9A94" w14:textId="77A8B6D9" w:rsidR="00D4623C" w:rsidRDefault="00D4623C" w:rsidP="00D4623C">
      <w:pPr>
        <w:pStyle w:val="LabStepCodeBlockLevel2"/>
      </w:pPr>
      <w:r w:rsidRPr="00D4623C">
        <w:t>Navigate('Browse Products Screen', ScreenTransition.None)</w:t>
      </w:r>
    </w:p>
    <w:p w14:paraId="1E7B879D" w14:textId="1E028E47" w:rsidR="00D4623C" w:rsidRDefault="00E84189" w:rsidP="00D4623C">
      <w:pPr>
        <w:pStyle w:val="LabStepNumberedLevel2"/>
      </w:pPr>
      <w:r>
        <w:t xml:space="preserve">The formula bar </w:t>
      </w:r>
      <w:r w:rsidR="003A2A54">
        <w:t>should match the following screenshot.</w:t>
      </w:r>
    </w:p>
    <w:p w14:paraId="08D56F33" w14:textId="3383B21D" w:rsidR="00D4623C" w:rsidRDefault="00D4623C" w:rsidP="00D4623C">
      <w:pPr>
        <w:pStyle w:val="LabStepScreenshotLevel2"/>
      </w:pPr>
      <w:r>
        <w:drawing>
          <wp:inline distT="0" distB="0" distL="0" distR="0" wp14:anchorId="62B9046F" wp14:editId="6E4164DE">
            <wp:extent cx="5553153" cy="373770"/>
            <wp:effectExtent l="19050" t="19050" r="9525" b="266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383" cy="384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E64445" w14:textId="6C4790A4" w:rsidR="00B07DC2" w:rsidRDefault="00B07DC2" w:rsidP="00B07DC2">
      <w:pPr>
        <w:pStyle w:val="LabStepNumbered"/>
      </w:pPr>
      <w:r>
        <w:t>Run the app to test your changes.</w:t>
      </w:r>
    </w:p>
    <w:p w14:paraId="5E54C332" w14:textId="39CDEBF5" w:rsidR="00D4623C" w:rsidRDefault="00B07DC2" w:rsidP="00D4623C">
      <w:pPr>
        <w:pStyle w:val="LabStepNumberedLevel2"/>
      </w:pPr>
      <w:r>
        <w:t xml:space="preserve">With the </w:t>
      </w:r>
      <w:r w:rsidRPr="00D4623C">
        <w:rPr>
          <w:b/>
        </w:rPr>
        <w:t>Browse Customers Screen</w:t>
      </w:r>
      <w:r>
        <w:t xml:space="preserve"> </w:t>
      </w:r>
      <w:r w:rsidR="00E84189">
        <w:t>selected</w:t>
      </w:r>
      <w:r>
        <w:t xml:space="preserve"> in the left tree view, start </w:t>
      </w:r>
      <w:r w:rsidR="00D4623C">
        <w:t>the app.</w:t>
      </w:r>
    </w:p>
    <w:p w14:paraId="1D0FAC73" w14:textId="4B23845A" w:rsidR="00B07DC2" w:rsidRDefault="00B07DC2" w:rsidP="00D4623C">
      <w:pPr>
        <w:pStyle w:val="LabStepNumberedLevel2"/>
      </w:pPr>
      <w:r>
        <w:t>Click on the shopping cart button for a specific customers.</w:t>
      </w:r>
    </w:p>
    <w:p w14:paraId="390657B3" w14:textId="0B14B328" w:rsidR="00D4623C" w:rsidRDefault="00F70ECB" w:rsidP="00D4623C">
      <w:pPr>
        <w:pStyle w:val="LabStepScreenshotLevel2"/>
      </w:pPr>
      <w:r>
        <w:drawing>
          <wp:inline distT="0" distB="0" distL="0" distR="0" wp14:anchorId="428F9E67" wp14:editId="385401F8">
            <wp:extent cx="4421275" cy="1052451"/>
            <wp:effectExtent l="19050" t="19050" r="17780" b="14605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900" cy="1063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DB20ED" w14:textId="72208EFC" w:rsidR="00D4623C" w:rsidRDefault="00B07DC2" w:rsidP="00D4623C">
      <w:pPr>
        <w:pStyle w:val="LabStepNumberedLevel2"/>
      </w:pPr>
      <w:r>
        <w:lastRenderedPageBreak/>
        <w:t xml:space="preserve">The app should navigate the </w:t>
      </w:r>
      <w:r w:rsidRPr="00B07DC2">
        <w:rPr>
          <w:b/>
        </w:rPr>
        <w:t>Browse Products Screen</w:t>
      </w:r>
      <w:r>
        <w:t xml:space="preserve"> and display the name of that customer.</w:t>
      </w:r>
    </w:p>
    <w:p w14:paraId="673303A2" w14:textId="20A727F0" w:rsidR="00D4623C" w:rsidRDefault="00F70ECB" w:rsidP="00D4623C">
      <w:pPr>
        <w:pStyle w:val="LabStepScreenshotLevel2"/>
      </w:pPr>
      <w:r>
        <w:drawing>
          <wp:inline distT="0" distB="0" distL="0" distR="0" wp14:anchorId="56F1315D" wp14:editId="72F5A570">
            <wp:extent cx="4884420" cy="939799"/>
            <wp:effectExtent l="19050" t="19050" r="11430" b="13335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698" cy="9469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72BDDF" w14:textId="7DBA0BF1" w:rsidR="00D4623C" w:rsidRDefault="00B07DC2" w:rsidP="00D4623C">
      <w:pPr>
        <w:pStyle w:val="LabStepNumberedLevel2"/>
      </w:pPr>
      <w:r>
        <w:t xml:space="preserve">Click the </w:t>
      </w:r>
      <w:r w:rsidRPr="00E84189">
        <w:rPr>
          <w:b/>
        </w:rPr>
        <w:t>People</w:t>
      </w:r>
      <w:r>
        <w:t xml:space="preserve"> button in the top nav bar to navigate back to the </w:t>
      </w:r>
      <w:r w:rsidRPr="00B07DC2">
        <w:rPr>
          <w:b/>
        </w:rPr>
        <w:t>Browse Customers Screen</w:t>
      </w:r>
      <w:r>
        <w:t>.</w:t>
      </w:r>
    </w:p>
    <w:p w14:paraId="2D58173B" w14:textId="2B872388" w:rsidR="00D4623C" w:rsidRDefault="00D4623C" w:rsidP="00D4623C">
      <w:pPr>
        <w:pStyle w:val="LabStepScreenshotLevel2"/>
      </w:pPr>
      <w:r>
        <w:drawing>
          <wp:inline distT="0" distB="0" distL="0" distR="0" wp14:anchorId="75AC7581" wp14:editId="29C5E130">
            <wp:extent cx="4816982" cy="373380"/>
            <wp:effectExtent l="19050" t="19050" r="22225" b="266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812"/>
                    <a:stretch/>
                  </pic:blipFill>
                  <pic:spPr bwMode="auto">
                    <a:xfrm>
                      <a:off x="0" y="0"/>
                      <a:ext cx="4851127" cy="37602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860B6" w14:textId="2E8B8A1C" w:rsidR="00D4623C" w:rsidRDefault="00B07DC2" w:rsidP="00D4623C">
      <w:pPr>
        <w:pStyle w:val="LabStepNumberedLevel2"/>
      </w:pPr>
      <w:r>
        <w:t xml:space="preserve">Click the </w:t>
      </w:r>
      <w:r w:rsidR="00E84189">
        <w:t>S</w:t>
      </w:r>
      <w:r>
        <w:t>ho</w:t>
      </w:r>
      <w:r w:rsidR="00E84189">
        <w:t>p</w:t>
      </w:r>
      <w:r>
        <w:t xml:space="preserve">ping Cart button </w:t>
      </w:r>
      <w:r w:rsidR="00E84189">
        <w:t xml:space="preserve">to select </w:t>
      </w:r>
      <w:r>
        <w:t>a different customers.</w:t>
      </w:r>
    </w:p>
    <w:p w14:paraId="5C69E78E" w14:textId="2F38D158" w:rsidR="00D4623C" w:rsidRDefault="004A4270" w:rsidP="00D4623C">
      <w:pPr>
        <w:pStyle w:val="LabStepScreenshotLevel2"/>
      </w:pPr>
      <w:r>
        <w:drawing>
          <wp:inline distT="0" distB="0" distL="0" distR="0" wp14:anchorId="0B160BB9" wp14:editId="0783B518">
            <wp:extent cx="4853940" cy="1120832"/>
            <wp:effectExtent l="19050" t="19050" r="22860" b="2222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768" cy="11240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EF9B3F" w14:textId="77777777" w:rsidR="00B07DC2" w:rsidRDefault="00B07DC2" w:rsidP="00B07DC2">
      <w:pPr>
        <w:pStyle w:val="LabStepNumberedLevel2"/>
      </w:pPr>
      <w:r>
        <w:t xml:space="preserve">The app should navigate the </w:t>
      </w:r>
      <w:r w:rsidRPr="00B07DC2">
        <w:rPr>
          <w:b/>
        </w:rPr>
        <w:t>Browse Products Screen</w:t>
      </w:r>
      <w:r>
        <w:t xml:space="preserve"> and display the name of that customer.</w:t>
      </w:r>
    </w:p>
    <w:p w14:paraId="2C7BE68F" w14:textId="12AF2050" w:rsidR="00D4623C" w:rsidRDefault="004A4270" w:rsidP="00D4623C">
      <w:pPr>
        <w:pStyle w:val="LabStepScreenshotLevel2"/>
      </w:pPr>
      <w:r>
        <w:drawing>
          <wp:inline distT="0" distB="0" distL="0" distR="0" wp14:anchorId="730C397B" wp14:editId="039FD79D">
            <wp:extent cx="4968240" cy="748992"/>
            <wp:effectExtent l="19050" t="19050" r="22860" b="13335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296" cy="758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0B8A8A" w14:textId="5805EBA5" w:rsidR="00BC7963" w:rsidRDefault="00BC7963" w:rsidP="00BC7963">
      <w:pPr>
        <w:pStyle w:val="LabExerciseCallout"/>
      </w:pPr>
      <w:r>
        <w:t xml:space="preserve">You </w:t>
      </w:r>
      <w:r w:rsidR="00B07DC2">
        <w:t xml:space="preserve">have now implemented the behavior </w:t>
      </w:r>
      <w:r w:rsidR="00142612">
        <w:t xml:space="preserve">which allows </w:t>
      </w:r>
      <w:r w:rsidR="00B07DC2">
        <w:t xml:space="preserve">the user </w:t>
      </w:r>
      <w:r w:rsidR="00142612">
        <w:t xml:space="preserve">to </w:t>
      </w:r>
      <w:r w:rsidR="00B07DC2">
        <w:t xml:space="preserve">select a specific customer. </w:t>
      </w:r>
      <w:r w:rsidR="00142612">
        <w:t xml:space="preserve">Next, </w:t>
      </w:r>
      <w:r w:rsidR="00B07DC2">
        <w:t xml:space="preserve">you </w:t>
      </w:r>
      <w:r>
        <w:t xml:space="preserve">are going to add a new gallery to display shopping cart </w:t>
      </w:r>
      <w:r w:rsidR="00B07DC2">
        <w:t xml:space="preserve">items </w:t>
      </w:r>
      <w:r w:rsidR="00142612">
        <w:t xml:space="preserve">on the </w:t>
      </w:r>
      <w:r w:rsidR="00142612" w:rsidRPr="00B07DC2">
        <w:rPr>
          <w:b/>
        </w:rPr>
        <w:t>Browse Products Screen</w:t>
      </w:r>
      <w:r>
        <w:t xml:space="preserve">. However, before creating the gallery you will </w:t>
      </w:r>
      <w:r w:rsidR="00B07DC2">
        <w:t xml:space="preserve">first </w:t>
      </w:r>
      <w:r>
        <w:t xml:space="preserve">create a set of labels </w:t>
      </w:r>
      <w:r w:rsidR="00B07DC2">
        <w:t xml:space="preserve">to serve as </w:t>
      </w:r>
      <w:r>
        <w:t xml:space="preserve">column headers for the </w:t>
      </w:r>
      <w:r w:rsidR="00142612">
        <w:t xml:space="preserve">data displayed in the </w:t>
      </w:r>
      <w:r>
        <w:t>shopping cart gallery.</w:t>
      </w:r>
    </w:p>
    <w:p w14:paraId="37E8A839" w14:textId="5D50DFC5" w:rsidR="00BC7963" w:rsidRDefault="00BC7963" w:rsidP="00B47D13">
      <w:pPr>
        <w:pStyle w:val="LabStepNumbered"/>
      </w:pPr>
      <w:r>
        <w:t xml:space="preserve">Add a set of labels to </w:t>
      </w:r>
      <w:r w:rsidR="00555307">
        <w:t xml:space="preserve">create the shopping cart </w:t>
      </w:r>
      <w:r>
        <w:t>column headers.</w:t>
      </w:r>
    </w:p>
    <w:p w14:paraId="0BBD04BD" w14:textId="7F5FEE4C" w:rsidR="000F4634" w:rsidRDefault="001637A6" w:rsidP="00BC7963">
      <w:pPr>
        <w:pStyle w:val="LabStepNumberedLevel2"/>
      </w:pPr>
      <w:r>
        <w:t xml:space="preserve">Add a new </w:t>
      </w:r>
      <w:r w:rsidRPr="001637A6">
        <w:rPr>
          <w:b/>
        </w:rPr>
        <w:t>Rectangle</w:t>
      </w:r>
      <w:r>
        <w:t xml:space="preserve"> icon to </w:t>
      </w:r>
      <w:r w:rsidRPr="001637A6">
        <w:rPr>
          <w:b/>
        </w:rPr>
        <w:t>Browse Products Screen</w:t>
      </w:r>
      <w:r>
        <w:t xml:space="preserve"> and rename it to </w:t>
      </w:r>
      <w:r w:rsidRPr="001637A6">
        <w:rPr>
          <w:b/>
        </w:rPr>
        <w:t>rectShoppingCartHeader</w:t>
      </w:r>
      <w:r>
        <w:t>.</w:t>
      </w:r>
    </w:p>
    <w:p w14:paraId="758B3471" w14:textId="645A2A85" w:rsidR="000F4634" w:rsidRDefault="000F4634" w:rsidP="000F4634">
      <w:pPr>
        <w:pStyle w:val="LabStepScreenshotLevel2"/>
      </w:pPr>
      <w:r>
        <w:drawing>
          <wp:inline distT="0" distB="0" distL="0" distR="0" wp14:anchorId="0ACDBB75" wp14:editId="3ED351AD">
            <wp:extent cx="1497204" cy="736732"/>
            <wp:effectExtent l="19050" t="19050" r="27305" b="2540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468" cy="7526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94F30F" w14:textId="7E7B75D9" w:rsidR="00BC7963" w:rsidRDefault="001637A6" w:rsidP="00BC7963">
      <w:pPr>
        <w:pStyle w:val="LabStepNumberedLevel2"/>
      </w:pPr>
      <w:r>
        <w:t xml:space="preserve">Position </w:t>
      </w:r>
      <w:r w:rsidRPr="001637A6">
        <w:rPr>
          <w:b/>
        </w:rPr>
        <w:t>rectShoppingCartHeader</w:t>
      </w:r>
      <w:r>
        <w:t xml:space="preserve"> underneath </w:t>
      </w:r>
      <w:r w:rsidRPr="00BC7963">
        <w:rPr>
          <w:b/>
        </w:rPr>
        <w:t>lblCurrentCustomer</w:t>
      </w:r>
      <w:r w:rsidRPr="001637A6">
        <w:t xml:space="preserve"> and give</w:t>
      </w:r>
      <w:r>
        <w:t xml:space="preserve"> it a height of </w:t>
      </w:r>
      <w:r w:rsidRPr="001637A6">
        <w:rPr>
          <w:b/>
        </w:rPr>
        <w:t>42</w:t>
      </w:r>
      <w:r>
        <w:t>.</w:t>
      </w:r>
    </w:p>
    <w:p w14:paraId="3F65E725" w14:textId="23CD95C2" w:rsidR="00253ABC" w:rsidRDefault="004A4270" w:rsidP="00253ABC">
      <w:pPr>
        <w:pStyle w:val="LabStepScreenshotLevel2"/>
      </w:pPr>
      <w:r>
        <w:drawing>
          <wp:inline distT="0" distB="0" distL="0" distR="0" wp14:anchorId="0088D64A" wp14:editId="444AAAC3">
            <wp:extent cx="5030458" cy="894303"/>
            <wp:effectExtent l="19050" t="19050" r="18415" b="2032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832" cy="9173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08C52A" w14:textId="1BD24C41" w:rsidR="000F4634" w:rsidRDefault="001637A6" w:rsidP="001637A6">
      <w:pPr>
        <w:pStyle w:val="LabStepNumberedLevel2"/>
      </w:pPr>
      <w:r>
        <w:lastRenderedPageBreak/>
        <w:t xml:space="preserve">Add a new label named </w:t>
      </w:r>
      <w:r w:rsidR="000F4634" w:rsidRPr="001637A6">
        <w:rPr>
          <w:b/>
        </w:rPr>
        <w:t>lblShoppingCartHeaderQuantity</w:t>
      </w:r>
      <w:r>
        <w:t xml:space="preserve"> and set its </w:t>
      </w:r>
      <w:r w:rsidRPr="001637A6">
        <w:rPr>
          <w:b/>
        </w:rPr>
        <w:t>Text</w:t>
      </w:r>
      <w:r>
        <w:t xml:space="preserve"> property to </w:t>
      </w:r>
      <w:r w:rsidRPr="001637A6">
        <w:rPr>
          <w:b/>
        </w:rPr>
        <w:t>No</w:t>
      </w:r>
      <w:r>
        <w:t>.</w:t>
      </w:r>
    </w:p>
    <w:p w14:paraId="38D9CDB9" w14:textId="5CE4E733" w:rsidR="001637A6" w:rsidRDefault="001637A6" w:rsidP="001637A6">
      <w:pPr>
        <w:pStyle w:val="LabStepNumberedLevel2"/>
      </w:pPr>
      <w:r>
        <w:t xml:space="preserve">Add a new label named </w:t>
      </w:r>
      <w:r w:rsidRPr="001637A6">
        <w:rPr>
          <w:b/>
        </w:rPr>
        <w:t>lblShoppingCartHeaderProduct</w:t>
      </w:r>
      <w:r>
        <w:t xml:space="preserve"> and set its </w:t>
      </w:r>
      <w:r w:rsidRPr="001637A6">
        <w:rPr>
          <w:b/>
        </w:rPr>
        <w:t>Text</w:t>
      </w:r>
      <w:r>
        <w:t xml:space="preserve"> property to </w:t>
      </w:r>
      <w:r w:rsidR="00142612">
        <w:rPr>
          <w:b/>
        </w:rPr>
        <w:t>Product</w:t>
      </w:r>
      <w:r>
        <w:t>.</w:t>
      </w:r>
    </w:p>
    <w:p w14:paraId="16B609E0" w14:textId="20DE4561" w:rsidR="001637A6" w:rsidRDefault="001637A6" w:rsidP="001637A6">
      <w:pPr>
        <w:pStyle w:val="LabStepNumberedLevel2"/>
      </w:pPr>
      <w:r>
        <w:t xml:space="preserve">Add a new label named </w:t>
      </w:r>
      <w:r w:rsidRPr="001637A6">
        <w:rPr>
          <w:b/>
        </w:rPr>
        <w:t>lblShoppingCartHeaderPrice</w:t>
      </w:r>
      <w:r>
        <w:t xml:space="preserve"> and set its </w:t>
      </w:r>
      <w:r w:rsidRPr="001637A6">
        <w:rPr>
          <w:b/>
        </w:rPr>
        <w:t>Text</w:t>
      </w:r>
      <w:r>
        <w:t xml:space="preserve"> property to </w:t>
      </w:r>
      <w:r>
        <w:rPr>
          <w:b/>
        </w:rPr>
        <w:t>Price</w:t>
      </w:r>
      <w:r>
        <w:t>.</w:t>
      </w:r>
    </w:p>
    <w:p w14:paraId="60A59DC8" w14:textId="4C4A9ACF" w:rsidR="001637A6" w:rsidRDefault="001637A6" w:rsidP="001637A6">
      <w:pPr>
        <w:pStyle w:val="LabStepNumberedLevel2"/>
      </w:pPr>
      <w:r>
        <w:t xml:space="preserve">Add a new label named </w:t>
      </w:r>
      <w:r w:rsidRPr="001637A6">
        <w:rPr>
          <w:b/>
        </w:rPr>
        <w:t>lblShoppingCartHeaderQuantity</w:t>
      </w:r>
      <w:r>
        <w:t xml:space="preserve"> and set its </w:t>
      </w:r>
      <w:r w:rsidRPr="001637A6">
        <w:rPr>
          <w:b/>
        </w:rPr>
        <w:t>Text</w:t>
      </w:r>
      <w:r>
        <w:t xml:space="preserve"> property to </w:t>
      </w:r>
      <w:r>
        <w:rPr>
          <w:b/>
        </w:rPr>
        <w:t>Total</w:t>
      </w:r>
      <w:r>
        <w:t>.</w:t>
      </w:r>
    </w:p>
    <w:p w14:paraId="106CCBF9" w14:textId="3A82B1E8" w:rsidR="001637A6" w:rsidRDefault="001637A6" w:rsidP="001637A6">
      <w:pPr>
        <w:pStyle w:val="LabStepNumberedLevel2"/>
      </w:pPr>
      <w:r>
        <w:t xml:space="preserve">Update the </w:t>
      </w:r>
      <w:r w:rsidRPr="001637A6">
        <w:rPr>
          <w:b/>
        </w:rPr>
        <w:t>Color</w:t>
      </w:r>
      <w:r>
        <w:t xml:space="preserve"> of all four labels to </w:t>
      </w:r>
      <w:r w:rsidRPr="00142612">
        <w:rPr>
          <w:b/>
        </w:rPr>
        <w:t>White</w:t>
      </w:r>
      <w:r>
        <w:t xml:space="preserve"> and the </w:t>
      </w:r>
      <w:r w:rsidRPr="00142612">
        <w:rPr>
          <w:b/>
        </w:rPr>
        <w:t>Size</w:t>
      </w:r>
      <w:r>
        <w:t xml:space="preserve"> to </w:t>
      </w:r>
      <w:r w:rsidRPr="001637A6">
        <w:rPr>
          <w:b/>
        </w:rPr>
        <w:t>13</w:t>
      </w:r>
      <w:r>
        <w:t>.</w:t>
      </w:r>
    </w:p>
    <w:p w14:paraId="3B0EEAD0" w14:textId="43F49855" w:rsidR="000F4634" w:rsidRDefault="001637A6" w:rsidP="001637A6">
      <w:pPr>
        <w:pStyle w:val="LabStepNumberedLevel2"/>
      </w:pPr>
      <w:r>
        <w:t xml:space="preserve">Reposition the four labels on top of </w:t>
      </w:r>
      <w:r w:rsidRPr="001637A6">
        <w:rPr>
          <w:b/>
        </w:rPr>
        <w:t>rectShoppingCartHeader</w:t>
      </w:r>
      <w:r>
        <w:t xml:space="preserve"> as shown in the following screenshot.</w:t>
      </w:r>
    </w:p>
    <w:p w14:paraId="57F620A0" w14:textId="72F50F78" w:rsidR="00253ABC" w:rsidRDefault="000F4634" w:rsidP="00253ABC">
      <w:pPr>
        <w:pStyle w:val="LabStepScreenshotLevel2"/>
      </w:pPr>
      <w:r>
        <w:drawing>
          <wp:inline distT="0" distB="0" distL="0" distR="0" wp14:anchorId="290BA64D" wp14:editId="1DFC6F40">
            <wp:extent cx="6105153" cy="1477107"/>
            <wp:effectExtent l="19050" t="19050" r="10160" b="2794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540" cy="14924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7DD05C" w14:textId="00177AF8" w:rsidR="00253ABC" w:rsidRDefault="00411114" w:rsidP="00253ABC">
      <w:pPr>
        <w:pStyle w:val="LabStepNumberedLevel2"/>
      </w:pPr>
      <w:r>
        <w:t xml:space="preserve">Select the four label along with </w:t>
      </w:r>
      <w:r w:rsidRPr="001637A6">
        <w:rPr>
          <w:b/>
        </w:rPr>
        <w:t>rectShoppingCartHeader</w:t>
      </w:r>
      <w:r>
        <w:t xml:space="preserve"> in tree view and then select the </w:t>
      </w:r>
      <w:r w:rsidRPr="00142612">
        <w:rPr>
          <w:b/>
        </w:rPr>
        <w:t>Group</w:t>
      </w:r>
      <w:r>
        <w:t xml:space="preserve"> command to </w:t>
      </w:r>
      <w:r w:rsidR="00253ABC">
        <w:t>group them</w:t>
      </w:r>
      <w:r>
        <w:t>.</w:t>
      </w:r>
    </w:p>
    <w:p w14:paraId="1EBD429D" w14:textId="7F14A373" w:rsidR="000F4634" w:rsidRDefault="000F4634" w:rsidP="00F046C0">
      <w:pPr>
        <w:pStyle w:val="LabStepScreenshotLevel2"/>
      </w:pPr>
      <w:r>
        <w:drawing>
          <wp:inline distT="0" distB="0" distL="0" distR="0" wp14:anchorId="119CBC5D" wp14:editId="741B9E85">
            <wp:extent cx="1539594" cy="1081741"/>
            <wp:effectExtent l="19050" t="19050" r="22860" b="23495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967" cy="11368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CF7500" w14:textId="548666D1" w:rsidR="000F4634" w:rsidRDefault="00411114" w:rsidP="000F4634">
      <w:pPr>
        <w:pStyle w:val="LabStepNumberedLevel2"/>
      </w:pPr>
      <w:r>
        <w:t>Once you have create</w:t>
      </w:r>
      <w:r w:rsidR="00142612">
        <w:t>d</w:t>
      </w:r>
      <w:r>
        <w:t xml:space="preserve"> the new group, rename </w:t>
      </w:r>
      <w:r w:rsidR="000F4634">
        <w:t xml:space="preserve">the group </w:t>
      </w:r>
      <w:r>
        <w:t xml:space="preserve">to </w:t>
      </w:r>
      <w:r w:rsidR="000F4634" w:rsidRPr="000F4634">
        <w:rPr>
          <w:b/>
        </w:rPr>
        <w:t>grpShoppingCartHeader</w:t>
      </w:r>
      <w:r w:rsidR="000F4634">
        <w:t>.</w:t>
      </w:r>
    </w:p>
    <w:p w14:paraId="78F92EE5" w14:textId="3CC57B36" w:rsidR="000F4634" w:rsidRDefault="000F4634" w:rsidP="00F046C0">
      <w:pPr>
        <w:pStyle w:val="LabStepScreenshotLevel2"/>
      </w:pPr>
      <w:r>
        <w:drawing>
          <wp:inline distT="0" distB="0" distL="0" distR="0" wp14:anchorId="61EAF56E" wp14:editId="06D59EBA">
            <wp:extent cx="1589742" cy="1263769"/>
            <wp:effectExtent l="19050" t="19050" r="10795" b="1270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807" cy="13051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BCA9C0" w14:textId="037F6987" w:rsidR="00B47D13" w:rsidRDefault="00B47D13" w:rsidP="00B47D13">
      <w:pPr>
        <w:pStyle w:val="LabStepNumbered"/>
      </w:pPr>
      <w:r>
        <w:t xml:space="preserve">Add a new gallery the </w:t>
      </w:r>
      <w:r w:rsidRPr="00454770">
        <w:rPr>
          <w:b/>
        </w:rPr>
        <w:t>Browse Products Screen</w:t>
      </w:r>
      <w:r>
        <w:t xml:space="preserve"> for displaying the shopping cart.</w:t>
      </w:r>
    </w:p>
    <w:p w14:paraId="68C8F168" w14:textId="77777777" w:rsidR="00B47D13" w:rsidRDefault="00B47D13" w:rsidP="00B47D13">
      <w:pPr>
        <w:pStyle w:val="LabStepNumberedLevel2"/>
      </w:pPr>
      <w:r>
        <w:t xml:space="preserve">Using the </w:t>
      </w:r>
      <w:r w:rsidRPr="00454770">
        <w:rPr>
          <w:b/>
        </w:rPr>
        <w:t>Gallery</w:t>
      </w:r>
      <w:r>
        <w:t xml:space="preserve"> menu on the </w:t>
      </w:r>
      <w:r w:rsidRPr="00454770">
        <w:rPr>
          <w:b/>
        </w:rPr>
        <w:t>Insert</w:t>
      </w:r>
      <w:r>
        <w:t xml:space="preserve"> tab, add a new </w:t>
      </w:r>
      <w:r w:rsidRPr="00142612">
        <w:rPr>
          <w:b/>
        </w:rPr>
        <w:t>Vertical</w:t>
      </w:r>
      <w:r>
        <w:t xml:space="preserve"> gallery to the </w:t>
      </w:r>
      <w:r w:rsidRPr="00454770">
        <w:rPr>
          <w:b/>
        </w:rPr>
        <w:t>Browse Products Screen</w:t>
      </w:r>
      <w:r>
        <w:t>.</w:t>
      </w:r>
    </w:p>
    <w:p w14:paraId="7FE207A2" w14:textId="77777777" w:rsidR="00B47D13" w:rsidRDefault="00B47D13" w:rsidP="00B47D13">
      <w:pPr>
        <w:pStyle w:val="LabStepScreenshotLevel2"/>
      </w:pPr>
      <w:r>
        <w:drawing>
          <wp:inline distT="0" distB="0" distL="0" distR="0" wp14:anchorId="7C799AA3" wp14:editId="3EA7E143">
            <wp:extent cx="4250028" cy="964233"/>
            <wp:effectExtent l="19050" t="19050" r="17780" b="266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518" cy="10088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4BBE6D" w14:textId="43235138" w:rsidR="00B47D13" w:rsidRDefault="00B47D13" w:rsidP="00B47D13">
      <w:pPr>
        <w:pStyle w:val="LabStepNumberedLevel2"/>
      </w:pPr>
      <w:r>
        <w:t xml:space="preserve">Rename the new gallery to </w:t>
      </w:r>
      <w:r w:rsidRPr="00454770">
        <w:rPr>
          <w:b/>
        </w:rPr>
        <w:t>gal</w:t>
      </w:r>
      <w:r>
        <w:rPr>
          <w:b/>
        </w:rPr>
        <w:t>ShoppingCart</w:t>
      </w:r>
      <w:r w:rsidR="00411114">
        <w:t xml:space="preserve"> and reposition it just below </w:t>
      </w:r>
      <w:r w:rsidR="00411114" w:rsidRPr="000F4634">
        <w:rPr>
          <w:b/>
        </w:rPr>
        <w:t>grpShoppingCartHeader</w:t>
      </w:r>
      <w:r w:rsidR="00411114">
        <w:t>.</w:t>
      </w:r>
    </w:p>
    <w:p w14:paraId="2B1EA7E0" w14:textId="2153C09F" w:rsidR="002C0015" w:rsidRDefault="002C0015" w:rsidP="002C0015">
      <w:pPr>
        <w:pStyle w:val="LabStepNumberedLevel2"/>
      </w:pPr>
      <w:r>
        <w:t xml:space="preserve">Set the </w:t>
      </w:r>
      <w:r>
        <w:rPr>
          <w:b/>
        </w:rPr>
        <w:t xml:space="preserve">X </w:t>
      </w:r>
      <w:r>
        <w:t xml:space="preserve">property of </w:t>
      </w:r>
      <w:r w:rsidRPr="0055697C">
        <w:rPr>
          <w:b/>
        </w:rPr>
        <w:t>galShoppingCart</w:t>
      </w:r>
      <w:r>
        <w:t xml:space="preserve"> to </w:t>
      </w:r>
      <w:r w:rsidR="00C766CC" w:rsidRPr="00C766CC">
        <w:rPr>
          <w:b/>
        </w:rPr>
        <w:t>683</w:t>
      </w:r>
      <w:r>
        <w:t>.</w:t>
      </w:r>
    </w:p>
    <w:p w14:paraId="74808A07" w14:textId="6FA42D2C" w:rsidR="002C0015" w:rsidRDefault="00C766CC" w:rsidP="002C0015">
      <w:pPr>
        <w:pStyle w:val="LabStepNumberedLevel2"/>
      </w:pPr>
      <w:r>
        <w:t>S</w:t>
      </w:r>
      <w:r w:rsidR="002C0015">
        <w:t xml:space="preserve">et the </w:t>
      </w:r>
      <w:r w:rsidR="002C0015">
        <w:rPr>
          <w:b/>
        </w:rPr>
        <w:t>Width</w:t>
      </w:r>
      <w:r w:rsidR="002C0015">
        <w:t xml:space="preserve"> property of </w:t>
      </w:r>
      <w:r w:rsidR="002C0015" w:rsidRPr="0055697C">
        <w:rPr>
          <w:b/>
        </w:rPr>
        <w:t>galShoppingCart</w:t>
      </w:r>
      <w:r w:rsidR="002C0015">
        <w:t xml:space="preserve"> to </w:t>
      </w:r>
      <w:r w:rsidR="00142612" w:rsidRPr="00142612">
        <w:rPr>
          <w:b/>
        </w:rPr>
        <w:t>683</w:t>
      </w:r>
      <w:r w:rsidR="002C0015">
        <w:t>.</w:t>
      </w:r>
    </w:p>
    <w:p w14:paraId="75E1ADF7" w14:textId="56D94794" w:rsidR="00F046C0" w:rsidRDefault="00411114" w:rsidP="00B47D13">
      <w:pPr>
        <w:pStyle w:val="LabStepNumberedLevel2"/>
      </w:pPr>
      <w:r>
        <w:lastRenderedPageBreak/>
        <w:t xml:space="preserve">The </w:t>
      </w:r>
      <w:r w:rsidRPr="00411114">
        <w:rPr>
          <w:b/>
        </w:rPr>
        <w:t>Browse Products Screen</w:t>
      </w:r>
      <w:r>
        <w:t xml:space="preserve"> should match the following screenshot.</w:t>
      </w:r>
    </w:p>
    <w:p w14:paraId="0316C67A" w14:textId="6B63C948" w:rsidR="00F046C0" w:rsidRDefault="00F046C0" w:rsidP="00F046C0">
      <w:pPr>
        <w:pStyle w:val="LabStepScreenshotLevel2"/>
      </w:pPr>
      <w:r>
        <w:drawing>
          <wp:inline distT="0" distB="0" distL="0" distR="0" wp14:anchorId="394EEC7A" wp14:editId="042168C3">
            <wp:extent cx="4169527" cy="1828800"/>
            <wp:effectExtent l="19050" t="19050" r="21590" b="190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158" cy="18571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ECD828" w14:textId="6E59C066" w:rsidR="00B47D13" w:rsidRDefault="00B47D13" w:rsidP="00B47D13">
      <w:pPr>
        <w:pStyle w:val="LabStepNumberedLevel2"/>
      </w:pPr>
      <w:r>
        <w:t xml:space="preserve">With </w:t>
      </w:r>
      <w:r w:rsidR="00F046C0" w:rsidRPr="00454770">
        <w:rPr>
          <w:b/>
        </w:rPr>
        <w:t>gal</w:t>
      </w:r>
      <w:r w:rsidR="00F046C0">
        <w:rPr>
          <w:b/>
        </w:rPr>
        <w:t>ShoppingCart</w:t>
      </w:r>
      <w:r>
        <w:t xml:space="preserve"> selected in the left tree view, drop down the </w:t>
      </w:r>
      <w:r w:rsidRPr="00DB1B2D">
        <w:rPr>
          <w:b/>
        </w:rPr>
        <w:t>Select a data source</w:t>
      </w:r>
      <w:r>
        <w:t xml:space="preserve"> menu in the </w:t>
      </w:r>
      <w:r w:rsidRPr="00DB1B2D">
        <w:rPr>
          <w:b/>
        </w:rPr>
        <w:t>Properties</w:t>
      </w:r>
      <w:r>
        <w:t xml:space="preserve"> pane.</w:t>
      </w:r>
    </w:p>
    <w:p w14:paraId="0436FFE5" w14:textId="40BE05CA" w:rsidR="00411114" w:rsidRDefault="00411114" w:rsidP="00B47D13">
      <w:pPr>
        <w:pStyle w:val="LabStepNumberedLevel2"/>
      </w:pPr>
      <w:r>
        <w:t xml:space="preserve">Select the collection named </w:t>
      </w:r>
      <w:r w:rsidRPr="00411114">
        <w:rPr>
          <w:b/>
        </w:rPr>
        <w:t>colShoppingCart</w:t>
      </w:r>
      <w:r w:rsidR="009B4E34">
        <w:t xml:space="preserve"> as the source for </w:t>
      </w:r>
      <w:r w:rsidR="009B4E34" w:rsidRPr="009B4E34">
        <w:rPr>
          <w:b/>
        </w:rPr>
        <w:t>Items</w:t>
      </w:r>
      <w:r w:rsidR="009B4E34">
        <w:t xml:space="preserve"> property of </w:t>
      </w:r>
      <w:r w:rsidR="009B4E34" w:rsidRPr="009B4E34">
        <w:rPr>
          <w:b/>
        </w:rPr>
        <w:t>galShoppingCart</w:t>
      </w:r>
      <w:r w:rsidR="009B4E34">
        <w:t>.</w:t>
      </w:r>
    </w:p>
    <w:p w14:paraId="72D55061" w14:textId="19186E02" w:rsidR="00B47D13" w:rsidRDefault="00207FC2" w:rsidP="00B47D13">
      <w:pPr>
        <w:pStyle w:val="LabStepScreenshotLevel2"/>
      </w:pPr>
      <w:r>
        <w:drawing>
          <wp:inline distT="0" distB="0" distL="0" distR="0" wp14:anchorId="41D70785" wp14:editId="2A11B38E">
            <wp:extent cx="1280160" cy="1529080"/>
            <wp:effectExtent l="19050" t="19050" r="15240" b="1397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2938" cy="15562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47D13">
        <w:t xml:space="preserve"> </w:t>
      </w:r>
    </w:p>
    <w:p w14:paraId="7571C5C2" w14:textId="768C758B" w:rsidR="00B47D13" w:rsidRDefault="009B4E34" w:rsidP="00B47D13">
      <w:pPr>
        <w:pStyle w:val="LabStepNumberedLevel2"/>
      </w:pPr>
      <w:r>
        <w:t xml:space="preserve">After assigning </w:t>
      </w:r>
      <w:r w:rsidRPr="009B4E34">
        <w:rPr>
          <w:b/>
        </w:rPr>
        <w:t>colSho</w:t>
      </w:r>
      <w:r w:rsidR="00142612">
        <w:rPr>
          <w:b/>
        </w:rPr>
        <w:t>p</w:t>
      </w:r>
      <w:r w:rsidRPr="009B4E34">
        <w:rPr>
          <w:b/>
        </w:rPr>
        <w:t>pingCart</w:t>
      </w:r>
      <w:r>
        <w:t xml:space="preserve"> to the </w:t>
      </w:r>
      <w:r w:rsidRPr="009B4E34">
        <w:rPr>
          <w:b/>
        </w:rPr>
        <w:t>Items</w:t>
      </w:r>
      <w:r>
        <w:t xml:space="preserve"> property, update the </w:t>
      </w:r>
      <w:r w:rsidRPr="009B4E34">
        <w:rPr>
          <w:b/>
        </w:rPr>
        <w:t>Layout</w:t>
      </w:r>
      <w:r>
        <w:t xml:space="preserve"> property to </w:t>
      </w:r>
      <w:r w:rsidRPr="009B4E34">
        <w:rPr>
          <w:b/>
        </w:rPr>
        <w:t>Title</w:t>
      </w:r>
      <w:r>
        <w:t>.</w:t>
      </w:r>
    </w:p>
    <w:p w14:paraId="56A7DFC5" w14:textId="2670811E" w:rsidR="00F046C0" w:rsidRDefault="00207FC2" w:rsidP="00C87A3D">
      <w:pPr>
        <w:pStyle w:val="LabStepScreenshotLevel2"/>
      </w:pPr>
      <w:r>
        <w:drawing>
          <wp:inline distT="0" distB="0" distL="0" distR="0" wp14:anchorId="547569C7" wp14:editId="50C84FEC">
            <wp:extent cx="1658983" cy="1195378"/>
            <wp:effectExtent l="19050" t="19050" r="17780" b="2413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884" cy="12111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8E5CB4" w14:textId="2F55AB76" w:rsidR="00F046C0" w:rsidRDefault="009B4E34" w:rsidP="00F046C0">
      <w:pPr>
        <w:pStyle w:val="LabStepNumberedLevel2"/>
      </w:pPr>
      <w:r>
        <w:t xml:space="preserve">Once you have set the </w:t>
      </w:r>
      <w:r w:rsidRPr="009B4E34">
        <w:rPr>
          <w:b/>
        </w:rPr>
        <w:t>Layout</w:t>
      </w:r>
      <w:r>
        <w:t xml:space="preserve"> property, click the </w:t>
      </w:r>
      <w:r w:rsidRPr="009B4E34">
        <w:rPr>
          <w:b/>
        </w:rPr>
        <w:t>Edit</w:t>
      </w:r>
      <w:r>
        <w:t xml:space="preserve"> link for the </w:t>
      </w:r>
      <w:r w:rsidRPr="009B4E34">
        <w:rPr>
          <w:b/>
        </w:rPr>
        <w:t>Fields</w:t>
      </w:r>
      <w:r>
        <w:t xml:space="preserve"> property and change the field for </w:t>
      </w:r>
      <w:r w:rsidRPr="009B4E34">
        <w:rPr>
          <w:b/>
        </w:rPr>
        <w:t>Title2</w:t>
      </w:r>
      <w:r>
        <w:t xml:space="preserve"> to </w:t>
      </w:r>
      <w:r w:rsidRPr="009B4E34">
        <w:rPr>
          <w:b/>
        </w:rPr>
        <w:t>Quantity</w:t>
      </w:r>
      <w:r>
        <w:t>.</w:t>
      </w:r>
    </w:p>
    <w:p w14:paraId="341F638C" w14:textId="24AC97D4" w:rsidR="0085645F" w:rsidRDefault="00207FC2" w:rsidP="00C87A3D">
      <w:pPr>
        <w:pStyle w:val="LabStepScreenshotLevel2"/>
      </w:pPr>
      <w:r>
        <w:drawing>
          <wp:inline distT="0" distB="0" distL="0" distR="0" wp14:anchorId="17CC66EF" wp14:editId="44E5731F">
            <wp:extent cx="4688977" cy="1230923"/>
            <wp:effectExtent l="19050" t="19050" r="16510" b="2667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003" cy="12495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7F4C61" w14:textId="7D8F87C9" w:rsidR="00450AA0" w:rsidRDefault="00450AA0" w:rsidP="00450AA0">
      <w:pPr>
        <w:pStyle w:val="LabStepNumbered"/>
      </w:pPr>
      <w:r>
        <w:t xml:space="preserve">Design the item template for </w:t>
      </w:r>
      <w:r w:rsidRPr="009B4E34">
        <w:rPr>
          <w:b/>
        </w:rPr>
        <w:t>galShoppingCart</w:t>
      </w:r>
      <w:r>
        <w:t>.</w:t>
      </w:r>
    </w:p>
    <w:p w14:paraId="478D8D9F" w14:textId="1A7E3E17" w:rsidR="00C87A3D" w:rsidRDefault="009B4E34" w:rsidP="00C87A3D">
      <w:pPr>
        <w:pStyle w:val="LabStepNumberedLevel2"/>
      </w:pPr>
      <w:r>
        <w:t xml:space="preserve">Inside the </w:t>
      </w:r>
      <w:r w:rsidR="00450AA0">
        <w:t xml:space="preserve">item </w:t>
      </w:r>
      <w:r>
        <w:t xml:space="preserve">template for </w:t>
      </w:r>
      <w:r w:rsidRPr="009B4E34">
        <w:rPr>
          <w:b/>
        </w:rPr>
        <w:t>galShoppingCart</w:t>
      </w:r>
      <w:r>
        <w:t xml:space="preserve">, locate and delete the icon control named </w:t>
      </w:r>
      <w:r w:rsidRPr="009B4E34">
        <w:rPr>
          <w:b/>
        </w:rPr>
        <w:t>NextArrow2</w:t>
      </w:r>
      <w:r w:rsidR="00207FC2">
        <w:t>.</w:t>
      </w:r>
    </w:p>
    <w:p w14:paraId="30B71A5B" w14:textId="455138C5" w:rsidR="00C87A3D" w:rsidRDefault="00207FC2" w:rsidP="00C87A3D">
      <w:pPr>
        <w:pStyle w:val="LabStepScreenshotLevel2"/>
      </w:pPr>
      <w:r>
        <w:lastRenderedPageBreak/>
        <w:drawing>
          <wp:inline distT="0" distB="0" distL="0" distR="0" wp14:anchorId="079F53CF" wp14:editId="5D7A2A6B">
            <wp:extent cx="1511714" cy="938305"/>
            <wp:effectExtent l="19050" t="19050" r="12700" b="14605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146" cy="9485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4EC831" w14:textId="666F97C3" w:rsidR="0055697C" w:rsidRDefault="009B4E34" w:rsidP="00052588">
      <w:pPr>
        <w:pStyle w:val="LabStepNumberedLevel2"/>
      </w:pPr>
      <w:r>
        <w:t xml:space="preserve">Rename the control named </w:t>
      </w:r>
      <w:r w:rsidRPr="009B4E34">
        <w:rPr>
          <w:b/>
        </w:rPr>
        <w:t>Title2</w:t>
      </w:r>
      <w:r>
        <w:t xml:space="preserve"> to </w:t>
      </w:r>
      <w:r w:rsidR="0085645F" w:rsidRPr="0085645F">
        <w:rPr>
          <w:b/>
        </w:rPr>
        <w:t>lblCartItemQuantity</w:t>
      </w:r>
      <w:r w:rsidR="0085645F">
        <w:t>.</w:t>
      </w:r>
    </w:p>
    <w:p w14:paraId="4DAA2372" w14:textId="138EF5E0" w:rsidR="00C87A3D" w:rsidRDefault="00207FC2" w:rsidP="00C87A3D">
      <w:pPr>
        <w:pStyle w:val="LabStepScreenshotLevel2"/>
      </w:pPr>
      <w:r>
        <w:drawing>
          <wp:inline distT="0" distB="0" distL="0" distR="0" wp14:anchorId="4C7EFA2B" wp14:editId="4816E974">
            <wp:extent cx="5528927" cy="1320800"/>
            <wp:effectExtent l="19050" t="19050" r="15240" b="1270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086" cy="13459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EA2AAD" w14:textId="621E1085" w:rsidR="00C87A3D" w:rsidRDefault="005C13C8" w:rsidP="00C87A3D">
      <w:pPr>
        <w:pStyle w:val="LabStepNumberedLevel2"/>
      </w:pPr>
      <w:r>
        <w:t>Change</w:t>
      </w:r>
      <w:r w:rsidR="004A6416">
        <w:t xml:space="preserve"> the</w:t>
      </w:r>
      <w:r>
        <w:t xml:space="preserve"> </w:t>
      </w:r>
      <w:r w:rsidRPr="004A6416">
        <w:rPr>
          <w:b/>
        </w:rPr>
        <w:t>Size</w:t>
      </w:r>
      <w:r>
        <w:t xml:space="preserve"> property </w:t>
      </w:r>
      <w:r w:rsidR="004A6416">
        <w:t xml:space="preserve">of </w:t>
      </w:r>
      <w:r w:rsidR="004A6416" w:rsidRPr="0085645F">
        <w:rPr>
          <w:b/>
        </w:rPr>
        <w:t>lblCartItemQuantity</w:t>
      </w:r>
      <w:r w:rsidR="004A6416">
        <w:t xml:space="preserve"> </w:t>
      </w:r>
      <w:r>
        <w:t xml:space="preserve">to </w:t>
      </w:r>
      <w:r w:rsidR="004A6416" w:rsidRPr="009B4E34">
        <w:rPr>
          <w:b/>
        </w:rPr>
        <w:t>16</w:t>
      </w:r>
      <w:r w:rsidR="004A6416">
        <w:t xml:space="preserve">. </w:t>
      </w:r>
    </w:p>
    <w:p w14:paraId="366CA1BF" w14:textId="39C91DE3" w:rsidR="009B4E34" w:rsidRDefault="009B4E34" w:rsidP="00C87A3D">
      <w:pPr>
        <w:pStyle w:val="LabStepNumberedLevel2"/>
      </w:pPr>
      <w:r>
        <w:t xml:space="preserve">Update the </w:t>
      </w:r>
      <w:r w:rsidRPr="009B4E34">
        <w:rPr>
          <w:b/>
        </w:rPr>
        <w:t>X</w:t>
      </w:r>
      <w:r>
        <w:t xml:space="preserve"> and </w:t>
      </w:r>
      <w:r w:rsidRPr="009B4E34">
        <w:rPr>
          <w:b/>
        </w:rPr>
        <w:t>Y</w:t>
      </w:r>
      <w:r>
        <w:t xml:space="preserve"> properties of </w:t>
      </w:r>
      <w:r w:rsidRPr="0085645F">
        <w:rPr>
          <w:b/>
        </w:rPr>
        <w:t>lblCartItemQuantity</w:t>
      </w:r>
      <w:r>
        <w:t xml:space="preserve"> to </w:t>
      </w:r>
      <w:r w:rsidRPr="009B4E34">
        <w:rPr>
          <w:b/>
        </w:rPr>
        <w:t>0</w:t>
      </w:r>
      <w:r w:rsidR="00FB4F3F">
        <w:t xml:space="preserve"> and the </w:t>
      </w:r>
      <w:r w:rsidR="00FB4F3F" w:rsidRPr="00FB4F3F">
        <w:rPr>
          <w:b/>
        </w:rPr>
        <w:t>Align</w:t>
      </w:r>
      <w:r w:rsidR="00FB4F3F">
        <w:t xml:space="preserve"> property to </w:t>
      </w:r>
      <w:r w:rsidR="00FB4F3F" w:rsidRPr="00FB4F3F">
        <w:rPr>
          <w:b/>
        </w:rPr>
        <w:t>Center</w:t>
      </w:r>
      <w:r w:rsidR="00FB4F3F">
        <w:t>.</w:t>
      </w:r>
    </w:p>
    <w:p w14:paraId="0EFAC0DD" w14:textId="07C86E2B" w:rsidR="009B4E34" w:rsidRDefault="00424F48" w:rsidP="00C87A3D">
      <w:pPr>
        <w:pStyle w:val="LabStepNumberedLevel2"/>
      </w:pPr>
      <w:r>
        <w:t xml:space="preserve">Update the </w:t>
      </w:r>
      <w:r w:rsidRPr="00424F48">
        <w:rPr>
          <w:b/>
        </w:rPr>
        <w:t>Width</w:t>
      </w:r>
      <w:r>
        <w:t xml:space="preserve"> property of </w:t>
      </w:r>
      <w:r w:rsidRPr="0085645F">
        <w:rPr>
          <w:b/>
        </w:rPr>
        <w:t>lblCartItemQuantity</w:t>
      </w:r>
      <w:r>
        <w:t xml:space="preserve"> to </w:t>
      </w:r>
      <w:r w:rsidRPr="00424F48">
        <w:rPr>
          <w:b/>
        </w:rPr>
        <w:t>60</w:t>
      </w:r>
      <w:r>
        <w:t xml:space="preserve"> and the </w:t>
      </w:r>
      <w:r w:rsidRPr="00424F48">
        <w:rPr>
          <w:b/>
        </w:rPr>
        <w:t>Height</w:t>
      </w:r>
      <w:r>
        <w:t xml:space="preserve"> property to </w:t>
      </w:r>
      <w:r w:rsidRPr="00424F48">
        <w:rPr>
          <w:b/>
        </w:rPr>
        <w:t>40</w:t>
      </w:r>
      <w:r>
        <w:t>.</w:t>
      </w:r>
    </w:p>
    <w:p w14:paraId="20A140D0" w14:textId="66793B84" w:rsidR="005C13C8" w:rsidRDefault="007B2A97" w:rsidP="005C13C8">
      <w:pPr>
        <w:pStyle w:val="LabStepScreenshotLevel2"/>
      </w:pPr>
      <w:r>
        <w:drawing>
          <wp:inline distT="0" distB="0" distL="0" distR="0" wp14:anchorId="1F1A458E" wp14:editId="587515F6">
            <wp:extent cx="2401469" cy="663388"/>
            <wp:effectExtent l="19050" t="19050" r="18415" b="2286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227" cy="6815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457E78" w14:textId="764AAE19" w:rsidR="005C13C8" w:rsidRDefault="00424F48" w:rsidP="00C87A3D">
      <w:pPr>
        <w:pStyle w:val="LabStepNumberedLevel2"/>
      </w:pPr>
      <w:r>
        <w:t xml:space="preserve">Update the </w:t>
      </w:r>
      <w:r w:rsidR="004A6416" w:rsidRPr="00424F48">
        <w:rPr>
          <w:b/>
        </w:rPr>
        <w:t>VerticalAlign</w:t>
      </w:r>
      <w:r w:rsidR="004A6416">
        <w:t xml:space="preserve"> property of </w:t>
      </w:r>
      <w:r w:rsidR="004A6416" w:rsidRPr="0085645F">
        <w:rPr>
          <w:b/>
        </w:rPr>
        <w:t>lblCartItemQuantity</w:t>
      </w:r>
      <w:r w:rsidR="004A6416">
        <w:t xml:space="preserve"> to </w:t>
      </w:r>
      <w:r w:rsidR="004A6416" w:rsidRPr="00424F48">
        <w:rPr>
          <w:b/>
        </w:rPr>
        <w:t>Middle</w:t>
      </w:r>
      <w:r w:rsidR="004A6416">
        <w:t>.</w:t>
      </w:r>
    </w:p>
    <w:p w14:paraId="19A114F7" w14:textId="5371DCBA" w:rsidR="00052588" w:rsidRDefault="004A6416" w:rsidP="00052588">
      <w:pPr>
        <w:pStyle w:val="LabStepScreenshotLevel2"/>
      </w:pPr>
      <w:r>
        <w:drawing>
          <wp:inline distT="0" distB="0" distL="0" distR="0" wp14:anchorId="20B12CC9" wp14:editId="063B5E4B">
            <wp:extent cx="4413250" cy="357505"/>
            <wp:effectExtent l="19050" t="19050" r="25400" b="2349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357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6B2AF7" w14:textId="06149FF9" w:rsidR="00052588" w:rsidRDefault="00424F48" w:rsidP="00C87A3D">
      <w:pPr>
        <w:pStyle w:val="LabStepNumberedLevel2"/>
      </w:pPr>
      <w:r>
        <w:t xml:space="preserve">The item template for </w:t>
      </w:r>
      <w:r w:rsidRPr="00424F48">
        <w:rPr>
          <w:b/>
        </w:rPr>
        <w:t>galShoopingCart</w:t>
      </w:r>
      <w:r>
        <w:t xml:space="preserve"> should match the following screenshot</w:t>
      </w:r>
      <w:r w:rsidR="00651EEC">
        <w:t>.</w:t>
      </w:r>
    </w:p>
    <w:p w14:paraId="1EE2DD92" w14:textId="0BC01A60" w:rsidR="004A6416" w:rsidRDefault="007B2A97" w:rsidP="00C87A3D">
      <w:pPr>
        <w:pStyle w:val="LabStepScreenshotLevel2"/>
      </w:pPr>
      <w:r>
        <w:drawing>
          <wp:inline distT="0" distB="0" distL="0" distR="0" wp14:anchorId="0F50F975" wp14:editId="5F8DEC15">
            <wp:extent cx="3872750" cy="806823"/>
            <wp:effectExtent l="19050" t="19050" r="13970" b="1270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033" b="18033"/>
                    <a:stretch/>
                  </pic:blipFill>
                  <pic:spPr bwMode="auto">
                    <a:xfrm>
                      <a:off x="0" y="0"/>
                      <a:ext cx="3935760" cy="819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55E7CA" w14:textId="3AF99D3A" w:rsidR="00424F48" w:rsidRDefault="00424F48" w:rsidP="004A6416">
      <w:pPr>
        <w:pStyle w:val="LabStepNumberedLevel2"/>
      </w:pPr>
      <w:r>
        <w:t>Use a copy-and-paste operation to c</w:t>
      </w:r>
      <w:r w:rsidR="00510125">
        <w:t xml:space="preserve">reate </w:t>
      </w:r>
      <w:r>
        <w:t xml:space="preserve">a copy of the control named </w:t>
      </w:r>
      <w:r w:rsidRPr="0085645F">
        <w:rPr>
          <w:b/>
        </w:rPr>
        <w:t>lblCartItemQuantity</w:t>
      </w:r>
      <w:r w:rsidRPr="00424F48">
        <w:t>.</w:t>
      </w:r>
    </w:p>
    <w:p w14:paraId="3FACBE33" w14:textId="73F09B52" w:rsidR="004A6416" w:rsidRDefault="00424F48" w:rsidP="004A6416">
      <w:pPr>
        <w:pStyle w:val="LabStepNumberedLevel2"/>
      </w:pPr>
      <w:r>
        <w:t xml:space="preserve">Rename the new </w:t>
      </w:r>
      <w:r w:rsidR="00450AA0">
        <w:t xml:space="preserve">copy of the </w:t>
      </w:r>
      <w:r>
        <w:t>label control</w:t>
      </w:r>
      <w:r w:rsidR="00450AA0">
        <w:t xml:space="preserve"> to</w:t>
      </w:r>
      <w:r>
        <w:t xml:space="preserve"> </w:t>
      </w:r>
      <w:r w:rsidR="00510125" w:rsidRPr="00424F48">
        <w:rPr>
          <w:b/>
        </w:rPr>
        <w:t>lblCartItemProduct</w:t>
      </w:r>
      <w:r w:rsidR="00510125">
        <w:t>.</w:t>
      </w:r>
    </w:p>
    <w:p w14:paraId="46A65F8E" w14:textId="65D84481" w:rsidR="00510125" w:rsidRDefault="00510125" w:rsidP="004A6416">
      <w:pPr>
        <w:pStyle w:val="LabStepNumberedLevel2"/>
      </w:pPr>
      <w:r>
        <w:t xml:space="preserve">Change the </w:t>
      </w:r>
      <w:r w:rsidRPr="00424F48">
        <w:rPr>
          <w:b/>
        </w:rPr>
        <w:t>Text</w:t>
      </w:r>
      <w:r>
        <w:t xml:space="preserve"> property </w:t>
      </w:r>
      <w:r w:rsidR="00424F48">
        <w:t xml:space="preserve">of </w:t>
      </w:r>
      <w:r w:rsidR="00424F48" w:rsidRPr="00424F48">
        <w:rPr>
          <w:b/>
        </w:rPr>
        <w:t>lblCartItemProduct</w:t>
      </w:r>
      <w:r w:rsidR="00424F48">
        <w:t xml:space="preserve"> </w:t>
      </w:r>
      <w:r>
        <w:t xml:space="preserve">to </w:t>
      </w:r>
      <w:r w:rsidRPr="00424F48">
        <w:rPr>
          <w:b/>
        </w:rPr>
        <w:t>ThisItem.Product</w:t>
      </w:r>
      <w:r w:rsidR="00FB4F3F">
        <w:t xml:space="preserve"> and the </w:t>
      </w:r>
      <w:r w:rsidR="00FB4F3F" w:rsidRPr="00FB4F3F">
        <w:rPr>
          <w:b/>
        </w:rPr>
        <w:t>Align</w:t>
      </w:r>
      <w:r w:rsidR="00FB4F3F">
        <w:t xml:space="preserve"> property to </w:t>
      </w:r>
      <w:r w:rsidR="00FB4F3F">
        <w:rPr>
          <w:b/>
        </w:rPr>
        <w:t>Left.</w:t>
      </w:r>
    </w:p>
    <w:p w14:paraId="4D54BF11" w14:textId="3E77CD96" w:rsidR="00C87A3D" w:rsidRDefault="00510125" w:rsidP="00C87A3D">
      <w:pPr>
        <w:pStyle w:val="LabStepScreenshotLevel2"/>
      </w:pPr>
      <w:r>
        <w:drawing>
          <wp:inline distT="0" distB="0" distL="0" distR="0" wp14:anchorId="192095C1" wp14:editId="4E9A0DE0">
            <wp:extent cx="4401671" cy="860612"/>
            <wp:effectExtent l="19050" t="19050" r="18415" b="15875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820"/>
                    <a:stretch/>
                  </pic:blipFill>
                  <pic:spPr bwMode="auto">
                    <a:xfrm>
                      <a:off x="0" y="0"/>
                      <a:ext cx="4510139" cy="881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C0008" w14:textId="6D630802" w:rsidR="00C87A3D" w:rsidRDefault="00424F48" w:rsidP="00C87A3D">
      <w:pPr>
        <w:pStyle w:val="LabStepNumberedLevel2"/>
      </w:pPr>
      <w:r>
        <w:lastRenderedPageBreak/>
        <w:t xml:space="preserve">Use another copy-and-paste operation to make another label and rename it to </w:t>
      </w:r>
      <w:r w:rsidRPr="00424F48">
        <w:rPr>
          <w:b/>
        </w:rPr>
        <w:t>lblCartItemPrice</w:t>
      </w:r>
      <w:r>
        <w:t>.</w:t>
      </w:r>
    </w:p>
    <w:p w14:paraId="64699BAA" w14:textId="142F7EFE" w:rsidR="004A6416" w:rsidRDefault="00424F48" w:rsidP="00C87A3D">
      <w:pPr>
        <w:pStyle w:val="LabStepNumberedLevel2"/>
      </w:pPr>
      <w:r>
        <w:t xml:space="preserve">Update the </w:t>
      </w:r>
      <w:r w:rsidR="00FB4F3F" w:rsidRPr="00FB4F3F">
        <w:rPr>
          <w:b/>
        </w:rPr>
        <w:t>Align</w:t>
      </w:r>
      <w:r w:rsidR="00FB4F3F">
        <w:t xml:space="preserve"> property of </w:t>
      </w:r>
      <w:r w:rsidR="00FB4F3F" w:rsidRPr="00424F48">
        <w:rPr>
          <w:b/>
        </w:rPr>
        <w:t>lblCartItemPrice</w:t>
      </w:r>
      <w:r w:rsidR="00FB4F3F">
        <w:t xml:space="preserve"> to </w:t>
      </w:r>
      <w:r w:rsidR="00FB4F3F" w:rsidRPr="00FB4F3F">
        <w:rPr>
          <w:b/>
        </w:rPr>
        <w:t>Right</w:t>
      </w:r>
      <w:r w:rsidR="00FB4F3F">
        <w:t xml:space="preserve"> and the </w:t>
      </w:r>
      <w:r w:rsidR="004A6416" w:rsidRPr="00424F48">
        <w:rPr>
          <w:b/>
        </w:rPr>
        <w:t>Text</w:t>
      </w:r>
      <w:r w:rsidR="004A6416">
        <w:t xml:space="preserve"> property </w:t>
      </w:r>
      <w:r>
        <w:t>using the following expression</w:t>
      </w:r>
      <w:r w:rsidR="004A6416">
        <w:t>.</w:t>
      </w:r>
    </w:p>
    <w:p w14:paraId="44A1CCC9" w14:textId="4BDCD157" w:rsidR="004A6416" w:rsidRDefault="004A6416" w:rsidP="004A6416">
      <w:pPr>
        <w:pStyle w:val="LabStepCodeBlockLevel2"/>
      </w:pPr>
      <w:r w:rsidRPr="004A6416">
        <w:t>Text(ThisItem.ListPrice,"$#,##0.00")</w:t>
      </w:r>
    </w:p>
    <w:p w14:paraId="5CA9E540" w14:textId="6F4721A5" w:rsidR="004918F5" w:rsidRDefault="00510125" w:rsidP="004918F5">
      <w:pPr>
        <w:pStyle w:val="LabStepScreenshotLevel2"/>
      </w:pPr>
      <w:r>
        <w:drawing>
          <wp:inline distT="0" distB="0" distL="0" distR="0" wp14:anchorId="736BFEC1" wp14:editId="564F5BB1">
            <wp:extent cx="3497580" cy="586740"/>
            <wp:effectExtent l="19050" t="19050" r="26670" b="2286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5867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9330B9" w14:textId="0A6A0B1F" w:rsidR="00424F48" w:rsidRDefault="00424F48" w:rsidP="00424F48">
      <w:pPr>
        <w:pStyle w:val="LabStepNumberedLevel2"/>
      </w:pPr>
      <w:r>
        <w:t xml:space="preserve">Use another copy-and-paste operation to make another label and rename it to </w:t>
      </w:r>
      <w:r w:rsidRPr="00424F48">
        <w:rPr>
          <w:b/>
        </w:rPr>
        <w:t>lblCartItem</w:t>
      </w:r>
      <w:r>
        <w:rPr>
          <w:b/>
        </w:rPr>
        <w:t>Total</w:t>
      </w:r>
      <w:r>
        <w:t>.</w:t>
      </w:r>
    </w:p>
    <w:p w14:paraId="51C101FF" w14:textId="731741D8" w:rsidR="00424F48" w:rsidRDefault="00424F48" w:rsidP="00424F48">
      <w:pPr>
        <w:pStyle w:val="LabStepNumberedLevel2"/>
      </w:pPr>
      <w:r>
        <w:t xml:space="preserve">Update </w:t>
      </w:r>
      <w:r w:rsidR="00FB4F3F">
        <w:t xml:space="preserve">the </w:t>
      </w:r>
      <w:r w:rsidR="00FB4F3F" w:rsidRPr="00FB4F3F">
        <w:rPr>
          <w:b/>
        </w:rPr>
        <w:t>Align</w:t>
      </w:r>
      <w:r w:rsidR="00FB4F3F">
        <w:t xml:space="preserve"> property of </w:t>
      </w:r>
      <w:r w:rsidR="00FB4F3F" w:rsidRPr="00424F48">
        <w:rPr>
          <w:b/>
        </w:rPr>
        <w:t>lblCartItem</w:t>
      </w:r>
      <w:r w:rsidR="00FB4F3F">
        <w:rPr>
          <w:b/>
        </w:rPr>
        <w:t>Total</w:t>
      </w:r>
      <w:r w:rsidR="00FB4F3F">
        <w:t xml:space="preserve"> to </w:t>
      </w:r>
      <w:r w:rsidR="00FB4F3F" w:rsidRPr="00FB4F3F">
        <w:rPr>
          <w:b/>
        </w:rPr>
        <w:t>Right</w:t>
      </w:r>
      <w:r w:rsidR="00FB4F3F">
        <w:t xml:space="preserve"> and </w:t>
      </w:r>
      <w:r>
        <w:t xml:space="preserve">the </w:t>
      </w:r>
      <w:r w:rsidRPr="00424F48">
        <w:rPr>
          <w:b/>
        </w:rPr>
        <w:t>Text</w:t>
      </w:r>
      <w:r>
        <w:t xml:space="preserve"> property using the following expression.</w:t>
      </w:r>
    </w:p>
    <w:p w14:paraId="6818958B" w14:textId="1A2E7847" w:rsidR="004918F5" w:rsidRDefault="004918F5" w:rsidP="004918F5">
      <w:pPr>
        <w:pStyle w:val="LabStepCodeBlockLevel2"/>
      </w:pPr>
      <w:r w:rsidRPr="004918F5">
        <w:t>Text(ThisItem.Total,"$#,##0.00")</w:t>
      </w:r>
    </w:p>
    <w:p w14:paraId="74FBCD0C" w14:textId="74F5501F" w:rsidR="00651EEC" w:rsidRDefault="00510125" w:rsidP="00651EEC">
      <w:pPr>
        <w:pStyle w:val="LabStepScreenshotLevel2"/>
      </w:pPr>
      <w:r>
        <w:drawing>
          <wp:inline distT="0" distB="0" distL="0" distR="0" wp14:anchorId="020FAB94" wp14:editId="782E9750">
            <wp:extent cx="3382683" cy="889282"/>
            <wp:effectExtent l="19050" t="19050" r="27305" b="2540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31"/>
                    <a:stretch/>
                  </pic:blipFill>
                  <pic:spPr bwMode="auto">
                    <a:xfrm>
                      <a:off x="0" y="0"/>
                      <a:ext cx="3409006" cy="89620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CE237" w14:textId="6686153A" w:rsidR="00651EEC" w:rsidRDefault="00450AA0" w:rsidP="00651EEC">
      <w:pPr>
        <w:pStyle w:val="LabStepNumberedLevel2"/>
      </w:pPr>
      <w:r>
        <w:t xml:space="preserve">Add a new </w:t>
      </w:r>
      <w:r w:rsidRPr="00450AA0">
        <w:rPr>
          <w:b/>
        </w:rPr>
        <w:t>Trash</w:t>
      </w:r>
      <w:r>
        <w:t xml:space="preserve"> icon to the </w:t>
      </w:r>
      <w:r w:rsidR="002A0047" w:rsidRPr="002A0047">
        <w:rPr>
          <w:b/>
        </w:rPr>
        <w:t>galShoppingCart</w:t>
      </w:r>
      <w:r w:rsidR="002A0047">
        <w:t xml:space="preserve"> </w:t>
      </w:r>
      <w:r>
        <w:t xml:space="preserve">item template to provide a </w:t>
      </w:r>
      <w:r w:rsidR="002A0047">
        <w:t xml:space="preserve">command </w:t>
      </w:r>
      <w:r>
        <w:t>for removing shopping cart items.</w:t>
      </w:r>
    </w:p>
    <w:p w14:paraId="00D20274" w14:textId="4CC9A233" w:rsidR="004F2E77" w:rsidRDefault="004F2E77" w:rsidP="004F2E77">
      <w:pPr>
        <w:pStyle w:val="LabStepScreenshotLevel2"/>
      </w:pPr>
      <w:r>
        <w:drawing>
          <wp:inline distT="0" distB="0" distL="0" distR="0" wp14:anchorId="5FDF87AB" wp14:editId="7A780143">
            <wp:extent cx="1474323" cy="1071154"/>
            <wp:effectExtent l="19050" t="19050" r="12065" b="152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08"/>
                    <a:stretch/>
                  </pic:blipFill>
                  <pic:spPr bwMode="auto">
                    <a:xfrm>
                      <a:off x="0" y="0"/>
                      <a:ext cx="1487905" cy="108102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14DE7" w14:textId="77777777" w:rsidR="00450AA0" w:rsidRDefault="00510125" w:rsidP="00510125">
      <w:pPr>
        <w:pStyle w:val="LabStepNumberedLevel2"/>
      </w:pPr>
      <w:r>
        <w:t xml:space="preserve">Rename the icon to </w:t>
      </w:r>
      <w:r w:rsidRPr="00450AA0">
        <w:rPr>
          <w:b/>
        </w:rPr>
        <w:t>icoRemoveCartItem</w:t>
      </w:r>
      <w:r>
        <w:t>.</w:t>
      </w:r>
      <w:r w:rsidR="00450AA0">
        <w:t xml:space="preserve"> </w:t>
      </w:r>
    </w:p>
    <w:p w14:paraId="6E604DCD" w14:textId="39AF6178" w:rsidR="00510125" w:rsidRDefault="00450AA0" w:rsidP="00510125">
      <w:pPr>
        <w:pStyle w:val="LabStepNumberedLevel2"/>
      </w:pPr>
      <w:r>
        <w:t xml:space="preserve">Resize and reposition </w:t>
      </w:r>
      <w:r w:rsidR="002A0047" w:rsidRPr="00450AA0">
        <w:rPr>
          <w:b/>
        </w:rPr>
        <w:t>icoRemoveCartItem</w:t>
      </w:r>
      <w:r w:rsidR="002A0047">
        <w:t xml:space="preserve"> </w:t>
      </w:r>
      <w:r>
        <w:t xml:space="preserve">to match </w:t>
      </w:r>
      <w:r w:rsidR="002A0047">
        <w:t>the following screenshot.</w:t>
      </w:r>
    </w:p>
    <w:p w14:paraId="4E0F82FF" w14:textId="293C3D8D" w:rsidR="00651EEC" w:rsidRDefault="00017B68" w:rsidP="004F2E77">
      <w:pPr>
        <w:pStyle w:val="LabStepScreenshotLevel2"/>
      </w:pPr>
      <w:r>
        <w:drawing>
          <wp:inline distT="0" distB="0" distL="0" distR="0" wp14:anchorId="2FA9CE66" wp14:editId="1A6FCD85">
            <wp:extent cx="4219303" cy="575360"/>
            <wp:effectExtent l="19050" t="19050" r="10160" b="1524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702" cy="5942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99EDB0" w14:textId="6F130568" w:rsidR="004F2E77" w:rsidRDefault="002A0047" w:rsidP="004F2E77">
      <w:pPr>
        <w:pStyle w:val="LabStepNumberedLevel2"/>
      </w:pPr>
      <w:r>
        <w:t xml:space="preserve">Update the </w:t>
      </w:r>
      <w:r w:rsidRPr="002A0047">
        <w:rPr>
          <w:b/>
        </w:rPr>
        <w:t>OnSelect</w:t>
      </w:r>
      <w:r>
        <w:t xml:space="preserve"> property of </w:t>
      </w:r>
      <w:r w:rsidRPr="00450AA0">
        <w:rPr>
          <w:b/>
        </w:rPr>
        <w:t>icoRemoveCartItem</w:t>
      </w:r>
      <w:r>
        <w:t xml:space="preserve"> with the following expression to remove the current item.</w:t>
      </w:r>
    </w:p>
    <w:p w14:paraId="58EE357C" w14:textId="7D921F20" w:rsidR="004F2E77" w:rsidRDefault="00510125" w:rsidP="004F2E77">
      <w:pPr>
        <w:pStyle w:val="LabStepCodeBlockLevel2"/>
      </w:pPr>
      <w:r w:rsidRPr="00510125">
        <w:t>Remove(colShoppingCart, ThisItem)</w:t>
      </w:r>
    </w:p>
    <w:p w14:paraId="1273CA7A" w14:textId="44E2C11D" w:rsidR="004F2E77" w:rsidRDefault="00017B68" w:rsidP="004F2E77">
      <w:pPr>
        <w:pStyle w:val="LabStepScreenshotLevel2"/>
      </w:pPr>
      <w:r>
        <w:drawing>
          <wp:inline distT="0" distB="0" distL="0" distR="0" wp14:anchorId="369F10C7" wp14:editId="3AB34026">
            <wp:extent cx="5326380" cy="341435"/>
            <wp:effectExtent l="19050" t="19050" r="7620" b="20955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145" cy="3448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3C5911" w14:textId="26B80AEA" w:rsidR="004F2E77" w:rsidRDefault="002A0047" w:rsidP="004F2E77">
      <w:pPr>
        <w:pStyle w:val="LabStepNumberedLevel2"/>
      </w:pPr>
      <w:r>
        <w:t xml:space="preserve">Grab the bottom drag handle of the item template and move it up to reduce the </w:t>
      </w:r>
      <w:r w:rsidRPr="002A0047">
        <w:rPr>
          <w:b/>
        </w:rPr>
        <w:t>Template size</w:t>
      </w:r>
      <w:r>
        <w:t xml:space="preserve"> to </w:t>
      </w:r>
      <w:r w:rsidRPr="002A0047">
        <w:rPr>
          <w:b/>
        </w:rPr>
        <w:t>40</w:t>
      </w:r>
      <w:r>
        <w:t>.</w:t>
      </w:r>
    </w:p>
    <w:p w14:paraId="1EE0883E" w14:textId="08A7955D" w:rsidR="004F2E77" w:rsidRDefault="00017B68" w:rsidP="004F2E77">
      <w:pPr>
        <w:pStyle w:val="LabStepScreenshotLevel2"/>
      </w:pPr>
      <w:r>
        <w:drawing>
          <wp:inline distT="0" distB="0" distL="0" distR="0" wp14:anchorId="56732A40" wp14:editId="1A415137">
            <wp:extent cx="4023360" cy="822960"/>
            <wp:effectExtent l="0" t="0" r="0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401" cy="843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729B9" w14:textId="58EE5FC3" w:rsidR="004F2E77" w:rsidRDefault="002A0047" w:rsidP="004F2E77">
      <w:pPr>
        <w:pStyle w:val="LabStepNumberedLevel2"/>
      </w:pPr>
      <w:r>
        <w:lastRenderedPageBreak/>
        <w:t xml:space="preserve">The shopping cart items displayed by </w:t>
      </w:r>
      <w:r w:rsidRPr="002A0047">
        <w:rPr>
          <w:b/>
        </w:rPr>
        <w:t>galShoppingCart</w:t>
      </w:r>
      <w:r>
        <w:t xml:space="preserve"> should now match the following screenshot.</w:t>
      </w:r>
    </w:p>
    <w:p w14:paraId="5422224F" w14:textId="32D525A6" w:rsidR="004F2E77" w:rsidRDefault="00017B68" w:rsidP="004F2E77">
      <w:pPr>
        <w:pStyle w:val="LabStepScreenshotLevel2"/>
      </w:pPr>
      <w:r>
        <w:drawing>
          <wp:inline distT="0" distB="0" distL="0" distR="0" wp14:anchorId="5F04B111" wp14:editId="2BCA2A93">
            <wp:extent cx="2649894" cy="737097"/>
            <wp:effectExtent l="19050" t="19050" r="17145" b="25400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407" cy="772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E26731" w14:textId="2E6FE0A8" w:rsidR="001179E1" w:rsidRDefault="002A0047" w:rsidP="00512875">
      <w:pPr>
        <w:pStyle w:val="LabStepNumbered"/>
      </w:pPr>
      <w:r>
        <w:t>Confirm that the user can d</w:t>
      </w:r>
      <w:r w:rsidR="00EC4514">
        <w:t xml:space="preserve">elete </w:t>
      </w:r>
      <w:r>
        <w:t xml:space="preserve">a </w:t>
      </w:r>
      <w:r w:rsidR="00EC4514">
        <w:t>shopping cart</w:t>
      </w:r>
      <w:r>
        <w:t xml:space="preserve"> item</w:t>
      </w:r>
      <w:r w:rsidR="00EC4514">
        <w:t>.</w:t>
      </w:r>
    </w:p>
    <w:p w14:paraId="7FF52FB6" w14:textId="39686816" w:rsidR="00EC4514" w:rsidRDefault="002A0047" w:rsidP="00EC4514">
      <w:pPr>
        <w:pStyle w:val="LabStepNumberedLevel2"/>
      </w:pPr>
      <w:r>
        <w:t xml:space="preserve">With </w:t>
      </w:r>
      <w:r w:rsidRPr="002A0047">
        <w:rPr>
          <w:b/>
        </w:rPr>
        <w:t>Browse Products Screen</w:t>
      </w:r>
      <w:r>
        <w:t xml:space="preserve"> select in tree view, start up the app.</w:t>
      </w:r>
    </w:p>
    <w:p w14:paraId="756DF3AC" w14:textId="0EC53092" w:rsidR="000F396D" w:rsidRDefault="000F396D" w:rsidP="00EC4514">
      <w:pPr>
        <w:pStyle w:val="LabStepNumberedLevel2"/>
      </w:pPr>
      <w:r>
        <w:t>Click on the button with the trash icon for the bottom item.</w:t>
      </w:r>
    </w:p>
    <w:p w14:paraId="76A0D4B5" w14:textId="5BF0EE66" w:rsidR="00EC4514" w:rsidRDefault="00017B68" w:rsidP="00EC4514">
      <w:pPr>
        <w:pStyle w:val="LabStepScreenshotLevel2"/>
      </w:pPr>
      <w:r>
        <w:drawing>
          <wp:inline distT="0" distB="0" distL="0" distR="0" wp14:anchorId="27C53873" wp14:editId="56E4EB13">
            <wp:extent cx="3863591" cy="924828"/>
            <wp:effectExtent l="19050" t="19050" r="22860" b="2794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860"/>
                    <a:stretch/>
                  </pic:blipFill>
                  <pic:spPr bwMode="auto">
                    <a:xfrm>
                      <a:off x="0" y="0"/>
                      <a:ext cx="3953027" cy="94623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5348A" w14:textId="3BB232A8" w:rsidR="001179E1" w:rsidRDefault="000F396D" w:rsidP="001179E1">
      <w:pPr>
        <w:pStyle w:val="LabStepNumberedLevel2"/>
      </w:pPr>
      <w:r>
        <w:t>You should be able to confirm that clicking the trash icon allows a user to remove a shopping cart item.</w:t>
      </w:r>
    </w:p>
    <w:p w14:paraId="106A635B" w14:textId="3E4E351B" w:rsidR="00EC4514" w:rsidRDefault="00017B68" w:rsidP="00EC4514">
      <w:pPr>
        <w:pStyle w:val="LabStepScreenshotLevel2"/>
      </w:pPr>
      <w:r>
        <w:drawing>
          <wp:inline distT="0" distB="0" distL="0" distR="0" wp14:anchorId="5316348C" wp14:editId="61F66A7A">
            <wp:extent cx="2587690" cy="551384"/>
            <wp:effectExtent l="19050" t="19050" r="22225" b="2032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637"/>
                    <a:stretch/>
                  </pic:blipFill>
                  <pic:spPr bwMode="auto">
                    <a:xfrm>
                      <a:off x="0" y="0"/>
                      <a:ext cx="2710566" cy="57756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81557" w14:textId="32ECFFE7" w:rsidR="000F396D" w:rsidRDefault="000F396D" w:rsidP="000F396D">
      <w:pPr>
        <w:pStyle w:val="LabStepNumberedLevel2"/>
      </w:pPr>
      <w:r>
        <w:t>Stop the app from running and return to the PowerApps Studio editor.</w:t>
      </w:r>
    </w:p>
    <w:p w14:paraId="0B710F65" w14:textId="77777777" w:rsidR="00681E79" w:rsidRPr="00681E79" w:rsidRDefault="00241805" w:rsidP="00241805">
      <w:pPr>
        <w:pStyle w:val="LabStepNumbered"/>
      </w:pPr>
      <w:r>
        <w:t xml:space="preserve">Create new label named </w:t>
      </w:r>
      <w:r w:rsidRPr="0084628A">
        <w:rPr>
          <w:b/>
        </w:rPr>
        <w:t>lblShoppingCartFooter</w:t>
      </w:r>
    </w:p>
    <w:p w14:paraId="496099A1" w14:textId="2F2E535A" w:rsidR="00241805" w:rsidRDefault="00241805" w:rsidP="00241805">
      <w:pPr>
        <w:pStyle w:val="LabStepNumberedLevel2"/>
      </w:pPr>
      <w:r>
        <w:t xml:space="preserve">Add a new label and rename it to </w:t>
      </w:r>
      <w:r w:rsidRPr="00241805">
        <w:rPr>
          <w:b/>
        </w:rPr>
        <w:t>lblShoppingCartFooter</w:t>
      </w:r>
      <w:r>
        <w:t>.</w:t>
      </w:r>
    </w:p>
    <w:p w14:paraId="1F0276A3" w14:textId="75C65AE3" w:rsidR="00241805" w:rsidRDefault="00916142" w:rsidP="00241805">
      <w:pPr>
        <w:pStyle w:val="LabStepNumberedLevel2"/>
      </w:pPr>
      <w:r>
        <w:t xml:space="preserve">Set the </w:t>
      </w:r>
      <w:r w:rsidR="00241805" w:rsidRPr="00916142">
        <w:rPr>
          <w:b/>
        </w:rPr>
        <w:t>Fill</w:t>
      </w:r>
      <w:r w:rsidR="00241805">
        <w:t xml:space="preserve"> </w:t>
      </w:r>
      <w:r>
        <w:t xml:space="preserve">property to </w:t>
      </w:r>
      <w:r w:rsidR="00241805" w:rsidRPr="00916142">
        <w:rPr>
          <w:b/>
        </w:rPr>
        <w:t>Black</w:t>
      </w:r>
      <w:r w:rsidR="00241805">
        <w:t xml:space="preserve"> and </w:t>
      </w:r>
      <w:r>
        <w:t xml:space="preserve">the </w:t>
      </w:r>
      <w:r w:rsidR="00241805" w:rsidRPr="00916142">
        <w:rPr>
          <w:b/>
        </w:rPr>
        <w:t>Color</w:t>
      </w:r>
      <w:r w:rsidR="00241805">
        <w:t xml:space="preserve"> </w:t>
      </w:r>
      <w:r>
        <w:t xml:space="preserve">property to </w:t>
      </w:r>
      <w:r w:rsidR="00241805" w:rsidRPr="00916142">
        <w:rPr>
          <w:b/>
        </w:rPr>
        <w:t>White</w:t>
      </w:r>
      <w:r w:rsidR="00241805">
        <w:t>.</w:t>
      </w:r>
    </w:p>
    <w:p w14:paraId="3374D823" w14:textId="44549826" w:rsidR="00241805" w:rsidRDefault="00916142" w:rsidP="00241805">
      <w:pPr>
        <w:pStyle w:val="LabStepNumberedLevel2"/>
      </w:pPr>
      <w:r>
        <w:t xml:space="preserve">Set </w:t>
      </w:r>
      <w:r w:rsidR="00241805" w:rsidRPr="00916142">
        <w:rPr>
          <w:b/>
        </w:rPr>
        <w:t>Size</w:t>
      </w:r>
      <w:r w:rsidR="00241805">
        <w:t xml:space="preserve"> </w:t>
      </w:r>
      <w:r>
        <w:t xml:space="preserve">property to </w:t>
      </w:r>
      <w:r w:rsidR="00241805" w:rsidRPr="00916142">
        <w:rPr>
          <w:b/>
        </w:rPr>
        <w:t>16</w:t>
      </w:r>
      <w:r>
        <w:t xml:space="preserve"> and set the </w:t>
      </w:r>
      <w:r w:rsidRPr="00916142">
        <w:rPr>
          <w:b/>
        </w:rPr>
        <w:t>Align</w:t>
      </w:r>
      <w:r>
        <w:t xml:space="preserve"> property to </w:t>
      </w:r>
      <w:r w:rsidRPr="00916142">
        <w:rPr>
          <w:b/>
        </w:rPr>
        <w:t>Right</w:t>
      </w:r>
      <w:r>
        <w:t>.</w:t>
      </w:r>
    </w:p>
    <w:p w14:paraId="7F272D5C" w14:textId="4AFB09EE" w:rsidR="00241805" w:rsidRDefault="00916142" w:rsidP="00241805">
      <w:pPr>
        <w:pStyle w:val="LabStepNumberedLevel2"/>
      </w:pPr>
      <w:r>
        <w:t xml:space="preserve">Set the </w:t>
      </w:r>
      <w:r w:rsidRPr="00916142">
        <w:rPr>
          <w:b/>
        </w:rPr>
        <w:t>PaddingRight</w:t>
      </w:r>
      <w:r>
        <w:t xml:space="preserve"> property to </w:t>
      </w:r>
      <w:r w:rsidR="00241805" w:rsidRPr="00916142">
        <w:rPr>
          <w:b/>
        </w:rPr>
        <w:t>20</w:t>
      </w:r>
      <w:r>
        <w:t>.</w:t>
      </w:r>
    </w:p>
    <w:p w14:paraId="7E8CACE4" w14:textId="23CA40F8" w:rsidR="00241805" w:rsidRDefault="00916142" w:rsidP="00241805">
      <w:pPr>
        <w:pStyle w:val="LabStepNumberedLevel2"/>
      </w:pPr>
      <w:r>
        <w:t xml:space="preserve">Update the </w:t>
      </w:r>
      <w:r w:rsidR="00241805" w:rsidRPr="00916142">
        <w:rPr>
          <w:b/>
        </w:rPr>
        <w:t>Text</w:t>
      </w:r>
      <w:r w:rsidR="00241805">
        <w:t xml:space="preserve"> property </w:t>
      </w:r>
      <w:r>
        <w:t xml:space="preserve">using </w:t>
      </w:r>
      <w:r w:rsidR="00241805">
        <w:t>the following formula.</w:t>
      </w:r>
    </w:p>
    <w:p w14:paraId="225D388C" w14:textId="7845DA35" w:rsidR="00241805" w:rsidRDefault="00241805" w:rsidP="00241805">
      <w:pPr>
        <w:pStyle w:val="LabStepCodeBlockLevel2"/>
      </w:pPr>
      <w:r w:rsidRPr="00241805">
        <w:t>"Shopping Cart Total: " &amp; Text(Sum(colShoppingCart, Total), "[$-en-US]$#,##0.00")</w:t>
      </w:r>
    </w:p>
    <w:p w14:paraId="2AD1228F" w14:textId="1BCE0CFF" w:rsidR="00241805" w:rsidRDefault="00241805" w:rsidP="00241805">
      <w:pPr>
        <w:pStyle w:val="LabStepScreenshotLevel2"/>
      </w:pPr>
      <w:r>
        <w:drawing>
          <wp:inline distT="0" distB="0" distL="0" distR="0" wp14:anchorId="05D1F1E5" wp14:editId="22CDE6A6">
            <wp:extent cx="5660572" cy="306232"/>
            <wp:effectExtent l="19050" t="19050" r="16510" b="177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655" cy="3488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D54104" w14:textId="283D253D" w:rsidR="00241805" w:rsidRDefault="00B43780" w:rsidP="00241805">
      <w:pPr>
        <w:pStyle w:val="LabStepNumberedLevel2"/>
      </w:pPr>
      <w:r>
        <w:t xml:space="preserve">Reposition </w:t>
      </w:r>
      <w:r w:rsidRPr="00241805">
        <w:rPr>
          <w:b/>
        </w:rPr>
        <w:t>lblShoppingCartFooter</w:t>
      </w:r>
      <w:r>
        <w:t xml:space="preserve"> to match the layout shown in the following screenshot</w:t>
      </w:r>
      <w:r w:rsidR="00241805">
        <w:t>.</w:t>
      </w:r>
    </w:p>
    <w:p w14:paraId="586E23C5" w14:textId="190256F0" w:rsidR="00241805" w:rsidRDefault="00241805" w:rsidP="00916142">
      <w:pPr>
        <w:pStyle w:val="LabStepScreenshotLevel2"/>
      </w:pPr>
      <w:r>
        <w:drawing>
          <wp:inline distT="0" distB="0" distL="0" distR="0" wp14:anchorId="4CD9948D" wp14:editId="48E83EBF">
            <wp:extent cx="3114989" cy="1765402"/>
            <wp:effectExtent l="0" t="0" r="952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67" cy="181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DE838" w14:textId="0D5365DD" w:rsidR="002A6AF9" w:rsidRDefault="002A6AF9" w:rsidP="002A6AF9">
      <w:pPr>
        <w:pStyle w:val="LabStepNumbered"/>
      </w:pPr>
      <w:r>
        <w:lastRenderedPageBreak/>
        <w:t xml:space="preserve">Add button </w:t>
      </w:r>
      <w:r w:rsidR="00B43780">
        <w:t xml:space="preserve">which allows the user </w:t>
      </w:r>
      <w:r>
        <w:t>to empty the shopping cart.</w:t>
      </w:r>
    </w:p>
    <w:p w14:paraId="281278C4" w14:textId="78375BDC" w:rsidR="002A6AF9" w:rsidRDefault="002A6AF9" w:rsidP="002A6AF9">
      <w:pPr>
        <w:pStyle w:val="LabStepNumberedLevel2"/>
      </w:pPr>
      <w:r>
        <w:t xml:space="preserve">Add a button to the screen and rename it to </w:t>
      </w:r>
      <w:r w:rsidRPr="002A6AF9">
        <w:rPr>
          <w:b/>
        </w:rPr>
        <w:t>btnEmptyShoppingCart</w:t>
      </w:r>
      <w:r>
        <w:t>.</w:t>
      </w:r>
    </w:p>
    <w:p w14:paraId="7ECC0C37" w14:textId="68370DBA" w:rsidR="002A6AF9" w:rsidRDefault="002A6AF9" w:rsidP="002A6AF9">
      <w:pPr>
        <w:pStyle w:val="LabStepNumberedLevel2"/>
      </w:pPr>
      <w:r>
        <w:t xml:space="preserve">Update the </w:t>
      </w:r>
      <w:r w:rsidRPr="002A6AF9">
        <w:rPr>
          <w:b/>
        </w:rPr>
        <w:t>Text</w:t>
      </w:r>
      <w:r>
        <w:t xml:space="preserve"> property of </w:t>
      </w:r>
      <w:r w:rsidRPr="002A6AF9">
        <w:rPr>
          <w:b/>
        </w:rPr>
        <w:t>btnEmptyShoppingCart</w:t>
      </w:r>
      <w:r>
        <w:t xml:space="preserve"> to </w:t>
      </w:r>
      <w:r w:rsidRPr="002A6AF9">
        <w:rPr>
          <w:b/>
        </w:rPr>
        <w:t>Empty</w:t>
      </w:r>
      <w:r>
        <w:rPr>
          <w:b/>
        </w:rPr>
        <w:t xml:space="preserve"> </w:t>
      </w:r>
      <w:r w:rsidRPr="002A6AF9">
        <w:rPr>
          <w:b/>
        </w:rPr>
        <w:t>Shopping</w:t>
      </w:r>
      <w:r>
        <w:rPr>
          <w:b/>
        </w:rPr>
        <w:t xml:space="preserve"> </w:t>
      </w:r>
      <w:r w:rsidRPr="002A6AF9">
        <w:rPr>
          <w:b/>
        </w:rPr>
        <w:t>Cart</w:t>
      </w:r>
      <w:r>
        <w:t>.</w:t>
      </w:r>
    </w:p>
    <w:p w14:paraId="231680CC" w14:textId="55873F35" w:rsidR="002A6AF9" w:rsidRDefault="002A6AF9" w:rsidP="002A6AF9">
      <w:pPr>
        <w:pStyle w:val="LabStepNumberedLevel2"/>
      </w:pPr>
      <w:r>
        <w:t xml:space="preserve">Update the </w:t>
      </w:r>
      <w:r w:rsidRPr="00B43780">
        <w:rPr>
          <w:b/>
        </w:rPr>
        <w:t>OnSelect</w:t>
      </w:r>
      <w:r>
        <w:t xml:space="preserve"> property of </w:t>
      </w:r>
      <w:r w:rsidRPr="002A6AF9">
        <w:rPr>
          <w:b/>
        </w:rPr>
        <w:t>btnEmptyShoppingCart</w:t>
      </w:r>
      <w:r>
        <w:t xml:space="preserve"> using the following expression.</w:t>
      </w:r>
    </w:p>
    <w:p w14:paraId="6606BDF4" w14:textId="4090B49D" w:rsidR="002A6AF9" w:rsidRDefault="002A6AF9" w:rsidP="002A6AF9">
      <w:pPr>
        <w:pStyle w:val="LabStepCodeBlockLevel2"/>
      </w:pPr>
      <w:r w:rsidRPr="002A6AF9">
        <w:t>Clear(colShoppingCart)</w:t>
      </w:r>
    </w:p>
    <w:p w14:paraId="4B889150" w14:textId="788BE69F" w:rsidR="00B43780" w:rsidRDefault="002A6AF9" w:rsidP="002A6AF9">
      <w:pPr>
        <w:pStyle w:val="LabStepScreenshotLevel2"/>
      </w:pPr>
      <w:r>
        <w:drawing>
          <wp:inline distT="0" distB="0" distL="0" distR="0" wp14:anchorId="03DC6F2E" wp14:editId="49D1656D">
            <wp:extent cx="4255247" cy="371606"/>
            <wp:effectExtent l="19050" t="19050" r="12065" b="285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657" cy="384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1B58F9" w14:textId="7E0A9F32" w:rsidR="00B43780" w:rsidRDefault="00B43780" w:rsidP="00B43780">
      <w:pPr>
        <w:pStyle w:val="LabStepNumberedLevel2"/>
      </w:pPr>
      <w:r>
        <w:t xml:space="preserve">Reposition </w:t>
      </w:r>
      <w:r w:rsidRPr="002A6AF9">
        <w:rPr>
          <w:b/>
        </w:rPr>
        <w:t>btnEmptyShoppingCart</w:t>
      </w:r>
      <w:r>
        <w:t xml:space="preserve"> to match the layout shown in the following screenshot.</w:t>
      </w:r>
    </w:p>
    <w:p w14:paraId="1D258506" w14:textId="0F97BF0A" w:rsidR="00B43780" w:rsidRDefault="00B43780" w:rsidP="002A6AF9">
      <w:pPr>
        <w:pStyle w:val="LabStepScreenshotLevel2"/>
      </w:pPr>
      <w:r w:rsidRPr="00B43780">
        <w:t xml:space="preserve"> </w:t>
      </w:r>
      <w:r>
        <w:drawing>
          <wp:inline distT="0" distB="0" distL="0" distR="0" wp14:anchorId="4D96E7C8" wp14:editId="44F6D124">
            <wp:extent cx="3739976" cy="2076994"/>
            <wp:effectExtent l="19050" t="19050" r="13335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335" cy="20905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6DB525" w14:textId="60FC62B4" w:rsidR="002A6AF9" w:rsidRDefault="002A6AF9" w:rsidP="002A6AF9">
      <w:pPr>
        <w:pStyle w:val="LabStepNumbered"/>
      </w:pPr>
      <w:r>
        <w:t xml:space="preserve">Test the behavior of </w:t>
      </w:r>
      <w:r w:rsidRPr="002A6AF9">
        <w:rPr>
          <w:b/>
        </w:rPr>
        <w:t>btnEmptyShoppingCart</w:t>
      </w:r>
      <w:r>
        <w:t>.</w:t>
      </w:r>
    </w:p>
    <w:p w14:paraId="4D637193" w14:textId="4C8CC71A" w:rsidR="002A6AF9" w:rsidRDefault="002A6AF9" w:rsidP="002A6AF9">
      <w:pPr>
        <w:pStyle w:val="LabStepNumberedLevel2"/>
      </w:pPr>
      <w:r>
        <w:t xml:space="preserve">Start the app to display </w:t>
      </w:r>
      <w:r w:rsidRPr="002A6AF9">
        <w:rPr>
          <w:b/>
        </w:rPr>
        <w:t>Browse Products Screen</w:t>
      </w:r>
      <w:r>
        <w:t xml:space="preserve"> in run mode.</w:t>
      </w:r>
    </w:p>
    <w:p w14:paraId="4FBEFD9F" w14:textId="4098E1A7" w:rsidR="002A6AF9" w:rsidRDefault="002A6AF9" w:rsidP="002A6AF9">
      <w:pPr>
        <w:pStyle w:val="LabStepNumberedLevel2"/>
      </w:pPr>
      <w:r>
        <w:t>Add a few items to the shopping cart.</w:t>
      </w:r>
    </w:p>
    <w:p w14:paraId="4415AC1E" w14:textId="154093A6" w:rsidR="002A6AF9" w:rsidRDefault="002A6AF9" w:rsidP="002A6AF9">
      <w:pPr>
        <w:pStyle w:val="LabStepNumberedLevel2"/>
      </w:pPr>
      <w:r>
        <w:t xml:space="preserve">Click </w:t>
      </w:r>
      <w:r w:rsidRPr="002A6AF9">
        <w:rPr>
          <w:b/>
        </w:rPr>
        <w:t>btnEmptyShoppingCart</w:t>
      </w:r>
      <w:r>
        <w:rPr>
          <w:b/>
        </w:rPr>
        <w:t xml:space="preserve"> </w:t>
      </w:r>
      <w:r>
        <w:t xml:space="preserve"> and verify that clicking the button clears the shopping cart by removing all items.</w:t>
      </w:r>
    </w:p>
    <w:p w14:paraId="08419366" w14:textId="73588A09" w:rsidR="000F396D" w:rsidRDefault="000F396D" w:rsidP="000F396D">
      <w:pPr>
        <w:pStyle w:val="LabExerciseCallout"/>
      </w:pPr>
      <w:r>
        <w:t xml:space="preserve">At this point, you have implemented behavior which allows to user to add and remove items build a shopping cart </w:t>
      </w:r>
      <w:r w:rsidR="00271B57">
        <w:t xml:space="preserve">which will be used to submit an </w:t>
      </w:r>
      <w:r>
        <w:t>order. In the next exercise</w:t>
      </w:r>
      <w:r w:rsidR="00271B57">
        <w:t xml:space="preserve">, </w:t>
      </w:r>
      <w:r>
        <w:t xml:space="preserve">you will </w:t>
      </w:r>
      <w:r w:rsidR="00271B57">
        <w:t xml:space="preserve">create </w:t>
      </w:r>
      <w:r>
        <w:t>two lists in SharePoint Online to track orders and order details</w:t>
      </w:r>
      <w:r w:rsidR="00271B57">
        <w:t xml:space="preserve">. In the exercise that follows, </w:t>
      </w:r>
      <w:r>
        <w:t xml:space="preserve">you will update the </w:t>
      </w:r>
      <w:r w:rsidRPr="00BD7B89">
        <w:rPr>
          <w:b/>
        </w:rPr>
        <w:t>Customer Ordering</w:t>
      </w:r>
      <w:r>
        <w:t xml:space="preserve"> </w:t>
      </w:r>
      <w:r w:rsidR="00BD7B89">
        <w:t xml:space="preserve">canvas </w:t>
      </w:r>
      <w:r>
        <w:t xml:space="preserve">app to save order </w:t>
      </w:r>
      <w:r w:rsidR="00271B57">
        <w:t xml:space="preserve">and shopping cart </w:t>
      </w:r>
      <w:r>
        <w:t xml:space="preserve">data </w:t>
      </w:r>
      <w:r w:rsidR="00271B57">
        <w:t>in</w:t>
      </w:r>
      <w:r w:rsidR="00BD7B89">
        <w:t xml:space="preserve">to </w:t>
      </w:r>
      <w:r>
        <w:t>these two SharePoint lists.</w:t>
      </w:r>
    </w:p>
    <w:p w14:paraId="59039F69" w14:textId="2DB482F6" w:rsidR="00DA7877" w:rsidRDefault="00DA7877" w:rsidP="00DA7877">
      <w:pPr>
        <w:pStyle w:val="Heading3"/>
      </w:pPr>
      <w:r>
        <w:t>Exercise 3: Create SharePoint Lists for Orders and Order Details</w:t>
      </w:r>
    </w:p>
    <w:p w14:paraId="7B075BFA" w14:textId="3084A39E" w:rsidR="00DA7877" w:rsidRDefault="00DA7877" w:rsidP="00DA7877">
      <w:pPr>
        <w:pStyle w:val="LabExerciseLeadIn"/>
      </w:pPr>
      <w:r>
        <w:t xml:space="preserve">In this exercise, you will </w:t>
      </w:r>
      <w:r w:rsidR="0084628A">
        <w:t xml:space="preserve">create </w:t>
      </w:r>
      <w:r w:rsidR="000F396D">
        <w:t xml:space="preserve">two new list in your SharePoint site named </w:t>
      </w:r>
      <w:r w:rsidR="000F396D" w:rsidRPr="000F396D">
        <w:rPr>
          <w:b/>
        </w:rPr>
        <w:t>Orders</w:t>
      </w:r>
      <w:r w:rsidR="000F396D">
        <w:t xml:space="preserve"> and </w:t>
      </w:r>
      <w:r w:rsidR="000F396D" w:rsidRPr="000F396D">
        <w:rPr>
          <w:b/>
        </w:rPr>
        <w:t>OrderDetails</w:t>
      </w:r>
      <w:r>
        <w:t>.</w:t>
      </w:r>
    </w:p>
    <w:p w14:paraId="6460880B" w14:textId="3E58B96E" w:rsidR="00DA7877" w:rsidRDefault="00DA7877" w:rsidP="00DA7877">
      <w:pPr>
        <w:pStyle w:val="LabStepNumbered"/>
        <w:numPr>
          <w:ilvl w:val="0"/>
          <w:numId w:val="9"/>
        </w:numPr>
        <w:rPr>
          <w:sz w:val="20"/>
          <w:szCs w:val="20"/>
        </w:rPr>
      </w:pPr>
      <w:r>
        <w:rPr>
          <w:sz w:val="20"/>
          <w:szCs w:val="20"/>
        </w:rPr>
        <w:t xml:space="preserve">Create a new SharePoint </w:t>
      </w:r>
      <w:r w:rsidR="00BD7B89">
        <w:rPr>
          <w:sz w:val="20"/>
          <w:szCs w:val="20"/>
        </w:rPr>
        <w:t>custom</w:t>
      </w:r>
      <w:r>
        <w:rPr>
          <w:sz w:val="20"/>
          <w:szCs w:val="20"/>
        </w:rPr>
        <w:t xml:space="preserve"> list named </w:t>
      </w:r>
      <w:r>
        <w:rPr>
          <w:b/>
          <w:sz w:val="20"/>
          <w:szCs w:val="20"/>
        </w:rPr>
        <w:t>Orders</w:t>
      </w:r>
      <w:r>
        <w:rPr>
          <w:sz w:val="20"/>
          <w:szCs w:val="20"/>
        </w:rPr>
        <w:t>.</w:t>
      </w:r>
    </w:p>
    <w:p w14:paraId="66500282" w14:textId="7B95359D" w:rsidR="00DA7877" w:rsidRDefault="00DA7877" w:rsidP="00DA7877">
      <w:pPr>
        <w:pStyle w:val="LabStepNumberedLevel2"/>
        <w:numPr>
          <w:ilvl w:val="1"/>
          <w:numId w:val="9"/>
        </w:numPr>
      </w:pPr>
      <w:r>
        <w:t xml:space="preserve">Navigate to the SharePoint site </w:t>
      </w:r>
      <w:r w:rsidR="00FB4F3F">
        <w:t xml:space="preserve">in which you created the </w:t>
      </w:r>
      <w:r w:rsidR="00FB4F3F" w:rsidRPr="00FB4F3F">
        <w:rPr>
          <w:b/>
        </w:rPr>
        <w:t>Customers</w:t>
      </w:r>
      <w:r w:rsidR="00FB4F3F">
        <w:t xml:space="preserve"> list for the </w:t>
      </w:r>
      <w:r w:rsidR="00FB4F3F" w:rsidRPr="00FB4F3F">
        <w:rPr>
          <w:b/>
        </w:rPr>
        <w:t>Customer Ordering</w:t>
      </w:r>
      <w:r w:rsidR="00FB4F3F">
        <w:t xml:space="preserve"> Canvas app</w:t>
      </w:r>
      <w:r>
        <w:t>.</w:t>
      </w:r>
    </w:p>
    <w:p w14:paraId="294FD2FA" w14:textId="42CEE02D" w:rsidR="00DA7877" w:rsidRDefault="00DA7877" w:rsidP="00DA7877">
      <w:pPr>
        <w:pStyle w:val="LabStepNumberedLevel2"/>
        <w:numPr>
          <w:ilvl w:val="1"/>
          <w:numId w:val="9"/>
        </w:numPr>
      </w:pPr>
      <w:r>
        <w:t xml:space="preserve">Click on the gear icon and </w:t>
      </w:r>
      <w:r w:rsidR="00BD7B89">
        <w:t xml:space="preserve">then </w:t>
      </w:r>
      <w:r>
        <w:t xml:space="preserve">click on </w:t>
      </w:r>
      <w:r w:rsidR="00BD7B89">
        <w:rPr>
          <w:rFonts w:ascii="Segoe UI" w:eastAsia="Segoe UI" w:hAnsi="Segoe UI" w:cs="Segoe UI"/>
          <w:b/>
        </w:rPr>
        <w:t>Add an app</w:t>
      </w:r>
    </w:p>
    <w:p w14:paraId="765D7AF6" w14:textId="77777777" w:rsidR="00DA7877" w:rsidRDefault="00DA7877" w:rsidP="00DA7877">
      <w:pPr>
        <w:pStyle w:val="LabStepScreenshotLevel2"/>
      </w:pPr>
      <w:r>
        <w:rPr>
          <w:rFonts w:ascii="Calibri" w:eastAsia="Calibri" w:hAnsi="Calibri" w:cs="Calibri"/>
        </w:rPr>
        <w:drawing>
          <wp:inline distT="0" distB="0" distL="0" distR="0" wp14:anchorId="3B4B5481" wp14:editId="26EF1C34">
            <wp:extent cx="5738541" cy="1219200"/>
            <wp:effectExtent l="19050" t="19050" r="14605" b="190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3" cy="12610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14:paraId="7B432DC5" w14:textId="77777777" w:rsidR="00DA7877" w:rsidRDefault="00DA7877" w:rsidP="00DA7877">
      <w:pPr>
        <w:pStyle w:val="LabStepNumberedLevel2"/>
        <w:numPr>
          <w:ilvl w:val="1"/>
          <w:numId w:val="9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Click </w:t>
      </w:r>
      <w:r w:rsidRPr="00E4146A">
        <w:rPr>
          <w:sz w:val="20"/>
          <w:szCs w:val="20"/>
        </w:rPr>
        <w:t>the</w:t>
      </w:r>
      <w:r w:rsidRPr="007E4850">
        <w:rPr>
          <w:b/>
          <w:sz w:val="20"/>
          <w:szCs w:val="20"/>
        </w:rPr>
        <w:t xml:space="preserve"> Custom List</w:t>
      </w:r>
      <w:r>
        <w:rPr>
          <w:sz w:val="20"/>
          <w:szCs w:val="20"/>
        </w:rPr>
        <w:t xml:space="preserve"> tile to create a new custom list.</w:t>
      </w:r>
    </w:p>
    <w:p w14:paraId="5B3FC8E3" w14:textId="77777777" w:rsidR="00DA7877" w:rsidRDefault="00DA7877" w:rsidP="00DA7877">
      <w:pPr>
        <w:pStyle w:val="LabStepScreenshotLevel2"/>
      </w:pPr>
      <w:r>
        <w:drawing>
          <wp:inline distT="0" distB="0" distL="0" distR="0" wp14:anchorId="13205D37" wp14:editId="1E41A0DE">
            <wp:extent cx="2783393" cy="1064088"/>
            <wp:effectExtent l="19050" t="19050" r="17145" b="222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189" cy="10987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0AA314" w14:textId="77777777" w:rsidR="00DA7877" w:rsidRDefault="00DA7877" w:rsidP="00DA7877">
      <w:pPr>
        <w:pStyle w:val="LabStepNumberedLevel2"/>
      </w:pPr>
      <w:r>
        <w:t xml:space="preserve">When prompted with the </w:t>
      </w:r>
      <w:r w:rsidRPr="007E4850">
        <w:rPr>
          <w:b/>
        </w:rPr>
        <w:t>Adding Custom List</w:t>
      </w:r>
      <w:r>
        <w:t xml:space="preserve"> dialog, add a </w:t>
      </w:r>
      <w:r w:rsidRPr="007E4850">
        <w:rPr>
          <w:b/>
        </w:rPr>
        <w:t>Name</w:t>
      </w:r>
      <w:r>
        <w:t xml:space="preserve"> of </w:t>
      </w:r>
      <w:r>
        <w:rPr>
          <w:b/>
        </w:rPr>
        <w:t>Orders</w:t>
      </w:r>
      <w:r>
        <w:t xml:space="preserve"> and click </w:t>
      </w:r>
      <w:r w:rsidRPr="007E4850">
        <w:rPr>
          <w:b/>
        </w:rPr>
        <w:t>Create</w:t>
      </w:r>
      <w:r>
        <w:t>.</w:t>
      </w:r>
    </w:p>
    <w:p w14:paraId="681EFE58" w14:textId="77777777" w:rsidR="00DA7877" w:rsidRDefault="00DA7877" w:rsidP="00DA7877">
      <w:pPr>
        <w:pStyle w:val="LabStepScreenshotLevel2"/>
      </w:pPr>
      <w:r>
        <w:drawing>
          <wp:inline distT="0" distB="0" distL="0" distR="0" wp14:anchorId="582A9C57" wp14:editId="6C8F61D1">
            <wp:extent cx="3405029" cy="1004047"/>
            <wp:effectExtent l="19050" t="19050" r="24130" b="2476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228" cy="10330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106C22" w14:textId="77777777" w:rsidR="00DA7877" w:rsidRDefault="00DA7877" w:rsidP="00DA7877">
      <w:pPr>
        <w:pStyle w:val="LabStepNumberedLevel2"/>
      </w:pPr>
      <w:r>
        <w:t xml:space="preserve">Once the </w:t>
      </w:r>
      <w:r>
        <w:rPr>
          <w:b/>
        </w:rPr>
        <w:t>Orders</w:t>
      </w:r>
      <w:r>
        <w:t xml:space="preserve"> list has been created, you should be able to locate this new list on the </w:t>
      </w:r>
      <w:r w:rsidRPr="007E4850">
        <w:rPr>
          <w:b/>
        </w:rPr>
        <w:t>Site contents</w:t>
      </w:r>
      <w:r>
        <w:t xml:space="preserve"> page.</w:t>
      </w:r>
    </w:p>
    <w:p w14:paraId="791118FC" w14:textId="77777777" w:rsidR="00DA7877" w:rsidRDefault="00DA7877" w:rsidP="00DA7877">
      <w:pPr>
        <w:pStyle w:val="LabStepScreenshotLevel2"/>
      </w:pPr>
      <w:r>
        <w:drawing>
          <wp:inline distT="0" distB="0" distL="0" distR="0" wp14:anchorId="603C1E8A" wp14:editId="7D6C722A">
            <wp:extent cx="3510166" cy="965484"/>
            <wp:effectExtent l="19050" t="19050" r="14605" b="2540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303" cy="9911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F86413" w14:textId="77777777" w:rsidR="00DA7877" w:rsidRDefault="00DA7877" w:rsidP="00DA7877">
      <w:pPr>
        <w:pStyle w:val="LabStepNumberedLevel2"/>
      </w:pPr>
      <w:r>
        <w:t xml:space="preserve">On the </w:t>
      </w:r>
      <w:r w:rsidRPr="00E4146A">
        <w:rPr>
          <w:b/>
        </w:rPr>
        <w:t>Site contents</w:t>
      </w:r>
      <w:r>
        <w:t xml:space="preserve"> page, drop down the context menu to the right of the </w:t>
      </w:r>
      <w:r>
        <w:rPr>
          <w:b/>
        </w:rPr>
        <w:t>Orders</w:t>
      </w:r>
      <w:r>
        <w:t xml:space="preserve"> list and then click </w:t>
      </w:r>
      <w:r w:rsidRPr="00E862E8">
        <w:rPr>
          <w:b/>
        </w:rPr>
        <w:t>Settings</w:t>
      </w:r>
      <w:r>
        <w:t>.</w:t>
      </w:r>
    </w:p>
    <w:p w14:paraId="1723EF5E" w14:textId="77777777" w:rsidR="00DA7877" w:rsidRDefault="00DA7877" w:rsidP="00DA7877">
      <w:pPr>
        <w:pStyle w:val="LabStepScreenshotLevel2"/>
      </w:pPr>
      <w:r>
        <w:drawing>
          <wp:inline distT="0" distB="0" distL="0" distR="0" wp14:anchorId="4464B3E3" wp14:editId="2D00391D">
            <wp:extent cx="2473240" cy="944282"/>
            <wp:effectExtent l="19050" t="19050" r="22860" b="27305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592" cy="9711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A2A10B" w14:textId="77777777" w:rsidR="00DA7877" w:rsidRDefault="00DA7877" w:rsidP="00DA7877">
      <w:pPr>
        <w:pStyle w:val="LabStepNumberedLevel2"/>
      </w:pPr>
      <w:r>
        <w:t xml:space="preserve">On the </w:t>
      </w:r>
      <w:r w:rsidRPr="00E862E8">
        <w:rPr>
          <w:b/>
        </w:rPr>
        <w:t>Settings</w:t>
      </w:r>
      <w:r>
        <w:t xml:space="preserve"> page, click the </w:t>
      </w:r>
      <w:r w:rsidRPr="00E862E8">
        <w:rPr>
          <w:b/>
        </w:rPr>
        <w:t>Advanced Settings</w:t>
      </w:r>
      <w:r>
        <w:t xml:space="preserve"> link to navigate to the </w:t>
      </w:r>
      <w:r w:rsidRPr="00E862E8">
        <w:rPr>
          <w:b/>
        </w:rPr>
        <w:t>Advanced Settings</w:t>
      </w:r>
      <w:r>
        <w:t xml:space="preserve"> page.</w:t>
      </w:r>
    </w:p>
    <w:p w14:paraId="7209102A" w14:textId="77777777" w:rsidR="00DA7877" w:rsidRDefault="00DA7877" w:rsidP="00DA7877">
      <w:pPr>
        <w:pStyle w:val="LabStepScreenshotLevel2"/>
      </w:pPr>
      <w:r>
        <w:drawing>
          <wp:inline distT="0" distB="0" distL="0" distR="0" wp14:anchorId="08283490" wp14:editId="0975366F">
            <wp:extent cx="3089582" cy="836023"/>
            <wp:effectExtent l="19050" t="19050" r="15875" b="2159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42" t="50914"/>
                    <a:stretch/>
                  </pic:blipFill>
                  <pic:spPr bwMode="auto">
                    <a:xfrm>
                      <a:off x="0" y="0"/>
                      <a:ext cx="3218484" cy="87090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E0E0C" w14:textId="77777777" w:rsidR="00DA7877" w:rsidRDefault="00DA7877" w:rsidP="00DA7877">
      <w:pPr>
        <w:pStyle w:val="LabStepNumberedLevel2"/>
      </w:pPr>
      <w:r>
        <w:t xml:space="preserve">On the </w:t>
      </w:r>
      <w:r w:rsidRPr="00E862E8">
        <w:rPr>
          <w:b/>
        </w:rPr>
        <w:t>Advanced Settings</w:t>
      </w:r>
      <w:r>
        <w:t xml:space="preserve"> page, change the </w:t>
      </w:r>
      <w:r w:rsidRPr="00E862E8">
        <w:rPr>
          <w:b/>
        </w:rPr>
        <w:t>Attachments</w:t>
      </w:r>
      <w:r>
        <w:t xml:space="preserve"> setting to </w:t>
      </w:r>
      <w:r w:rsidRPr="00E862E8">
        <w:rPr>
          <w:b/>
        </w:rPr>
        <w:t>Disabled</w:t>
      </w:r>
      <w:r>
        <w:t>.</w:t>
      </w:r>
    </w:p>
    <w:p w14:paraId="762DC6AF" w14:textId="77777777" w:rsidR="00DA7877" w:rsidRDefault="00DA7877" w:rsidP="00DA7877">
      <w:pPr>
        <w:pStyle w:val="LabStepScreenshotLevel2"/>
      </w:pPr>
      <w:r>
        <w:drawing>
          <wp:inline distT="0" distB="0" distL="0" distR="0" wp14:anchorId="70B5E3B0" wp14:editId="00DC3413">
            <wp:extent cx="3503562" cy="699247"/>
            <wp:effectExtent l="19050" t="19050" r="20955" b="24765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06" t="79047"/>
                    <a:stretch/>
                  </pic:blipFill>
                  <pic:spPr bwMode="auto">
                    <a:xfrm>
                      <a:off x="0" y="0"/>
                      <a:ext cx="3758772" cy="75018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C3018" w14:textId="77777777" w:rsidR="00DA7877" w:rsidRDefault="00DA7877" w:rsidP="00DA7877">
      <w:pPr>
        <w:pStyle w:val="LabStepNumberedLevel2"/>
      </w:pPr>
      <w:r>
        <w:lastRenderedPageBreak/>
        <w:t xml:space="preserve">When prompted with the warning about disabling attachments, click </w:t>
      </w:r>
      <w:r w:rsidRPr="00E4146A">
        <w:rPr>
          <w:b/>
        </w:rPr>
        <w:t>OK</w:t>
      </w:r>
      <w:r>
        <w:t xml:space="preserve"> to continue.</w:t>
      </w:r>
    </w:p>
    <w:p w14:paraId="1B3DE0C3" w14:textId="77777777" w:rsidR="00DA7877" w:rsidRDefault="00DA7877" w:rsidP="00DA7877">
      <w:pPr>
        <w:pStyle w:val="LabStepScreenshotLevel2"/>
      </w:pPr>
      <w:r>
        <w:drawing>
          <wp:inline distT="0" distB="0" distL="0" distR="0" wp14:anchorId="737F6369" wp14:editId="5CDC6D71">
            <wp:extent cx="1750423" cy="631392"/>
            <wp:effectExtent l="19050" t="19050" r="21590" b="16510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772" cy="6614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E45CBA" w14:textId="77777777" w:rsidR="00DA7877" w:rsidRDefault="00DA7877" w:rsidP="00DA7877">
      <w:pPr>
        <w:pStyle w:val="LabStepNumberedLevel2"/>
      </w:pPr>
      <w:r>
        <w:t xml:space="preserve">Scroll to the bottom of the </w:t>
      </w:r>
      <w:r w:rsidRPr="00E862E8">
        <w:rPr>
          <w:b/>
        </w:rPr>
        <w:t>Advanced Settings</w:t>
      </w:r>
      <w:r>
        <w:t xml:space="preserve"> page and click </w:t>
      </w:r>
      <w:r w:rsidRPr="00E4146A">
        <w:rPr>
          <w:b/>
        </w:rPr>
        <w:t>OK</w:t>
      </w:r>
      <w:r>
        <w:t xml:space="preserve"> to save your changes and return to the </w:t>
      </w:r>
      <w:r w:rsidRPr="00E862E8">
        <w:rPr>
          <w:b/>
        </w:rPr>
        <w:t>Settings</w:t>
      </w:r>
      <w:r>
        <w:t xml:space="preserve"> page.</w:t>
      </w:r>
    </w:p>
    <w:p w14:paraId="66C614C6" w14:textId="77777777" w:rsidR="00DA7877" w:rsidRDefault="00DA7877" w:rsidP="00DA7877">
      <w:pPr>
        <w:pStyle w:val="LabStepNumbered"/>
      </w:pPr>
      <w:r>
        <w:t xml:space="preserve">Configure the columns for the new </w:t>
      </w:r>
      <w:r>
        <w:rPr>
          <w:b/>
        </w:rPr>
        <w:t>Orders</w:t>
      </w:r>
      <w:r>
        <w:t xml:space="preserve"> list.</w:t>
      </w:r>
    </w:p>
    <w:p w14:paraId="5817DB87" w14:textId="77777777" w:rsidR="00DA7877" w:rsidRDefault="00DA7877" w:rsidP="00DA7877">
      <w:pPr>
        <w:pStyle w:val="LabStepNumberedLevel2"/>
      </w:pPr>
      <w:r>
        <w:t xml:space="preserve">In the </w:t>
      </w:r>
      <w:r w:rsidRPr="00E862E8">
        <w:rPr>
          <w:b/>
        </w:rPr>
        <w:t>Setting</w:t>
      </w:r>
      <w:r>
        <w:t xml:space="preserve"> page, scroll down to the </w:t>
      </w:r>
      <w:r w:rsidRPr="00E862E8">
        <w:rPr>
          <w:b/>
        </w:rPr>
        <w:t>Columns</w:t>
      </w:r>
      <w:r>
        <w:t xml:space="preserve"> section.</w:t>
      </w:r>
    </w:p>
    <w:p w14:paraId="264D9D97" w14:textId="56040E21" w:rsidR="00DA7877" w:rsidRDefault="00C30A38" w:rsidP="00DA7877">
      <w:pPr>
        <w:pStyle w:val="LabStepNumberedLevel2"/>
      </w:pPr>
      <w:r>
        <w:t xml:space="preserve">At this point, the </w:t>
      </w:r>
      <w:r w:rsidR="00123738" w:rsidRPr="00123738">
        <w:rPr>
          <w:b/>
        </w:rPr>
        <w:t>Columns</w:t>
      </w:r>
      <w:r w:rsidR="00123738">
        <w:t xml:space="preserve"> collection contains a </w:t>
      </w:r>
      <w:r>
        <w:t xml:space="preserve">field named </w:t>
      </w:r>
      <w:r w:rsidR="00DA7877" w:rsidRPr="00E862E8">
        <w:rPr>
          <w:b/>
        </w:rPr>
        <w:t>Title</w:t>
      </w:r>
      <w:r>
        <w:t>.</w:t>
      </w:r>
    </w:p>
    <w:p w14:paraId="0AA371A4" w14:textId="0987058D" w:rsidR="00DA7877" w:rsidRDefault="00DA7877" w:rsidP="00DA7877">
      <w:pPr>
        <w:pStyle w:val="LabStepScreenshotLevel2"/>
      </w:pPr>
      <w:r>
        <w:drawing>
          <wp:inline distT="0" distB="0" distL="0" distR="0" wp14:anchorId="4F495DC4" wp14:editId="003AB49C">
            <wp:extent cx="3304903" cy="903340"/>
            <wp:effectExtent l="19050" t="19050" r="10160" b="1143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655" cy="9401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92CE61" w14:textId="4BFB08EB" w:rsidR="00BD7B89" w:rsidRDefault="00123738" w:rsidP="00123738">
      <w:pPr>
        <w:pStyle w:val="LabStepNumberedLevel2"/>
      </w:pPr>
      <w:r>
        <w:t xml:space="preserve">Click on the </w:t>
      </w:r>
      <w:r w:rsidRPr="00123738">
        <w:rPr>
          <w:b/>
        </w:rPr>
        <w:t>Create column</w:t>
      </w:r>
      <w:r>
        <w:t xml:space="preserve"> link to navigate to the </w:t>
      </w:r>
      <w:r w:rsidRPr="00123738">
        <w:rPr>
          <w:b/>
        </w:rPr>
        <w:t>Create Column</w:t>
      </w:r>
      <w:r>
        <w:t xml:space="preserve"> page.</w:t>
      </w:r>
    </w:p>
    <w:p w14:paraId="2B11AAE1" w14:textId="78920798" w:rsidR="00BD7B89" w:rsidRDefault="00C30A38" w:rsidP="00DA7877">
      <w:pPr>
        <w:pStyle w:val="LabStepScreenshotLevel2"/>
      </w:pPr>
      <w:r>
        <w:drawing>
          <wp:inline distT="0" distB="0" distL="0" distR="0" wp14:anchorId="3F4DDBBE" wp14:editId="549CFEB3">
            <wp:extent cx="3472330" cy="1234607"/>
            <wp:effectExtent l="19050" t="19050" r="13970" b="228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676" cy="12542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3A4576" w14:textId="2A46025E" w:rsidR="00123738" w:rsidRDefault="00123738" w:rsidP="00123738">
      <w:pPr>
        <w:pStyle w:val="LabStepNumberedLevel2"/>
      </w:pPr>
      <w:r>
        <w:t xml:space="preserve">On the </w:t>
      </w:r>
      <w:r w:rsidRPr="00123738">
        <w:rPr>
          <w:b/>
        </w:rPr>
        <w:t>Create Column</w:t>
      </w:r>
      <w:r>
        <w:t xml:space="preserve"> page, add a </w:t>
      </w:r>
      <w:r w:rsidRPr="00123738">
        <w:rPr>
          <w:b/>
        </w:rPr>
        <w:t>Column name</w:t>
      </w:r>
      <w:r>
        <w:t xml:space="preserve"> of </w:t>
      </w:r>
      <w:r w:rsidRPr="00123738">
        <w:rPr>
          <w:b/>
        </w:rPr>
        <w:t>Customer</w:t>
      </w:r>
      <w:r>
        <w:t xml:space="preserve"> and select the </w:t>
      </w:r>
      <w:r w:rsidRPr="00123738">
        <w:rPr>
          <w:b/>
        </w:rPr>
        <w:t>Lookup</w:t>
      </w:r>
      <w:r>
        <w:t xml:space="preserve"> column type.</w:t>
      </w:r>
    </w:p>
    <w:p w14:paraId="6A1A8A83" w14:textId="106BF3B7" w:rsidR="00534FBA" w:rsidRDefault="00534FBA" w:rsidP="00DA7877">
      <w:pPr>
        <w:pStyle w:val="LabStepScreenshotLevel2"/>
      </w:pPr>
      <w:r>
        <w:drawing>
          <wp:inline distT="0" distB="0" distL="0" distR="0" wp14:anchorId="2F8A5510" wp14:editId="4A65CDAF">
            <wp:extent cx="3077883" cy="1278407"/>
            <wp:effectExtent l="19050" t="19050" r="27305" b="171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213" cy="13416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716084" w14:textId="75C6CD14" w:rsidR="00123738" w:rsidRDefault="00123738" w:rsidP="00123738">
      <w:pPr>
        <w:pStyle w:val="LabStepNumberedLevel2"/>
      </w:pPr>
      <w:r>
        <w:t xml:space="preserve">Move down on the </w:t>
      </w:r>
      <w:r w:rsidRPr="00123738">
        <w:rPr>
          <w:b/>
        </w:rPr>
        <w:t>Create Column</w:t>
      </w:r>
      <w:r>
        <w:t xml:space="preserve"> page and locate the </w:t>
      </w:r>
      <w:r w:rsidRPr="00123738">
        <w:rPr>
          <w:b/>
        </w:rPr>
        <w:t>Additional Column Settings</w:t>
      </w:r>
      <w:r>
        <w:t xml:space="preserve"> section.</w:t>
      </w:r>
    </w:p>
    <w:p w14:paraId="66B67A57" w14:textId="15E63074" w:rsidR="00123738" w:rsidRDefault="00123738" w:rsidP="00123738">
      <w:pPr>
        <w:pStyle w:val="LabStepNumberedLevel2"/>
      </w:pPr>
      <w:r>
        <w:t xml:space="preserve">Set </w:t>
      </w:r>
      <w:r w:rsidRPr="00123738">
        <w:rPr>
          <w:b/>
        </w:rPr>
        <w:t>Get information from</w:t>
      </w:r>
      <w:r>
        <w:t xml:space="preserve"> to </w:t>
      </w:r>
      <w:r w:rsidRPr="00123738">
        <w:rPr>
          <w:b/>
        </w:rPr>
        <w:t>Customers</w:t>
      </w:r>
      <w:r>
        <w:t xml:space="preserve"> and </w:t>
      </w:r>
      <w:r w:rsidRPr="00123738">
        <w:rPr>
          <w:b/>
        </w:rPr>
        <w:t>in this column</w:t>
      </w:r>
      <w:r>
        <w:t xml:space="preserve"> to </w:t>
      </w:r>
      <w:r w:rsidRPr="00123738">
        <w:rPr>
          <w:b/>
        </w:rPr>
        <w:t>Last Name</w:t>
      </w:r>
      <w:r>
        <w:t xml:space="preserve"> as shown in the following screenshot.</w:t>
      </w:r>
    </w:p>
    <w:p w14:paraId="4904BFD9" w14:textId="3ADD967A" w:rsidR="00534FBA" w:rsidRDefault="00C30A38" w:rsidP="00DA7877">
      <w:pPr>
        <w:pStyle w:val="LabStepScreenshotLevel2"/>
      </w:pPr>
      <w:r>
        <w:drawing>
          <wp:inline distT="0" distB="0" distL="0" distR="0" wp14:anchorId="626844F0" wp14:editId="4FEC329B">
            <wp:extent cx="3027157" cy="1188720"/>
            <wp:effectExtent l="19050" t="19050" r="20955" b="1143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439" cy="12210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E292F8" w14:textId="212CE170" w:rsidR="00123738" w:rsidRDefault="00123738" w:rsidP="00123738">
      <w:pPr>
        <w:pStyle w:val="LabStepNumberedLevel2"/>
      </w:pPr>
      <w:r>
        <w:lastRenderedPageBreak/>
        <w:t xml:space="preserve">Move to the bottom of the </w:t>
      </w:r>
      <w:r w:rsidRPr="00123738">
        <w:rPr>
          <w:b/>
        </w:rPr>
        <w:t>Create Column</w:t>
      </w:r>
      <w:r>
        <w:t xml:space="preserve"> page and click the </w:t>
      </w:r>
      <w:r w:rsidRPr="00FB4F3F">
        <w:rPr>
          <w:b/>
        </w:rPr>
        <w:t>OK</w:t>
      </w:r>
      <w:r>
        <w:t xml:space="preserve"> button to create the new lookup column named </w:t>
      </w:r>
      <w:r w:rsidRPr="00123738">
        <w:rPr>
          <w:b/>
        </w:rPr>
        <w:t>Customer</w:t>
      </w:r>
      <w:r>
        <w:t>.</w:t>
      </w:r>
    </w:p>
    <w:p w14:paraId="049E2626" w14:textId="14594DD9" w:rsidR="00534FBA" w:rsidRDefault="00534FBA" w:rsidP="00DA7877">
      <w:pPr>
        <w:pStyle w:val="LabStepScreenshotLevel2"/>
      </w:pPr>
      <w:r>
        <w:drawing>
          <wp:inline distT="0" distB="0" distL="0" distR="0" wp14:anchorId="3FC77968" wp14:editId="2ED3EC83">
            <wp:extent cx="1308847" cy="353088"/>
            <wp:effectExtent l="19050" t="19050" r="24765" b="279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768" cy="3703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0C34D4" w14:textId="03B2E1FE" w:rsidR="00621D7A" w:rsidRDefault="00621D7A" w:rsidP="00621D7A">
      <w:pPr>
        <w:pStyle w:val="LabStepNumberedLevel2"/>
      </w:pPr>
      <w:r>
        <w:t xml:space="preserve">You should now be able to see the </w:t>
      </w:r>
      <w:r w:rsidRPr="00621D7A">
        <w:rPr>
          <w:b/>
        </w:rPr>
        <w:t>Customer</w:t>
      </w:r>
      <w:r>
        <w:t xml:space="preserve"> column in the </w:t>
      </w:r>
      <w:r w:rsidRPr="00621D7A">
        <w:rPr>
          <w:b/>
        </w:rPr>
        <w:t>Columns</w:t>
      </w:r>
      <w:r>
        <w:t xml:space="preserve"> collection of the </w:t>
      </w:r>
      <w:r w:rsidRPr="00621D7A">
        <w:rPr>
          <w:b/>
        </w:rPr>
        <w:t>Orders</w:t>
      </w:r>
      <w:r>
        <w:t xml:space="preserve"> list.</w:t>
      </w:r>
    </w:p>
    <w:p w14:paraId="3E824548" w14:textId="401139F8" w:rsidR="00534FBA" w:rsidRDefault="009A70C1" w:rsidP="00DA7877">
      <w:pPr>
        <w:pStyle w:val="LabStepScreenshotLevel2"/>
      </w:pPr>
      <w:r>
        <w:drawing>
          <wp:inline distT="0" distB="0" distL="0" distR="0" wp14:anchorId="38887885" wp14:editId="0CC91798">
            <wp:extent cx="4739341" cy="1111627"/>
            <wp:effectExtent l="19050" t="19050" r="23495" b="12700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667" cy="11203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30B90C" w14:textId="1E4A42BE" w:rsidR="00621D7A" w:rsidRDefault="00621D7A" w:rsidP="00621D7A">
      <w:pPr>
        <w:pStyle w:val="LabStepNumbered"/>
      </w:pPr>
      <w:r>
        <w:t xml:space="preserve">Add a new column named </w:t>
      </w:r>
      <w:r w:rsidRPr="00621D7A">
        <w:rPr>
          <w:b/>
        </w:rPr>
        <w:t>OrderDate</w:t>
      </w:r>
      <w:r>
        <w:t>.</w:t>
      </w:r>
    </w:p>
    <w:p w14:paraId="21EF28D3" w14:textId="2B1F92A7" w:rsidR="00621D7A" w:rsidRDefault="00621D7A" w:rsidP="00621D7A">
      <w:pPr>
        <w:pStyle w:val="LabStepNumberedLevel2"/>
      </w:pPr>
      <w:r>
        <w:t xml:space="preserve">Click on the </w:t>
      </w:r>
      <w:r w:rsidRPr="00123738">
        <w:rPr>
          <w:b/>
        </w:rPr>
        <w:t>Create column</w:t>
      </w:r>
      <w:r>
        <w:t xml:space="preserve"> link to navigate to the </w:t>
      </w:r>
      <w:r w:rsidRPr="00123738">
        <w:rPr>
          <w:b/>
        </w:rPr>
        <w:t>Create Column</w:t>
      </w:r>
      <w:r>
        <w:t xml:space="preserve"> page.</w:t>
      </w:r>
    </w:p>
    <w:p w14:paraId="2E7CFCFF" w14:textId="2FD1E887" w:rsidR="00621D7A" w:rsidRDefault="00621D7A" w:rsidP="00621D7A">
      <w:pPr>
        <w:pStyle w:val="LabStepNumberedLevel2"/>
      </w:pPr>
      <w:r>
        <w:t xml:space="preserve">On the </w:t>
      </w:r>
      <w:r w:rsidRPr="00123738">
        <w:rPr>
          <w:b/>
        </w:rPr>
        <w:t>Create Column</w:t>
      </w:r>
      <w:r>
        <w:t xml:space="preserve"> page, add a </w:t>
      </w:r>
      <w:r w:rsidRPr="00123738">
        <w:rPr>
          <w:b/>
        </w:rPr>
        <w:t>Column name</w:t>
      </w:r>
      <w:r>
        <w:t xml:space="preserve"> of </w:t>
      </w:r>
      <w:r>
        <w:rPr>
          <w:b/>
        </w:rPr>
        <w:t xml:space="preserve">OrderDate </w:t>
      </w:r>
      <w:r>
        <w:t xml:space="preserve">and select the </w:t>
      </w:r>
      <w:r>
        <w:rPr>
          <w:b/>
        </w:rPr>
        <w:t xml:space="preserve">Date and Time </w:t>
      </w:r>
      <w:r>
        <w:t>column type.</w:t>
      </w:r>
    </w:p>
    <w:p w14:paraId="12F7424F" w14:textId="7773A79D" w:rsidR="00534FBA" w:rsidRDefault="00534FBA" w:rsidP="00DA7877">
      <w:pPr>
        <w:pStyle w:val="LabStepScreenshotLevel2"/>
      </w:pPr>
      <w:r>
        <w:drawing>
          <wp:inline distT="0" distB="0" distL="0" distR="0" wp14:anchorId="56BAAC11" wp14:editId="19DEC055">
            <wp:extent cx="2170253" cy="1263968"/>
            <wp:effectExtent l="19050" t="19050" r="20955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113" cy="12848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11676E" w14:textId="20B17623" w:rsidR="00621D7A" w:rsidRDefault="00621D7A" w:rsidP="00621D7A">
      <w:pPr>
        <w:pStyle w:val="LabStepNumberedLevel2"/>
      </w:pPr>
      <w:r>
        <w:t xml:space="preserve">Move to the bottom of the </w:t>
      </w:r>
      <w:r w:rsidRPr="00123738">
        <w:rPr>
          <w:b/>
        </w:rPr>
        <w:t>Create Column</w:t>
      </w:r>
      <w:r>
        <w:t xml:space="preserve"> page and click the </w:t>
      </w:r>
      <w:r w:rsidRPr="00271B57">
        <w:rPr>
          <w:b/>
        </w:rPr>
        <w:t xml:space="preserve">OK </w:t>
      </w:r>
      <w:r>
        <w:t xml:space="preserve">button to create the new column named </w:t>
      </w:r>
      <w:r>
        <w:rPr>
          <w:b/>
        </w:rPr>
        <w:t>OrderDate</w:t>
      </w:r>
      <w:r>
        <w:t>.</w:t>
      </w:r>
    </w:p>
    <w:p w14:paraId="2BFE3374" w14:textId="1B603E1E" w:rsidR="00621D7A" w:rsidRDefault="00621D7A" w:rsidP="00621D7A">
      <w:pPr>
        <w:pStyle w:val="LabStepNumbered"/>
      </w:pPr>
      <w:r>
        <w:t xml:space="preserve">Add a new column named </w:t>
      </w:r>
      <w:r w:rsidRPr="00621D7A">
        <w:rPr>
          <w:b/>
        </w:rPr>
        <w:t>Order</w:t>
      </w:r>
      <w:r>
        <w:rPr>
          <w:b/>
        </w:rPr>
        <w:t>Amount</w:t>
      </w:r>
      <w:r>
        <w:t>.</w:t>
      </w:r>
    </w:p>
    <w:p w14:paraId="5208B664" w14:textId="77777777" w:rsidR="00621D7A" w:rsidRDefault="00621D7A" w:rsidP="00621D7A">
      <w:pPr>
        <w:pStyle w:val="LabStepNumberedLevel2"/>
      </w:pPr>
      <w:r>
        <w:t xml:space="preserve">Click on the </w:t>
      </w:r>
      <w:r w:rsidRPr="00123738">
        <w:rPr>
          <w:b/>
        </w:rPr>
        <w:t>Create column</w:t>
      </w:r>
      <w:r>
        <w:t xml:space="preserve"> link to navigate to the </w:t>
      </w:r>
      <w:r w:rsidRPr="00123738">
        <w:rPr>
          <w:b/>
        </w:rPr>
        <w:t>Create Column</w:t>
      </w:r>
      <w:r>
        <w:t xml:space="preserve"> page.</w:t>
      </w:r>
    </w:p>
    <w:p w14:paraId="3349FE95" w14:textId="57FB2054" w:rsidR="00621D7A" w:rsidRDefault="00621D7A" w:rsidP="00621D7A">
      <w:pPr>
        <w:pStyle w:val="LabStepNumberedLevel2"/>
      </w:pPr>
      <w:r>
        <w:t xml:space="preserve">On the </w:t>
      </w:r>
      <w:r w:rsidRPr="00123738">
        <w:rPr>
          <w:b/>
        </w:rPr>
        <w:t>Create Column</w:t>
      </w:r>
      <w:r>
        <w:t xml:space="preserve"> page, add a </w:t>
      </w:r>
      <w:r w:rsidRPr="00123738">
        <w:rPr>
          <w:b/>
        </w:rPr>
        <w:t>Column name</w:t>
      </w:r>
      <w:r>
        <w:t xml:space="preserve"> of </w:t>
      </w:r>
      <w:r>
        <w:rPr>
          <w:b/>
        </w:rPr>
        <w:t>OrderAmoun</w:t>
      </w:r>
      <w:r w:rsidR="003A32C1">
        <w:rPr>
          <w:b/>
        </w:rPr>
        <w:t>t</w:t>
      </w:r>
      <w:r>
        <w:rPr>
          <w:b/>
        </w:rPr>
        <w:t xml:space="preserve"> </w:t>
      </w:r>
      <w:r>
        <w:t xml:space="preserve">and select the </w:t>
      </w:r>
      <w:r>
        <w:rPr>
          <w:b/>
        </w:rPr>
        <w:t xml:space="preserve">Currency </w:t>
      </w:r>
      <w:r>
        <w:t>column type.</w:t>
      </w:r>
    </w:p>
    <w:p w14:paraId="398DBDA3" w14:textId="75F2132D" w:rsidR="00534FBA" w:rsidRDefault="00534FBA" w:rsidP="00DA7877">
      <w:pPr>
        <w:pStyle w:val="LabStepScreenshotLevel2"/>
      </w:pPr>
      <w:r>
        <w:drawing>
          <wp:inline distT="0" distB="0" distL="0" distR="0" wp14:anchorId="5AA7F140" wp14:editId="2B5A9CF9">
            <wp:extent cx="1776548" cy="1084474"/>
            <wp:effectExtent l="19050" t="19050" r="14605" b="209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25" cy="11105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66A8E7" w14:textId="77777777" w:rsidR="00621D7A" w:rsidRDefault="00621D7A" w:rsidP="00621D7A">
      <w:pPr>
        <w:pStyle w:val="LabStepNumberedLevel2"/>
      </w:pPr>
      <w:r>
        <w:t xml:space="preserve">Move to the bottom of the </w:t>
      </w:r>
      <w:r w:rsidRPr="00123738">
        <w:rPr>
          <w:b/>
        </w:rPr>
        <w:t>Create Column</w:t>
      </w:r>
      <w:r>
        <w:t xml:space="preserve"> page and click the </w:t>
      </w:r>
      <w:r w:rsidRPr="003A32C1">
        <w:rPr>
          <w:b/>
        </w:rPr>
        <w:t>OK</w:t>
      </w:r>
      <w:r>
        <w:t xml:space="preserve"> button to create the new column named </w:t>
      </w:r>
      <w:r>
        <w:rPr>
          <w:b/>
        </w:rPr>
        <w:t>OrderDate</w:t>
      </w:r>
      <w:r>
        <w:t>.</w:t>
      </w:r>
    </w:p>
    <w:p w14:paraId="4A705F91" w14:textId="31382119" w:rsidR="00621D7A" w:rsidRDefault="00621D7A" w:rsidP="00621D7A">
      <w:pPr>
        <w:pStyle w:val="LabStepNumberedLevel2"/>
      </w:pPr>
      <w:r>
        <w:t xml:space="preserve">You should now be able to see the </w:t>
      </w:r>
      <w:r>
        <w:rPr>
          <w:b/>
        </w:rPr>
        <w:t>OrderDate</w:t>
      </w:r>
      <w:r w:rsidRPr="00621D7A">
        <w:t xml:space="preserve"> and</w:t>
      </w:r>
      <w:r>
        <w:rPr>
          <w:b/>
        </w:rPr>
        <w:t xml:space="preserve"> OrderAmount </w:t>
      </w:r>
      <w:r>
        <w:t xml:space="preserve">columns in the </w:t>
      </w:r>
      <w:r w:rsidRPr="00621D7A">
        <w:rPr>
          <w:b/>
        </w:rPr>
        <w:t>Columns</w:t>
      </w:r>
      <w:r>
        <w:t xml:space="preserve"> collection of the </w:t>
      </w:r>
      <w:r w:rsidRPr="00621D7A">
        <w:rPr>
          <w:b/>
        </w:rPr>
        <w:t>Orders</w:t>
      </w:r>
      <w:r>
        <w:t xml:space="preserve"> list.</w:t>
      </w:r>
    </w:p>
    <w:p w14:paraId="4277EA21" w14:textId="13E0197F" w:rsidR="000860C9" w:rsidRDefault="000860C9" w:rsidP="00DA7877">
      <w:pPr>
        <w:pStyle w:val="LabStepScreenshotLevel2"/>
      </w:pPr>
      <w:r>
        <w:drawing>
          <wp:inline distT="0" distB="0" distL="0" distR="0" wp14:anchorId="5DF7E225" wp14:editId="10DD292F">
            <wp:extent cx="4187221" cy="1069788"/>
            <wp:effectExtent l="19050" t="19050" r="22860" b="165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937" cy="10827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EF6F76" w14:textId="4EBEB037" w:rsidR="000860C9" w:rsidRDefault="003A32C1" w:rsidP="000860C9">
      <w:pPr>
        <w:pStyle w:val="LabStepNumbered"/>
        <w:numPr>
          <w:ilvl w:val="0"/>
          <w:numId w:val="9"/>
        </w:numPr>
      </w:pPr>
      <w:r>
        <w:lastRenderedPageBreak/>
        <w:t xml:space="preserve">Create a new list named </w:t>
      </w:r>
      <w:r w:rsidR="000860C9" w:rsidRPr="003A32C1">
        <w:rPr>
          <w:b/>
        </w:rPr>
        <w:t>OrderDetails</w:t>
      </w:r>
      <w:r>
        <w:t>.</w:t>
      </w:r>
    </w:p>
    <w:p w14:paraId="4706E852" w14:textId="03F4445E" w:rsidR="000860C9" w:rsidRDefault="000860C9" w:rsidP="000860C9">
      <w:pPr>
        <w:pStyle w:val="LabStepNumberedLevel2"/>
        <w:numPr>
          <w:ilvl w:val="1"/>
          <w:numId w:val="9"/>
        </w:numPr>
      </w:pPr>
      <w:r>
        <w:t xml:space="preserve">Click on the gear icon and then click on </w:t>
      </w:r>
      <w:r>
        <w:rPr>
          <w:rFonts w:ascii="Segoe UI" w:eastAsia="Segoe UI" w:hAnsi="Segoe UI" w:cs="Segoe UI"/>
          <w:b/>
        </w:rPr>
        <w:t>Add an app</w:t>
      </w:r>
    </w:p>
    <w:p w14:paraId="6F0B71FF" w14:textId="3FD34D95" w:rsidR="000860C9" w:rsidRDefault="000860C9" w:rsidP="000860C9">
      <w:pPr>
        <w:pStyle w:val="LabStepScreenshotLevel2"/>
      </w:pPr>
      <w:r>
        <w:rPr>
          <w:rFonts w:ascii="Calibri" w:eastAsia="Calibri" w:hAnsi="Calibri" w:cs="Calibri"/>
        </w:rPr>
        <w:drawing>
          <wp:inline distT="0" distB="0" distL="0" distR="0" wp14:anchorId="7983103A" wp14:editId="2033A331">
            <wp:extent cx="1458259" cy="1205517"/>
            <wp:effectExtent l="19050" t="19050" r="27940" b="139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1997" cy="12251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14:paraId="2521262B" w14:textId="77777777" w:rsidR="000860C9" w:rsidRDefault="000860C9" w:rsidP="000860C9">
      <w:pPr>
        <w:pStyle w:val="LabStepNumberedLevel2"/>
        <w:numPr>
          <w:ilvl w:val="1"/>
          <w:numId w:val="9"/>
        </w:numPr>
        <w:rPr>
          <w:sz w:val="20"/>
          <w:szCs w:val="20"/>
        </w:rPr>
      </w:pPr>
      <w:r>
        <w:rPr>
          <w:sz w:val="20"/>
          <w:szCs w:val="20"/>
        </w:rPr>
        <w:t xml:space="preserve">Click </w:t>
      </w:r>
      <w:r w:rsidRPr="00E4146A">
        <w:rPr>
          <w:sz w:val="20"/>
          <w:szCs w:val="20"/>
        </w:rPr>
        <w:t>the</w:t>
      </w:r>
      <w:r w:rsidRPr="007E4850">
        <w:rPr>
          <w:b/>
          <w:sz w:val="20"/>
          <w:szCs w:val="20"/>
        </w:rPr>
        <w:t xml:space="preserve"> Custom List</w:t>
      </w:r>
      <w:r>
        <w:rPr>
          <w:sz w:val="20"/>
          <w:szCs w:val="20"/>
        </w:rPr>
        <w:t xml:space="preserve"> tile to create a new custom list.</w:t>
      </w:r>
    </w:p>
    <w:p w14:paraId="03C21412" w14:textId="77777777" w:rsidR="000860C9" w:rsidRDefault="000860C9" w:rsidP="000860C9">
      <w:pPr>
        <w:pStyle w:val="LabStepScreenshotLevel2"/>
      </w:pPr>
      <w:r>
        <w:drawing>
          <wp:inline distT="0" distB="0" distL="0" distR="0" wp14:anchorId="234D3577" wp14:editId="6408E8F3">
            <wp:extent cx="3213463" cy="1228503"/>
            <wp:effectExtent l="19050" t="19050" r="2540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990" cy="12550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889EDA" w14:textId="1136125D" w:rsidR="000860C9" w:rsidRDefault="000860C9" w:rsidP="000860C9">
      <w:pPr>
        <w:pStyle w:val="LabStepNumberedLevel2"/>
      </w:pPr>
      <w:r>
        <w:t xml:space="preserve">When prompted with the </w:t>
      </w:r>
      <w:r w:rsidRPr="007E4850">
        <w:rPr>
          <w:b/>
        </w:rPr>
        <w:t>Adding Custom List</w:t>
      </w:r>
      <w:r>
        <w:t xml:space="preserve"> dialog, add a </w:t>
      </w:r>
      <w:r w:rsidRPr="007E4850">
        <w:rPr>
          <w:b/>
        </w:rPr>
        <w:t>Name</w:t>
      </w:r>
      <w:r>
        <w:t xml:space="preserve"> of </w:t>
      </w:r>
      <w:r>
        <w:rPr>
          <w:b/>
        </w:rPr>
        <w:t>OrderDetails</w:t>
      </w:r>
      <w:r>
        <w:t xml:space="preserve"> and click </w:t>
      </w:r>
      <w:r w:rsidRPr="007E4850">
        <w:rPr>
          <w:b/>
        </w:rPr>
        <w:t>Create</w:t>
      </w:r>
      <w:r>
        <w:t>.</w:t>
      </w:r>
    </w:p>
    <w:p w14:paraId="5F42E065" w14:textId="41100A17" w:rsidR="000860C9" w:rsidRDefault="000860C9" w:rsidP="000860C9">
      <w:pPr>
        <w:pStyle w:val="LabStepScreenshotLevel2"/>
      </w:pPr>
      <w:r>
        <w:drawing>
          <wp:inline distT="0" distB="0" distL="0" distR="0" wp14:anchorId="47A7E0AF" wp14:editId="47E8EE5E">
            <wp:extent cx="3777951" cy="1097280"/>
            <wp:effectExtent l="19050" t="19050" r="13335" b="266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209" cy="11150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A75C4F" w14:textId="6415F15B" w:rsidR="000860C9" w:rsidRDefault="000860C9" w:rsidP="000860C9">
      <w:pPr>
        <w:pStyle w:val="LabStepNumberedLevel2"/>
      </w:pPr>
      <w:r>
        <w:t xml:space="preserve">Once the </w:t>
      </w:r>
      <w:r>
        <w:rPr>
          <w:b/>
        </w:rPr>
        <w:t>OrderDetails</w:t>
      </w:r>
      <w:r>
        <w:t xml:space="preserve"> list has been created, you should be able to locate this new list on the </w:t>
      </w:r>
      <w:r w:rsidRPr="007E4850">
        <w:rPr>
          <w:b/>
        </w:rPr>
        <w:t>Site contents</w:t>
      </w:r>
      <w:r>
        <w:t xml:space="preserve"> page.</w:t>
      </w:r>
    </w:p>
    <w:p w14:paraId="4A315DFC" w14:textId="28342EAD" w:rsidR="000860C9" w:rsidRDefault="000860C9" w:rsidP="000860C9">
      <w:pPr>
        <w:pStyle w:val="LabStepNumberedLevel2"/>
      </w:pPr>
      <w:r>
        <w:t xml:space="preserve">On the </w:t>
      </w:r>
      <w:r w:rsidRPr="00E4146A">
        <w:rPr>
          <w:b/>
        </w:rPr>
        <w:t>Site contents</w:t>
      </w:r>
      <w:r>
        <w:t xml:space="preserve"> page, drop down the context menu to the right of the </w:t>
      </w:r>
      <w:r>
        <w:rPr>
          <w:b/>
        </w:rPr>
        <w:t>OrderDetails</w:t>
      </w:r>
      <w:r>
        <w:t xml:space="preserve"> list and then click </w:t>
      </w:r>
      <w:r w:rsidRPr="00E862E8">
        <w:rPr>
          <w:b/>
        </w:rPr>
        <w:t>Settings</w:t>
      </w:r>
      <w:r>
        <w:t>.</w:t>
      </w:r>
    </w:p>
    <w:p w14:paraId="0B2AC53E" w14:textId="77777777" w:rsidR="009A70C1" w:rsidRDefault="009A70C1" w:rsidP="009A70C1">
      <w:pPr>
        <w:pStyle w:val="LabStepScreenshotLevel2"/>
      </w:pPr>
      <w:r>
        <w:drawing>
          <wp:inline distT="0" distB="0" distL="0" distR="0" wp14:anchorId="02DD966C" wp14:editId="09E057DF">
            <wp:extent cx="2862729" cy="1224165"/>
            <wp:effectExtent l="19050" t="19050" r="13970" b="146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442" cy="12364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4F0BA0" w14:textId="68EEBB44" w:rsidR="000860C9" w:rsidRDefault="000860C9" w:rsidP="000860C9">
      <w:pPr>
        <w:pStyle w:val="LabStepNumberedLevel2"/>
      </w:pPr>
      <w:r>
        <w:t xml:space="preserve">On the </w:t>
      </w:r>
      <w:r w:rsidRPr="00E862E8">
        <w:rPr>
          <w:b/>
        </w:rPr>
        <w:t>Settings</w:t>
      </w:r>
      <w:r>
        <w:t xml:space="preserve"> page, click the </w:t>
      </w:r>
      <w:r w:rsidRPr="00E862E8">
        <w:rPr>
          <w:b/>
        </w:rPr>
        <w:t>Advanced Settings</w:t>
      </w:r>
      <w:r>
        <w:t xml:space="preserve"> link to navigate to the </w:t>
      </w:r>
      <w:r w:rsidRPr="00E862E8">
        <w:rPr>
          <w:b/>
        </w:rPr>
        <w:t>Advanced Settings</w:t>
      </w:r>
      <w:r>
        <w:t xml:space="preserve"> page.</w:t>
      </w:r>
    </w:p>
    <w:p w14:paraId="23C35111" w14:textId="77777777" w:rsidR="000860C9" w:rsidRDefault="000860C9" w:rsidP="000860C9">
      <w:pPr>
        <w:pStyle w:val="LabStepNumberedLevel2"/>
      </w:pPr>
      <w:r>
        <w:t xml:space="preserve">On the </w:t>
      </w:r>
      <w:r w:rsidRPr="00E862E8">
        <w:rPr>
          <w:b/>
        </w:rPr>
        <w:t>Advanced Settings</w:t>
      </w:r>
      <w:r>
        <w:t xml:space="preserve"> page, change the </w:t>
      </w:r>
      <w:r w:rsidRPr="00E862E8">
        <w:rPr>
          <w:b/>
        </w:rPr>
        <w:t>Attachments</w:t>
      </w:r>
      <w:r>
        <w:t xml:space="preserve"> setting to </w:t>
      </w:r>
      <w:r w:rsidRPr="00E862E8">
        <w:rPr>
          <w:b/>
        </w:rPr>
        <w:t>Disabled</w:t>
      </w:r>
      <w:r>
        <w:t>.</w:t>
      </w:r>
    </w:p>
    <w:p w14:paraId="1709B5CC" w14:textId="77777777" w:rsidR="000860C9" w:rsidRDefault="000860C9" w:rsidP="000860C9">
      <w:pPr>
        <w:pStyle w:val="LabStepScreenshotLevel2"/>
      </w:pPr>
      <w:r>
        <w:drawing>
          <wp:inline distT="0" distB="0" distL="0" distR="0" wp14:anchorId="66BB5C4D" wp14:editId="6BA1B016">
            <wp:extent cx="3338011" cy="666206"/>
            <wp:effectExtent l="19050" t="19050" r="15240" b="196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06" t="79047"/>
                    <a:stretch/>
                  </pic:blipFill>
                  <pic:spPr bwMode="auto">
                    <a:xfrm>
                      <a:off x="0" y="0"/>
                      <a:ext cx="3579093" cy="71432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0048F" w14:textId="77777777" w:rsidR="000860C9" w:rsidRDefault="000860C9" w:rsidP="000860C9">
      <w:pPr>
        <w:pStyle w:val="LabStepNumberedLevel2"/>
      </w:pPr>
      <w:r>
        <w:lastRenderedPageBreak/>
        <w:t xml:space="preserve">When prompted with the warning about disabling attachments, click </w:t>
      </w:r>
      <w:r w:rsidRPr="00E4146A">
        <w:rPr>
          <w:b/>
        </w:rPr>
        <w:t>OK</w:t>
      </w:r>
      <w:r>
        <w:t xml:space="preserve"> to continue.</w:t>
      </w:r>
    </w:p>
    <w:p w14:paraId="320BDDA8" w14:textId="77777777" w:rsidR="000860C9" w:rsidRDefault="000860C9" w:rsidP="000860C9">
      <w:pPr>
        <w:pStyle w:val="LabStepScreenshotLevel2"/>
      </w:pPr>
      <w:r>
        <w:drawing>
          <wp:inline distT="0" distB="0" distL="0" distR="0" wp14:anchorId="31E3AEAF" wp14:editId="4FEAB007">
            <wp:extent cx="2481943" cy="895257"/>
            <wp:effectExtent l="19050" t="19050" r="13970" b="196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798" cy="9374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434B9A" w14:textId="77777777" w:rsidR="000860C9" w:rsidRDefault="000860C9" w:rsidP="000860C9">
      <w:pPr>
        <w:pStyle w:val="LabStepNumberedLevel2"/>
      </w:pPr>
      <w:r>
        <w:t xml:space="preserve">Scroll to the bottom of the </w:t>
      </w:r>
      <w:r w:rsidRPr="00E862E8">
        <w:rPr>
          <w:b/>
        </w:rPr>
        <w:t>Advanced Settings</w:t>
      </w:r>
      <w:r>
        <w:t xml:space="preserve"> page and click </w:t>
      </w:r>
      <w:r w:rsidRPr="00E4146A">
        <w:rPr>
          <w:b/>
        </w:rPr>
        <w:t>OK</w:t>
      </w:r>
      <w:r>
        <w:t xml:space="preserve"> to save your changes and return to the </w:t>
      </w:r>
      <w:r w:rsidRPr="00E862E8">
        <w:rPr>
          <w:b/>
        </w:rPr>
        <w:t>Settings</w:t>
      </w:r>
      <w:r>
        <w:t xml:space="preserve"> page.</w:t>
      </w:r>
    </w:p>
    <w:p w14:paraId="0CB8170F" w14:textId="2EC85DEE" w:rsidR="000860C9" w:rsidRDefault="000860C9" w:rsidP="000860C9">
      <w:pPr>
        <w:pStyle w:val="LabStepNumbered"/>
      </w:pPr>
      <w:r>
        <w:t xml:space="preserve">Configure the columns for the new </w:t>
      </w:r>
      <w:r>
        <w:rPr>
          <w:b/>
        </w:rPr>
        <w:t>OrderDetails</w:t>
      </w:r>
      <w:r>
        <w:t xml:space="preserve"> list.</w:t>
      </w:r>
    </w:p>
    <w:p w14:paraId="0D595233" w14:textId="77777777" w:rsidR="000860C9" w:rsidRDefault="000860C9" w:rsidP="000860C9">
      <w:pPr>
        <w:pStyle w:val="LabStepNumberedLevel2"/>
      </w:pPr>
      <w:r>
        <w:t xml:space="preserve">In the </w:t>
      </w:r>
      <w:r w:rsidRPr="00E862E8">
        <w:rPr>
          <w:b/>
        </w:rPr>
        <w:t>Setting</w:t>
      </w:r>
      <w:r>
        <w:t xml:space="preserve"> page, scroll down to the </w:t>
      </w:r>
      <w:r w:rsidRPr="00E862E8">
        <w:rPr>
          <w:b/>
        </w:rPr>
        <w:t>Columns</w:t>
      </w:r>
      <w:r>
        <w:t xml:space="preserve"> section.</w:t>
      </w:r>
    </w:p>
    <w:p w14:paraId="36B32766" w14:textId="31B389F1" w:rsidR="000860C9" w:rsidRDefault="000860C9" w:rsidP="000860C9">
      <w:pPr>
        <w:pStyle w:val="LabStepNumberedLevel2"/>
      </w:pPr>
      <w:r>
        <w:t xml:space="preserve">At this point, the list contains a field named </w:t>
      </w:r>
      <w:r w:rsidRPr="00E862E8">
        <w:rPr>
          <w:b/>
        </w:rPr>
        <w:t>Title</w:t>
      </w:r>
      <w:r>
        <w:t>.</w:t>
      </w:r>
    </w:p>
    <w:p w14:paraId="4FBFAB01" w14:textId="36B29ED5" w:rsidR="003A32C1" w:rsidRDefault="005D7D65" w:rsidP="000860C9">
      <w:pPr>
        <w:pStyle w:val="LabStepNumberedLevel2"/>
      </w:pPr>
      <w:r>
        <w:t xml:space="preserve">Click the link for the </w:t>
      </w:r>
      <w:r w:rsidRPr="005D7D65">
        <w:rPr>
          <w:b/>
        </w:rPr>
        <w:t>Title</w:t>
      </w:r>
      <w:r>
        <w:t xml:space="preserve"> column to navigate to the </w:t>
      </w:r>
      <w:r w:rsidRPr="005D7D65">
        <w:rPr>
          <w:b/>
        </w:rPr>
        <w:t>Edit Column</w:t>
      </w:r>
      <w:r>
        <w:t xml:space="preserve"> page.</w:t>
      </w:r>
    </w:p>
    <w:p w14:paraId="11FB48BA" w14:textId="5DAAB525" w:rsidR="000860C9" w:rsidRDefault="000860C9" w:rsidP="000860C9">
      <w:pPr>
        <w:pStyle w:val="LabStepScreenshotLevel2"/>
      </w:pPr>
      <w:r>
        <w:drawing>
          <wp:inline distT="0" distB="0" distL="0" distR="0" wp14:anchorId="589F8D18" wp14:editId="04676204">
            <wp:extent cx="4587934" cy="1254034"/>
            <wp:effectExtent l="19050" t="19050" r="22225" b="2286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027" cy="13273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F43D48" w14:textId="6909A57F" w:rsidR="005D7D65" w:rsidRDefault="005D7D65" w:rsidP="005D7D65">
      <w:pPr>
        <w:pStyle w:val="LabStepNumberedLevel2"/>
      </w:pPr>
      <w:r>
        <w:t xml:space="preserve">Select the </w:t>
      </w:r>
      <w:r w:rsidRPr="005D7D65">
        <w:rPr>
          <w:b/>
        </w:rPr>
        <w:t>No</w:t>
      </w:r>
      <w:r>
        <w:t xml:space="preserve"> option for </w:t>
      </w:r>
      <w:r w:rsidRPr="005D7D65">
        <w:rPr>
          <w:b/>
        </w:rPr>
        <w:t>Require that this column contains information</w:t>
      </w:r>
      <w:r>
        <w:t>.</w:t>
      </w:r>
    </w:p>
    <w:p w14:paraId="1E78B8FC" w14:textId="0BD6FF0A" w:rsidR="00925756" w:rsidRDefault="00925756" w:rsidP="000860C9">
      <w:pPr>
        <w:pStyle w:val="LabStepScreenshotLevel2"/>
      </w:pPr>
      <w:r>
        <w:drawing>
          <wp:inline distT="0" distB="0" distL="0" distR="0" wp14:anchorId="4AD46C56" wp14:editId="351ABBFD">
            <wp:extent cx="2529068" cy="1735431"/>
            <wp:effectExtent l="19050" t="19050" r="24130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220" cy="1767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21C4C9" w14:textId="0FF97125" w:rsidR="000860C9" w:rsidRDefault="005D7D65" w:rsidP="005D7D65">
      <w:pPr>
        <w:pStyle w:val="LabStepNumberedLevel2"/>
      </w:pPr>
      <w:r>
        <w:t xml:space="preserve">Click </w:t>
      </w:r>
      <w:r w:rsidRPr="005D7D65">
        <w:rPr>
          <w:b/>
        </w:rPr>
        <w:t>OK</w:t>
      </w:r>
      <w:r>
        <w:t xml:space="preserve"> at the bottom of the </w:t>
      </w:r>
      <w:r w:rsidRPr="005D7D65">
        <w:rPr>
          <w:b/>
        </w:rPr>
        <w:t>Edit Column</w:t>
      </w:r>
      <w:r>
        <w:t xml:space="preserve"> page to save your changes to the </w:t>
      </w:r>
      <w:r w:rsidRPr="005D7D65">
        <w:rPr>
          <w:b/>
        </w:rPr>
        <w:t>Title</w:t>
      </w:r>
      <w:r>
        <w:t xml:space="preserve"> column.</w:t>
      </w:r>
    </w:p>
    <w:p w14:paraId="271D75A0" w14:textId="77777777" w:rsidR="005D7D65" w:rsidRDefault="005D7D65" w:rsidP="005D7D65">
      <w:pPr>
        <w:pStyle w:val="LabStepNumberedLevel2"/>
      </w:pPr>
      <w:r>
        <w:t xml:space="preserve">Click on the </w:t>
      </w:r>
      <w:r w:rsidRPr="00123738">
        <w:rPr>
          <w:b/>
        </w:rPr>
        <w:t>Create column</w:t>
      </w:r>
      <w:r>
        <w:t xml:space="preserve"> link to navigate to the </w:t>
      </w:r>
      <w:r w:rsidRPr="00123738">
        <w:rPr>
          <w:b/>
        </w:rPr>
        <w:t>Create Column</w:t>
      </w:r>
      <w:r>
        <w:t xml:space="preserve"> page.</w:t>
      </w:r>
    </w:p>
    <w:p w14:paraId="5A873C38" w14:textId="303638F1" w:rsidR="000860C9" w:rsidRDefault="000860C9" w:rsidP="000860C9">
      <w:pPr>
        <w:pStyle w:val="LabStepScreenshotLevel2"/>
      </w:pPr>
      <w:r>
        <w:drawing>
          <wp:inline distT="0" distB="0" distL="0" distR="0" wp14:anchorId="77743B71" wp14:editId="69E29591">
            <wp:extent cx="4482190" cy="1593668"/>
            <wp:effectExtent l="19050" t="19050" r="13970" b="260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077" cy="1611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D987B3" w14:textId="5B46ABBE" w:rsidR="005D7D65" w:rsidRDefault="005D7D65" w:rsidP="005D7D65">
      <w:pPr>
        <w:pStyle w:val="LabStepNumberedLevel2"/>
      </w:pPr>
      <w:r>
        <w:lastRenderedPageBreak/>
        <w:t xml:space="preserve">On the </w:t>
      </w:r>
      <w:r w:rsidRPr="00123738">
        <w:rPr>
          <w:b/>
        </w:rPr>
        <w:t>Create Column</w:t>
      </w:r>
      <w:r>
        <w:t xml:space="preserve"> page, add a </w:t>
      </w:r>
      <w:r w:rsidRPr="00123738">
        <w:rPr>
          <w:b/>
        </w:rPr>
        <w:t>Column name</w:t>
      </w:r>
      <w:r>
        <w:t xml:space="preserve"> of </w:t>
      </w:r>
      <w:r>
        <w:rPr>
          <w:b/>
        </w:rPr>
        <w:t>Order</w:t>
      </w:r>
      <w:r>
        <w:t xml:space="preserve"> and select the </w:t>
      </w:r>
      <w:r w:rsidRPr="00123738">
        <w:rPr>
          <w:b/>
        </w:rPr>
        <w:t>Lookup</w:t>
      </w:r>
      <w:r>
        <w:t xml:space="preserve"> column type.</w:t>
      </w:r>
    </w:p>
    <w:p w14:paraId="0B714E56" w14:textId="16739684" w:rsidR="00AB2A5E" w:rsidRDefault="00AB2A5E" w:rsidP="000860C9">
      <w:pPr>
        <w:pStyle w:val="LabStepScreenshotLevel2"/>
      </w:pPr>
      <w:r>
        <w:drawing>
          <wp:inline distT="0" distB="0" distL="0" distR="0" wp14:anchorId="1CC4C363" wp14:editId="7E21E3D7">
            <wp:extent cx="3116322" cy="1358537"/>
            <wp:effectExtent l="19050" t="19050" r="27305" b="133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918" cy="1399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BEB638" w14:textId="77777777" w:rsidR="005D7D65" w:rsidRDefault="005D7D65" w:rsidP="005D7D65">
      <w:pPr>
        <w:pStyle w:val="LabStepNumberedLevel2"/>
      </w:pPr>
      <w:r>
        <w:t xml:space="preserve">Move down on the </w:t>
      </w:r>
      <w:r w:rsidRPr="00123738">
        <w:rPr>
          <w:b/>
        </w:rPr>
        <w:t>Create Column</w:t>
      </w:r>
      <w:r>
        <w:t xml:space="preserve"> page and locate the </w:t>
      </w:r>
      <w:r w:rsidRPr="00123738">
        <w:rPr>
          <w:b/>
        </w:rPr>
        <w:t>Additional Column Settings</w:t>
      </w:r>
      <w:r>
        <w:t xml:space="preserve"> section.</w:t>
      </w:r>
    </w:p>
    <w:p w14:paraId="14614FE6" w14:textId="26255F08" w:rsidR="005D7D65" w:rsidRDefault="005D7D65" w:rsidP="005D7D65">
      <w:pPr>
        <w:pStyle w:val="LabStepNumberedLevel2"/>
      </w:pPr>
      <w:r>
        <w:t xml:space="preserve">Set </w:t>
      </w:r>
      <w:r w:rsidRPr="00123738">
        <w:rPr>
          <w:b/>
        </w:rPr>
        <w:t>Get information from</w:t>
      </w:r>
      <w:r>
        <w:t xml:space="preserve"> to </w:t>
      </w:r>
      <w:r>
        <w:rPr>
          <w:b/>
        </w:rPr>
        <w:t>Orders</w:t>
      </w:r>
      <w:r>
        <w:t xml:space="preserve"> and </w:t>
      </w:r>
      <w:r w:rsidRPr="00123738">
        <w:rPr>
          <w:b/>
        </w:rPr>
        <w:t>in this column</w:t>
      </w:r>
      <w:r>
        <w:t xml:space="preserve"> to </w:t>
      </w:r>
      <w:r>
        <w:rPr>
          <w:b/>
        </w:rPr>
        <w:t>ID</w:t>
      </w:r>
      <w:r>
        <w:t xml:space="preserve"> as shown in the following screenshot.</w:t>
      </w:r>
    </w:p>
    <w:p w14:paraId="3C765CC8" w14:textId="6E4D54AA" w:rsidR="00AB2A5E" w:rsidRDefault="00AB2A5E" w:rsidP="000860C9">
      <w:pPr>
        <w:pStyle w:val="LabStepScreenshotLevel2"/>
      </w:pPr>
      <w:r>
        <w:drawing>
          <wp:inline distT="0" distB="0" distL="0" distR="0" wp14:anchorId="2DCA5626" wp14:editId="4D6D2DF3">
            <wp:extent cx="2646609" cy="1049818"/>
            <wp:effectExtent l="19050" t="19050" r="20955" b="171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556" cy="10843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FC4DB3" w14:textId="2288CD35" w:rsidR="005D7D65" w:rsidRDefault="005D7D65" w:rsidP="005D7D65">
      <w:pPr>
        <w:pStyle w:val="LabStepNumberedLevel2"/>
      </w:pPr>
      <w:r>
        <w:t xml:space="preserve">Move to the bottom of the </w:t>
      </w:r>
      <w:r w:rsidRPr="00123738">
        <w:rPr>
          <w:b/>
        </w:rPr>
        <w:t>Create Column</w:t>
      </w:r>
      <w:r>
        <w:t xml:space="preserve"> page and click the </w:t>
      </w:r>
      <w:r w:rsidRPr="005D7D65">
        <w:rPr>
          <w:b/>
        </w:rPr>
        <w:t>OK</w:t>
      </w:r>
      <w:r>
        <w:t xml:space="preserve"> button to create the new lookup column named </w:t>
      </w:r>
      <w:r>
        <w:rPr>
          <w:b/>
        </w:rPr>
        <w:t>Order</w:t>
      </w:r>
      <w:r>
        <w:t>.</w:t>
      </w:r>
    </w:p>
    <w:p w14:paraId="13D348D0" w14:textId="64EE00A6" w:rsidR="005D7D65" w:rsidRDefault="005D7D65" w:rsidP="005D7D65">
      <w:pPr>
        <w:pStyle w:val="LabStepNumbered"/>
      </w:pPr>
      <w:r>
        <w:t xml:space="preserve">Add a new column named </w:t>
      </w:r>
      <w:r>
        <w:rPr>
          <w:b/>
        </w:rPr>
        <w:t>Quantity</w:t>
      </w:r>
      <w:r>
        <w:t>.</w:t>
      </w:r>
    </w:p>
    <w:p w14:paraId="2B9D0FBB" w14:textId="77777777" w:rsidR="005D7D65" w:rsidRDefault="005D7D65" w:rsidP="005D7D65">
      <w:pPr>
        <w:pStyle w:val="LabStepNumberedLevel2"/>
      </w:pPr>
      <w:r>
        <w:t xml:space="preserve">Click on the </w:t>
      </w:r>
      <w:r w:rsidRPr="00123738">
        <w:rPr>
          <w:b/>
        </w:rPr>
        <w:t>Create column</w:t>
      </w:r>
      <w:r>
        <w:t xml:space="preserve"> link to navigate to the </w:t>
      </w:r>
      <w:r w:rsidRPr="00123738">
        <w:rPr>
          <w:b/>
        </w:rPr>
        <w:t>Create Column</w:t>
      </w:r>
      <w:r>
        <w:t xml:space="preserve"> page.</w:t>
      </w:r>
    </w:p>
    <w:p w14:paraId="43714D4E" w14:textId="0142069C" w:rsidR="005D7D65" w:rsidRDefault="005D7D65" w:rsidP="005D7D65">
      <w:pPr>
        <w:pStyle w:val="LabStepNumberedLevel2"/>
      </w:pPr>
      <w:r>
        <w:t xml:space="preserve">On the </w:t>
      </w:r>
      <w:r w:rsidRPr="00123738">
        <w:rPr>
          <w:b/>
        </w:rPr>
        <w:t>Create Column</w:t>
      </w:r>
      <w:r>
        <w:t xml:space="preserve"> page, add a </w:t>
      </w:r>
      <w:r w:rsidRPr="00123738">
        <w:rPr>
          <w:b/>
        </w:rPr>
        <w:t>Column name</w:t>
      </w:r>
      <w:r>
        <w:t xml:space="preserve"> of </w:t>
      </w:r>
      <w:r>
        <w:rPr>
          <w:b/>
        </w:rPr>
        <w:t xml:space="preserve">Quantity </w:t>
      </w:r>
      <w:r>
        <w:t xml:space="preserve">and select the </w:t>
      </w:r>
      <w:r>
        <w:rPr>
          <w:b/>
        </w:rPr>
        <w:t xml:space="preserve">Number </w:t>
      </w:r>
      <w:r>
        <w:t>column type.</w:t>
      </w:r>
    </w:p>
    <w:p w14:paraId="1794D274" w14:textId="5D042E4A" w:rsidR="00AB2A5E" w:rsidRDefault="00AB2A5E" w:rsidP="000860C9">
      <w:pPr>
        <w:pStyle w:val="LabStepScreenshotLevel2"/>
      </w:pPr>
      <w:r>
        <w:drawing>
          <wp:inline distT="0" distB="0" distL="0" distR="0" wp14:anchorId="77434D1A" wp14:editId="51714B53">
            <wp:extent cx="2526955" cy="1397725"/>
            <wp:effectExtent l="19050" t="19050" r="26035" b="1206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530" cy="14201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602C7B" w14:textId="18F33FB0" w:rsidR="005D7D65" w:rsidRDefault="005D7D65" w:rsidP="005D7D65">
      <w:pPr>
        <w:pStyle w:val="LabStepNumberedLevel2"/>
      </w:pPr>
      <w:r>
        <w:t xml:space="preserve">Move to the bottom of the </w:t>
      </w:r>
      <w:r w:rsidRPr="00123738">
        <w:rPr>
          <w:b/>
        </w:rPr>
        <w:t>Create Column</w:t>
      </w:r>
      <w:r>
        <w:t xml:space="preserve"> page and click the </w:t>
      </w:r>
      <w:r w:rsidRPr="009A70C1">
        <w:rPr>
          <w:b/>
        </w:rPr>
        <w:t>OK</w:t>
      </w:r>
      <w:r>
        <w:t xml:space="preserve"> button to create the new column named </w:t>
      </w:r>
      <w:r>
        <w:rPr>
          <w:b/>
        </w:rPr>
        <w:t>Quantity</w:t>
      </w:r>
      <w:r>
        <w:t>.</w:t>
      </w:r>
    </w:p>
    <w:p w14:paraId="06975097" w14:textId="14494884" w:rsidR="005D7D65" w:rsidRDefault="005D7D65" w:rsidP="005D7D65">
      <w:pPr>
        <w:pStyle w:val="LabStepNumbered"/>
      </w:pPr>
      <w:r>
        <w:t xml:space="preserve">Add a new column named </w:t>
      </w:r>
      <w:r w:rsidR="0084628A">
        <w:rPr>
          <w:b/>
        </w:rPr>
        <w:t>Product</w:t>
      </w:r>
      <w:r>
        <w:t>.</w:t>
      </w:r>
    </w:p>
    <w:p w14:paraId="75FB6587" w14:textId="77777777" w:rsidR="005D7D65" w:rsidRDefault="005D7D65" w:rsidP="005D7D65">
      <w:pPr>
        <w:pStyle w:val="LabStepNumberedLevel2"/>
      </w:pPr>
      <w:r>
        <w:t xml:space="preserve">Click on the </w:t>
      </w:r>
      <w:r w:rsidRPr="00123738">
        <w:rPr>
          <w:b/>
        </w:rPr>
        <w:t>Create column</w:t>
      </w:r>
      <w:r>
        <w:t xml:space="preserve"> link to navigate to the </w:t>
      </w:r>
      <w:r w:rsidRPr="00123738">
        <w:rPr>
          <w:b/>
        </w:rPr>
        <w:t>Create Column</w:t>
      </w:r>
      <w:r>
        <w:t xml:space="preserve"> page.</w:t>
      </w:r>
    </w:p>
    <w:p w14:paraId="4872E07B" w14:textId="5DF3D394" w:rsidR="005D7D65" w:rsidRDefault="005D7D65" w:rsidP="005D7D65">
      <w:pPr>
        <w:pStyle w:val="LabStepNumberedLevel2"/>
      </w:pPr>
      <w:r>
        <w:t xml:space="preserve">On the </w:t>
      </w:r>
      <w:r w:rsidRPr="00123738">
        <w:rPr>
          <w:b/>
        </w:rPr>
        <w:t>Create Column</w:t>
      </w:r>
      <w:r>
        <w:t xml:space="preserve"> page, add a </w:t>
      </w:r>
      <w:r w:rsidRPr="00123738">
        <w:rPr>
          <w:b/>
        </w:rPr>
        <w:t>Column name</w:t>
      </w:r>
      <w:r>
        <w:t xml:space="preserve"> of </w:t>
      </w:r>
      <w:r w:rsidR="0084628A">
        <w:rPr>
          <w:b/>
        </w:rPr>
        <w:t xml:space="preserve">Product </w:t>
      </w:r>
      <w:r>
        <w:t xml:space="preserve">and select the </w:t>
      </w:r>
      <w:r w:rsidR="0084628A">
        <w:rPr>
          <w:b/>
        </w:rPr>
        <w:t>Single line of text</w:t>
      </w:r>
      <w:r>
        <w:rPr>
          <w:b/>
        </w:rPr>
        <w:t xml:space="preserve"> </w:t>
      </w:r>
      <w:r>
        <w:t>column type.</w:t>
      </w:r>
    </w:p>
    <w:p w14:paraId="1EB3433E" w14:textId="02944FD1" w:rsidR="00AB2A5E" w:rsidRDefault="00925756" w:rsidP="000860C9">
      <w:pPr>
        <w:pStyle w:val="LabStepScreenshotLevel2"/>
      </w:pPr>
      <w:r>
        <w:drawing>
          <wp:inline distT="0" distB="0" distL="0" distR="0" wp14:anchorId="12327038" wp14:editId="1C63D156">
            <wp:extent cx="2534194" cy="1148314"/>
            <wp:effectExtent l="19050" t="19050" r="19050" b="139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17" cy="11851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CAEB82" w14:textId="07BEC758" w:rsidR="0084628A" w:rsidRDefault="0084628A" w:rsidP="0084628A">
      <w:pPr>
        <w:pStyle w:val="LabStepNumberedLevel2"/>
      </w:pPr>
      <w:r>
        <w:t xml:space="preserve">Move to the bottom of the </w:t>
      </w:r>
      <w:r w:rsidRPr="00123738">
        <w:rPr>
          <w:b/>
        </w:rPr>
        <w:t>Create Column</w:t>
      </w:r>
      <w:r>
        <w:t xml:space="preserve"> page and click the </w:t>
      </w:r>
      <w:r w:rsidRPr="0084628A">
        <w:rPr>
          <w:b/>
        </w:rPr>
        <w:t>OK</w:t>
      </w:r>
      <w:r>
        <w:t xml:space="preserve"> button to create the new column named </w:t>
      </w:r>
      <w:r>
        <w:rPr>
          <w:b/>
        </w:rPr>
        <w:t>Product</w:t>
      </w:r>
      <w:r>
        <w:t>.</w:t>
      </w:r>
    </w:p>
    <w:p w14:paraId="0EF3E158" w14:textId="030BFBEF" w:rsidR="0084628A" w:rsidRDefault="0084628A" w:rsidP="0084628A">
      <w:pPr>
        <w:pStyle w:val="LabStepNumbered"/>
      </w:pPr>
      <w:r>
        <w:lastRenderedPageBreak/>
        <w:t xml:space="preserve">Add a new column named </w:t>
      </w:r>
      <w:r>
        <w:rPr>
          <w:b/>
        </w:rPr>
        <w:t>SalesAmount</w:t>
      </w:r>
      <w:r>
        <w:t>.</w:t>
      </w:r>
    </w:p>
    <w:p w14:paraId="3D18A1A5" w14:textId="77777777" w:rsidR="0084628A" w:rsidRDefault="0084628A" w:rsidP="0084628A">
      <w:pPr>
        <w:pStyle w:val="LabStepNumberedLevel2"/>
      </w:pPr>
      <w:r>
        <w:t xml:space="preserve">Click on the </w:t>
      </w:r>
      <w:r w:rsidRPr="00123738">
        <w:rPr>
          <w:b/>
        </w:rPr>
        <w:t>Create column</w:t>
      </w:r>
      <w:r>
        <w:t xml:space="preserve"> link to navigate to the </w:t>
      </w:r>
      <w:r w:rsidRPr="00123738">
        <w:rPr>
          <w:b/>
        </w:rPr>
        <w:t>Create Column</w:t>
      </w:r>
      <w:r>
        <w:t xml:space="preserve"> page.</w:t>
      </w:r>
    </w:p>
    <w:p w14:paraId="74FE0504" w14:textId="5F18E527" w:rsidR="0084628A" w:rsidRDefault="0084628A" w:rsidP="0084628A">
      <w:pPr>
        <w:pStyle w:val="LabStepNumberedLevel2"/>
      </w:pPr>
      <w:r>
        <w:t xml:space="preserve">On the </w:t>
      </w:r>
      <w:r w:rsidRPr="00123738">
        <w:rPr>
          <w:b/>
        </w:rPr>
        <w:t>Create Column</w:t>
      </w:r>
      <w:r>
        <w:t xml:space="preserve"> page, add a </w:t>
      </w:r>
      <w:r w:rsidRPr="00123738">
        <w:rPr>
          <w:b/>
        </w:rPr>
        <w:t>Column name</w:t>
      </w:r>
      <w:r>
        <w:t xml:space="preserve"> of </w:t>
      </w:r>
      <w:r>
        <w:rPr>
          <w:b/>
        </w:rPr>
        <w:t xml:space="preserve">SalesAmount </w:t>
      </w:r>
      <w:r>
        <w:t xml:space="preserve">and select the </w:t>
      </w:r>
      <w:r>
        <w:rPr>
          <w:b/>
        </w:rPr>
        <w:t xml:space="preserve">Currency </w:t>
      </w:r>
      <w:r>
        <w:t>column type.</w:t>
      </w:r>
    </w:p>
    <w:p w14:paraId="7EA2C744" w14:textId="22670148" w:rsidR="00925756" w:rsidRDefault="00925756" w:rsidP="000860C9">
      <w:pPr>
        <w:pStyle w:val="LabStepScreenshotLevel2"/>
      </w:pPr>
      <w:r>
        <w:drawing>
          <wp:inline distT="0" distB="0" distL="0" distR="0" wp14:anchorId="44F17A6C" wp14:editId="4C283E85">
            <wp:extent cx="2079812" cy="1238460"/>
            <wp:effectExtent l="19050" t="19050" r="15875" b="190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311" cy="12613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DA7C5B" w14:textId="77777777" w:rsidR="0084628A" w:rsidRDefault="0084628A" w:rsidP="0084628A">
      <w:pPr>
        <w:pStyle w:val="LabStepNumberedLevel2"/>
      </w:pPr>
      <w:r>
        <w:t xml:space="preserve">Move to the bottom of the </w:t>
      </w:r>
      <w:r w:rsidRPr="00123738">
        <w:rPr>
          <w:b/>
        </w:rPr>
        <w:t>Create Column</w:t>
      </w:r>
      <w:r>
        <w:t xml:space="preserve"> page and click the </w:t>
      </w:r>
      <w:r w:rsidRPr="0084628A">
        <w:rPr>
          <w:b/>
        </w:rPr>
        <w:t>OK</w:t>
      </w:r>
      <w:r>
        <w:t xml:space="preserve"> button to create the new column named </w:t>
      </w:r>
      <w:r>
        <w:rPr>
          <w:b/>
        </w:rPr>
        <w:t>Product</w:t>
      </w:r>
      <w:r>
        <w:t>.</w:t>
      </w:r>
    </w:p>
    <w:p w14:paraId="1D39E927" w14:textId="546806A2" w:rsidR="0084628A" w:rsidRDefault="0084628A" w:rsidP="0084628A">
      <w:pPr>
        <w:pStyle w:val="LabStepNumberedLevel2"/>
      </w:pPr>
      <w:r>
        <w:t xml:space="preserve">You should now be able to see the </w:t>
      </w:r>
      <w:r>
        <w:rPr>
          <w:b/>
        </w:rPr>
        <w:t xml:space="preserve">Order, Quantity, Product and SalesAmount </w:t>
      </w:r>
      <w:r>
        <w:t xml:space="preserve">columns in the </w:t>
      </w:r>
      <w:r w:rsidRPr="00621D7A">
        <w:rPr>
          <w:b/>
        </w:rPr>
        <w:t>Columns</w:t>
      </w:r>
      <w:r>
        <w:t xml:space="preserve"> collection.</w:t>
      </w:r>
    </w:p>
    <w:p w14:paraId="28F6EC89" w14:textId="7088B0E5" w:rsidR="00925756" w:rsidRDefault="00925756" w:rsidP="000860C9">
      <w:pPr>
        <w:pStyle w:val="LabStepScreenshotLevel2"/>
      </w:pPr>
      <w:r>
        <w:drawing>
          <wp:inline distT="0" distB="0" distL="0" distR="0" wp14:anchorId="4378E4C0" wp14:editId="4B97D044">
            <wp:extent cx="3734874" cy="1089872"/>
            <wp:effectExtent l="19050" t="19050" r="18415" b="152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821" cy="11269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F7376E" w14:textId="1C305BED" w:rsidR="009A70C1" w:rsidRDefault="009A70C1" w:rsidP="009A70C1">
      <w:pPr>
        <w:pStyle w:val="LabExerciseCallout"/>
      </w:pPr>
      <w:r>
        <w:t xml:space="preserve">Now that you have created the lists you need in your SharePoint site, you will return to working on the </w:t>
      </w:r>
      <w:r w:rsidRPr="009A70C1">
        <w:rPr>
          <w:b/>
        </w:rPr>
        <w:t>Customer Ordering</w:t>
      </w:r>
      <w:r>
        <w:t xml:space="preserve"> app in PowerApps Studio to add a new screen to submit orders and save order data and shopping cart data back to SharePoint.</w:t>
      </w:r>
    </w:p>
    <w:p w14:paraId="3CEC1B45" w14:textId="70237026" w:rsidR="0084628A" w:rsidRDefault="0084628A" w:rsidP="0084628A">
      <w:pPr>
        <w:pStyle w:val="Heading3"/>
      </w:pPr>
      <w:r>
        <w:t>Exercise 4: Create the Submit Order Screen</w:t>
      </w:r>
    </w:p>
    <w:p w14:paraId="48DF0766" w14:textId="7C4884F4" w:rsidR="0084628A" w:rsidRDefault="0084628A" w:rsidP="0084628A">
      <w:pPr>
        <w:pStyle w:val="LabExerciseLeadIn"/>
      </w:pPr>
      <w:r>
        <w:t xml:space="preserve">In this exercise, you will extend the </w:t>
      </w:r>
      <w:r w:rsidRPr="000F396D">
        <w:rPr>
          <w:b/>
        </w:rPr>
        <w:t>Customer Ordering</w:t>
      </w:r>
      <w:r>
        <w:t xml:space="preserve"> app by adding the </w:t>
      </w:r>
      <w:r w:rsidRPr="00BD7B89">
        <w:rPr>
          <w:b/>
        </w:rPr>
        <w:t>Submit Order Screen</w:t>
      </w:r>
      <w:r>
        <w:t xml:space="preserve"> and implementing the behavior to save shopping cart data into the SharePoint list</w:t>
      </w:r>
      <w:r w:rsidR="009A70C1">
        <w:t>s</w:t>
      </w:r>
      <w:r>
        <w:t xml:space="preserve"> you create</w:t>
      </w:r>
      <w:r w:rsidR="009A70C1">
        <w:t>d</w:t>
      </w:r>
      <w:r>
        <w:t xml:space="preserve"> in the previous exercise.</w:t>
      </w:r>
    </w:p>
    <w:p w14:paraId="4004449B" w14:textId="386E96E1" w:rsidR="009A70C1" w:rsidRDefault="009A70C1" w:rsidP="00CE161D">
      <w:pPr>
        <w:pStyle w:val="LabStepNumbered"/>
        <w:numPr>
          <w:ilvl w:val="0"/>
          <w:numId w:val="32"/>
        </w:numPr>
        <w:rPr>
          <w:sz w:val="20"/>
          <w:szCs w:val="20"/>
        </w:rPr>
      </w:pPr>
      <w:r>
        <w:rPr>
          <w:sz w:val="20"/>
          <w:szCs w:val="20"/>
        </w:rPr>
        <w:t xml:space="preserve">Return to the </w:t>
      </w:r>
      <w:r w:rsidRPr="009A70C1">
        <w:rPr>
          <w:b/>
          <w:sz w:val="20"/>
          <w:szCs w:val="20"/>
        </w:rPr>
        <w:t>Customer Ordering</w:t>
      </w:r>
      <w:r>
        <w:rPr>
          <w:sz w:val="20"/>
          <w:szCs w:val="20"/>
        </w:rPr>
        <w:t xml:space="preserve"> canvas app in PowerApps Studio.</w:t>
      </w:r>
    </w:p>
    <w:p w14:paraId="6024AC5F" w14:textId="3FA5358D" w:rsidR="00CE161D" w:rsidRPr="00CE161D" w:rsidRDefault="00CE161D" w:rsidP="00CE161D">
      <w:pPr>
        <w:pStyle w:val="LabStepNumbered"/>
        <w:numPr>
          <w:ilvl w:val="0"/>
          <w:numId w:val="32"/>
        </w:numPr>
        <w:rPr>
          <w:sz w:val="20"/>
          <w:szCs w:val="20"/>
        </w:rPr>
      </w:pPr>
      <w:r w:rsidRPr="00CE161D">
        <w:rPr>
          <w:sz w:val="20"/>
          <w:szCs w:val="20"/>
        </w:rPr>
        <w:t xml:space="preserve">Create the </w:t>
      </w:r>
      <w:r>
        <w:rPr>
          <w:b/>
          <w:sz w:val="20"/>
          <w:szCs w:val="20"/>
        </w:rPr>
        <w:t>Submit Order Screen</w:t>
      </w:r>
      <w:r w:rsidRPr="00CE161D">
        <w:rPr>
          <w:sz w:val="20"/>
          <w:szCs w:val="20"/>
        </w:rPr>
        <w:t>.</w:t>
      </w:r>
    </w:p>
    <w:p w14:paraId="79F5B1E4" w14:textId="77777777" w:rsidR="00CE161D" w:rsidRDefault="00CE161D" w:rsidP="00CE161D">
      <w:pPr>
        <w:pStyle w:val="LabStepNumberedLevel2"/>
      </w:pPr>
      <w:r>
        <w:t xml:space="preserve">Use the </w:t>
      </w:r>
      <w:r w:rsidRPr="00091DE4">
        <w:rPr>
          <w:b/>
        </w:rPr>
        <w:t>New screen</w:t>
      </w:r>
      <w:r>
        <w:t xml:space="preserve"> command from the </w:t>
      </w:r>
      <w:r w:rsidRPr="00091DE4">
        <w:rPr>
          <w:b/>
        </w:rPr>
        <w:t>Home</w:t>
      </w:r>
      <w:r>
        <w:t xml:space="preserve"> tab to add a new </w:t>
      </w:r>
      <w:r w:rsidRPr="00091DE4">
        <w:rPr>
          <w:b/>
        </w:rPr>
        <w:t>Blank</w:t>
      </w:r>
      <w:r>
        <w:t xml:space="preserve"> screen.</w:t>
      </w:r>
    </w:p>
    <w:p w14:paraId="61B681EB" w14:textId="77777777" w:rsidR="00CE161D" w:rsidRDefault="00CE161D" w:rsidP="00CE161D">
      <w:pPr>
        <w:pStyle w:val="LabStepScreenshotLevel2"/>
      </w:pPr>
      <w:r>
        <w:drawing>
          <wp:inline distT="0" distB="0" distL="0" distR="0" wp14:anchorId="1F8AA797" wp14:editId="4F8CB4E3">
            <wp:extent cx="2311758" cy="1005524"/>
            <wp:effectExtent l="19050" t="19050" r="12700" b="2349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584" cy="10876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A30B95" w14:textId="44B64645" w:rsidR="00CE161D" w:rsidRDefault="00CE161D" w:rsidP="00CE161D">
      <w:pPr>
        <w:pStyle w:val="LabStepNumberedLevel2"/>
      </w:pPr>
      <w:r>
        <w:t xml:space="preserve">Rename the new screen to </w:t>
      </w:r>
      <w:r>
        <w:rPr>
          <w:b/>
        </w:rPr>
        <w:t xml:space="preserve">Submit Order </w:t>
      </w:r>
      <w:r w:rsidRPr="00091DE4">
        <w:rPr>
          <w:b/>
        </w:rPr>
        <w:t>Screen</w:t>
      </w:r>
      <w:r>
        <w:t>.</w:t>
      </w:r>
    </w:p>
    <w:p w14:paraId="57002C98" w14:textId="524E92DB" w:rsidR="00CE161D" w:rsidRDefault="00CE161D" w:rsidP="00CE161D">
      <w:pPr>
        <w:pStyle w:val="LabStepScreenshotLevel2"/>
      </w:pPr>
      <w:r>
        <w:drawing>
          <wp:inline distT="0" distB="0" distL="0" distR="0" wp14:anchorId="4A41EAD4" wp14:editId="54E5505B">
            <wp:extent cx="1230262" cy="1030310"/>
            <wp:effectExtent l="19050" t="19050" r="27305" b="177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7900" cy="10618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BB986A" w14:textId="2097D19A" w:rsidR="00CE161D" w:rsidRDefault="00CE161D" w:rsidP="00CE161D">
      <w:pPr>
        <w:pStyle w:val="LabStepNumbered"/>
      </w:pPr>
      <w:r>
        <w:lastRenderedPageBreak/>
        <w:t xml:space="preserve">Copy and paste the group named </w:t>
      </w:r>
      <w:r w:rsidRPr="008D4FD1">
        <w:rPr>
          <w:b/>
        </w:rPr>
        <w:t>grpTopNavBanner</w:t>
      </w:r>
      <w:r>
        <w:t xml:space="preserve"> from the </w:t>
      </w:r>
      <w:r w:rsidRPr="0069033B">
        <w:rPr>
          <w:b/>
        </w:rPr>
        <w:t>Welcome Screen</w:t>
      </w:r>
      <w:r>
        <w:t xml:space="preserve"> to the </w:t>
      </w:r>
      <w:r>
        <w:rPr>
          <w:b/>
        </w:rPr>
        <w:t xml:space="preserve">Submit Order </w:t>
      </w:r>
      <w:r w:rsidRPr="0069033B">
        <w:rPr>
          <w:b/>
        </w:rPr>
        <w:t>Screen</w:t>
      </w:r>
      <w:r>
        <w:t>.</w:t>
      </w:r>
    </w:p>
    <w:p w14:paraId="03D2E225" w14:textId="77777777" w:rsidR="00CE161D" w:rsidRDefault="00CE161D" w:rsidP="00CE161D">
      <w:pPr>
        <w:pStyle w:val="LabStepNumberedLevel2"/>
      </w:pPr>
      <w:r>
        <w:t xml:space="preserve">Expand the </w:t>
      </w:r>
      <w:r w:rsidRPr="007A330F">
        <w:rPr>
          <w:b/>
        </w:rPr>
        <w:t>Welcome Screen</w:t>
      </w:r>
      <w:r>
        <w:t xml:space="preserve"> in the left tree view.</w:t>
      </w:r>
    </w:p>
    <w:p w14:paraId="4C3A4B6E" w14:textId="77777777" w:rsidR="00CE161D" w:rsidRDefault="00CE161D" w:rsidP="00CE161D">
      <w:pPr>
        <w:pStyle w:val="LabStepNumberedLevel2"/>
      </w:pPr>
      <w:r>
        <w:t xml:space="preserve">Drop down the context menu for </w:t>
      </w:r>
      <w:r w:rsidRPr="0069033B">
        <w:rPr>
          <w:b/>
        </w:rPr>
        <w:t>grpTopNavBanner</w:t>
      </w:r>
      <w:r>
        <w:t xml:space="preserve"> and select </w:t>
      </w:r>
      <w:r w:rsidRPr="0069033B">
        <w:rPr>
          <w:b/>
        </w:rPr>
        <w:t>Copy</w:t>
      </w:r>
      <w:r>
        <w:t>.</w:t>
      </w:r>
    </w:p>
    <w:p w14:paraId="736C9852" w14:textId="77777777" w:rsidR="00CE161D" w:rsidRDefault="00CE161D" w:rsidP="00CE161D">
      <w:pPr>
        <w:pStyle w:val="LabStepScreenshotLevel2"/>
      </w:pPr>
      <w:r>
        <w:drawing>
          <wp:inline distT="0" distB="0" distL="0" distR="0" wp14:anchorId="52EB5E03" wp14:editId="1DDE1C3F">
            <wp:extent cx="1577662" cy="994613"/>
            <wp:effectExtent l="19050" t="19050" r="22860" b="152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134" cy="10314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1C6811" w14:textId="0608073B" w:rsidR="00CE161D" w:rsidRDefault="00CE161D" w:rsidP="00CE161D">
      <w:pPr>
        <w:pStyle w:val="LabStepNumberedLevel2"/>
      </w:pPr>
      <w:r>
        <w:t xml:space="preserve">Drop down the context menu for the </w:t>
      </w:r>
      <w:r>
        <w:rPr>
          <w:b/>
        </w:rPr>
        <w:t>Submit Order Screen</w:t>
      </w:r>
      <w:r>
        <w:t xml:space="preserve"> and select </w:t>
      </w:r>
      <w:r w:rsidRPr="0069033B">
        <w:rPr>
          <w:b/>
        </w:rPr>
        <w:t>Paste</w:t>
      </w:r>
      <w:r>
        <w:t>.</w:t>
      </w:r>
    </w:p>
    <w:p w14:paraId="4788E501" w14:textId="168FE736" w:rsidR="00CE161D" w:rsidRDefault="00CE161D" w:rsidP="00CE161D">
      <w:pPr>
        <w:pStyle w:val="LabStepNumberedLevel2"/>
      </w:pPr>
      <w:r>
        <w:t xml:space="preserve">Update the text on the Top Nav Banner to </w:t>
      </w:r>
      <w:r w:rsidRPr="0069033B">
        <w:rPr>
          <w:b/>
        </w:rPr>
        <w:t>"</w:t>
      </w:r>
      <w:r>
        <w:rPr>
          <w:b/>
        </w:rPr>
        <w:t>Submit Order</w:t>
      </w:r>
      <w:r w:rsidRPr="0069033B">
        <w:rPr>
          <w:b/>
        </w:rPr>
        <w:t>"</w:t>
      </w:r>
      <w:r>
        <w:t>.</w:t>
      </w:r>
    </w:p>
    <w:p w14:paraId="69C6394B" w14:textId="74633CA5" w:rsidR="00CE161D" w:rsidRDefault="00CE161D" w:rsidP="00CE161D">
      <w:pPr>
        <w:pStyle w:val="LabStepScreenshotLevel2"/>
      </w:pPr>
      <w:r>
        <w:drawing>
          <wp:inline distT="0" distB="0" distL="0" distR="0" wp14:anchorId="2C2A1906" wp14:editId="7C28AEF6">
            <wp:extent cx="4687910" cy="863174"/>
            <wp:effectExtent l="19050" t="19050" r="17780" b="133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159" cy="8836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4EF229" w14:textId="3BDD8949" w:rsidR="00CE161D" w:rsidRDefault="00651CD0" w:rsidP="00CE161D">
      <w:pPr>
        <w:pStyle w:val="LabStepNumbered"/>
      </w:pPr>
      <w:r>
        <w:t xml:space="preserve">Copy </w:t>
      </w:r>
      <w:r w:rsidRPr="00651CD0">
        <w:rPr>
          <w:b/>
        </w:rPr>
        <w:t>lblCurrentCustomer</w:t>
      </w:r>
      <w:r>
        <w:t xml:space="preserve"> from the </w:t>
      </w:r>
      <w:r w:rsidRPr="00651CD0">
        <w:rPr>
          <w:b/>
        </w:rPr>
        <w:t>Browse Product Screen</w:t>
      </w:r>
      <w:r>
        <w:t xml:space="preserve"> to the </w:t>
      </w:r>
      <w:r w:rsidRPr="00651CD0">
        <w:rPr>
          <w:b/>
        </w:rPr>
        <w:t>Submit Order Screen</w:t>
      </w:r>
      <w:r>
        <w:t>.</w:t>
      </w:r>
    </w:p>
    <w:p w14:paraId="007D10DF" w14:textId="3C14543E" w:rsidR="00D813CB" w:rsidRDefault="000E05A1" w:rsidP="00D813CB">
      <w:pPr>
        <w:pStyle w:val="LabStepNumberedLevel2"/>
      </w:pPr>
      <w:r>
        <w:t xml:space="preserve">From tree view of the left, select and copy </w:t>
      </w:r>
      <w:r w:rsidRPr="00651CD0">
        <w:rPr>
          <w:b/>
        </w:rPr>
        <w:t>lblCurrentCustomer</w:t>
      </w:r>
      <w:r>
        <w:t xml:space="preserve"> from the </w:t>
      </w:r>
      <w:r w:rsidRPr="00651CD0">
        <w:rPr>
          <w:b/>
        </w:rPr>
        <w:t>Browse Product Screen</w:t>
      </w:r>
      <w:r w:rsidRPr="000E05A1">
        <w:t>.</w:t>
      </w:r>
    </w:p>
    <w:p w14:paraId="42CB1201" w14:textId="18D915FA" w:rsidR="00D813CB" w:rsidRDefault="00D813CB" w:rsidP="00D813CB">
      <w:pPr>
        <w:pStyle w:val="LabStepScreenshotLevel2"/>
      </w:pPr>
      <w:r>
        <w:drawing>
          <wp:inline distT="0" distB="0" distL="0" distR="0" wp14:anchorId="0AE2BE05" wp14:editId="3F43DFF1">
            <wp:extent cx="4443211" cy="998178"/>
            <wp:effectExtent l="19050" t="19050" r="14605" b="1206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456" cy="1011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E22C53" w14:textId="2CC04D9E" w:rsidR="00D813CB" w:rsidRDefault="000E05A1" w:rsidP="00D813CB">
      <w:pPr>
        <w:pStyle w:val="LabStepNumberedLevel2"/>
      </w:pPr>
      <w:r>
        <w:t xml:space="preserve">From tree view </w:t>
      </w:r>
      <w:r w:rsidR="009A70C1">
        <w:t xml:space="preserve">on </w:t>
      </w:r>
      <w:r>
        <w:t xml:space="preserve">the left, select the </w:t>
      </w:r>
      <w:r w:rsidRPr="00651CD0">
        <w:rPr>
          <w:b/>
        </w:rPr>
        <w:t>Submit Order Screen</w:t>
      </w:r>
      <w:r>
        <w:t xml:space="preserve"> and paste </w:t>
      </w:r>
      <w:r w:rsidRPr="00651CD0">
        <w:rPr>
          <w:b/>
        </w:rPr>
        <w:t>lblCurrentCustomer</w:t>
      </w:r>
      <w:r>
        <w:t xml:space="preserve"> from the clipboard.</w:t>
      </w:r>
    </w:p>
    <w:p w14:paraId="3C4ED3F6" w14:textId="3C51F80F" w:rsidR="00D813CB" w:rsidRDefault="00D813CB" w:rsidP="00D813CB">
      <w:pPr>
        <w:pStyle w:val="LabStepScreenshotLevel2"/>
      </w:pPr>
      <w:r>
        <w:drawing>
          <wp:inline distT="0" distB="0" distL="0" distR="0" wp14:anchorId="244C8814" wp14:editId="3986B63D">
            <wp:extent cx="3751729" cy="855949"/>
            <wp:effectExtent l="19050" t="19050" r="20320" b="2095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906" cy="878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06A3CE" w14:textId="5FC70973" w:rsidR="000E05A1" w:rsidRDefault="000E05A1" w:rsidP="000E05A1">
      <w:pPr>
        <w:pStyle w:val="LabStepNumbered"/>
      </w:pPr>
      <w:r>
        <w:t xml:space="preserve">Copy the shopping cart controls from the </w:t>
      </w:r>
      <w:r w:rsidRPr="00651CD0">
        <w:rPr>
          <w:b/>
        </w:rPr>
        <w:t>Browse Product Screen</w:t>
      </w:r>
      <w:r>
        <w:t xml:space="preserve"> to the </w:t>
      </w:r>
      <w:r w:rsidRPr="00651CD0">
        <w:rPr>
          <w:b/>
        </w:rPr>
        <w:t>Submit Order Screen</w:t>
      </w:r>
      <w:r>
        <w:t>.</w:t>
      </w:r>
    </w:p>
    <w:p w14:paraId="2C1B8159" w14:textId="2EA78D02" w:rsidR="00D813CB" w:rsidRDefault="000E05A1" w:rsidP="00D813CB">
      <w:pPr>
        <w:pStyle w:val="LabStepNumberedLevel2"/>
      </w:pPr>
      <w:r>
        <w:t xml:space="preserve">In tree view, select </w:t>
      </w:r>
      <w:r w:rsidRPr="000E05A1">
        <w:rPr>
          <w:b/>
        </w:rPr>
        <w:t>grpShoppingCartHeader</w:t>
      </w:r>
      <w:r>
        <w:t xml:space="preserve">, </w:t>
      </w:r>
      <w:r w:rsidRPr="000E05A1">
        <w:rPr>
          <w:b/>
        </w:rPr>
        <w:t>galShoppingCart</w:t>
      </w:r>
      <w:r>
        <w:t xml:space="preserve"> and </w:t>
      </w:r>
      <w:r w:rsidRPr="000E05A1">
        <w:rPr>
          <w:b/>
        </w:rPr>
        <w:t>lblShoppingCartFooter</w:t>
      </w:r>
      <w:r>
        <w:t>.</w:t>
      </w:r>
    </w:p>
    <w:p w14:paraId="6CD940EB" w14:textId="02F85463" w:rsidR="000E05A1" w:rsidRDefault="00D62261" w:rsidP="00D813CB">
      <w:pPr>
        <w:pStyle w:val="LabStepNumberedLevel2"/>
      </w:pPr>
      <w:r>
        <w:t xml:space="preserve">Use the </w:t>
      </w:r>
      <w:r w:rsidRPr="00D62261">
        <w:rPr>
          <w:b/>
        </w:rPr>
        <w:t>Group</w:t>
      </w:r>
      <w:r>
        <w:t xml:space="preserve"> command to add the selected controls into a single group.</w:t>
      </w:r>
    </w:p>
    <w:p w14:paraId="37E77560" w14:textId="0BCA0833" w:rsidR="00D813CB" w:rsidRDefault="00D813CB" w:rsidP="00D813CB">
      <w:pPr>
        <w:pStyle w:val="LabStepScreenshotLevel2"/>
      </w:pPr>
      <w:r>
        <w:drawing>
          <wp:inline distT="0" distB="0" distL="0" distR="0" wp14:anchorId="01045DDF" wp14:editId="1312EA40">
            <wp:extent cx="4087906" cy="1219166"/>
            <wp:effectExtent l="19050" t="19050" r="8255" b="19685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642" cy="12450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A942C7" w14:textId="0696D3D7" w:rsidR="00D62261" w:rsidRDefault="00D62261" w:rsidP="00D62261">
      <w:pPr>
        <w:pStyle w:val="LabStepNumberedLevel2"/>
      </w:pPr>
      <w:r>
        <w:lastRenderedPageBreak/>
        <w:t xml:space="preserve">Rename the new group to </w:t>
      </w:r>
      <w:r w:rsidRPr="00D62261">
        <w:rPr>
          <w:b/>
        </w:rPr>
        <w:t>grpShoppingCart</w:t>
      </w:r>
      <w:r>
        <w:t>.</w:t>
      </w:r>
    </w:p>
    <w:p w14:paraId="46F7C63C" w14:textId="6349882A" w:rsidR="00D813CB" w:rsidRDefault="00D813CB" w:rsidP="00D813CB">
      <w:pPr>
        <w:pStyle w:val="LabStepScreenshotLevel2"/>
      </w:pPr>
      <w:r>
        <w:drawing>
          <wp:inline distT="0" distB="0" distL="0" distR="0" wp14:anchorId="25B12995" wp14:editId="7881F901">
            <wp:extent cx="1423851" cy="748182"/>
            <wp:effectExtent l="19050" t="19050" r="24130" b="1397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624" cy="7601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F9A1C8" w14:textId="01D60F85" w:rsidR="00D62261" w:rsidRDefault="00D62261" w:rsidP="00D62261">
      <w:pPr>
        <w:pStyle w:val="LabStepNumberedLevel2"/>
      </w:pPr>
      <w:r>
        <w:t xml:space="preserve">Copy </w:t>
      </w:r>
      <w:r w:rsidRPr="00D62261">
        <w:rPr>
          <w:b/>
        </w:rPr>
        <w:t>grpShoppingCart</w:t>
      </w:r>
      <w:r>
        <w:t xml:space="preserve"> to the clipboard and then paste it into the </w:t>
      </w:r>
      <w:r w:rsidRPr="00D62261">
        <w:rPr>
          <w:b/>
        </w:rPr>
        <w:t>Submit Order Screen</w:t>
      </w:r>
      <w:r>
        <w:t>.</w:t>
      </w:r>
    </w:p>
    <w:p w14:paraId="0C1E13BF" w14:textId="016663A7" w:rsidR="00D62261" w:rsidRDefault="00D62261" w:rsidP="00D62261">
      <w:pPr>
        <w:pStyle w:val="LabStepNumberedLevel2"/>
      </w:pPr>
      <w:r>
        <w:t xml:space="preserve">Rearrange the controls on the </w:t>
      </w:r>
      <w:r w:rsidRPr="00D62261">
        <w:rPr>
          <w:b/>
        </w:rPr>
        <w:t>Submit Order Screen</w:t>
      </w:r>
      <w:r>
        <w:t xml:space="preserve"> to match the layout of the following screenshot.</w:t>
      </w:r>
    </w:p>
    <w:p w14:paraId="59A4F955" w14:textId="5009B809" w:rsidR="00C766CC" w:rsidRDefault="00C766CC" w:rsidP="00D813CB">
      <w:pPr>
        <w:pStyle w:val="LabStepScreenshotLevel2"/>
      </w:pPr>
      <w:r>
        <w:drawing>
          <wp:inline distT="0" distB="0" distL="0" distR="0" wp14:anchorId="1736A0BC" wp14:editId="23DA795A">
            <wp:extent cx="3004457" cy="1447146"/>
            <wp:effectExtent l="19050" t="19050" r="24765" b="2032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72" cy="1472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BB41DB" w14:textId="5FD74C39" w:rsidR="0093127E" w:rsidRDefault="0093127E" w:rsidP="0093127E">
      <w:pPr>
        <w:pStyle w:val="LabStepNumbered"/>
      </w:pPr>
      <w:r>
        <w:t xml:space="preserve">Add a new button to the </w:t>
      </w:r>
      <w:r w:rsidRPr="009A70C1">
        <w:rPr>
          <w:b/>
        </w:rPr>
        <w:t>Browse Order Screen</w:t>
      </w:r>
      <w:r>
        <w:t xml:space="preserve"> to navigate</w:t>
      </w:r>
      <w:r w:rsidR="009A70C1">
        <w:t xml:space="preserve"> to the </w:t>
      </w:r>
      <w:r w:rsidR="009A70C1" w:rsidRPr="009A70C1">
        <w:rPr>
          <w:b/>
        </w:rPr>
        <w:t>Submit Order Screen</w:t>
      </w:r>
      <w:r>
        <w:t>.</w:t>
      </w:r>
    </w:p>
    <w:p w14:paraId="3A4D3F99" w14:textId="332354FF" w:rsidR="0093127E" w:rsidRDefault="0093127E" w:rsidP="0093127E">
      <w:pPr>
        <w:pStyle w:val="LabStepNumberedLevel2"/>
      </w:pPr>
      <w:r>
        <w:t xml:space="preserve">Add a new button to the </w:t>
      </w:r>
      <w:r w:rsidRPr="009A70C1">
        <w:rPr>
          <w:b/>
        </w:rPr>
        <w:t>Browse Products Screen</w:t>
      </w:r>
      <w:r>
        <w:t xml:space="preserve"> and rename it to </w:t>
      </w:r>
      <w:r w:rsidRPr="0093127E">
        <w:rPr>
          <w:b/>
        </w:rPr>
        <w:t>btnProceedToCheckOut</w:t>
      </w:r>
      <w:r>
        <w:t>.</w:t>
      </w:r>
    </w:p>
    <w:p w14:paraId="6D80893C" w14:textId="3B2AA1BE" w:rsidR="0093127E" w:rsidRDefault="0093127E" w:rsidP="0093127E">
      <w:pPr>
        <w:pStyle w:val="LabStepNumberedLevel2"/>
      </w:pPr>
      <w:r>
        <w:t xml:space="preserve">Position </w:t>
      </w:r>
      <w:r w:rsidRPr="0093127E">
        <w:rPr>
          <w:b/>
        </w:rPr>
        <w:t>btnProceedToCheckOut</w:t>
      </w:r>
      <w:r>
        <w:t xml:space="preserve"> in the bottom right of the screen as shown in the following screenshot.</w:t>
      </w:r>
    </w:p>
    <w:p w14:paraId="75936974" w14:textId="53E075BE" w:rsidR="0093127E" w:rsidRDefault="0093127E" w:rsidP="0093127E">
      <w:pPr>
        <w:pStyle w:val="LabStepScreenshotLevel2"/>
      </w:pPr>
      <w:r>
        <w:drawing>
          <wp:inline distT="0" distB="0" distL="0" distR="0" wp14:anchorId="1E2F55F0" wp14:editId="2889B942">
            <wp:extent cx="4681728" cy="1906070"/>
            <wp:effectExtent l="19050" t="19050" r="24130" b="18415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559" cy="19247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11D6A2" w14:textId="482881F7" w:rsidR="0093127E" w:rsidRDefault="0093127E" w:rsidP="0093127E">
      <w:pPr>
        <w:pStyle w:val="LabStepNumberedLevel2"/>
      </w:pPr>
      <w:r>
        <w:t xml:space="preserve">Update the </w:t>
      </w:r>
      <w:r w:rsidRPr="0093127E">
        <w:rPr>
          <w:b/>
        </w:rPr>
        <w:t>OnSelect</w:t>
      </w:r>
      <w:r>
        <w:t xml:space="preserve"> property of </w:t>
      </w:r>
      <w:r w:rsidRPr="0093127E">
        <w:rPr>
          <w:b/>
        </w:rPr>
        <w:t>btnProceedToCheckOut</w:t>
      </w:r>
      <w:r>
        <w:t xml:space="preserve"> with this expression to navigate to the </w:t>
      </w:r>
      <w:r w:rsidRPr="0093127E">
        <w:rPr>
          <w:b/>
        </w:rPr>
        <w:t>Submit Order Screen</w:t>
      </w:r>
      <w:r>
        <w:t>.</w:t>
      </w:r>
    </w:p>
    <w:p w14:paraId="43D12E8E" w14:textId="3A0D3D15" w:rsidR="0093127E" w:rsidRDefault="0093127E" w:rsidP="0093127E">
      <w:pPr>
        <w:pStyle w:val="LabStepCodeBlockLevel2"/>
      </w:pPr>
      <w:r w:rsidRPr="0093127E">
        <w:t>Navigate('Submit Order Screen',ScreenTransition.None)</w:t>
      </w:r>
    </w:p>
    <w:p w14:paraId="2A1FD8D5" w14:textId="3113002B" w:rsidR="0093127E" w:rsidRDefault="0093127E" w:rsidP="0093127E">
      <w:pPr>
        <w:pStyle w:val="LabStepNumberedLevel2"/>
      </w:pPr>
      <w:r>
        <w:t xml:space="preserve">Run the app and click </w:t>
      </w:r>
      <w:r w:rsidRPr="0093127E">
        <w:rPr>
          <w:b/>
        </w:rPr>
        <w:t>btnProceedToCheckOut</w:t>
      </w:r>
      <w:r>
        <w:t xml:space="preserve"> to it allows the user to navigate to the </w:t>
      </w:r>
      <w:r w:rsidRPr="0093127E">
        <w:rPr>
          <w:b/>
        </w:rPr>
        <w:t>Submit Order Screen</w:t>
      </w:r>
      <w:r>
        <w:t>.</w:t>
      </w:r>
    </w:p>
    <w:p w14:paraId="397C59F8" w14:textId="5944275E" w:rsidR="0093127E" w:rsidRDefault="0093127E" w:rsidP="0093127E">
      <w:pPr>
        <w:pStyle w:val="LabStepNumbered"/>
      </w:pPr>
      <w:r>
        <w:t xml:space="preserve">Implement the behavior in the </w:t>
      </w:r>
      <w:r w:rsidRPr="0093127E">
        <w:rPr>
          <w:b/>
        </w:rPr>
        <w:t>Submit Order Screen</w:t>
      </w:r>
      <w:r>
        <w:t xml:space="preserve"> to save a new order records to the SharePoint list named </w:t>
      </w:r>
      <w:r w:rsidRPr="0093127E">
        <w:rPr>
          <w:b/>
        </w:rPr>
        <w:t>Orders</w:t>
      </w:r>
      <w:r>
        <w:t>.</w:t>
      </w:r>
    </w:p>
    <w:p w14:paraId="1FE61E38" w14:textId="2145B847" w:rsidR="00D62261" w:rsidRDefault="00D62261" w:rsidP="00D62261">
      <w:pPr>
        <w:pStyle w:val="LabStepNumberedLevel2"/>
      </w:pPr>
      <w:r>
        <w:t xml:space="preserve">Add a new </w:t>
      </w:r>
      <w:r w:rsidRPr="00D62261">
        <w:rPr>
          <w:b/>
        </w:rPr>
        <w:t>Date picker</w:t>
      </w:r>
      <w:r>
        <w:t xml:space="preserve"> control to the </w:t>
      </w:r>
      <w:r w:rsidRPr="00D62261">
        <w:rPr>
          <w:b/>
        </w:rPr>
        <w:t>Submit Order Screen</w:t>
      </w:r>
      <w:r>
        <w:t>.</w:t>
      </w:r>
    </w:p>
    <w:p w14:paraId="0D901906" w14:textId="0888B9FB" w:rsidR="00C766CC" w:rsidRDefault="00C766CC" w:rsidP="00D813CB">
      <w:pPr>
        <w:pStyle w:val="LabStepScreenshotLevel2"/>
      </w:pPr>
      <w:r>
        <w:drawing>
          <wp:inline distT="0" distB="0" distL="0" distR="0" wp14:anchorId="55664C56" wp14:editId="6DC79E07">
            <wp:extent cx="2493264" cy="913026"/>
            <wp:effectExtent l="19050" t="19050" r="21590" b="2095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51" cy="9350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537AA6" w14:textId="4BDB4794" w:rsidR="00D62261" w:rsidRDefault="00D62261" w:rsidP="00D62261">
      <w:pPr>
        <w:pStyle w:val="LabStepNumberedLevel2"/>
      </w:pPr>
      <w:r>
        <w:lastRenderedPageBreak/>
        <w:t xml:space="preserve">Rename the </w:t>
      </w:r>
      <w:r w:rsidRPr="00D62261">
        <w:rPr>
          <w:b/>
        </w:rPr>
        <w:t>Date picker</w:t>
      </w:r>
      <w:r>
        <w:t xml:space="preserve"> control to </w:t>
      </w:r>
      <w:r w:rsidRPr="00D62261">
        <w:rPr>
          <w:b/>
        </w:rPr>
        <w:t>dteOrderDate</w:t>
      </w:r>
      <w:r w:rsidRPr="00D62261">
        <w:t xml:space="preserve"> and position it </w:t>
      </w:r>
      <w:r>
        <w:t>just below.</w:t>
      </w:r>
    </w:p>
    <w:p w14:paraId="67CFFA17" w14:textId="3E9E7E08" w:rsidR="00C766CC" w:rsidRDefault="00C766CC" w:rsidP="00D813CB">
      <w:pPr>
        <w:pStyle w:val="LabStepScreenshotLevel2"/>
      </w:pPr>
      <w:r>
        <w:drawing>
          <wp:inline distT="0" distB="0" distL="0" distR="0" wp14:anchorId="108F4788" wp14:editId="16A1E67A">
            <wp:extent cx="6173761" cy="969264"/>
            <wp:effectExtent l="19050" t="19050" r="17780" b="2159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336" cy="9916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55C0B0" w14:textId="1E066A48" w:rsidR="00D62261" w:rsidRDefault="00B24033" w:rsidP="00D62261">
      <w:pPr>
        <w:pStyle w:val="LabStepNumberedLevel2"/>
      </w:pPr>
      <w:r>
        <w:t xml:space="preserve">Add a new button to the bottom of </w:t>
      </w:r>
      <w:r w:rsidRPr="009A70C1">
        <w:rPr>
          <w:b/>
        </w:rPr>
        <w:t>Submit Order Screen</w:t>
      </w:r>
      <w:r>
        <w:t xml:space="preserve"> and rename it to </w:t>
      </w:r>
      <w:r w:rsidRPr="00B24033">
        <w:rPr>
          <w:b/>
        </w:rPr>
        <w:t>btnSubmitOrder</w:t>
      </w:r>
      <w:r>
        <w:t>.</w:t>
      </w:r>
    </w:p>
    <w:p w14:paraId="772809D2" w14:textId="160EC5EE" w:rsidR="00B24033" w:rsidRDefault="00B24033" w:rsidP="00D62261">
      <w:pPr>
        <w:pStyle w:val="LabStepNumberedLevel2"/>
      </w:pPr>
      <w:r>
        <w:t xml:space="preserve">Reposition </w:t>
      </w:r>
      <w:r w:rsidRPr="00B24033">
        <w:rPr>
          <w:b/>
        </w:rPr>
        <w:t>btnSubmitOrder</w:t>
      </w:r>
      <w:r>
        <w:t xml:space="preserve"> underneath the other controls as shown in the following screenshot.</w:t>
      </w:r>
    </w:p>
    <w:p w14:paraId="003CCD52" w14:textId="25C5CE7E" w:rsidR="000F5AF0" w:rsidRDefault="000F5AF0" w:rsidP="00D813CB">
      <w:pPr>
        <w:pStyle w:val="LabStepScreenshotLevel2"/>
      </w:pPr>
      <w:r>
        <w:drawing>
          <wp:inline distT="0" distB="0" distL="0" distR="0" wp14:anchorId="035694DD" wp14:editId="5EA2CB71">
            <wp:extent cx="3918858" cy="1567543"/>
            <wp:effectExtent l="19050" t="19050" r="24765" b="1397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703" cy="15930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83AA46" w14:textId="19D48BE6" w:rsidR="00B24033" w:rsidRDefault="00EF34B5" w:rsidP="000F5AF0">
      <w:pPr>
        <w:pStyle w:val="LabStepNumbered"/>
      </w:pPr>
      <w:r>
        <w:t xml:space="preserve">Add two new connections to </w:t>
      </w:r>
      <w:r w:rsidR="00B24033">
        <w:t xml:space="preserve">the SharePoint lists named </w:t>
      </w:r>
      <w:r w:rsidR="00B24033" w:rsidRPr="00B24033">
        <w:rPr>
          <w:b/>
        </w:rPr>
        <w:t>Orders</w:t>
      </w:r>
      <w:r w:rsidR="00B24033">
        <w:t xml:space="preserve"> and </w:t>
      </w:r>
      <w:r w:rsidR="00B24033" w:rsidRPr="00B24033">
        <w:rPr>
          <w:b/>
        </w:rPr>
        <w:t>OrderDetails</w:t>
      </w:r>
      <w:r w:rsidR="00B24033">
        <w:t>.</w:t>
      </w:r>
    </w:p>
    <w:p w14:paraId="68D3B8F5" w14:textId="6CFC4881" w:rsidR="00B24033" w:rsidRDefault="00EF34B5" w:rsidP="00B24033">
      <w:pPr>
        <w:pStyle w:val="LabStepNumberedLevel2"/>
      </w:pPr>
      <w:r>
        <w:t xml:space="preserve">Select the </w:t>
      </w:r>
      <w:r w:rsidRPr="00EF34B5">
        <w:rPr>
          <w:b/>
        </w:rPr>
        <w:t>View &gt; Data</w:t>
      </w:r>
      <w:r>
        <w:t xml:space="preserve"> sources command to display the </w:t>
      </w:r>
      <w:r w:rsidRPr="008D31A8">
        <w:rPr>
          <w:b/>
        </w:rPr>
        <w:t>Data</w:t>
      </w:r>
      <w:r>
        <w:t xml:space="preserve"> pane.</w:t>
      </w:r>
    </w:p>
    <w:p w14:paraId="2B7BB51F" w14:textId="477FCDA5" w:rsidR="00EF34B5" w:rsidRDefault="00EF34B5" w:rsidP="00EF34B5">
      <w:pPr>
        <w:pStyle w:val="LabStepScreenshotLevel2"/>
      </w:pPr>
      <w:r>
        <w:drawing>
          <wp:inline distT="0" distB="0" distL="0" distR="0" wp14:anchorId="0A00A453" wp14:editId="3AAE283F">
            <wp:extent cx="3096768" cy="674083"/>
            <wp:effectExtent l="19050" t="19050" r="8890" b="1206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010" cy="686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0113AD" w14:textId="00F421B3" w:rsidR="00EF34B5" w:rsidRDefault="008D31A8" w:rsidP="00EF34B5">
      <w:pPr>
        <w:pStyle w:val="LabStepNumberedLevel2"/>
      </w:pPr>
      <w:r>
        <w:t xml:space="preserve">Click the </w:t>
      </w:r>
      <w:r w:rsidRPr="008D31A8">
        <w:rPr>
          <w:b/>
        </w:rPr>
        <w:t>Add data source</w:t>
      </w:r>
      <w:r>
        <w:t xml:space="preserve"> link and then select the </w:t>
      </w:r>
      <w:r w:rsidRPr="008D31A8">
        <w:rPr>
          <w:b/>
        </w:rPr>
        <w:t>SharePoint</w:t>
      </w:r>
      <w:r>
        <w:t xml:space="preserve"> connector.</w:t>
      </w:r>
    </w:p>
    <w:p w14:paraId="6D39C475" w14:textId="2BF2BA52" w:rsidR="00EF34B5" w:rsidRDefault="00EF34B5" w:rsidP="00EF34B5">
      <w:pPr>
        <w:pStyle w:val="LabStepScreenshotLevel2"/>
      </w:pPr>
      <w:r>
        <w:drawing>
          <wp:inline distT="0" distB="0" distL="0" distR="0" wp14:anchorId="0F5DCA34" wp14:editId="73049099">
            <wp:extent cx="1678495" cy="1287887"/>
            <wp:effectExtent l="19050" t="19050" r="17145" b="266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01"/>
                    <a:stretch/>
                  </pic:blipFill>
                  <pic:spPr bwMode="auto">
                    <a:xfrm>
                      <a:off x="0" y="0"/>
                      <a:ext cx="1720713" cy="132028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2AFC9" w14:textId="4F7E89CE" w:rsidR="00EF34B5" w:rsidRDefault="008D31A8" w:rsidP="00EF34B5">
      <w:pPr>
        <w:pStyle w:val="LabStepNumberedLevel2"/>
      </w:pPr>
      <w:r>
        <w:t xml:space="preserve">When prompted to </w:t>
      </w:r>
      <w:r w:rsidRPr="008D31A8">
        <w:rPr>
          <w:b/>
        </w:rPr>
        <w:t>Connect to a SharePoint site</w:t>
      </w:r>
      <w:r>
        <w:t xml:space="preserve">, add the URL to your SharePoint site and click </w:t>
      </w:r>
      <w:r w:rsidRPr="008D31A8">
        <w:rPr>
          <w:b/>
        </w:rPr>
        <w:t>Connect</w:t>
      </w:r>
      <w:r>
        <w:t>.</w:t>
      </w:r>
    </w:p>
    <w:p w14:paraId="3D6C534C" w14:textId="4CE897B3" w:rsidR="00EF34B5" w:rsidRDefault="00EF34B5" w:rsidP="00EF34B5">
      <w:pPr>
        <w:pStyle w:val="LabStepScreenshotLevel2"/>
      </w:pPr>
      <w:r>
        <w:drawing>
          <wp:inline distT="0" distB="0" distL="0" distR="0" wp14:anchorId="083FC1A4" wp14:editId="21D589AB">
            <wp:extent cx="1732209" cy="1058573"/>
            <wp:effectExtent l="19050" t="19050" r="20955" b="273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392" cy="10953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109B0D" w14:textId="6A2D813B" w:rsidR="00EF34B5" w:rsidRDefault="008D31A8" w:rsidP="00EF34B5">
      <w:pPr>
        <w:pStyle w:val="LabStepNumberedLevel2"/>
      </w:pPr>
      <w:r>
        <w:lastRenderedPageBreak/>
        <w:t xml:space="preserve">When prompted to </w:t>
      </w:r>
      <w:r w:rsidRPr="008D31A8">
        <w:rPr>
          <w:b/>
        </w:rPr>
        <w:t>Choose a list</w:t>
      </w:r>
      <w:r>
        <w:t xml:space="preserve">, select </w:t>
      </w:r>
      <w:r w:rsidRPr="008D31A8">
        <w:rPr>
          <w:b/>
        </w:rPr>
        <w:t>Orders</w:t>
      </w:r>
      <w:r>
        <w:t xml:space="preserve"> and </w:t>
      </w:r>
      <w:r w:rsidRPr="008D31A8">
        <w:rPr>
          <w:b/>
        </w:rPr>
        <w:t>OrderDetails</w:t>
      </w:r>
      <w:r>
        <w:t xml:space="preserve"> and then click </w:t>
      </w:r>
      <w:r w:rsidRPr="008D31A8">
        <w:rPr>
          <w:b/>
        </w:rPr>
        <w:t>Connect</w:t>
      </w:r>
      <w:r>
        <w:t>.</w:t>
      </w:r>
    </w:p>
    <w:p w14:paraId="3B4625CE" w14:textId="6FB9A83B" w:rsidR="00EF34B5" w:rsidRDefault="00EF34B5" w:rsidP="00EF34B5">
      <w:pPr>
        <w:pStyle w:val="LabStepScreenshotLevel2"/>
      </w:pPr>
      <w:r>
        <w:drawing>
          <wp:inline distT="0" distB="0" distL="0" distR="0" wp14:anchorId="0A0CAF3C" wp14:editId="6C184134">
            <wp:extent cx="1197736" cy="1250497"/>
            <wp:effectExtent l="19050" t="19050" r="21590" b="260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68"/>
                    <a:stretch/>
                  </pic:blipFill>
                  <pic:spPr bwMode="auto">
                    <a:xfrm>
                      <a:off x="0" y="0"/>
                      <a:ext cx="1253023" cy="130821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7C70F" w14:textId="3A8338C1" w:rsidR="00EF34B5" w:rsidRDefault="008D31A8" w:rsidP="00EF34B5">
      <w:pPr>
        <w:pStyle w:val="LabStepNumberedLevel2"/>
      </w:pPr>
      <w:r>
        <w:t xml:space="preserve">Your canvas app should now have connections to the </w:t>
      </w:r>
      <w:r w:rsidRPr="008D31A8">
        <w:rPr>
          <w:b/>
        </w:rPr>
        <w:t>Orders</w:t>
      </w:r>
      <w:r>
        <w:t xml:space="preserve"> list and the </w:t>
      </w:r>
      <w:r w:rsidRPr="008D31A8">
        <w:rPr>
          <w:b/>
        </w:rPr>
        <w:t>OrderDetails</w:t>
      </w:r>
      <w:r>
        <w:t xml:space="preserve"> list.</w:t>
      </w:r>
    </w:p>
    <w:p w14:paraId="3CB9A4D9" w14:textId="699470D5" w:rsidR="00EF34B5" w:rsidRDefault="00EF34B5" w:rsidP="00EF34B5">
      <w:pPr>
        <w:pStyle w:val="LabStepScreenshotLevel2"/>
      </w:pPr>
      <w:r>
        <w:drawing>
          <wp:inline distT="0" distB="0" distL="0" distR="0" wp14:anchorId="3C7DB5CC" wp14:editId="3721FA06">
            <wp:extent cx="1236372" cy="1272328"/>
            <wp:effectExtent l="19050" t="19050" r="20955" b="23495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4965" cy="1322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8F8A45" w14:textId="5DB9755D" w:rsidR="000F5AF0" w:rsidRDefault="000F5AF0" w:rsidP="000F5AF0">
      <w:pPr>
        <w:pStyle w:val="LabStepNumbered"/>
      </w:pPr>
      <w:r>
        <w:t xml:space="preserve">Add </w:t>
      </w:r>
      <w:r w:rsidR="00B24033">
        <w:t xml:space="preserve">behavior to </w:t>
      </w:r>
      <w:r w:rsidR="00B24033" w:rsidRPr="00B24033">
        <w:rPr>
          <w:b/>
        </w:rPr>
        <w:t>btnSubmitOrder</w:t>
      </w:r>
      <w:r w:rsidR="00B24033">
        <w:t xml:space="preserve"> </w:t>
      </w:r>
      <w:r>
        <w:t xml:space="preserve">to save </w:t>
      </w:r>
      <w:r w:rsidR="00B24033">
        <w:t xml:space="preserve">order data </w:t>
      </w:r>
      <w:r w:rsidR="008D31A8">
        <w:t xml:space="preserve">to </w:t>
      </w:r>
      <w:r>
        <w:t xml:space="preserve">the </w:t>
      </w:r>
      <w:r w:rsidR="00B24033">
        <w:t xml:space="preserve">SharePoint list named </w:t>
      </w:r>
      <w:r w:rsidR="00B24033" w:rsidRPr="008D31A8">
        <w:rPr>
          <w:b/>
        </w:rPr>
        <w:t>Orders</w:t>
      </w:r>
      <w:r>
        <w:t>.</w:t>
      </w:r>
    </w:p>
    <w:p w14:paraId="4289031E" w14:textId="0C6C8FF2" w:rsidR="000F5AF0" w:rsidRDefault="008D31A8" w:rsidP="000F5AF0">
      <w:pPr>
        <w:pStyle w:val="LabStepNumberedLevel2"/>
      </w:pPr>
      <w:r>
        <w:t xml:space="preserve">Update the </w:t>
      </w:r>
      <w:r w:rsidRPr="008D31A8">
        <w:rPr>
          <w:b/>
        </w:rPr>
        <w:t>OnSelect</w:t>
      </w:r>
      <w:r>
        <w:t xml:space="preserve"> property of </w:t>
      </w:r>
      <w:r w:rsidRPr="00B24033">
        <w:rPr>
          <w:b/>
        </w:rPr>
        <w:t>btnSubmitOrder</w:t>
      </w:r>
      <w:r>
        <w:t xml:space="preserve"> with the following expression.</w:t>
      </w:r>
    </w:p>
    <w:p w14:paraId="33029FC2" w14:textId="77777777" w:rsidR="000F5AF0" w:rsidRDefault="000F5AF0" w:rsidP="000F5AF0">
      <w:pPr>
        <w:pStyle w:val="LabStepCodeBlockLevel2"/>
        <w:pBdr>
          <w:left w:val="single" w:sz="2" w:space="0" w:color="C0C0C0"/>
        </w:pBdr>
      </w:pPr>
      <w:r>
        <w:t>ClearCollect(</w:t>
      </w:r>
    </w:p>
    <w:p w14:paraId="06B7A055" w14:textId="77777777" w:rsidR="000F5AF0" w:rsidRDefault="000F5AF0" w:rsidP="000F5AF0">
      <w:pPr>
        <w:pStyle w:val="LabStepCodeBlockLevel2"/>
        <w:pBdr>
          <w:left w:val="single" w:sz="2" w:space="0" w:color="C0C0C0"/>
        </w:pBdr>
      </w:pPr>
      <w:r>
        <w:t xml:space="preserve">    colLastOrder,</w:t>
      </w:r>
    </w:p>
    <w:p w14:paraId="4D8EA1F6" w14:textId="77777777" w:rsidR="000F5AF0" w:rsidRDefault="000F5AF0" w:rsidP="000F5AF0">
      <w:pPr>
        <w:pStyle w:val="LabStepCodeBlockLevel2"/>
        <w:pBdr>
          <w:left w:val="single" w:sz="2" w:space="0" w:color="C0C0C0"/>
        </w:pBdr>
      </w:pPr>
      <w:r>
        <w:t xml:space="preserve">    Patch(</w:t>
      </w:r>
    </w:p>
    <w:p w14:paraId="73E84656" w14:textId="77777777" w:rsidR="000F5AF0" w:rsidRDefault="000F5AF0" w:rsidP="000F5AF0">
      <w:pPr>
        <w:pStyle w:val="LabStepCodeBlockLevel2"/>
        <w:pBdr>
          <w:left w:val="single" w:sz="2" w:space="0" w:color="C0C0C0"/>
        </w:pBdr>
      </w:pPr>
      <w:r>
        <w:t xml:space="preserve">        Orders,</w:t>
      </w:r>
    </w:p>
    <w:p w14:paraId="30DF47A1" w14:textId="77777777" w:rsidR="000F5AF0" w:rsidRDefault="000F5AF0" w:rsidP="000F5AF0">
      <w:pPr>
        <w:pStyle w:val="LabStepCodeBlockLevel2"/>
        <w:pBdr>
          <w:left w:val="single" w:sz="2" w:space="0" w:color="C0C0C0"/>
        </w:pBdr>
      </w:pPr>
      <w:r>
        <w:t xml:space="preserve">        Defaults(Orders),</w:t>
      </w:r>
    </w:p>
    <w:p w14:paraId="00CBC508" w14:textId="77777777" w:rsidR="000F5AF0" w:rsidRDefault="000F5AF0" w:rsidP="000F5AF0">
      <w:pPr>
        <w:pStyle w:val="LabStepCodeBlockLevel2"/>
        <w:pBdr>
          <w:left w:val="single" w:sz="2" w:space="0" w:color="C0C0C0"/>
        </w:pBdr>
      </w:pPr>
      <w:r>
        <w:t xml:space="preserve">        {</w:t>
      </w:r>
    </w:p>
    <w:p w14:paraId="245279B5" w14:textId="77777777" w:rsidR="000F5AF0" w:rsidRDefault="000F5AF0" w:rsidP="000F5AF0">
      <w:pPr>
        <w:pStyle w:val="LabStepCodeBlockLevel2"/>
        <w:pBdr>
          <w:left w:val="single" w:sz="2" w:space="0" w:color="C0C0C0"/>
        </w:pBdr>
      </w:pPr>
      <w:r>
        <w:t xml:space="preserve">            Title: "Order for " &amp; galCustomers.Selected.'Last Name',</w:t>
      </w:r>
    </w:p>
    <w:p w14:paraId="0B13D845" w14:textId="77777777" w:rsidR="000F5AF0" w:rsidRDefault="000F5AF0" w:rsidP="000F5AF0">
      <w:pPr>
        <w:pStyle w:val="LabStepCodeBlockLevel2"/>
        <w:pBdr>
          <w:left w:val="single" w:sz="2" w:space="0" w:color="C0C0C0"/>
        </w:pBdr>
      </w:pPr>
      <w:r>
        <w:t xml:space="preserve">            OrderDate: dteOrderDate.SelectedDate,</w:t>
      </w:r>
    </w:p>
    <w:p w14:paraId="12A0A3EC" w14:textId="16E0E6B7" w:rsidR="000F5AF0" w:rsidRDefault="000F5AF0" w:rsidP="000F5AF0">
      <w:pPr>
        <w:pStyle w:val="LabStepCodeBlockLevel2"/>
        <w:pBdr>
          <w:left w:val="single" w:sz="2" w:space="0" w:color="C0C0C0"/>
        </w:pBdr>
      </w:pPr>
      <w:r>
        <w:t xml:space="preserve">            OrderAmount: Sum(colShoppingCart, Total),</w:t>
      </w:r>
    </w:p>
    <w:p w14:paraId="37BD48CF" w14:textId="77777777" w:rsidR="000F5AF0" w:rsidRDefault="000F5AF0" w:rsidP="000F5AF0">
      <w:pPr>
        <w:pStyle w:val="LabStepCodeBlockLevel2"/>
        <w:pBdr>
          <w:left w:val="single" w:sz="2" w:space="0" w:color="C0C0C0"/>
        </w:pBdr>
      </w:pPr>
      <w:r>
        <w:t xml:space="preserve">            Customer: {</w:t>
      </w:r>
    </w:p>
    <w:p w14:paraId="739F1040" w14:textId="77777777" w:rsidR="000F5AF0" w:rsidRDefault="000F5AF0" w:rsidP="000F5AF0">
      <w:pPr>
        <w:pStyle w:val="LabStepCodeBlockLevel2"/>
        <w:pBdr>
          <w:left w:val="single" w:sz="2" w:space="0" w:color="C0C0C0"/>
        </w:pBdr>
      </w:pPr>
      <w:r>
        <w:t xml:space="preserve">                '@odata.type': "#Microsoft.Azure.Connectors.SharePoint.SPListExpandedReference",</w:t>
      </w:r>
    </w:p>
    <w:p w14:paraId="383F6C66" w14:textId="77777777" w:rsidR="000F5AF0" w:rsidRDefault="000F5AF0" w:rsidP="000F5AF0">
      <w:pPr>
        <w:pStyle w:val="LabStepCodeBlockLevel2"/>
        <w:pBdr>
          <w:left w:val="single" w:sz="2" w:space="0" w:color="C0C0C0"/>
        </w:pBdr>
      </w:pPr>
      <w:r>
        <w:t xml:space="preserve">                Id: galCustomers.Selected.ID,</w:t>
      </w:r>
    </w:p>
    <w:p w14:paraId="742E5659" w14:textId="77777777" w:rsidR="000F5AF0" w:rsidRDefault="000F5AF0" w:rsidP="000F5AF0">
      <w:pPr>
        <w:pStyle w:val="LabStepCodeBlockLevel2"/>
        <w:pBdr>
          <w:left w:val="single" w:sz="2" w:space="0" w:color="C0C0C0"/>
        </w:pBdr>
      </w:pPr>
      <w:r>
        <w:t xml:space="preserve">                Value: galCustomers.Selected.'First Name' &amp; " " &amp; galCustomers.Selected.'Last Name'</w:t>
      </w:r>
    </w:p>
    <w:p w14:paraId="30B3979C" w14:textId="77777777" w:rsidR="000F5AF0" w:rsidRDefault="000F5AF0" w:rsidP="000F5AF0">
      <w:pPr>
        <w:pStyle w:val="LabStepCodeBlockLevel2"/>
        <w:pBdr>
          <w:left w:val="single" w:sz="2" w:space="0" w:color="C0C0C0"/>
        </w:pBdr>
      </w:pPr>
      <w:r>
        <w:t xml:space="preserve">            }</w:t>
      </w:r>
    </w:p>
    <w:p w14:paraId="74CBF823" w14:textId="77777777" w:rsidR="000F5AF0" w:rsidRDefault="000F5AF0" w:rsidP="000F5AF0">
      <w:pPr>
        <w:pStyle w:val="LabStepCodeBlockLevel2"/>
        <w:pBdr>
          <w:left w:val="single" w:sz="2" w:space="0" w:color="C0C0C0"/>
        </w:pBdr>
      </w:pPr>
      <w:r>
        <w:t xml:space="preserve">        }</w:t>
      </w:r>
    </w:p>
    <w:p w14:paraId="4FFB46F5" w14:textId="77777777" w:rsidR="000F5AF0" w:rsidRDefault="000F5AF0" w:rsidP="000F5AF0">
      <w:pPr>
        <w:pStyle w:val="LabStepCodeBlockLevel2"/>
        <w:pBdr>
          <w:left w:val="single" w:sz="2" w:space="0" w:color="C0C0C0"/>
        </w:pBdr>
      </w:pPr>
      <w:r>
        <w:t xml:space="preserve">    )</w:t>
      </w:r>
    </w:p>
    <w:p w14:paraId="6290A597" w14:textId="7195D050" w:rsidR="000F5AF0" w:rsidRDefault="000F5AF0" w:rsidP="000F5AF0">
      <w:pPr>
        <w:pStyle w:val="LabStepCodeBlockLevel2"/>
        <w:pBdr>
          <w:left w:val="single" w:sz="2" w:space="0" w:color="C0C0C0"/>
        </w:pBdr>
      </w:pPr>
      <w:r>
        <w:t>);</w:t>
      </w:r>
    </w:p>
    <w:p w14:paraId="1B658686" w14:textId="20C4AE11" w:rsidR="008D31A8" w:rsidRDefault="008D31A8" w:rsidP="008D31A8">
      <w:pPr>
        <w:pStyle w:val="LabExerciseCallout"/>
      </w:pPr>
      <w:r>
        <w:t xml:space="preserve">You can see how this expression calls the </w:t>
      </w:r>
      <w:r w:rsidRPr="008D31A8">
        <w:rPr>
          <w:b/>
        </w:rPr>
        <w:t>Patch</w:t>
      </w:r>
      <w:r>
        <w:t xml:space="preserve"> function to save order data to the SharePoint </w:t>
      </w:r>
      <w:r w:rsidRPr="008D31A8">
        <w:rPr>
          <w:b/>
        </w:rPr>
        <w:t>Orders</w:t>
      </w:r>
      <w:r>
        <w:t xml:space="preserve"> list. The expressions also captures the record returned by the </w:t>
      </w:r>
      <w:r w:rsidRPr="008D31A8">
        <w:rPr>
          <w:b/>
        </w:rPr>
        <w:t>Patch</w:t>
      </w:r>
      <w:r>
        <w:t xml:space="preserve"> function and adds </w:t>
      </w:r>
      <w:r w:rsidR="009A70C1">
        <w:t xml:space="preserve">it </w:t>
      </w:r>
      <w:r>
        <w:t xml:space="preserve">into a new collection named </w:t>
      </w:r>
      <w:r w:rsidR="00820AAE" w:rsidRPr="00820AAE">
        <w:rPr>
          <w:b/>
        </w:rPr>
        <w:t>colLastOrder</w:t>
      </w:r>
      <w:r w:rsidR="00820AAE">
        <w:t xml:space="preserve">. After a user clicks the submit button to create a new </w:t>
      </w:r>
      <w:r w:rsidR="00820AAE" w:rsidRPr="00820AAE">
        <w:rPr>
          <w:b/>
        </w:rPr>
        <w:t>Order</w:t>
      </w:r>
      <w:r w:rsidR="00820AAE">
        <w:t xml:space="preserve"> record, you can query the record stored in </w:t>
      </w:r>
      <w:r w:rsidR="00820AAE" w:rsidRPr="00820AAE">
        <w:rPr>
          <w:b/>
        </w:rPr>
        <w:t>colLastOrder</w:t>
      </w:r>
      <w:r w:rsidR="00820AAE">
        <w:t xml:space="preserve"> to determine the </w:t>
      </w:r>
      <w:r w:rsidR="00820AAE" w:rsidRPr="00820AAE">
        <w:rPr>
          <w:b/>
        </w:rPr>
        <w:t>ID</w:t>
      </w:r>
      <w:r w:rsidR="00820AAE">
        <w:t xml:space="preserve"> of the new order.</w:t>
      </w:r>
    </w:p>
    <w:p w14:paraId="3F0B3684" w14:textId="64E757F6" w:rsidR="00820AAE" w:rsidRDefault="00820AAE" w:rsidP="00820AAE">
      <w:pPr>
        <w:pStyle w:val="LabStepNumberedLevel2"/>
      </w:pPr>
      <w:r>
        <w:t>Test your work by starting the app and submitting an order, Before click</w:t>
      </w:r>
      <w:r w:rsidR="009A70C1">
        <w:t>ing</w:t>
      </w:r>
      <w:r>
        <w:t xml:space="preserve"> the </w:t>
      </w:r>
      <w:r w:rsidRPr="009A70C1">
        <w:rPr>
          <w:b/>
        </w:rPr>
        <w:t>Submit Order</w:t>
      </w:r>
      <w:r>
        <w:t xml:space="preserve"> button, make sure you have selected a custom</w:t>
      </w:r>
      <w:r w:rsidR="009A70C1">
        <w:t>er</w:t>
      </w:r>
      <w:r>
        <w:t xml:space="preserve"> and </w:t>
      </w:r>
      <w:r w:rsidR="009A70C1">
        <w:t xml:space="preserve">you have also </w:t>
      </w:r>
      <w:r>
        <w:t>added a few items into the shopping cart.</w:t>
      </w:r>
    </w:p>
    <w:p w14:paraId="2BF1FA1B" w14:textId="4B334FC6" w:rsidR="00820AAE" w:rsidRDefault="00820AAE" w:rsidP="00820AAE">
      <w:pPr>
        <w:pStyle w:val="LabStepNumberedLevel2"/>
      </w:pPr>
      <w:r>
        <w:t xml:space="preserve">After submitting the order, navigate to the </w:t>
      </w:r>
      <w:r w:rsidRPr="00820AAE">
        <w:rPr>
          <w:b/>
        </w:rPr>
        <w:t>Order</w:t>
      </w:r>
      <w:r>
        <w:t xml:space="preserve"> list in your SharePoint site and confirm a new list item has been added.</w:t>
      </w:r>
    </w:p>
    <w:p w14:paraId="4A5BDC10" w14:textId="78E98B03" w:rsidR="000F5AF0" w:rsidRDefault="000F5AF0" w:rsidP="003B781C">
      <w:pPr>
        <w:pStyle w:val="LabStepScreenshotLevel2"/>
      </w:pPr>
      <w:r>
        <w:drawing>
          <wp:inline distT="0" distB="0" distL="0" distR="0" wp14:anchorId="53FB181F" wp14:editId="6D1FE48F">
            <wp:extent cx="5048519" cy="715674"/>
            <wp:effectExtent l="19050" t="19050" r="19050" b="27305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271" cy="7550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86EAA7" w14:textId="060B4226" w:rsidR="00820AAE" w:rsidRDefault="00820AAE" w:rsidP="00820AAE">
      <w:pPr>
        <w:pStyle w:val="LabStepNumberedLevel2"/>
      </w:pPr>
      <w:r>
        <w:t>Return to the canvas app in PowerApps Studio.</w:t>
      </w:r>
    </w:p>
    <w:p w14:paraId="78F55324" w14:textId="538CFF6D" w:rsidR="00820AAE" w:rsidRDefault="00820AAE" w:rsidP="00820AAE">
      <w:pPr>
        <w:pStyle w:val="LabStepNumbered"/>
      </w:pPr>
      <w:r>
        <w:lastRenderedPageBreak/>
        <w:t xml:space="preserve">Inspect the contents of </w:t>
      </w:r>
      <w:r w:rsidRPr="00820AAE">
        <w:rPr>
          <w:b/>
        </w:rPr>
        <w:t>colLastOrder</w:t>
      </w:r>
      <w:r>
        <w:t xml:space="preserve"> to view information about the </w:t>
      </w:r>
      <w:r w:rsidRPr="00820AAE">
        <w:rPr>
          <w:b/>
        </w:rPr>
        <w:t>Order</w:t>
      </w:r>
      <w:r>
        <w:t xml:space="preserve"> record which has just been added.</w:t>
      </w:r>
    </w:p>
    <w:p w14:paraId="632FE039" w14:textId="7D2FC204" w:rsidR="00820AAE" w:rsidRDefault="00820AAE" w:rsidP="00820AAE">
      <w:pPr>
        <w:pStyle w:val="LabStepNumberedLevel2"/>
      </w:pPr>
      <w:r>
        <w:t xml:space="preserve">Select the </w:t>
      </w:r>
      <w:r w:rsidRPr="00820AAE">
        <w:rPr>
          <w:b/>
        </w:rPr>
        <w:t>View &gt; Collections</w:t>
      </w:r>
      <w:r>
        <w:t xml:space="preserve"> command to display the collections for your app.</w:t>
      </w:r>
    </w:p>
    <w:p w14:paraId="43A87CBB" w14:textId="48AE8A66" w:rsidR="003B781C" w:rsidRDefault="003B781C" w:rsidP="003B781C">
      <w:pPr>
        <w:pStyle w:val="LabStepScreenshotLevel2"/>
      </w:pPr>
      <w:r>
        <w:drawing>
          <wp:inline distT="0" distB="0" distL="0" distR="0" wp14:anchorId="002EC37E" wp14:editId="2BC7FFEC">
            <wp:extent cx="3541690" cy="491656"/>
            <wp:effectExtent l="19050" t="19050" r="20955" b="22860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666" cy="5226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003E13" w14:textId="6159F607" w:rsidR="00820AAE" w:rsidRDefault="00820AAE" w:rsidP="00820AAE">
      <w:pPr>
        <w:pStyle w:val="LabStepNumberedLevel2"/>
      </w:pPr>
      <w:r>
        <w:t xml:space="preserve">Inspect </w:t>
      </w:r>
      <w:r w:rsidRPr="00820AAE">
        <w:rPr>
          <w:b/>
        </w:rPr>
        <w:t>colLastOrder</w:t>
      </w:r>
      <w:r>
        <w:t xml:space="preserve"> and you should be able to see that </w:t>
      </w:r>
      <w:r w:rsidRPr="00820AAE">
        <w:rPr>
          <w:b/>
        </w:rPr>
        <w:t>ID</w:t>
      </w:r>
      <w:r>
        <w:t xml:space="preserve"> that SharePoint assigned to the new </w:t>
      </w:r>
      <w:r w:rsidRPr="00820AAE">
        <w:rPr>
          <w:b/>
        </w:rPr>
        <w:t>Order</w:t>
      </w:r>
      <w:r>
        <w:t xml:space="preserve"> item.</w:t>
      </w:r>
    </w:p>
    <w:p w14:paraId="52E30E30" w14:textId="63C9EBC3" w:rsidR="003B781C" w:rsidRDefault="003B781C" w:rsidP="003B781C">
      <w:pPr>
        <w:pStyle w:val="LabStepScreenshotLevel2"/>
      </w:pPr>
      <w:r>
        <w:drawing>
          <wp:inline distT="0" distB="0" distL="0" distR="0" wp14:anchorId="784E37CA" wp14:editId="2D5F1176">
            <wp:extent cx="4376928" cy="904999"/>
            <wp:effectExtent l="19050" t="19050" r="24130" b="28575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928" cy="9049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6676EC" w14:textId="5A8D21C6" w:rsidR="0070078C" w:rsidRDefault="0070078C" w:rsidP="0070078C">
      <w:pPr>
        <w:pStyle w:val="LabExerciseCallout"/>
      </w:pPr>
      <w:r>
        <w:t xml:space="preserve">The reason you need to determine the </w:t>
      </w:r>
      <w:r w:rsidRPr="0070078C">
        <w:rPr>
          <w:b/>
        </w:rPr>
        <w:t>ID</w:t>
      </w:r>
      <w:r>
        <w:t xml:space="preserve"> of a new order has to do with saving shopping cart items to the </w:t>
      </w:r>
      <w:r w:rsidRPr="0070078C">
        <w:rPr>
          <w:b/>
        </w:rPr>
        <w:t>OrderDetails</w:t>
      </w:r>
      <w:r>
        <w:t xml:space="preserve"> list. Whenever you save an </w:t>
      </w:r>
      <w:r w:rsidRPr="0070078C">
        <w:rPr>
          <w:b/>
        </w:rPr>
        <w:t>OrderDetails</w:t>
      </w:r>
      <w:r>
        <w:t xml:space="preserve"> record, you must include the ID of the parent </w:t>
      </w:r>
      <w:r w:rsidRPr="0070078C">
        <w:rPr>
          <w:b/>
        </w:rPr>
        <w:t>Order</w:t>
      </w:r>
      <w:r>
        <w:t xml:space="preserve"> record.</w:t>
      </w:r>
    </w:p>
    <w:p w14:paraId="73559A38" w14:textId="64F120A0" w:rsidR="0070078C" w:rsidRDefault="0070078C" w:rsidP="0070078C">
      <w:pPr>
        <w:pStyle w:val="LabStepNumbered"/>
      </w:pPr>
      <w:r>
        <w:t xml:space="preserve">Modify the </w:t>
      </w:r>
      <w:r w:rsidRPr="0070078C">
        <w:rPr>
          <w:b/>
        </w:rPr>
        <w:t>OnSelect</w:t>
      </w:r>
      <w:r>
        <w:t xml:space="preserve"> property of </w:t>
      </w:r>
      <w:r w:rsidRPr="0070078C">
        <w:rPr>
          <w:b/>
        </w:rPr>
        <w:t>btnSubmitOrder</w:t>
      </w:r>
      <w:r>
        <w:t xml:space="preserve"> to save </w:t>
      </w:r>
      <w:r w:rsidRPr="0070078C">
        <w:rPr>
          <w:b/>
        </w:rPr>
        <w:t>OrderDetails</w:t>
      </w:r>
      <w:r>
        <w:t xml:space="preserve"> records after saving the </w:t>
      </w:r>
      <w:r w:rsidRPr="0070078C">
        <w:rPr>
          <w:b/>
        </w:rPr>
        <w:t>Order</w:t>
      </w:r>
      <w:r>
        <w:t xml:space="preserve"> record.</w:t>
      </w:r>
    </w:p>
    <w:p w14:paraId="117D9396" w14:textId="54F3DEE7" w:rsidR="0070078C" w:rsidRDefault="0070078C" w:rsidP="0070078C">
      <w:pPr>
        <w:pStyle w:val="LabStepNumberedLevel2"/>
      </w:pPr>
      <w:r>
        <w:t xml:space="preserve">Modify the </w:t>
      </w:r>
      <w:r w:rsidRPr="0070078C">
        <w:rPr>
          <w:b/>
        </w:rPr>
        <w:t>OnSelect</w:t>
      </w:r>
      <w:r>
        <w:t xml:space="preserve"> property of </w:t>
      </w:r>
      <w:r w:rsidRPr="0070078C">
        <w:rPr>
          <w:b/>
        </w:rPr>
        <w:t>btnSubmitOrder</w:t>
      </w:r>
      <w:r>
        <w:t xml:space="preserve"> with the following expression.</w:t>
      </w:r>
    </w:p>
    <w:p w14:paraId="331C3D67" w14:textId="77777777" w:rsidR="0070078C" w:rsidRDefault="0070078C" w:rsidP="0070078C">
      <w:pPr>
        <w:pStyle w:val="LabStepCodeBlockLevel2"/>
      </w:pPr>
      <w:r>
        <w:t>ClearCollect(</w:t>
      </w:r>
    </w:p>
    <w:p w14:paraId="5D6C7567" w14:textId="77777777" w:rsidR="0070078C" w:rsidRDefault="0070078C" w:rsidP="0070078C">
      <w:pPr>
        <w:pStyle w:val="LabStepCodeBlockLevel2"/>
      </w:pPr>
      <w:r>
        <w:t xml:space="preserve">    colLastOrder,</w:t>
      </w:r>
    </w:p>
    <w:p w14:paraId="24E0DA38" w14:textId="77777777" w:rsidR="0070078C" w:rsidRDefault="0070078C" w:rsidP="0070078C">
      <w:pPr>
        <w:pStyle w:val="LabStepCodeBlockLevel2"/>
      </w:pPr>
      <w:r>
        <w:t xml:space="preserve">    Patch(</w:t>
      </w:r>
    </w:p>
    <w:p w14:paraId="61205C1A" w14:textId="77777777" w:rsidR="0070078C" w:rsidRDefault="0070078C" w:rsidP="0070078C">
      <w:pPr>
        <w:pStyle w:val="LabStepCodeBlockLevel2"/>
      </w:pPr>
      <w:r>
        <w:t xml:space="preserve">        Orders,</w:t>
      </w:r>
    </w:p>
    <w:p w14:paraId="317A2F68" w14:textId="77777777" w:rsidR="0070078C" w:rsidRDefault="0070078C" w:rsidP="0070078C">
      <w:pPr>
        <w:pStyle w:val="LabStepCodeBlockLevel2"/>
      </w:pPr>
      <w:r>
        <w:t xml:space="preserve">        Defaults(Orders),</w:t>
      </w:r>
    </w:p>
    <w:p w14:paraId="37797A14" w14:textId="77777777" w:rsidR="0070078C" w:rsidRDefault="0070078C" w:rsidP="0070078C">
      <w:pPr>
        <w:pStyle w:val="LabStepCodeBlockLevel2"/>
      </w:pPr>
      <w:r>
        <w:t xml:space="preserve">        {</w:t>
      </w:r>
    </w:p>
    <w:p w14:paraId="4A4D2E2D" w14:textId="77777777" w:rsidR="0070078C" w:rsidRDefault="0070078C" w:rsidP="0070078C">
      <w:pPr>
        <w:pStyle w:val="LabStepCodeBlockLevel2"/>
      </w:pPr>
      <w:r>
        <w:t xml:space="preserve">            Title: "Order for " &amp; galCustomers.Selected.'Last Name',</w:t>
      </w:r>
    </w:p>
    <w:p w14:paraId="0DF1572E" w14:textId="77777777" w:rsidR="0070078C" w:rsidRDefault="0070078C" w:rsidP="0070078C">
      <w:pPr>
        <w:pStyle w:val="LabStepCodeBlockLevel2"/>
      </w:pPr>
      <w:r>
        <w:t xml:space="preserve">            OrderDate: dteOrderDate.SelectedDate,</w:t>
      </w:r>
    </w:p>
    <w:p w14:paraId="7EAA4996" w14:textId="77777777" w:rsidR="0070078C" w:rsidRDefault="0070078C" w:rsidP="0070078C">
      <w:pPr>
        <w:pStyle w:val="LabStepCodeBlockLevel2"/>
      </w:pPr>
      <w:r>
        <w:t xml:space="preserve">            OrderAmount: Sum(</w:t>
      </w:r>
    </w:p>
    <w:p w14:paraId="65D60370" w14:textId="77777777" w:rsidR="0070078C" w:rsidRDefault="0070078C" w:rsidP="0070078C">
      <w:pPr>
        <w:pStyle w:val="LabStepCodeBlockLevel2"/>
      </w:pPr>
      <w:r>
        <w:t xml:space="preserve">                colShoppingCart,</w:t>
      </w:r>
    </w:p>
    <w:p w14:paraId="5E4EDAF1" w14:textId="77777777" w:rsidR="0070078C" w:rsidRDefault="0070078C" w:rsidP="0070078C">
      <w:pPr>
        <w:pStyle w:val="LabStepCodeBlockLevel2"/>
      </w:pPr>
      <w:r>
        <w:t xml:space="preserve">                Total</w:t>
      </w:r>
    </w:p>
    <w:p w14:paraId="1232480A" w14:textId="77777777" w:rsidR="0070078C" w:rsidRDefault="0070078C" w:rsidP="0070078C">
      <w:pPr>
        <w:pStyle w:val="LabStepCodeBlockLevel2"/>
      </w:pPr>
      <w:r>
        <w:t xml:space="preserve">            ),</w:t>
      </w:r>
    </w:p>
    <w:p w14:paraId="2E025E1B" w14:textId="77777777" w:rsidR="0070078C" w:rsidRDefault="0070078C" w:rsidP="0070078C">
      <w:pPr>
        <w:pStyle w:val="LabStepCodeBlockLevel2"/>
      </w:pPr>
      <w:r>
        <w:t xml:space="preserve">            Customer: {</w:t>
      </w:r>
    </w:p>
    <w:p w14:paraId="2BE10DAC" w14:textId="77777777" w:rsidR="0070078C" w:rsidRDefault="0070078C" w:rsidP="0070078C">
      <w:pPr>
        <w:pStyle w:val="LabStepCodeBlockLevel2"/>
      </w:pPr>
      <w:r>
        <w:t xml:space="preserve">                '@odata.type': "#Microsoft.Azure.Connectors.SharePoint.SPListExpandedReference",</w:t>
      </w:r>
    </w:p>
    <w:p w14:paraId="73D64D7B" w14:textId="77777777" w:rsidR="0070078C" w:rsidRDefault="0070078C" w:rsidP="0070078C">
      <w:pPr>
        <w:pStyle w:val="LabStepCodeBlockLevel2"/>
      </w:pPr>
      <w:r>
        <w:t xml:space="preserve">                Id: galCustomers.Selected.ID,</w:t>
      </w:r>
    </w:p>
    <w:p w14:paraId="7F676B41" w14:textId="77777777" w:rsidR="0070078C" w:rsidRDefault="0070078C" w:rsidP="0070078C">
      <w:pPr>
        <w:pStyle w:val="LabStepCodeBlockLevel2"/>
      </w:pPr>
      <w:r>
        <w:t xml:space="preserve">                Value: galCustomers.Selected.'First Name' &amp; " " &amp; galCustomers.Selected.'Last Name'</w:t>
      </w:r>
    </w:p>
    <w:p w14:paraId="3D8A9B51" w14:textId="77777777" w:rsidR="0070078C" w:rsidRDefault="0070078C" w:rsidP="0070078C">
      <w:pPr>
        <w:pStyle w:val="LabStepCodeBlockLevel2"/>
      </w:pPr>
      <w:r>
        <w:t xml:space="preserve">            }</w:t>
      </w:r>
    </w:p>
    <w:p w14:paraId="09755243" w14:textId="77777777" w:rsidR="0070078C" w:rsidRDefault="0070078C" w:rsidP="0070078C">
      <w:pPr>
        <w:pStyle w:val="LabStepCodeBlockLevel2"/>
      </w:pPr>
      <w:r>
        <w:t xml:space="preserve">        }</w:t>
      </w:r>
    </w:p>
    <w:p w14:paraId="74E19407" w14:textId="77777777" w:rsidR="0070078C" w:rsidRDefault="0070078C" w:rsidP="0070078C">
      <w:pPr>
        <w:pStyle w:val="LabStepCodeBlockLevel2"/>
      </w:pPr>
      <w:r>
        <w:t xml:space="preserve">    )</w:t>
      </w:r>
    </w:p>
    <w:p w14:paraId="0CF8B985" w14:textId="77777777" w:rsidR="0070078C" w:rsidRDefault="0070078C" w:rsidP="0070078C">
      <w:pPr>
        <w:pStyle w:val="LabStepCodeBlockLevel2"/>
      </w:pPr>
      <w:r>
        <w:t>);</w:t>
      </w:r>
    </w:p>
    <w:p w14:paraId="3CF1E93A" w14:textId="77777777" w:rsidR="0070078C" w:rsidRDefault="0070078C" w:rsidP="0070078C">
      <w:pPr>
        <w:pStyle w:val="LabStepCodeBlockLevel2"/>
      </w:pPr>
      <w:r>
        <w:t>ClearCollect(</w:t>
      </w:r>
    </w:p>
    <w:p w14:paraId="278D1B9B" w14:textId="77777777" w:rsidR="0070078C" w:rsidRDefault="0070078C" w:rsidP="0070078C">
      <w:pPr>
        <w:pStyle w:val="LabStepCodeBlockLevel2"/>
      </w:pPr>
      <w:r>
        <w:t xml:space="preserve">  colLastOrderDetails,</w:t>
      </w:r>
    </w:p>
    <w:p w14:paraId="6B68D25D" w14:textId="77777777" w:rsidR="0070078C" w:rsidRDefault="0070078C" w:rsidP="0070078C">
      <w:pPr>
        <w:pStyle w:val="LabStepCodeBlockLevel2"/>
      </w:pPr>
      <w:r>
        <w:t xml:space="preserve">  ForAll(colShoppingCart,</w:t>
      </w:r>
    </w:p>
    <w:p w14:paraId="2F5B1772" w14:textId="77777777" w:rsidR="0070078C" w:rsidRDefault="0070078C" w:rsidP="0070078C">
      <w:pPr>
        <w:pStyle w:val="LabStepCodeBlockLevel2"/>
      </w:pPr>
      <w:r>
        <w:t xml:space="preserve">    Patch(</w:t>
      </w:r>
    </w:p>
    <w:p w14:paraId="549F4C5A" w14:textId="77777777" w:rsidR="0070078C" w:rsidRDefault="0070078C" w:rsidP="0070078C">
      <w:pPr>
        <w:pStyle w:val="LabStepCodeBlockLevel2"/>
      </w:pPr>
      <w:r>
        <w:t xml:space="preserve">      OrderDetails,</w:t>
      </w:r>
    </w:p>
    <w:p w14:paraId="7E40EDA9" w14:textId="77777777" w:rsidR="0070078C" w:rsidRDefault="0070078C" w:rsidP="0070078C">
      <w:pPr>
        <w:pStyle w:val="LabStepCodeBlockLevel2"/>
      </w:pPr>
      <w:r>
        <w:t xml:space="preserve">      Defaults(OrderDetails),</w:t>
      </w:r>
    </w:p>
    <w:p w14:paraId="1BEA6BDA" w14:textId="77777777" w:rsidR="0070078C" w:rsidRDefault="0070078C" w:rsidP="0070078C">
      <w:pPr>
        <w:pStyle w:val="LabStepCodeBlockLevel2"/>
      </w:pPr>
      <w:r>
        <w:t xml:space="preserve">      {</w:t>
      </w:r>
    </w:p>
    <w:p w14:paraId="0B383CA0" w14:textId="77777777" w:rsidR="0070078C" w:rsidRDefault="0070078C" w:rsidP="0070078C">
      <w:pPr>
        <w:pStyle w:val="LabStepCodeBlockLevel2"/>
      </w:pPr>
      <w:r>
        <w:t xml:space="preserve">        Product: Product,</w:t>
      </w:r>
    </w:p>
    <w:p w14:paraId="077A82F8" w14:textId="77777777" w:rsidR="0070078C" w:rsidRDefault="0070078C" w:rsidP="0070078C">
      <w:pPr>
        <w:pStyle w:val="LabStepCodeBlockLevel2"/>
      </w:pPr>
      <w:r>
        <w:t xml:space="preserve">        Quantity: Quantity,</w:t>
      </w:r>
    </w:p>
    <w:p w14:paraId="01FF2A75" w14:textId="77777777" w:rsidR="0070078C" w:rsidRDefault="0070078C" w:rsidP="0070078C">
      <w:pPr>
        <w:pStyle w:val="LabStepCodeBlockLevel2"/>
      </w:pPr>
      <w:r>
        <w:t xml:space="preserve">        SalesAmount: Total,</w:t>
      </w:r>
    </w:p>
    <w:p w14:paraId="350C6D1F" w14:textId="77777777" w:rsidR="0070078C" w:rsidRDefault="0070078C" w:rsidP="0070078C">
      <w:pPr>
        <w:pStyle w:val="LabStepCodeBlockLevel2"/>
      </w:pPr>
      <w:r>
        <w:t xml:space="preserve">        Order: {</w:t>
      </w:r>
    </w:p>
    <w:p w14:paraId="38C314F5" w14:textId="77777777" w:rsidR="0070078C" w:rsidRDefault="0070078C" w:rsidP="0070078C">
      <w:pPr>
        <w:pStyle w:val="LabStepCodeBlockLevel2"/>
      </w:pPr>
      <w:r>
        <w:t xml:space="preserve">             '@odata.type': "#Microsoft.Azure.Connectors.SharePoint.SPListExpandedReference",</w:t>
      </w:r>
    </w:p>
    <w:p w14:paraId="2F07CB8E" w14:textId="4C227731" w:rsidR="0070078C" w:rsidRDefault="0070078C" w:rsidP="0070078C">
      <w:pPr>
        <w:pStyle w:val="LabStepCodeBlockLevel2"/>
      </w:pPr>
      <w:r>
        <w:t xml:space="preserve">              Id: First(colLastOrder).ID,</w:t>
      </w:r>
    </w:p>
    <w:p w14:paraId="5918C42D" w14:textId="75FE7AF7" w:rsidR="0070078C" w:rsidRDefault="0070078C" w:rsidP="0070078C">
      <w:pPr>
        <w:pStyle w:val="LabStepCodeBlockLevel2"/>
      </w:pPr>
      <w:r>
        <w:t xml:space="preserve">              Value: First(colLastOrder).ID</w:t>
      </w:r>
    </w:p>
    <w:p w14:paraId="262AD807" w14:textId="77777777" w:rsidR="0070078C" w:rsidRDefault="0070078C" w:rsidP="0070078C">
      <w:pPr>
        <w:pStyle w:val="LabStepCodeBlockLevel2"/>
      </w:pPr>
      <w:r>
        <w:t xml:space="preserve">        }</w:t>
      </w:r>
    </w:p>
    <w:p w14:paraId="54AE4AAD" w14:textId="77777777" w:rsidR="0070078C" w:rsidRDefault="0070078C" w:rsidP="0070078C">
      <w:pPr>
        <w:pStyle w:val="LabStepCodeBlockLevel2"/>
      </w:pPr>
      <w:r>
        <w:t xml:space="preserve">      }</w:t>
      </w:r>
    </w:p>
    <w:p w14:paraId="3D73A949" w14:textId="77777777" w:rsidR="0070078C" w:rsidRDefault="0070078C" w:rsidP="0070078C">
      <w:pPr>
        <w:pStyle w:val="LabStepCodeBlockLevel2"/>
      </w:pPr>
      <w:r>
        <w:t xml:space="preserve">    )</w:t>
      </w:r>
    </w:p>
    <w:p w14:paraId="19323894" w14:textId="77777777" w:rsidR="0070078C" w:rsidRDefault="0070078C" w:rsidP="0070078C">
      <w:pPr>
        <w:pStyle w:val="LabStepCodeBlockLevel2"/>
      </w:pPr>
      <w:r>
        <w:t xml:space="preserve">  )</w:t>
      </w:r>
    </w:p>
    <w:p w14:paraId="36B13E30" w14:textId="77777777" w:rsidR="0070078C" w:rsidRDefault="0070078C" w:rsidP="0070078C">
      <w:pPr>
        <w:pStyle w:val="LabStepCodeBlockLevel2"/>
      </w:pPr>
      <w:r>
        <w:t>);</w:t>
      </w:r>
    </w:p>
    <w:p w14:paraId="74C736E5" w14:textId="1D391CD8" w:rsidR="0070078C" w:rsidRDefault="0070078C" w:rsidP="0070078C">
      <w:pPr>
        <w:pStyle w:val="LabStepNumberedLevel2"/>
      </w:pPr>
      <w:r>
        <w:t>Test your work by starting the app and submitting an order.</w:t>
      </w:r>
    </w:p>
    <w:p w14:paraId="007C05FF" w14:textId="77777777" w:rsidR="0070078C" w:rsidRDefault="0070078C" w:rsidP="0070078C">
      <w:pPr>
        <w:pStyle w:val="LabStepNumberedLevel2"/>
      </w:pPr>
      <w:r>
        <w:lastRenderedPageBreak/>
        <w:t xml:space="preserve">After submitting the order, navigate to the </w:t>
      </w:r>
      <w:r w:rsidRPr="00820AAE">
        <w:rPr>
          <w:b/>
        </w:rPr>
        <w:t>Order</w:t>
      </w:r>
      <w:r>
        <w:t xml:space="preserve"> list in your SharePoint site and confirm a new list item has been added.</w:t>
      </w:r>
    </w:p>
    <w:p w14:paraId="6A693A4B" w14:textId="1B75752E" w:rsidR="003B781C" w:rsidRDefault="008229A2" w:rsidP="008229A2">
      <w:pPr>
        <w:pStyle w:val="LabStepScreenshotLevel2"/>
      </w:pPr>
      <w:r>
        <w:drawing>
          <wp:inline distT="0" distB="0" distL="0" distR="0" wp14:anchorId="462AD753" wp14:editId="30BA858C">
            <wp:extent cx="4111000" cy="822960"/>
            <wp:effectExtent l="19050" t="19050" r="22860" b="15240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700" cy="8487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7548E7" w14:textId="11E94351" w:rsidR="0070078C" w:rsidRDefault="0070078C" w:rsidP="0070078C">
      <w:pPr>
        <w:pStyle w:val="LabStepNumberedLevel2"/>
      </w:pPr>
      <w:r>
        <w:t>After verify</w:t>
      </w:r>
      <w:r w:rsidR="00424496">
        <w:t>ing</w:t>
      </w:r>
      <w:r>
        <w:t xml:space="preserve"> the </w:t>
      </w:r>
      <w:r w:rsidRPr="00820AAE">
        <w:rPr>
          <w:b/>
        </w:rPr>
        <w:t>Order</w:t>
      </w:r>
      <w:r>
        <w:t xml:space="preserve"> has been created, navigate to the </w:t>
      </w:r>
      <w:r w:rsidRPr="0070078C">
        <w:rPr>
          <w:b/>
        </w:rPr>
        <w:t>OrderDetails</w:t>
      </w:r>
      <w:r>
        <w:t xml:space="preserve"> list and confirm list items have been added</w:t>
      </w:r>
      <w:r w:rsidR="00424496">
        <w:t xml:space="preserve"> there</w:t>
      </w:r>
      <w:r>
        <w:t>.</w:t>
      </w:r>
    </w:p>
    <w:p w14:paraId="4B057AE0" w14:textId="068F957C" w:rsidR="008229A2" w:rsidRDefault="008229A2" w:rsidP="008229A2">
      <w:pPr>
        <w:pStyle w:val="LabStepScreenshotLevel2"/>
      </w:pPr>
      <w:r>
        <w:drawing>
          <wp:inline distT="0" distB="0" distL="0" distR="0" wp14:anchorId="1646A141" wp14:editId="23084F02">
            <wp:extent cx="4340352" cy="1128894"/>
            <wp:effectExtent l="19050" t="19050" r="22225" b="14605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251" cy="11504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1E7200" w14:textId="1BB79B55" w:rsidR="0070078C" w:rsidRDefault="0070078C" w:rsidP="0070078C">
      <w:pPr>
        <w:pStyle w:val="LabStepNumbered"/>
      </w:pPr>
      <w:r>
        <w:t xml:space="preserve">Inspect the contents of </w:t>
      </w:r>
      <w:r w:rsidRPr="00820AAE">
        <w:rPr>
          <w:b/>
        </w:rPr>
        <w:t>colLastOrder</w:t>
      </w:r>
      <w:r w:rsidR="003961CB">
        <w:rPr>
          <w:b/>
        </w:rPr>
        <w:t>Details</w:t>
      </w:r>
      <w:r>
        <w:t xml:space="preserve"> to view information about the </w:t>
      </w:r>
      <w:r w:rsidRPr="00820AAE">
        <w:rPr>
          <w:b/>
        </w:rPr>
        <w:t>Order</w:t>
      </w:r>
      <w:r>
        <w:t xml:space="preserve"> record which has just been added.</w:t>
      </w:r>
    </w:p>
    <w:p w14:paraId="7E0867A7" w14:textId="77777777" w:rsidR="0070078C" w:rsidRDefault="0070078C" w:rsidP="0070078C">
      <w:pPr>
        <w:pStyle w:val="LabStepNumberedLevel2"/>
      </w:pPr>
      <w:r>
        <w:t xml:space="preserve">Select the </w:t>
      </w:r>
      <w:r w:rsidRPr="00820AAE">
        <w:rPr>
          <w:b/>
        </w:rPr>
        <w:t>View &gt; Collections</w:t>
      </w:r>
      <w:r>
        <w:t xml:space="preserve"> command to display the collections for your app.</w:t>
      </w:r>
    </w:p>
    <w:p w14:paraId="7E7B2A41" w14:textId="3AA8946F" w:rsidR="003961CB" w:rsidRDefault="003961CB" w:rsidP="003961CB">
      <w:pPr>
        <w:pStyle w:val="LabStepNumberedLevel2"/>
      </w:pPr>
      <w:r>
        <w:t xml:space="preserve">Inspect the contents of </w:t>
      </w:r>
      <w:r w:rsidRPr="003961CB">
        <w:rPr>
          <w:b/>
        </w:rPr>
        <w:t>colLastOrderDetails</w:t>
      </w:r>
      <w:r>
        <w:t xml:space="preserve"> and confirm it contains the data for the new </w:t>
      </w:r>
      <w:r w:rsidRPr="003961CB">
        <w:rPr>
          <w:b/>
        </w:rPr>
        <w:t>OrderDetails</w:t>
      </w:r>
      <w:r>
        <w:t xml:space="preserve"> records in SharePoint.</w:t>
      </w:r>
    </w:p>
    <w:p w14:paraId="66A42F6D" w14:textId="63C7C1CE" w:rsidR="008229A2" w:rsidRDefault="008229A2" w:rsidP="008229A2">
      <w:pPr>
        <w:pStyle w:val="LabStepScreenshotLevel2"/>
      </w:pPr>
      <w:r>
        <w:drawing>
          <wp:inline distT="0" distB="0" distL="0" distR="0" wp14:anchorId="37B97B98" wp14:editId="251C00A2">
            <wp:extent cx="3837905" cy="1359807"/>
            <wp:effectExtent l="19050" t="19050" r="10795" b="12065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153" cy="13733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127936" w14:textId="0DEB272B" w:rsidR="003961CB" w:rsidRDefault="003961CB" w:rsidP="003961CB">
      <w:pPr>
        <w:pStyle w:val="Heading3"/>
      </w:pPr>
      <w:r>
        <w:t>Exercise 5: Create the Order Confirmation Screen</w:t>
      </w:r>
      <w:r w:rsidR="002D5C74">
        <w:t xml:space="preserve"> (</w:t>
      </w:r>
      <w:r w:rsidR="00CA1AF3">
        <w:t>If you have time)</w:t>
      </w:r>
    </w:p>
    <w:p w14:paraId="37C0CE08" w14:textId="426458CB" w:rsidR="003961CB" w:rsidRDefault="00CA1AF3" w:rsidP="003961CB">
      <w:pPr>
        <w:pStyle w:val="LabExerciseLeadIn"/>
      </w:pPr>
      <w:r>
        <w:t xml:space="preserve">This </w:t>
      </w:r>
      <w:r w:rsidR="00893278">
        <w:t xml:space="preserve">final </w:t>
      </w:r>
      <w:r w:rsidR="003961CB">
        <w:t>exercise</w:t>
      </w:r>
      <w:r>
        <w:t xml:space="preserve"> will involve </w:t>
      </w:r>
      <w:r w:rsidR="003961CB">
        <w:t>you extend</w:t>
      </w:r>
      <w:r>
        <w:t>ing</w:t>
      </w:r>
      <w:r w:rsidR="003961CB">
        <w:t xml:space="preserve"> the </w:t>
      </w:r>
      <w:r w:rsidR="003961CB" w:rsidRPr="000F396D">
        <w:rPr>
          <w:b/>
        </w:rPr>
        <w:t>Customer Ordering</w:t>
      </w:r>
      <w:r w:rsidR="003961CB">
        <w:t xml:space="preserve"> app by adding the </w:t>
      </w:r>
      <w:r w:rsidR="003961CB" w:rsidRPr="00BD7B89">
        <w:rPr>
          <w:b/>
        </w:rPr>
        <w:t xml:space="preserve">Order </w:t>
      </w:r>
      <w:r w:rsidR="003961CB">
        <w:rPr>
          <w:b/>
        </w:rPr>
        <w:t xml:space="preserve">Confirmation </w:t>
      </w:r>
      <w:r w:rsidR="003961CB" w:rsidRPr="00BD7B89">
        <w:rPr>
          <w:b/>
        </w:rPr>
        <w:t>Screen</w:t>
      </w:r>
      <w:r w:rsidR="003961CB">
        <w:t xml:space="preserve"> </w:t>
      </w:r>
      <w:r>
        <w:t xml:space="preserve">on which you will </w:t>
      </w:r>
      <w:r w:rsidR="003961CB">
        <w:t xml:space="preserve">display shopping cart data from </w:t>
      </w:r>
      <w:r w:rsidR="003961CB" w:rsidRPr="003961CB">
        <w:rPr>
          <w:b/>
        </w:rPr>
        <w:t>colLastOrder</w:t>
      </w:r>
      <w:r w:rsidR="003961CB">
        <w:t xml:space="preserve"> and </w:t>
      </w:r>
      <w:r w:rsidR="003961CB" w:rsidRPr="003961CB">
        <w:rPr>
          <w:b/>
        </w:rPr>
        <w:t>colLastOrderDetails</w:t>
      </w:r>
      <w:r w:rsidR="003961CB">
        <w:t>.</w:t>
      </w:r>
      <w:r>
        <w:t xml:space="preserve"> This </w:t>
      </w:r>
      <w:r w:rsidR="00893278">
        <w:t xml:space="preserve">is an </w:t>
      </w:r>
      <w:r>
        <w:t xml:space="preserve">extra credit exercise </w:t>
      </w:r>
      <w:r w:rsidR="00893278">
        <w:t xml:space="preserve">that </w:t>
      </w:r>
      <w:r>
        <w:t xml:space="preserve">will be different from the earlier exercises because it will not include step-by-step instructions. Instead you will only be provided with high-level instructions for creating galleries to display the order data that has been saved to the </w:t>
      </w:r>
      <w:r w:rsidRPr="00CA1AF3">
        <w:rPr>
          <w:b/>
        </w:rPr>
        <w:t>Orders</w:t>
      </w:r>
      <w:r>
        <w:t xml:space="preserve"> list and the </w:t>
      </w:r>
      <w:r w:rsidRPr="00CA1AF3">
        <w:rPr>
          <w:b/>
        </w:rPr>
        <w:t>OrderDetails</w:t>
      </w:r>
      <w:r>
        <w:t xml:space="preserve"> list.</w:t>
      </w:r>
    </w:p>
    <w:p w14:paraId="7AACD255" w14:textId="0C86C6F2" w:rsidR="003961CB" w:rsidRDefault="003961CB" w:rsidP="003961CB">
      <w:pPr>
        <w:pStyle w:val="LabStepNumbered"/>
        <w:numPr>
          <w:ilvl w:val="0"/>
          <w:numId w:val="33"/>
        </w:numPr>
        <w:rPr>
          <w:sz w:val="20"/>
          <w:szCs w:val="20"/>
        </w:rPr>
      </w:pPr>
      <w:r w:rsidRPr="003961CB">
        <w:rPr>
          <w:sz w:val="20"/>
          <w:szCs w:val="20"/>
        </w:rPr>
        <w:t xml:space="preserve">Create the </w:t>
      </w:r>
      <w:r w:rsidRPr="003961CB">
        <w:rPr>
          <w:b/>
          <w:sz w:val="20"/>
          <w:szCs w:val="20"/>
        </w:rPr>
        <w:t xml:space="preserve">Order </w:t>
      </w:r>
      <w:r>
        <w:rPr>
          <w:b/>
          <w:sz w:val="20"/>
          <w:szCs w:val="20"/>
        </w:rPr>
        <w:t xml:space="preserve">Confirmation </w:t>
      </w:r>
      <w:r w:rsidRPr="003961CB">
        <w:rPr>
          <w:b/>
          <w:sz w:val="20"/>
          <w:szCs w:val="20"/>
        </w:rPr>
        <w:t>Screen</w:t>
      </w:r>
      <w:r w:rsidRPr="003961CB">
        <w:rPr>
          <w:sz w:val="20"/>
          <w:szCs w:val="20"/>
        </w:rPr>
        <w:t>.</w:t>
      </w:r>
    </w:p>
    <w:p w14:paraId="1244D1A7" w14:textId="1EE39607" w:rsidR="003961CB" w:rsidRDefault="00CA1AF3" w:rsidP="00173653">
      <w:pPr>
        <w:pStyle w:val="LabStepNumberedLevel2"/>
        <w:numPr>
          <w:ilvl w:val="1"/>
          <w:numId w:val="33"/>
        </w:numPr>
      </w:pPr>
      <w:r>
        <w:t xml:space="preserve">Create a </w:t>
      </w:r>
      <w:r w:rsidR="003961CB">
        <w:t xml:space="preserve">new </w:t>
      </w:r>
      <w:r w:rsidR="003961CB" w:rsidRPr="00CA1AF3">
        <w:rPr>
          <w:b/>
        </w:rPr>
        <w:t>Blank</w:t>
      </w:r>
      <w:r w:rsidR="003961CB">
        <w:t xml:space="preserve"> screen</w:t>
      </w:r>
      <w:r>
        <w:t xml:space="preserve"> and r</w:t>
      </w:r>
      <w:r w:rsidR="003961CB">
        <w:t xml:space="preserve">ename </w:t>
      </w:r>
      <w:r>
        <w:t xml:space="preserve">it </w:t>
      </w:r>
      <w:r w:rsidR="003961CB">
        <w:t xml:space="preserve">to </w:t>
      </w:r>
      <w:r w:rsidR="003961CB" w:rsidRPr="00CA1AF3">
        <w:rPr>
          <w:b/>
        </w:rPr>
        <w:t>Submit Order Screen</w:t>
      </w:r>
      <w:r w:rsidR="003961CB">
        <w:t>.</w:t>
      </w:r>
    </w:p>
    <w:p w14:paraId="28AC319D" w14:textId="1476551F" w:rsidR="003961CB" w:rsidRDefault="003961CB" w:rsidP="00424496">
      <w:pPr>
        <w:pStyle w:val="LabStepNumberedLevel2"/>
        <w:numPr>
          <w:ilvl w:val="1"/>
          <w:numId w:val="33"/>
        </w:numPr>
      </w:pPr>
      <w:r>
        <w:t xml:space="preserve">Copy </w:t>
      </w:r>
      <w:r w:rsidRPr="00424496">
        <w:rPr>
          <w:b/>
        </w:rPr>
        <w:t>grpTopNavBanner</w:t>
      </w:r>
      <w:r>
        <w:t xml:space="preserve"> from </w:t>
      </w:r>
      <w:r w:rsidRPr="00424496">
        <w:rPr>
          <w:b/>
        </w:rPr>
        <w:t>Welcome Screen</w:t>
      </w:r>
      <w:r>
        <w:t xml:space="preserve"> </w:t>
      </w:r>
      <w:r w:rsidR="00CA1AF3">
        <w:t xml:space="preserve">and paste it to </w:t>
      </w:r>
      <w:r w:rsidRPr="00424496">
        <w:rPr>
          <w:b/>
        </w:rPr>
        <w:t xml:space="preserve">Order </w:t>
      </w:r>
      <w:r w:rsidR="00CA1AF3">
        <w:rPr>
          <w:b/>
        </w:rPr>
        <w:t xml:space="preserve">Confirmation </w:t>
      </w:r>
      <w:r w:rsidRPr="00424496">
        <w:rPr>
          <w:b/>
        </w:rPr>
        <w:t>Screen</w:t>
      </w:r>
      <w:r w:rsidR="00CA1AF3">
        <w:t>.</w:t>
      </w:r>
    </w:p>
    <w:p w14:paraId="0B574C9E" w14:textId="627F8A94" w:rsidR="003961CB" w:rsidRDefault="003961CB" w:rsidP="003961CB">
      <w:pPr>
        <w:pStyle w:val="LabStepScreenshotLevel2"/>
      </w:pPr>
      <w:r>
        <w:drawing>
          <wp:inline distT="0" distB="0" distL="0" distR="0" wp14:anchorId="4CB31F1A" wp14:editId="2EB6481F">
            <wp:extent cx="4126229" cy="1468192"/>
            <wp:effectExtent l="19050" t="19050" r="27305" b="17780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129"/>
                    <a:stretch/>
                  </pic:blipFill>
                  <pic:spPr bwMode="auto">
                    <a:xfrm>
                      <a:off x="0" y="0"/>
                      <a:ext cx="4256778" cy="151464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AD7C1" w14:textId="1CE637C4" w:rsidR="003961CB" w:rsidRDefault="00CA1AF3" w:rsidP="003961CB">
      <w:pPr>
        <w:pStyle w:val="LabStepNumbered"/>
        <w:numPr>
          <w:ilvl w:val="0"/>
          <w:numId w:val="33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Create two new galleries on </w:t>
      </w:r>
      <w:r w:rsidR="00427BBA">
        <w:rPr>
          <w:sz w:val="20"/>
          <w:szCs w:val="20"/>
        </w:rPr>
        <w:t xml:space="preserve">the </w:t>
      </w:r>
      <w:r w:rsidRPr="00427BBA">
        <w:rPr>
          <w:b/>
          <w:sz w:val="20"/>
          <w:szCs w:val="20"/>
        </w:rPr>
        <w:t xml:space="preserve">Order Confirmation </w:t>
      </w:r>
      <w:r w:rsidR="00427BBA" w:rsidRPr="00427BBA">
        <w:rPr>
          <w:b/>
          <w:sz w:val="20"/>
          <w:szCs w:val="20"/>
        </w:rPr>
        <w:t>Screen</w:t>
      </w:r>
      <w:r w:rsidR="00427BBA">
        <w:rPr>
          <w:sz w:val="20"/>
          <w:szCs w:val="20"/>
        </w:rPr>
        <w:t xml:space="preserve"> to display the data that has been written to SharePoint.</w:t>
      </w:r>
    </w:p>
    <w:p w14:paraId="5D59BF68" w14:textId="5DCD68D9" w:rsidR="003961CB" w:rsidRDefault="00427BBA" w:rsidP="003961CB">
      <w:pPr>
        <w:pStyle w:val="LabStepNumberedLevel2"/>
        <w:numPr>
          <w:ilvl w:val="1"/>
          <w:numId w:val="33"/>
        </w:numPr>
        <w:rPr>
          <w:sz w:val="20"/>
          <w:szCs w:val="20"/>
        </w:rPr>
      </w:pPr>
      <w:r>
        <w:rPr>
          <w:sz w:val="20"/>
          <w:szCs w:val="20"/>
        </w:rPr>
        <w:t xml:space="preserve">Create two new </w:t>
      </w:r>
      <w:r w:rsidRPr="00427BBA">
        <w:rPr>
          <w:b/>
          <w:sz w:val="20"/>
          <w:szCs w:val="20"/>
        </w:rPr>
        <w:t>Vertical</w:t>
      </w:r>
      <w:r>
        <w:rPr>
          <w:sz w:val="20"/>
          <w:szCs w:val="20"/>
        </w:rPr>
        <w:t xml:space="preserve"> galleries and rename then to </w:t>
      </w:r>
      <w:r w:rsidRPr="00427BBA">
        <w:rPr>
          <w:b/>
          <w:sz w:val="20"/>
          <w:szCs w:val="20"/>
        </w:rPr>
        <w:t>galLastOrder</w:t>
      </w:r>
      <w:r>
        <w:rPr>
          <w:sz w:val="20"/>
          <w:szCs w:val="20"/>
        </w:rPr>
        <w:t xml:space="preserve"> and </w:t>
      </w:r>
      <w:r w:rsidRPr="00427BBA">
        <w:rPr>
          <w:b/>
          <w:sz w:val="20"/>
          <w:szCs w:val="20"/>
        </w:rPr>
        <w:t>galLastOrderDetails</w:t>
      </w:r>
      <w:r>
        <w:rPr>
          <w:sz w:val="20"/>
          <w:szCs w:val="20"/>
        </w:rPr>
        <w:t>.</w:t>
      </w:r>
    </w:p>
    <w:p w14:paraId="7FF727FE" w14:textId="22A647D3" w:rsidR="003961CB" w:rsidRDefault="003961CB" w:rsidP="003961CB">
      <w:pPr>
        <w:pStyle w:val="LabStepScreenshotLevel2"/>
      </w:pPr>
      <w:r>
        <w:drawing>
          <wp:inline distT="0" distB="0" distL="0" distR="0" wp14:anchorId="27126142" wp14:editId="4DF4336E">
            <wp:extent cx="2279650" cy="1121410"/>
            <wp:effectExtent l="19050" t="19050" r="25400" b="2159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650" cy="11214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F76B63" w14:textId="7A17AED5" w:rsidR="00427BBA" w:rsidRDefault="00427BBA" w:rsidP="00436717">
      <w:pPr>
        <w:pStyle w:val="LabStepNumberedLevel2"/>
      </w:pPr>
      <w:r>
        <w:t xml:space="preserve">Build the item template for </w:t>
      </w:r>
      <w:r w:rsidRPr="00427BBA">
        <w:rPr>
          <w:b/>
        </w:rPr>
        <w:t>galLastOrder</w:t>
      </w:r>
      <w:r>
        <w:t xml:space="preserve"> to display the record that's been added to the collection named </w:t>
      </w:r>
      <w:r w:rsidRPr="00427BBA">
        <w:rPr>
          <w:b/>
        </w:rPr>
        <w:t>colLastOrder</w:t>
      </w:r>
      <w:r>
        <w:t>.</w:t>
      </w:r>
    </w:p>
    <w:p w14:paraId="5DB52B7E" w14:textId="65068941" w:rsidR="00427BBA" w:rsidRDefault="00427BBA" w:rsidP="00427BBA">
      <w:pPr>
        <w:pStyle w:val="LabStepNumberedLevel2"/>
      </w:pPr>
      <w:r>
        <w:t xml:space="preserve">Build the item template for </w:t>
      </w:r>
      <w:r w:rsidRPr="00427BBA">
        <w:rPr>
          <w:b/>
        </w:rPr>
        <w:t>galLastOrder</w:t>
      </w:r>
      <w:r>
        <w:rPr>
          <w:b/>
        </w:rPr>
        <w:t>Details</w:t>
      </w:r>
      <w:r>
        <w:t xml:space="preserve"> to display the records in the collection named </w:t>
      </w:r>
      <w:r w:rsidRPr="00427BBA">
        <w:rPr>
          <w:b/>
        </w:rPr>
        <w:t>colLastOrder</w:t>
      </w:r>
      <w:r>
        <w:rPr>
          <w:b/>
        </w:rPr>
        <w:t>Details</w:t>
      </w:r>
      <w:r>
        <w:t>.</w:t>
      </w:r>
    </w:p>
    <w:p w14:paraId="68C4B734" w14:textId="1EAF3DBD" w:rsidR="00427BBA" w:rsidRDefault="00427BBA" w:rsidP="00427BBA">
      <w:pPr>
        <w:pStyle w:val="LabStepNumbered"/>
      </w:pPr>
      <w:r>
        <w:t xml:space="preserve">Update </w:t>
      </w:r>
      <w:r w:rsidRPr="00436717">
        <w:rPr>
          <w:b/>
        </w:rPr>
        <w:t>btnSubmitOrder</w:t>
      </w:r>
      <w:r w:rsidRPr="00427BBA">
        <w:t xml:space="preserve"> </w:t>
      </w:r>
      <w:r>
        <w:t xml:space="preserve">to navigate from </w:t>
      </w:r>
      <w:r w:rsidRPr="00427BBA">
        <w:rPr>
          <w:b/>
        </w:rPr>
        <w:t>Submit Order Screen</w:t>
      </w:r>
      <w:r>
        <w:t xml:space="preserve"> to </w:t>
      </w:r>
      <w:r w:rsidRPr="00427BBA">
        <w:rPr>
          <w:b/>
        </w:rPr>
        <w:t>Order Confirmation Screen</w:t>
      </w:r>
      <w:r>
        <w:t xml:space="preserve"> after saving to SharePoint</w:t>
      </w:r>
      <w:r w:rsidR="00893278">
        <w:t>.</w:t>
      </w:r>
    </w:p>
    <w:p w14:paraId="601E3720" w14:textId="106BF4B7" w:rsidR="00436717" w:rsidRDefault="00436717" w:rsidP="00436717">
      <w:pPr>
        <w:pStyle w:val="LabStepNumberedLevel2"/>
      </w:pPr>
      <w:r>
        <w:t xml:space="preserve">Update the </w:t>
      </w:r>
      <w:r w:rsidRPr="00436717">
        <w:rPr>
          <w:b/>
        </w:rPr>
        <w:t>OnSelect</w:t>
      </w:r>
      <w:r>
        <w:t xml:space="preserve"> property of </w:t>
      </w:r>
      <w:r w:rsidRPr="00436717">
        <w:rPr>
          <w:b/>
        </w:rPr>
        <w:t>btnSubmitOrder</w:t>
      </w:r>
      <w:r>
        <w:t xml:space="preserve"> by adding a 3</w:t>
      </w:r>
      <w:r w:rsidRPr="00436717">
        <w:rPr>
          <w:vertAlign w:val="superscript"/>
        </w:rPr>
        <w:t>rd</w:t>
      </w:r>
      <w:r>
        <w:t xml:space="preserve"> expression to navigate to the </w:t>
      </w:r>
      <w:r w:rsidRPr="00436717">
        <w:rPr>
          <w:b/>
        </w:rPr>
        <w:t>Order Confirmation Screen</w:t>
      </w:r>
      <w:r>
        <w:t>.</w:t>
      </w:r>
    </w:p>
    <w:p w14:paraId="08252281" w14:textId="7B03C088" w:rsidR="00436717" w:rsidRPr="003961CB" w:rsidRDefault="00436717" w:rsidP="00436717">
      <w:pPr>
        <w:pStyle w:val="LabStepCodeBlockLevel2"/>
      </w:pPr>
      <w:r>
        <w:t>Navigate('Order Confirmation Screen',ScreenTransition.None)</w:t>
      </w:r>
    </w:p>
    <w:p w14:paraId="2BFC2372" w14:textId="1C4E5F58" w:rsidR="00C30A38" w:rsidRDefault="00436717" w:rsidP="00436717">
      <w:pPr>
        <w:pStyle w:val="LabExerciseCallout"/>
      </w:pPr>
      <w:r>
        <w:t xml:space="preserve">When you modify the </w:t>
      </w:r>
      <w:r w:rsidRPr="00436717">
        <w:rPr>
          <w:b/>
        </w:rPr>
        <w:t>OnSelect</w:t>
      </w:r>
      <w:r>
        <w:t xml:space="preserve"> property of </w:t>
      </w:r>
      <w:r w:rsidRPr="00436717">
        <w:rPr>
          <w:b/>
        </w:rPr>
        <w:t>btnSubmitOrder</w:t>
      </w:r>
      <w:r>
        <w:t>, make sure to leave the two expressions you added earlier</w:t>
      </w:r>
      <w:r w:rsidR="00893278">
        <w:t xml:space="preserve"> which save the order data back to SharePoint</w:t>
      </w:r>
      <w:r>
        <w:t xml:space="preserve">. You should </w:t>
      </w:r>
      <w:r w:rsidR="00893278">
        <w:t xml:space="preserve">leave what's there and </w:t>
      </w:r>
      <w:r>
        <w:t xml:space="preserve">add a third expression to navigate to the </w:t>
      </w:r>
      <w:r w:rsidRPr="00436717">
        <w:rPr>
          <w:b/>
        </w:rPr>
        <w:t>Order Confirmation Screen</w:t>
      </w:r>
      <w:r>
        <w:t xml:space="preserve">. The behavior of the button should now navigate to the </w:t>
      </w:r>
      <w:r w:rsidRPr="00436717">
        <w:rPr>
          <w:b/>
        </w:rPr>
        <w:t>Order Confirmation Screen</w:t>
      </w:r>
      <w:r>
        <w:t xml:space="preserve"> </w:t>
      </w:r>
      <w:r w:rsidR="00893278">
        <w:t>after saving data to SharePoint.</w:t>
      </w:r>
    </w:p>
    <w:p w14:paraId="7FAFB6C3" w14:textId="77777777" w:rsidR="00893278" w:rsidRDefault="00436717" w:rsidP="00F17676">
      <w:pPr>
        <w:pStyle w:val="LabStepNumberedLevel2"/>
      </w:pPr>
      <w:r>
        <w:t>Test your work by start</w:t>
      </w:r>
      <w:r w:rsidR="00893278">
        <w:t>ing</w:t>
      </w:r>
      <w:r>
        <w:t xml:space="preserve"> the app and submitting a new order.</w:t>
      </w:r>
    </w:p>
    <w:p w14:paraId="7B71B784" w14:textId="78572482" w:rsidR="0093127E" w:rsidRDefault="00893278" w:rsidP="00893278">
      <w:pPr>
        <w:pStyle w:val="LabStepScreenshotLevel2"/>
      </w:pPr>
      <w:r>
        <w:t xml:space="preserve"> </w:t>
      </w:r>
      <w:r w:rsidR="00427BBA">
        <w:drawing>
          <wp:inline distT="0" distB="0" distL="0" distR="0" wp14:anchorId="18745092" wp14:editId="03B60129">
            <wp:extent cx="4755852" cy="2273121"/>
            <wp:effectExtent l="19050" t="19050" r="26035" b="13335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607" cy="22830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208C48" w14:textId="487D6065" w:rsidR="00893278" w:rsidRDefault="00893278" w:rsidP="00893278">
      <w:pPr>
        <w:pStyle w:val="LabStepNumberedLevel2"/>
      </w:pPr>
      <w:r w:rsidRPr="00893278">
        <w:t xml:space="preserve">The </w:t>
      </w:r>
      <w:r w:rsidRPr="00893278">
        <w:rPr>
          <w:b/>
        </w:rPr>
        <w:t>Order Confirmation Screen</w:t>
      </w:r>
      <w:r w:rsidRPr="00893278">
        <w:t xml:space="preserve"> should display all the data that has been</w:t>
      </w:r>
      <w:r>
        <w:t xml:space="preserve"> written to SharePoint along with the Order ID that was created by SharePoint when the order was created.</w:t>
      </w:r>
    </w:p>
    <w:p w14:paraId="0CE7D784" w14:textId="468C25AC" w:rsidR="00893278" w:rsidRPr="00436717" w:rsidRDefault="00893278" w:rsidP="00893278">
      <w:pPr>
        <w:pStyle w:val="LabExerciseCallout"/>
      </w:pPr>
      <w:r>
        <w:t>You have now reach the end of this lab.</w:t>
      </w:r>
    </w:p>
    <w:p w14:paraId="12C5D01B" w14:textId="77777777" w:rsidR="00C30A38" w:rsidRDefault="00C30A38" w:rsidP="00DA7877">
      <w:pPr>
        <w:pStyle w:val="LabStepScreenshotLevel2"/>
      </w:pPr>
    </w:p>
    <w:p w14:paraId="79FF7A4C" w14:textId="77777777" w:rsidR="00DA7877" w:rsidRPr="00E04179" w:rsidRDefault="00DA7877" w:rsidP="00EC4514">
      <w:pPr>
        <w:pStyle w:val="LabStepScreenshotLevel2"/>
      </w:pPr>
    </w:p>
    <w:sectPr w:rsidR="00DA7877" w:rsidRPr="00E04179" w:rsidSect="00487314">
      <w:headerReference w:type="even" r:id="rId154"/>
      <w:headerReference w:type="default" r:id="rId155"/>
      <w:footerReference w:type="even" r:id="rId156"/>
      <w:footerReference w:type="default" r:id="rId157"/>
      <w:headerReference w:type="first" r:id="rId158"/>
      <w:footerReference w:type="first" r:id="rId159"/>
      <w:type w:val="oddPage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53ED4E" w14:textId="77777777" w:rsidR="00772564" w:rsidRDefault="00772564" w:rsidP="005F53BE">
      <w:pPr>
        <w:spacing w:before="0" w:after="0"/>
      </w:pPr>
      <w:r>
        <w:separator/>
      </w:r>
    </w:p>
  </w:endnote>
  <w:endnote w:type="continuationSeparator" w:id="0">
    <w:p w14:paraId="746C119F" w14:textId="77777777" w:rsidR="00772564" w:rsidRDefault="00772564" w:rsidP="005F53BE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2A08EE" w14:textId="77777777" w:rsidR="000563D4" w:rsidRDefault="000563D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7D3E45" w14:textId="606B907C" w:rsidR="00F6734A" w:rsidRDefault="00F6734A" w:rsidP="00487314">
    <w:pPr>
      <w:pStyle w:val="Footer"/>
      <w:pBdr>
        <w:top w:val="single" w:sz="4" w:space="0" w:color="auto"/>
      </w:pBdr>
    </w:pPr>
    <w:r>
      <w:t xml:space="preserve">© Critical Path Training. </w:t>
    </w:r>
    <w:r w:rsidR="00ED66EA">
      <w:t>2020</w:t>
    </w:r>
    <w:r>
      <w:t>. All Rights Reserved</w:t>
    </w:r>
    <w:r>
      <w:tab/>
    </w:r>
    <w:r>
      <w:tab/>
    </w:r>
    <w:r>
      <w:fldChar w:fldCharType="begin"/>
    </w:r>
    <w:r>
      <w:instrText xml:space="preserve"> PAGE  \* MERGEFORMAT </w:instrText>
    </w:r>
    <w:r>
      <w:fldChar w:fldCharType="separate"/>
    </w:r>
    <w:r>
      <w:rPr>
        <w:noProof/>
      </w:rPr>
      <w:t>14</w:t>
    </w:r>
    <w:r>
      <w:fldChar w:fldCharType="end"/>
    </w:r>
  </w:p>
  <w:p w14:paraId="4FCAA96B" w14:textId="77777777" w:rsidR="00F6734A" w:rsidRPr="00487314" w:rsidRDefault="00F6734A" w:rsidP="00487314">
    <w:pPr>
      <w:pStyle w:val="Footer"/>
      <w:pBdr>
        <w:top w:val="single" w:sz="4" w:space="0" w:color="auto"/>
      </w:pBdr>
    </w:pPr>
    <w:r>
      <w:t>www.CriticalPathTraining.com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538BAF" w14:textId="2E22028F" w:rsidR="00F6734A" w:rsidRDefault="00F6734A" w:rsidP="00487314">
    <w:pPr>
      <w:pStyle w:val="Footer"/>
      <w:pBdr>
        <w:top w:val="single" w:sz="4" w:space="0" w:color="auto"/>
      </w:pBdr>
    </w:pPr>
    <w:r>
      <w:t xml:space="preserve">© Critical Path Training. </w:t>
    </w:r>
    <w:r w:rsidR="00ED66EA">
      <w:t>2020</w:t>
    </w:r>
    <w:r>
      <w:t>. All Rights Reserved</w:t>
    </w:r>
    <w:r>
      <w:tab/>
    </w:r>
    <w:r>
      <w:tab/>
    </w:r>
    <w:r>
      <w:fldChar w:fldCharType="begin"/>
    </w:r>
    <w:r>
      <w:instrText xml:space="preserve"> PAGE  \* MERGEFORMAT </w:instrText>
    </w:r>
    <w:r>
      <w:fldChar w:fldCharType="separate"/>
    </w:r>
    <w:r>
      <w:rPr>
        <w:noProof/>
      </w:rPr>
      <w:t>1</w:t>
    </w:r>
    <w:r>
      <w:fldChar w:fldCharType="end"/>
    </w:r>
  </w:p>
  <w:p w14:paraId="6C229EA0" w14:textId="77777777" w:rsidR="00F6734A" w:rsidRPr="00487314" w:rsidRDefault="00F6734A" w:rsidP="00487314">
    <w:pPr>
      <w:pStyle w:val="Footer"/>
      <w:pBdr>
        <w:top w:val="single" w:sz="4" w:space="0" w:color="auto"/>
      </w:pBdr>
    </w:pPr>
    <w:r>
      <w:t>www.CriticalPathTraining.com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A19181" w14:textId="77777777" w:rsidR="00772564" w:rsidRDefault="00772564" w:rsidP="005F53BE">
      <w:pPr>
        <w:spacing w:before="0" w:after="0"/>
      </w:pPr>
      <w:r>
        <w:separator/>
      </w:r>
    </w:p>
  </w:footnote>
  <w:footnote w:type="continuationSeparator" w:id="0">
    <w:p w14:paraId="27A952B6" w14:textId="77777777" w:rsidR="00772564" w:rsidRDefault="00772564" w:rsidP="005F53BE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F7014E" w14:textId="77777777" w:rsidR="000563D4" w:rsidRDefault="000563D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4D0F60" w14:textId="796C113D" w:rsidR="00F6734A" w:rsidRDefault="000563D4" w:rsidP="009F40E8">
    <w:pPr>
      <w:pStyle w:val="Header"/>
      <w:pBdr>
        <w:bottom w:val="single" w:sz="4" w:space="0" w:color="auto"/>
      </w:pBdr>
      <w:spacing w:before="240"/>
    </w:pPr>
    <w:r>
      <w:t>PPMC: Power Platform Master Class</w:t>
    </w:r>
    <w:bookmarkStart w:id="2" w:name="_GoBack"/>
    <w:bookmarkEnd w:id="2"/>
  </w:p>
  <w:p w14:paraId="52070944" w14:textId="2303EB9F" w:rsidR="00F6734A" w:rsidRPr="009F40E8" w:rsidRDefault="00F6734A" w:rsidP="009F40E8">
    <w:pPr>
      <w:pStyle w:val="Header"/>
      <w:pBdr>
        <w:bottom w:val="single" w:sz="4" w:space="0" w:color="auto"/>
      </w:pBdr>
      <w:spacing w:before="240"/>
    </w:pPr>
    <w:r>
      <w:t>Module 03 Lab: Building a Shooping Cart for Processing Orders</w:t>
    </w:r>
    <w:r>
      <w:tab/>
    </w:r>
    <w:r>
      <w:tab/>
    </w:r>
    <w:r w:rsidRPr="0031080D">
      <w:rPr>
        <w:rFonts w:cs="Arial"/>
      </w:rPr>
      <w:t xml:space="preserve">Live Lab </w:t>
    </w:r>
    <w:r>
      <w:rPr>
        <w:rFonts w:cs="Arial"/>
      </w:rPr>
      <w:t>Version:</w:t>
    </w:r>
    <w:r w:rsidRPr="0031080D">
      <w:rPr>
        <w:rFonts w:cs="Arial"/>
      </w:rPr>
      <w:t xml:space="preserve"> </w:t>
    </w:r>
    <w:r>
      <w:rPr>
        <w:rFonts w:cs="Arial"/>
      </w:rPr>
      <w:fldChar w:fldCharType="begin"/>
    </w:r>
    <w:r>
      <w:rPr>
        <w:rFonts w:cs="Arial"/>
      </w:rPr>
      <w:instrText xml:space="preserve"> DATE  \@ "MMM d, yyyy"  \* MERGEFORMAT </w:instrText>
    </w:r>
    <w:r>
      <w:rPr>
        <w:rFonts w:cs="Arial"/>
      </w:rPr>
      <w:fldChar w:fldCharType="separate"/>
    </w:r>
    <w:r w:rsidR="000563D4">
      <w:rPr>
        <w:rFonts w:cs="Arial"/>
        <w:noProof/>
      </w:rPr>
      <w:t>Apr 27, 2020</w:t>
    </w:r>
    <w:r>
      <w:rPr>
        <w:rFonts w:cs="Arial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9CFCB7" w14:textId="77777777" w:rsidR="00F6734A" w:rsidRDefault="00F6734A" w:rsidP="00487314">
    <w:pPr>
      <w:pStyle w:val="Header"/>
      <w:spacing w:after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736A71"/>
    <w:multiLevelType w:val="singleLevel"/>
    <w:tmpl w:val="04090001"/>
    <w:name w:val="LabStepsTemplate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" w15:restartNumberingAfterBreak="0">
    <w:nsid w:val="053C70A1"/>
    <w:multiLevelType w:val="singleLevel"/>
    <w:tmpl w:val="04090001"/>
    <w:name w:val="LabStepsTemplate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" w15:restartNumberingAfterBreak="0">
    <w:nsid w:val="09745F9B"/>
    <w:multiLevelType w:val="singleLevel"/>
    <w:tmpl w:val="04090001"/>
    <w:name w:val="LabStepsTemplate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" w15:restartNumberingAfterBreak="0">
    <w:nsid w:val="0A1E3FE6"/>
    <w:multiLevelType w:val="singleLevel"/>
    <w:tmpl w:val="04090001"/>
    <w:name w:val="LabStepsTemplate1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137822DF"/>
    <w:multiLevelType w:val="singleLevel"/>
    <w:tmpl w:val="04090001"/>
    <w:name w:val="LabStepsTemplate1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5" w15:restartNumberingAfterBreak="0">
    <w:nsid w:val="13F24CD1"/>
    <w:multiLevelType w:val="singleLevel"/>
    <w:tmpl w:val="04090001"/>
    <w:name w:val="LabStepsTemplate16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1D9D4E80"/>
    <w:multiLevelType w:val="hybridMultilevel"/>
    <w:tmpl w:val="EF1CB7EC"/>
    <w:lvl w:ilvl="0" w:tplc="D194A6F6">
      <w:start w:val="1"/>
      <w:numFmt w:val="decimal"/>
      <w:pStyle w:val="CKNumbering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B50090"/>
    <w:multiLevelType w:val="singleLevel"/>
    <w:tmpl w:val="04090001"/>
    <w:name w:val="LabStepsTemplate11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2430073E"/>
    <w:multiLevelType w:val="singleLevel"/>
    <w:tmpl w:val="04090001"/>
    <w:name w:val="LabStepsTemplate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243C4A3A"/>
    <w:multiLevelType w:val="singleLevel"/>
    <w:tmpl w:val="04090001"/>
    <w:name w:val="LabStepsTemplate9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0" w15:restartNumberingAfterBreak="0">
    <w:nsid w:val="27326600"/>
    <w:multiLevelType w:val="singleLevel"/>
    <w:tmpl w:val="04090001"/>
    <w:name w:val="LabStepsTemplate1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1" w15:restartNumberingAfterBreak="0">
    <w:nsid w:val="29F315AB"/>
    <w:multiLevelType w:val="singleLevel"/>
    <w:tmpl w:val="04090001"/>
    <w:name w:val="LabStepsTemplate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2" w15:restartNumberingAfterBreak="0">
    <w:nsid w:val="2B9D5844"/>
    <w:multiLevelType w:val="singleLevel"/>
    <w:tmpl w:val="04090001"/>
    <w:name w:val="LabStepsTemplate8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3" w15:restartNumberingAfterBreak="0">
    <w:nsid w:val="2E966F10"/>
    <w:multiLevelType w:val="hybridMultilevel"/>
    <w:tmpl w:val="4442FF60"/>
    <w:lvl w:ilvl="0" w:tplc="032E71B4">
      <w:start w:val="1"/>
      <w:numFmt w:val="bullet"/>
      <w:pStyle w:val="ActionSection"/>
      <w:lvlText w:val=""/>
      <w:lvlJc w:val="left"/>
      <w:pPr>
        <w:tabs>
          <w:tab w:val="num" w:pos="360"/>
        </w:tabs>
        <w:ind w:left="360" w:hanging="216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267A8E"/>
    <w:multiLevelType w:val="singleLevel"/>
    <w:tmpl w:val="04090001"/>
    <w:name w:val="LabStepsTemplate7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5" w15:restartNumberingAfterBreak="0">
    <w:nsid w:val="2F9F29BD"/>
    <w:multiLevelType w:val="singleLevel"/>
    <w:tmpl w:val="04090001"/>
    <w:name w:val="LabStepsTemplate1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6" w15:restartNumberingAfterBreak="0">
    <w:nsid w:val="31C05F96"/>
    <w:multiLevelType w:val="singleLevel"/>
    <w:tmpl w:val="04090001"/>
    <w:name w:val="LabStepsTemplate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7" w15:restartNumberingAfterBreak="0">
    <w:nsid w:val="33D06F4C"/>
    <w:multiLevelType w:val="multilevel"/>
    <w:tmpl w:val="A70A9C82"/>
    <w:styleLink w:val="LabStepsTemplate"/>
    <w:lvl w:ilvl="0">
      <w:start w:val="1"/>
      <w:numFmt w:val="none"/>
      <w:lvlText w:val="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35182533"/>
    <w:multiLevelType w:val="hybridMultilevel"/>
    <w:tmpl w:val="C0B0C0CE"/>
    <w:lvl w:ilvl="0" w:tplc="8E6C3A00">
      <w:start w:val="1"/>
      <w:numFmt w:val="bullet"/>
      <w:pStyle w:val="TopicsCoveredItem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7D1513"/>
    <w:multiLevelType w:val="singleLevel"/>
    <w:tmpl w:val="04090001"/>
    <w:name w:val="LabStepsTemplate13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0" w15:restartNumberingAfterBreak="0">
    <w:nsid w:val="3985665B"/>
    <w:multiLevelType w:val="singleLevel"/>
    <w:tmpl w:val="04090001"/>
    <w:name w:val="LabStepsTemplate3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1" w15:restartNumberingAfterBreak="0">
    <w:nsid w:val="3C4E3AC5"/>
    <w:multiLevelType w:val="singleLevel"/>
    <w:tmpl w:val="04090001"/>
    <w:name w:val="LabStepsTemplate6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2" w15:restartNumberingAfterBreak="0">
    <w:nsid w:val="3E101FF1"/>
    <w:multiLevelType w:val="singleLevel"/>
    <w:tmpl w:val="04090001"/>
    <w:name w:val="LabStepsTemplate7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3" w15:restartNumberingAfterBreak="0">
    <w:nsid w:val="43600E02"/>
    <w:multiLevelType w:val="hybridMultilevel"/>
    <w:tmpl w:val="FCA04AE0"/>
    <w:lvl w:ilvl="0" w:tplc="EA229866">
      <w:start w:val="1"/>
      <w:numFmt w:val="bullet"/>
      <w:pStyle w:val="Procedureheading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24" w15:restartNumberingAfterBreak="0">
    <w:nsid w:val="47636772"/>
    <w:multiLevelType w:val="singleLevel"/>
    <w:tmpl w:val="04090001"/>
    <w:name w:val="LabStepsTemplate1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5" w15:restartNumberingAfterBreak="0">
    <w:nsid w:val="497143A8"/>
    <w:multiLevelType w:val="singleLevel"/>
    <w:tmpl w:val="04090001"/>
    <w:name w:val="LabStepsTemplate15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6" w15:restartNumberingAfterBreak="0">
    <w:nsid w:val="4A0B5E57"/>
    <w:multiLevelType w:val="multilevel"/>
    <w:tmpl w:val="98FEF0AC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pStyle w:val="Heading5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7" w15:restartNumberingAfterBreak="0">
    <w:nsid w:val="4F9A1B2C"/>
    <w:multiLevelType w:val="singleLevel"/>
    <w:tmpl w:val="04090001"/>
    <w:name w:val="LabStepsTemplate17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8" w15:restartNumberingAfterBreak="0">
    <w:nsid w:val="50D23FB7"/>
    <w:multiLevelType w:val="singleLevel"/>
    <w:tmpl w:val="04090001"/>
    <w:name w:val="LabStepsTemplate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9" w15:restartNumberingAfterBreak="0">
    <w:nsid w:val="532A2DB1"/>
    <w:multiLevelType w:val="hybridMultilevel"/>
    <w:tmpl w:val="76C4CA30"/>
    <w:lvl w:ilvl="0" w:tplc="8580042E">
      <w:start w:val="1"/>
      <w:numFmt w:val="bullet"/>
      <w:pStyle w:val="LabSetupStep"/>
      <w:lvlText w:val=""/>
      <w:lvlJc w:val="left"/>
      <w:pPr>
        <w:ind w:left="432" w:hanging="360"/>
      </w:pPr>
      <w:rPr>
        <w:rFonts w:ascii="Symbol" w:hAnsi="Symbol" w:hint="default"/>
      </w:rPr>
    </w:lvl>
    <w:lvl w:ilvl="1" w:tplc="91607F12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E42A188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75F00CB0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32A0D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8B220438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968AAA2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2C4347C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C19ABB3E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579C400C"/>
    <w:multiLevelType w:val="singleLevel"/>
    <w:tmpl w:val="04090001"/>
    <w:name w:val="LabStepsTemplate1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1" w15:restartNumberingAfterBreak="0">
    <w:nsid w:val="5AA70BFE"/>
    <w:multiLevelType w:val="singleLevel"/>
    <w:tmpl w:val="04090001"/>
    <w:name w:val="LabStepsTemplate14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2" w15:restartNumberingAfterBreak="0">
    <w:nsid w:val="63C66BDD"/>
    <w:multiLevelType w:val="singleLevel"/>
    <w:tmpl w:val="04090001"/>
    <w:name w:val="LabStepsTemplate1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3" w15:restartNumberingAfterBreak="0">
    <w:nsid w:val="687E6CAA"/>
    <w:multiLevelType w:val="singleLevel"/>
    <w:tmpl w:val="04090001"/>
    <w:name w:val="LabStepsTemplate17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4" w15:restartNumberingAfterBreak="0">
    <w:nsid w:val="6C3C0582"/>
    <w:multiLevelType w:val="singleLevel"/>
    <w:tmpl w:val="04090001"/>
    <w:name w:val="LabStepsTemplate1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5" w15:restartNumberingAfterBreak="0">
    <w:nsid w:val="75B44004"/>
    <w:multiLevelType w:val="multilevel"/>
    <w:tmpl w:val="46708C94"/>
    <w:lvl w:ilvl="0">
      <w:start w:val="1"/>
      <w:numFmt w:val="decimal"/>
      <w:lvlRestart w:val="0"/>
      <w:pStyle w:val="LabStepNumbered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lowerLetter"/>
      <w:pStyle w:val="LabStepNumberedLevel2"/>
      <w:lvlText w:val="%2)"/>
      <w:lvlJc w:val="left"/>
      <w:pPr>
        <w:tabs>
          <w:tab w:val="num" w:pos="720"/>
        </w:tabs>
        <w:ind w:left="720" w:hanging="320"/>
      </w:pPr>
      <w:rPr>
        <w:rFonts w:hint="default"/>
        <w:sz w:val="18"/>
      </w:rPr>
    </w:lvl>
    <w:lvl w:ilvl="2">
      <w:start w:val="1"/>
      <w:numFmt w:val="lowerRoman"/>
      <w:pStyle w:val="LabStepNumberedLevel3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LabStepNumberedLevel4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6" w15:restartNumberingAfterBreak="0">
    <w:nsid w:val="777E61ED"/>
    <w:multiLevelType w:val="singleLevel"/>
    <w:tmpl w:val="04090001"/>
    <w:name w:val="LabStepsTemplate5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7" w15:restartNumberingAfterBreak="0">
    <w:nsid w:val="77A95F77"/>
    <w:multiLevelType w:val="singleLevel"/>
    <w:tmpl w:val="04090001"/>
    <w:name w:val="LabStepsTemplate4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8" w15:restartNumberingAfterBreak="0">
    <w:nsid w:val="77FE12C6"/>
    <w:multiLevelType w:val="singleLevel"/>
    <w:tmpl w:val="04090001"/>
    <w:name w:val="LabStepsTemplate1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9" w15:restartNumberingAfterBreak="0">
    <w:nsid w:val="7C105226"/>
    <w:multiLevelType w:val="singleLevel"/>
    <w:tmpl w:val="04090001"/>
    <w:name w:val="LabStepsTemplate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num w:numId="1">
    <w:abstractNumId w:val="13"/>
  </w:num>
  <w:num w:numId="2">
    <w:abstractNumId w:val="26"/>
  </w:num>
  <w:num w:numId="3">
    <w:abstractNumId w:val="29"/>
  </w:num>
  <w:num w:numId="4">
    <w:abstractNumId w:val="17"/>
  </w:num>
  <w:num w:numId="5">
    <w:abstractNumId w:val="18"/>
  </w:num>
  <w:num w:numId="6">
    <w:abstractNumId w:val="23"/>
  </w:num>
  <w:num w:numId="7">
    <w:abstractNumId w:val="35"/>
  </w:num>
  <w:num w:numId="8">
    <w:abstractNumId w:val="6"/>
    <w:lvlOverride w:ilvl="0">
      <w:startOverride w:val="1"/>
    </w:lvlOverride>
  </w:num>
  <w:num w:numId="9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36"/>
  <w:attachedTemplate r:id="rId1"/>
  <w:linkStyle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4431"/>
    <w:rsid w:val="00002F01"/>
    <w:rsid w:val="00003764"/>
    <w:rsid w:val="00004D5E"/>
    <w:rsid w:val="000071BB"/>
    <w:rsid w:val="0001071F"/>
    <w:rsid w:val="000127E2"/>
    <w:rsid w:val="00012FA2"/>
    <w:rsid w:val="00014EE7"/>
    <w:rsid w:val="00017B68"/>
    <w:rsid w:val="00023505"/>
    <w:rsid w:val="00024F61"/>
    <w:rsid w:val="00026EBD"/>
    <w:rsid w:val="00033C7B"/>
    <w:rsid w:val="00034C21"/>
    <w:rsid w:val="000363F7"/>
    <w:rsid w:val="00045842"/>
    <w:rsid w:val="00045945"/>
    <w:rsid w:val="0004610C"/>
    <w:rsid w:val="00046935"/>
    <w:rsid w:val="0005122E"/>
    <w:rsid w:val="00052588"/>
    <w:rsid w:val="0005266B"/>
    <w:rsid w:val="00053D39"/>
    <w:rsid w:val="00054009"/>
    <w:rsid w:val="000548FF"/>
    <w:rsid w:val="000554CF"/>
    <w:rsid w:val="000562B1"/>
    <w:rsid w:val="000563D4"/>
    <w:rsid w:val="00060030"/>
    <w:rsid w:val="000617E1"/>
    <w:rsid w:val="00061EB5"/>
    <w:rsid w:val="00062F22"/>
    <w:rsid w:val="000669FF"/>
    <w:rsid w:val="00067C20"/>
    <w:rsid w:val="00072406"/>
    <w:rsid w:val="00075D4E"/>
    <w:rsid w:val="000777A2"/>
    <w:rsid w:val="00080A23"/>
    <w:rsid w:val="00082E73"/>
    <w:rsid w:val="000848DE"/>
    <w:rsid w:val="00084C25"/>
    <w:rsid w:val="000857E9"/>
    <w:rsid w:val="000860C9"/>
    <w:rsid w:val="00090F46"/>
    <w:rsid w:val="00091DE4"/>
    <w:rsid w:val="00092B50"/>
    <w:rsid w:val="00092D8E"/>
    <w:rsid w:val="00095774"/>
    <w:rsid w:val="000962E7"/>
    <w:rsid w:val="00096E4D"/>
    <w:rsid w:val="000A14CA"/>
    <w:rsid w:val="000B28AF"/>
    <w:rsid w:val="000B5F4A"/>
    <w:rsid w:val="000C0156"/>
    <w:rsid w:val="000C2397"/>
    <w:rsid w:val="000C3850"/>
    <w:rsid w:val="000C3ABE"/>
    <w:rsid w:val="000C7F80"/>
    <w:rsid w:val="000E05A1"/>
    <w:rsid w:val="000E6A18"/>
    <w:rsid w:val="000F18E2"/>
    <w:rsid w:val="000F29D6"/>
    <w:rsid w:val="000F396D"/>
    <w:rsid w:val="000F4634"/>
    <w:rsid w:val="000F4A34"/>
    <w:rsid w:val="000F578F"/>
    <w:rsid w:val="000F5AF0"/>
    <w:rsid w:val="000F7990"/>
    <w:rsid w:val="00101717"/>
    <w:rsid w:val="00102F0A"/>
    <w:rsid w:val="00103AAE"/>
    <w:rsid w:val="00106234"/>
    <w:rsid w:val="0010781C"/>
    <w:rsid w:val="00110435"/>
    <w:rsid w:val="00112856"/>
    <w:rsid w:val="00114352"/>
    <w:rsid w:val="00116815"/>
    <w:rsid w:val="001170EA"/>
    <w:rsid w:val="001179E1"/>
    <w:rsid w:val="00123738"/>
    <w:rsid w:val="001257BB"/>
    <w:rsid w:val="00125E3E"/>
    <w:rsid w:val="00131FA2"/>
    <w:rsid w:val="001321FE"/>
    <w:rsid w:val="00132F2A"/>
    <w:rsid w:val="00133DF4"/>
    <w:rsid w:val="00134B8A"/>
    <w:rsid w:val="00135C06"/>
    <w:rsid w:val="00135C15"/>
    <w:rsid w:val="00136B0C"/>
    <w:rsid w:val="0013748F"/>
    <w:rsid w:val="0013779A"/>
    <w:rsid w:val="00142612"/>
    <w:rsid w:val="00145170"/>
    <w:rsid w:val="0015183C"/>
    <w:rsid w:val="00151DDF"/>
    <w:rsid w:val="00154292"/>
    <w:rsid w:val="00155501"/>
    <w:rsid w:val="00156018"/>
    <w:rsid w:val="001610CB"/>
    <w:rsid w:val="001637A6"/>
    <w:rsid w:val="00166660"/>
    <w:rsid w:val="00167701"/>
    <w:rsid w:val="001725A5"/>
    <w:rsid w:val="001736EE"/>
    <w:rsid w:val="00177880"/>
    <w:rsid w:val="00180351"/>
    <w:rsid w:val="00180979"/>
    <w:rsid w:val="00181625"/>
    <w:rsid w:val="001869FD"/>
    <w:rsid w:val="00186D19"/>
    <w:rsid w:val="001874CD"/>
    <w:rsid w:val="00187809"/>
    <w:rsid w:val="001940C9"/>
    <w:rsid w:val="00194663"/>
    <w:rsid w:val="001A07AE"/>
    <w:rsid w:val="001A2086"/>
    <w:rsid w:val="001A3D76"/>
    <w:rsid w:val="001A669D"/>
    <w:rsid w:val="001B1613"/>
    <w:rsid w:val="001B4A5E"/>
    <w:rsid w:val="001C0233"/>
    <w:rsid w:val="001C040C"/>
    <w:rsid w:val="001C1ADE"/>
    <w:rsid w:val="001C292C"/>
    <w:rsid w:val="001C2F6C"/>
    <w:rsid w:val="001C3561"/>
    <w:rsid w:val="001C56EE"/>
    <w:rsid w:val="001C66E3"/>
    <w:rsid w:val="001C67E4"/>
    <w:rsid w:val="001C777F"/>
    <w:rsid w:val="001C7DF5"/>
    <w:rsid w:val="001D0F04"/>
    <w:rsid w:val="001D20D6"/>
    <w:rsid w:val="001D2760"/>
    <w:rsid w:val="001E17C8"/>
    <w:rsid w:val="001E22AC"/>
    <w:rsid w:val="001E2AE4"/>
    <w:rsid w:val="001E3210"/>
    <w:rsid w:val="001E3C7C"/>
    <w:rsid w:val="001E46D2"/>
    <w:rsid w:val="001F0932"/>
    <w:rsid w:val="001F46E0"/>
    <w:rsid w:val="001F57CF"/>
    <w:rsid w:val="001F7817"/>
    <w:rsid w:val="00201952"/>
    <w:rsid w:val="00204F3E"/>
    <w:rsid w:val="002072F2"/>
    <w:rsid w:val="00207FC2"/>
    <w:rsid w:val="00215AE7"/>
    <w:rsid w:val="002179FD"/>
    <w:rsid w:val="002200AE"/>
    <w:rsid w:val="00220CC6"/>
    <w:rsid w:val="00222719"/>
    <w:rsid w:val="00223B5C"/>
    <w:rsid w:val="00224C59"/>
    <w:rsid w:val="0023169D"/>
    <w:rsid w:val="00233079"/>
    <w:rsid w:val="00233429"/>
    <w:rsid w:val="00234E10"/>
    <w:rsid w:val="0023566E"/>
    <w:rsid w:val="002373DB"/>
    <w:rsid w:val="00241805"/>
    <w:rsid w:val="00241867"/>
    <w:rsid w:val="00244A11"/>
    <w:rsid w:val="00245419"/>
    <w:rsid w:val="00250C04"/>
    <w:rsid w:val="00253ABC"/>
    <w:rsid w:val="00255C7E"/>
    <w:rsid w:val="00262CC6"/>
    <w:rsid w:val="00264608"/>
    <w:rsid w:val="00266969"/>
    <w:rsid w:val="00271B57"/>
    <w:rsid w:val="00272913"/>
    <w:rsid w:val="00274B27"/>
    <w:rsid w:val="00281406"/>
    <w:rsid w:val="00284227"/>
    <w:rsid w:val="00284833"/>
    <w:rsid w:val="00285084"/>
    <w:rsid w:val="00291296"/>
    <w:rsid w:val="002919FE"/>
    <w:rsid w:val="002926CB"/>
    <w:rsid w:val="00292D50"/>
    <w:rsid w:val="00293D68"/>
    <w:rsid w:val="00295CF8"/>
    <w:rsid w:val="002A0047"/>
    <w:rsid w:val="002A1DC9"/>
    <w:rsid w:val="002A3000"/>
    <w:rsid w:val="002A3258"/>
    <w:rsid w:val="002A6AF9"/>
    <w:rsid w:val="002B0096"/>
    <w:rsid w:val="002B2E15"/>
    <w:rsid w:val="002B38E0"/>
    <w:rsid w:val="002B69D8"/>
    <w:rsid w:val="002B6CF5"/>
    <w:rsid w:val="002C0015"/>
    <w:rsid w:val="002C045F"/>
    <w:rsid w:val="002C1AA2"/>
    <w:rsid w:val="002C29E6"/>
    <w:rsid w:val="002C5A97"/>
    <w:rsid w:val="002C6481"/>
    <w:rsid w:val="002C68BD"/>
    <w:rsid w:val="002D0086"/>
    <w:rsid w:val="002D3A63"/>
    <w:rsid w:val="002D5C74"/>
    <w:rsid w:val="002D737C"/>
    <w:rsid w:val="002E1D2C"/>
    <w:rsid w:val="002E2503"/>
    <w:rsid w:val="002E3608"/>
    <w:rsid w:val="002E4299"/>
    <w:rsid w:val="002F0BCB"/>
    <w:rsid w:val="002F32F1"/>
    <w:rsid w:val="002F5169"/>
    <w:rsid w:val="00302452"/>
    <w:rsid w:val="00305662"/>
    <w:rsid w:val="00305C45"/>
    <w:rsid w:val="0030672C"/>
    <w:rsid w:val="00307E96"/>
    <w:rsid w:val="00310B5C"/>
    <w:rsid w:val="003120C4"/>
    <w:rsid w:val="00313023"/>
    <w:rsid w:val="00320B47"/>
    <w:rsid w:val="00332188"/>
    <w:rsid w:val="00335471"/>
    <w:rsid w:val="0034151B"/>
    <w:rsid w:val="003419B7"/>
    <w:rsid w:val="00342853"/>
    <w:rsid w:val="00342E8B"/>
    <w:rsid w:val="00344B71"/>
    <w:rsid w:val="00345C76"/>
    <w:rsid w:val="00345D04"/>
    <w:rsid w:val="00345D75"/>
    <w:rsid w:val="003460FD"/>
    <w:rsid w:val="003470CE"/>
    <w:rsid w:val="00352060"/>
    <w:rsid w:val="00352D30"/>
    <w:rsid w:val="0035599D"/>
    <w:rsid w:val="00357410"/>
    <w:rsid w:val="003601A0"/>
    <w:rsid w:val="003602CE"/>
    <w:rsid w:val="00360CEE"/>
    <w:rsid w:val="003618F0"/>
    <w:rsid w:val="003634F5"/>
    <w:rsid w:val="00364F73"/>
    <w:rsid w:val="00367E6C"/>
    <w:rsid w:val="003727D9"/>
    <w:rsid w:val="00373648"/>
    <w:rsid w:val="003770A6"/>
    <w:rsid w:val="00377909"/>
    <w:rsid w:val="00381C23"/>
    <w:rsid w:val="0038219D"/>
    <w:rsid w:val="00385289"/>
    <w:rsid w:val="0038557E"/>
    <w:rsid w:val="00387BAE"/>
    <w:rsid w:val="003900AE"/>
    <w:rsid w:val="003911B8"/>
    <w:rsid w:val="00391900"/>
    <w:rsid w:val="0039236A"/>
    <w:rsid w:val="00393265"/>
    <w:rsid w:val="003961CB"/>
    <w:rsid w:val="003A0E6B"/>
    <w:rsid w:val="003A0E80"/>
    <w:rsid w:val="003A214A"/>
    <w:rsid w:val="003A2A54"/>
    <w:rsid w:val="003A2C5B"/>
    <w:rsid w:val="003A2FEB"/>
    <w:rsid w:val="003A32C1"/>
    <w:rsid w:val="003A3DAC"/>
    <w:rsid w:val="003A7E2E"/>
    <w:rsid w:val="003B05E5"/>
    <w:rsid w:val="003B10B6"/>
    <w:rsid w:val="003B1E26"/>
    <w:rsid w:val="003B2A66"/>
    <w:rsid w:val="003B399A"/>
    <w:rsid w:val="003B5BCB"/>
    <w:rsid w:val="003B6E77"/>
    <w:rsid w:val="003B781C"/>
    <w:rsid w:val="003C3D7C"/>
    <w:rsid w:val="003C6081"/>
    <w:rsid w:val="003C675A"/>
    <w:rsid w:val="003C6DDF"/>
    <w:rsid w:val="003C763B"/>
    <w:rsid w:val="003D263C"/>
    <w:rsid w:val="003D29F1"/>
    <w:rsid w:val="003D2F36"/>
    <w:rsid w:val="003D363E"/>
    <w:rsid w:val="003D6CFD"/>
    <w:rsid w:val="003D6ED3"/>
    <w:rsid w:val="003E16EC"/>
    <w:rsid w:val="003E592A"/>
    <w:rsid w:val="003E721A"/>
    <w:rsid w:val="003E77A9"/>
    <w:rsid w:val="003F39EF"/>
    <w:rsid w:val="003F3C48"/>
    <w:rsid w:val="003F6E15"/>
    <w:rsid w:val="00401B69"/>
    <w:rsid w:val="00411114"/>
    <w:rsid w:val="00415627"/>
    <w:rsid w:val="004172CF"/>
    <w:rsid w:val="00421984"/>
    <w:rsid w:val="0042215A"/>
    <w:rsid w:val="0042254E"/>
    <w:rsid w:val="00423CDC"/>
    <w:rsid w:val="00424496"/>
    <w:rsid w:val="00424721"/>
    <w:rsid w:val="00424F48"/>
    <w:rsid w:val="0042643C"/>
    <w:rsid w:val="0042714A"/>
    <w:rsid w:val="00427863"/>
    <w:rsid w:val="004279DA"/>
    <w:rsid w:val="00427BBA"/>
    <w:rsid w:val="00430229"/>
    <w:rsid w:val="00431DE4"/>
    <w:rsid w:val="004333F9"/>
    <w:rsid w:val="004346F3"/>
    <w:rsid w:val="00436717"/>
    <w:rsid w:val="00440054"/>
    <w:rsid w:val="004403F7"/>
    <w:rsid w:val="004429FD"/>
    <w:rsid w:val="00450AA0"/>
    <w:rsid w:val="00450D70"/>
    <w:rsid w:val="0045226B"/>
    <w:rsid w:val="004524DE"/>
    <w:rsid w:val="00452607"/>
    <w:rsid w:val="00454770"/>
    <w:rsid w:val="00455F37"/>
    <w:rsid w:val="0046085A"/>
    <w:rsid w:val="00467EBB"/>
    <w:rsid w:val="00470E32"/>
    <w:rsid w:val="00474EC3"/>
    <w:rsid w:val="00476005"/>
    <w:rsid w:val="0048025F"/>
    <w:rsid w:val="00482A9B"/>
    <w:rsid w:val="004855B8"/>
    <w:rsid w:val="00487314"/>
    <w:rsid w:val="0048783D"/>
    <w:rsid w:val="0049135E"/>
    <w:rsid w:val="004918F5"/>
    <w:rsid w:val="004939E1"/>
    <w:rsid w:val="004951A6"/>
    <w:rsid w:val="004965C8"/>
    <w:rsid w:val="004976B0"/>
    <w:rsid w:val="00497798"/>
    <w:rsid w:val="00497F10"/>
    <w:rsid w:val="004A06E8"/>
    <w:rsid w:val="004A225A"/>
    <w:rsid w:val="004A226E"/>
    <w:rsid w:val="004A2310"/>
    <w:rsid w:val="004A4270"/>
    <w:rsid w:val="004A4588"/>
    <w:rsid w:val="004A4DC4"/>
    <w:rsid w:val="004A53A4"/>
    <w:rsid w:val="004A5505"/>
    <w:rsid w:val="004A6416"/>
    <w:rsid w:val="004A7251"/>
    <w:rsid w:val="004B0C41"/>
    <w:rsid w:val="004B10B1"/>
    <w:rsid w:val="004B3E8C"/>
    <w:rsid w:val="004B6234"/>
    <w:rsid w:val="004B6910"/>
    <w:rsid w:val="004C054C"/>
    <w:rsid w:val="004C058A"/>
    <w:rsid w:val="004C0D88"/>
    <w:rsid w:val="004C3ADB"/>
    <w:rsid w:val="004C602C"/>
    <w:rsid w:val="004C7C0D"/>
    <w:rsid w:val="004D23C6"/>
    <w:rsid w:val="004D4105"/>
    <w:rsid w:val="004D42AC"/>
    <w:rsid w:val="004D4396"/>
    <w:rsid w:val="004D4512"/>
    <w:rsid w:val="004D453C"/>
    <w:rsid w:val="004D525D"/>
    <w:rsid w:val="004D5326"/>
    <w:rsid w:val="004D5975"/>
    <w:rsid w:val="004E28E4"/>
    <w:rsid w:val="004E41B2"/>
    <w:rsid w:val="004E6FB0"/>
    <w:rsid w:val="004F0A01"/>
    <w:rsid w:val="004F2E77"/>
    <w:rsid w:val="004F5318"/>
    <w:rsid w:val="004F5378"/>
    <w:rsid w:val="005024E8"/>
    <w:rsid w:val="00504F6D"/>
    <w:rsid w:val="00510125"/>
    <w:rsid w:val="00510744"/>
    <w:rsid w:val="005116B7"/>
    <w:rsid w:val="00511CE6"/>
    <w:rsid w:val="00511F72"/>
    <w:rsid w:val="00512875"/>
    <w:rsid w:val="0051344A"/>
    <w:rsid w:val="00520FAC"/>
    <w:rsid w:val="00522DCE"/>
    <w:rsid w:val="00527B1F"/>
    <w:rsid w:val="00527C85"/>
    <w:rsid w:val="0053286E"/>
    <w:rsid w:val="00534FBA"/>
    <w:rsid w:val="00537FB3"/>
    <w:rsid w:val="005410FB"/>
    <w:rsid w:val="00541D64"/>
    <w:rsid w:val="00544073"/>
    <w:rsid w:val="00544824"/>
    <w:rsid w:val="00544AA7"/>
    <w:rsid w:val="005474DB"/>
    <w:rsid w:val="005518E1"/>
    <w:rsid w:val="0055229A"/>
    <w:rsid w:val="00552E79"/>
    <w:rsid w:val="00554A93"/>
    <w:rsid w:val="00555307"/>
    <w:rsid w:val="0055697C"/>
    <w:rsid w:val="0056072D"/>
    <w:rsid w:val="00561AA4"/>
    <w:rsid w:val="0056217D"/>
    <w:rsid w:val="00564002"/>
    <w:rsid w:val="0057121D"/>
    <w:rsid w:val="00571F27"/>
    <w:rsid w:val="00572EEC"/>
    <w:rsid w:val="00575A97"/>
    <w:rsid w:val="00575E20"/>
    <w:rsid w:val="005767DA"/>
    <w:rsid w:val="005804DC"/>
    <w:rsid w:val="005806B9"/>
    <w:rsid w:val="0058110E"/>
    <w:rsid w:val="00581457"/>
    <w:rsid w:val="005826EE"/>
    <w:rsid w:val="00582C7B"/>
    <w:rsid w:val="005850ED"/>
    <w:rsid w:val="00587247"/>
    <w:rsid w:val="00596425"/>
    <w:rsid w:val="00597CEE"/>
    <w:rsid w:val="005A1F36"/>
    <w:rsid w:val="005B07AE"/>
    <w:rsid w:val="005B372E"/>
    <w:rsid w:val="005B51DA"/>
    <w:rsid w:val="005C074B"/>
    <w:rsid w:val="005C13C8"/>
    <w:rsid w:val="005C2328"/>
    <w:rsid w:val="005C2C8B"/>
    <w:rsid w:val="005C6A15"/>
    <w:rsid w:val="005D035B"/>
    <w:rsid w:val="005D0755"/>
    <w:rsid w:val="005D0D9F"/>
    <w:rsid w:val="005D3350"/>
    <w:rsid w:val="005D3955"/>
    <w:rsid w:val="005D46D7"/>
    <w:rsid w:val="005D6F18"/>
    <w:rsid w:val="005D6FC5"/>
    <w:rsid w:val="005D7D65"/>
    <w:rsid w:val="005D7DFF"/>
    <w:rsid w:val="005D7FE5"/>
    <w:rsid w:val="005E08D4"/>
    <w:rsid w:val="005E0A17"/>
    <w:rsid w:val="005E5442"/>
    <w:rsid w:val="005E66A7"/>
    <w:rsid w:val="005E7662"/>
    <w:rsid w:val="005F02D5"/>
    <w:rsid w:val="005F53BE"/>
    <w:rsid w:val="005F7030"/>
    <w:rsid w:val="00602D73"/>
    <w:rsid w:val="006059CD"/>
    <w:rsid w:val="0060682E"/>
    <w:rsid w:val="0060797C"/>
    <w:rsid w:val="0061366A"/>
    <w:rsid w:val="00614166"/>
    <w:rsid w:val="00615E52"/>
    <w:rsid w:val="0061711A"/>
    <w:rsid w:val="00620E06"/>
    <w:rsid w:val="00621D7A"/>
    <w:rsid w:val="0062236B"/>
    <w:rsid w:val="0062297B"/>
    <w:rsid w:val="00622AFA"/>
    <w:rsid w:val="00623A14"/>
    <w:rsid w:val="00623CB8"/>
    <w:rsid w:val="006251F8"/>
    <w:rsid w:val="00625817"/>
    <w:rsid w:val="00627707"/>
    <w:rsid w:val="006302A1"/>
    <w:rsid w:val="00630D58"/>
    <w:rsid w:val="00631D53"/>
    <w:rsid w:val="00640C4D"/>
    <w:rsid w:val="00651CD0"/>
    <w:rsid w:val="00651EEC"/>
    <w:rsid w:val="006556A5"/>
    <w:rsid w:val="00656106"/>
    <w:rsid w:val="00661895"/>
    <w:rsid w:val="00664283"/>
    <w:rsid w:val="006643E1"/>
    <w:rsid w:val="00670C8B"/>
    <w:rsid w:val="00671F0E"/>
    <w:rsid w:val="00672BB6"/>
    <w:rsid w:val="00674E89"/>
    <w:rsid w:val="00676C82"/>
    <w:rsid w:val="006806DB"/>
    <w:rsid w:val="00681E79"/>
    <w:rsid w:val="00682129"/>
    <w:rsid w:val="006848AC"/>
    <w:rsid w:val="00686BCB"/>
    <w:rsid w:val="00686E09"/>
    <w:rsid w:val="0069033B"/>
    <w:rsid w:val="00690794"/>
    <w:rsid w:val="006907F4"/>
    <w:rsid w:val="00692BE6"/>
    <w:rsid w:val="0069419C"/>
    <w:rsid w:val="00695206"/>
    <w:rsid w:val="00697EBD"/>
    <w:rsid w:val="006A2726"/>
    <w:rsid w:val="006B1344"/>
    <w:rsid w:val="006B188E"/>
    <w:rsid w:val="006B250B"/>
    <w:rsid w:val="006B6476"/>
    <w:rsid w:val="006C2A77"/>
    <w:rsid w:val="006C2B7E"/>
    <w:rsid w:val="006C6182"/>
    <w:rsid w:val="006D0366"/>
    <w:rsid w:val="006D394F"/>
    <w:rsid w:val="006D409B"/>
    <w:rsid w:val="006D4B63"/>
    <w:rsid w:val="006E0D86"/>
    <w:rsid w:val="006E113F"/>
    <w:rsid w:val="006E1C69"/>
    <w:rsid w:val="006E2C8F"/>
    <w:rsid w:val="006E43B7"/>
    <w:rsid w:val="006E49CA"/>
    <w:rsid w:val="006E4D31"/>
    <w:rsid w:val="006E643C"/>
    <w:rsid w:val="006E786F"/>
    <w:rsid w:val="006E7FA5"/>
    <w:rsid w:val="006F0E29"/>
    <w:rsid w:val="006F14C1"/>
    <w:rsid w:val="006F495F"/>
    <w:rsid w:val="006F4FD1"/>
    <w:rsid w:val="0070078C"/>
    <w:rsid w:val="00700FB8"/>
    <w:rsid w:val="007019B1"/>
    <w:rsid w:val="00703148"/>
    <w:rsid w:val="00705D38"/>
    <w:rsid w:val="00706D1A"/>
    <w:rsid w:val="00707322"/>
    <w:rsid w:val="00707872"/>
    <w:rsid w:val="0071248C"/>
    <w:rsid w:val="0071280F"/>
    <w:rsid w:val="00717A4B"/>
    <w:rsid w:val="0072029D"/>
    <w:rsid w:val="007217D1"/>
    <w:rsid w:val="00722920"/>
    <w:rsid w:val="007256AE"/>
    <w:rsid w:val="007306B4"/>
    <w:rsid w:val="0073333E"/>
    <w:rsid w:val="00734884"/>
    <w:rsid w:val="00740321"/>
    <w:rsid w:val="007419C0"/>
    <w:rsid w:val="007424B9"/>
    <w:rsid w:val="00745BD4"/>
    <w:rsid w:val="0074666B"/>
    <w:rsid w:val="00750661"/>
    <w:rsid w:val="0075072C"/>
    <w:rsid w:val="00750CE5"/>
    <w:rsid w:val="0075281F"/>
    <w:rsid w:val="007554B0"/>
    <w:rsid w:val="00756FD0"/>
    <w:rsid w:val="00757E25"/>
    <w:rsid w:val="00760E3D"/>
    <w:rsid w:val="00767344"/>
    <w:rsid w:val="00771621"/>
    <w:rsid w:val="00772564"/>
    <w:rsid w:val="007728D7"/>
    <w:rsid w:val="007778F1"/>
    <w:rsid w:val="00777B0C"/>
    <w:rsid w:val="00786A72"/>
    <w:rsid w:val="00792452"/>
    <w:rsid w:val="00795368"/>
    <w:rsid w:val="00795BC4"/>
    <w:rsid w:val="00795CF3"/>
    <w:rsid w:val="007A330F"/>
    <w:rsid w:val="007A6741"/>
    <w:rsid w:val="007A71FC"/>
    <w:rsid w:val="007B25CE"/>
    <w:rsid w:val="007B2A97"/>
    <w:rsid w:val="007B2C8A"/>
    <w:rsid w:val="007B38E9"/>
    <w:rsid w:val="007B3BE9"/>
    <w:rsid w:val="007B485C"/>
    <w:rsid w:val="007B6FFA"/>
    <w:rsid w:val="007C1DC6"/>
    <w:rsid w:val="007C2F47"/>
    <w:rsid w:val="007C41DD"/>
    <w:rsid w:val="007C6964"/>
    <w:rsid w:val="007C7BAB"/>
    <w:rsid w:val="007D0EEC"/>
    <w:rsid w:val="007D118A"/>
    <w:rsid w:val="007D2857"/>
    <w:rsid w:val="007D2CE8"/>
    <w:rsid w:val="007D4F50"/>
    <w:rsid w:val="007E0573"/>
    <w:rsid w:val="007E30BC"/>
    <w:rsid w:val="007E3B2D"/>
    <w:rsid w:val="007E4850"/>
    <w:rsid w:val="007E72F5"/>
    <w:rsid w:val="007F1260"/>
    <w:rsid w:val="007F173E"/>
    <w:rsid w:val="007F254C"/>
    <w:rsid w:val="007F35F8"/>
    <w:rsid w:val="007F5477"/>
    <w:rsid w:val="007F5597"/>
    <w:rsid w:val="007F6665"/>
    <w:rsid w:val="007F7091"/>
    <w:rsid w:val="007F776F"/>
    <w:rsid w:val="008018D6"/>
    <w:rsid w:val="008028B6"/>
    <w:rsid w:val="008035AD"/>
    <w:rsid w:val="00807097"/>
    <w:rsid w:val="0080788B"/>
    <w:rsid w:val="00815F54"/>
    <w:rsid w:val="00816034"/>
    <w:rsid w:val="00816A01"/>
    <w:rsid w:val="0082030D"/>
    <w:rsid w:val="00820AAE"/>
    <w:rsid w:val="008211E3"/>
    <w:rsid w:val="008226E3"/>
    <w:rsid w:val="008229A2"/>
    <w:rsid w:val="0082367B"/>
    <w:rsid w:val="00832E99"/>
    <w:rsid w:val="00835403"/>
    <w:rsid w:val="00835BBC"/>
    <w:rsid w:val="0084251F"/>
    <w:rsid w:val="00844D91"/>
    <w:rsid w:val="0084628A"/>
    <w:rsid w:val="0085274C"/>
    <w:rsid w:val="008535D6"/>
    <w:rsid w:val="0085645F"/>
    <w:rsid w:val="00857E23"/>
    <w:rsid w:val="00862415"/>
    <w:rsid w:val="00862D04"/>
    <w:rsid w:val="00865B6C"/>
    <w:rsid w:val="00866475"/>
    <w:rsid w:val="008676F7"/>
    <w:rsid w:val="00870B3F"/>
    <w:rsid w:val="008710AD"/>
    <w:rsid w:val="00872180"/>
    <w:rsid w:val="00872196"/>
    <w:rsid w:val="0087384C"/>
    <w:rsid w:val="00873BB2"/>
    <w:rsid w:val="0088017D"/>
    <w:rsid w:val="00880A5C"/>
    <w:rsid w:val="0088119A"/>
    <w:rsid w:val="008816C7"/>
    <w:rsid w:val="00882D6B"/>
    <w:rsid w:val="0088428D"/>
    <w:rsid w:val="00884BC3"/>
    <w:rsid w:val="0088585D"/>
    <w:rsid w:val="00893278"/>
    <w:rsid w:val="00893CF9"/>
    <w:rsid w:val="00896A33"/>
    <w:rsid w:val="008A5115"/>
    <w:rsid w:val="008A5477"/>
    <w:rsid w:val="008A5B4A"/>
    <w:rsid w:val="008B4275"/>
    <w:rsid w:val="008B4A63"/>
    <w:rsid w:val="008C1A1B"/>
    <w:rsid w:val="008C3ADB"/>
    <w:rsid w:val="008C3AFC"/>
    <w:rsid w:val="008C3EC0"/>
    <w:rsid w:val="008C4422"/>
    <w:rsid w:val="008C5C8B"/>
    <w:rsid w:val="008D1233"/>
    <w:rsid w:val="008D31A8"/>
    <w:rsid w:val="008D3DD1"/>
    <w:rsid w:val="008D4FD1"/>
    <w:rsid w:val="008D4FF2"/>
    <w:rsid w:val="008E5674"/>
    <w:rsid w:val="008E56DF"/>
    <w:rsid w:val="008E5B66"/>
    <w:rsid w:val="008E74FD"/>
    <w:rsid w:val="008E78DC"/>
    <w:rsid w:val="008F01D8"/>
    <w:rsid w:val="008F5BD6"/>
    <w:rsid w:val="008F7F45"/>
    <w:rsid w:val="009001ED"/>
    <w:rsid w:val="00900F55"/>
    <w:rsid w:val="00902E46"/>
    <w:rsid w:val="00903956"/>
    <w:rsid w:val="00904027"/>
    <w:rsid w:val="0091486C"/>
    <w:rsid w:val="00915752"/>
    <w:rsid w:val="00916142"/>
    <w:rsid w:val="00916320"/>
    <w:rsid w:val="00916EF6"/>
    <w:rsid w:val="00921453"/>
    <w:rsid w:val="00921CE4"/>
    <w:rsid w:val="00923045"/>
    <w:rsid w:val="0092329D"/>
    <w:rsid w:val="00924652"/>
    <w:rsid w:val="00924853"/>
    <w:rsid w:val="00925756"/>
    <w:rsid w:val="00925B9E"/>
    <w:rsid w:val="0093127E"/>
    <w:rsid w:val="00932C25"/>
    <w:rsid w:val="0093380E"/>
    <w:rsid w:val="0093401C"/>
    <w:rsid w:val="00934039"/>
    <w:rsid w:val="00936A8E"/>
    <w:rsid w:val="00941D1D"/>
    <w:rsid w:val="0094230C"/>
    <w:rsid w:val="009440BE"/>
    <w:rsid w:val="009456D9"/>
    <w:rsid w:val="0094750A"/>
    <w:rsid w:val="00947974"/>
    <w:rsid w:val="00947E95"/>
    <w:rsid w:val="00954BC2"/>
    <w:rsid w:val="00954CD4"/>
    <w:rsid w:val="0096127C"/>
    <w:rsid w:val="00962412"/>
    <w:rsid w:val="00962EC3"/>
    <w:rsid w:val="00964A59"/>
    <w:rsid w:val="00965C76"/>
    <w:rsid w:val="0096662F"/>
    <w:rsid w:val="00967216"/>
    <w:rsid w:val="009707EA"/>
    <w:rsid w:val="009708AA"/>
    <w:rsid w:val="00971EE9"/>
    <w:rsid w:val="009729FC"/>
    <w:rsid w:val="009735A9"/>
    <w:rsid w:val="009742DC"/>
    <w:rsid w:val="00980CF2"/>
    <w:rsid w:val="0098141C"/>
    <w:rsid w:val="00981493"/>
    <w:rsid w:val="00982691"/>
    <w:rsid w:val="00984B41"/>
    <w:rsid w:val="00985C7A"/>
    <w:rsid w:val="00986AC4"/>
    <w:rsid w:val="00986D8D"/>
    <w:rsid w:val="00987B54"/>
    <w:rsid w:val="00990CA0"/>
    <w:rsid w:val="00991007"/>
    <w:rsid w:val="009958AF"/>
    <w:rsid w:val="00995967"/>
    <w:rsid w:val="00995F3E"/>
    <w:rsid w:val="00997165"/>
    <w:rsid w:val="009A70C1"/>
    <w:rsid w:val="009B13F3"/>
    <w:rsid w:val="009B4E34"/>
    <w:rsid w:val="009B4F28"/>
    <w:rsid w:val="009B731E"/>
    <w:rsid w:val="009C1FB0"/>
    <w:rsid w:val="009C2325"/>
    <w:rsid w:val="009C26FB"/>
    <w:rsid w:val="009C5967"/>
    <w:rsid w:val="009D0150"/>
    <w:rsid w:val="009D4017"/>
    <w:rsid w:val="009D508B"/>
    <w:rsid w:val="009D63AB"/>
    <w:rsid w:val="009E569E"/>
    <w:rsid w:val="009E6002"/>
    <w:rsid w:val="009E65AB"/>
    <w:rsid w:val="009F1965"/>
    <w:rsid w:val="009F1EF0"/>
    <w:rsid w:val="009F1F2F"/>
    <w:rsid w:val="009F272E"/>
    <w:rsid w:val="009F3DD2"/>
    <w:rsid w:val="009F40E8"/>
    <w:rsid w:val="009F4D25"/>
    <w:rsid w:val="009F6B9E"/>
    <w:rsid w:val="009F6C15"/>
    <w:rsid w:val="00A004FF"/>
    <w:rsid w:val="00A01BC1"/>
    <w:rsid w:val="00A0240F"/>
    <w:rsid w:val="00A11E74"/>
    <w:rsid w:val="00A122F8"/>
    <w:rsid w:val="00A12490"/>
    <w:rsid w:val="00A1388F"/>
    <w:rsid w:val="00A16BB6"/>
    <w:rsid w:val="00A16D54"/>
    <w:rsid w:val="00A16DB0"/>
    <w:rsid w:val="00A1700E"/>
    <w:rsid w:val="00A1799E"/>
    <w:rsid w:val="00A2230A"/>
    <w:rsid w:val="00A251B6"/>
    <w:rsid w:val="00A259A6"/>
    <w:rsid w:val="00A32200"/>
    <w:rsid w:val="00A3679A"/>
    <w:rsid w:val="00A36A8B"/>
    <w:rsid w:val="00A417FF"/>
    <w:rsid w:val="00A41D69"/>
    <w:rsid w:val="00A435CE"/>
    <w:rsid w:val="00A43C87"/>
    <w:rsid w:val="00A440CD"/>
    <w:rsid w:val="00A44D5B"/>
    <w:rsid w:val="00A45974"/>
    <w:rsid w:val="00A52083"/>
    <w:rsid w:val="00A52343"/>
    <w:rsid w:val="00A529CC"/>
    <w:rsid w:val="00A52EFE"/>
    <w:rsid w:val="00A534E5"/>
    <w:rsid w:val="00A5449F"/>
    <w:rsid w:val="00A54CBA"/>
    <w:rsid w:val="00A56936"/>
    <w:rsid w:val="00A57E79"/>
    <w:rsid w:val="00A628DB"/>
    <w:rsid w:val="00A63341"/>
    <w:rsid w:val="00A6375A"/>
    <w:rsid w:val="00A63C3C"/>
    <w:rsid w:val="00A65494"/>
    <w:rsid w:val="00A65C91"/>
    <w:rsid w:val="00A67650"/>
    <w:rsid w:val="00A7203F"/>
    <w:rsid w:val="00A75558"/>
    <w:rsid w:val="00A7726D"/>
    <w:rsid w:val="00A811EF"/>
    <w:rsid w:val="00A81F77"/>
    <w:rsid w:val="00A838BA"/>
    <w:rsid w:val="00A86A3B"/>
    <w:rsid w:val="00A95A0F"/>
    <w:rsid w:val="00AA2DBB"/>
    <w:rsid w:val="00AA37DB"/>
    <w:rsid w:val="00AA3A76"/>
    <w:rsid w:val="00AA5535"/>
    <w:rsid w:val="00AA5D4C"/>
    <w:rsid w:val="00AA6C5E"/>
    <w:rsid w:val="00AB2A5E"/>
    <w:rsid w:val="00AB3A91"/>
    <w:rsid w:val="00AB47B5"/>
    <w:rsid w:val="00AB764A"/>
    <w:rsid w:val="00AC00A9"/>
    <w:rsid w:val="00AC0C28"/>
    <w:rsid w:val="00AC1B5A"/>
    <w:rsid w:val="00AC54E7"/>
    <w:rsid w:val="00AC6D99"/>
    <w:rsid w:val="00AC6DBD"/>
    <w:rsid w:val="00AD0875"/>
    <w:rsid w:val="00AD177E"/>
    <w:rsid w:val="00AD4706"/>
    <w:rsid w:val="00AE07AC"/>
    <w:rsid w:val="00AE10EF"/>
    <w:rsid w:val="00AE4F3E"/>
    <w:rsid w:val="00AE666A"/>
    <w:rsid w:val="00AF05F5"/>
    <w:rsid w:val="00AF1269"/>
    <w:rsid w:val="00AF19A2"/>
    <w:rsid w:val="00AF25B3"/>
    <w:rsid w:val="00AF39D9"/>
    <w:rsid w:val="00AF6788"/>
    <w:rsid w:val="00AF759B"/>
    <w:rsid w:val="00AF7EA3"/>
    <w:rsid w:val="00B00A48"/>
    <w:rsid w:val="00B01999"/>
    <w:rsid w:val="00B01A84"/>
    <w:rsid w:val="00B02903"/>
    <w:rsid w:val="00B02D63"/>
    <w:rsid w:val="00B052CD"/>
    <w:rsid w:val="00B05CFA"/>
    <w:rsid w:val="00B05F0D"/>
    <w:rsid w:val="00B062D6"/>
    <w:rsid w:val="00B07DC2"/>
    <w:rsid w:val="00B11712"/>
    <w:rsid w:val="00B20021"/>
    <w:rsid w:val="00B226F9"/>
    <w:rsid w:val="00B231D0"/>
    <w:rsid w:val="00B24033"/>
    <w:rsid w:val="00B253DA"/>
    <w:rsid w:val="00B253DD"/>
    <w:rsid w:val="00B2635D"/>
    <w:rsid w:val="00B27149"/>
    <w:rsid w:val="00B277C4"/>
    <w:rsid w:val="00B32B66"/>
    <w:rsid w:val="00B362F3"/>
    <w:rsid w:val="00B4326D"/>
    <w:rsid w:val="00B43780"/>
    <w:rsid w:val="00B453B9"/>
    <w:rsid w:val="00B47D13"/>
    <w:rsid w:val="00B47DF3"/>
    <w:rsid w:val="00B500BA"/>
    <w:rsid w:val="00B61B3D"/>
    <w:rsid w:val="00B65971"/>
    <w:rsid w:val="00B7272F"/>
    <w:rsid w:val="00B754CF"/>
    <w:rsid w:val="00B758A5"/>
    <w:rsid w:val="00B76D2D"/>
    <w:rsid w:val="00B76F13"/>
    <w:rsid w:val="00B813DF"/>
    <w:rsid w:val="00B831CE"/>
    <w:rsid w:val="00B83776"/>
    <w:rsid w:val="00B83ABA"/>
    <w:rsid w:val="00B83FCF"/>
    <w:rsid w:val="00B86978"/>
    <w:rsid w:val="00B86997"/>
    <w:rsid w:val="00B90DC4"/>
    <w:rsid w:val="00B91274"/>
    <w:rsid w:val="00B91ADB"/>
    <w:rsid w:val="00B93964"/>
    <w:rsid w:val="00B9452B"/>
    <w:rsid w:val="00B94BA2"/>
    <w:rsid w:val="00B963E6"/>
    <w:rsid w:val="00BA0B0D"/>
    <w:rsid w:val="00BA0F9A"/>
    <w:rsid w:val="00BA1BDA"/>
    <w:rsid w:val="00BA2D68"/>
    <w:rsid w:val="00BA6B06"/>
    <w:rsid w:val="00BB1243"/>
    <w:rsid w:val="00BB34B5"/>
    <w:rsid w:val="00BB4431"/>
    <w:rsid w:val="00BB6F88"/>
    <w:rsid w:val="00BB719D"/>
    <w:rsid w:val="00BB7551"/>
    <w:rsid w:val="00BC0417"/>
    <w:rsid w:val="00BC537F"/>
    <w:rsid w:val="00BC6F8D"/>
    <w:rsid w:val="00BC7963"/>
    <w:rsid w:val="00BD01EA"/>
    <w:rsid w:val="00BD04C8"/>
    <w:rsid w:val="00BD0842"/>
    <w:rsid w:val="00BD153A"/>
    <w:rsid w:val="00BD20D7"/>
    <w:rsid w:val="00BD267D"/>
    <w:rsid w:val="00BD3C58"/>
    <w:rsid w:val="00BD417E"/>
    <w:rsid w:val="00BD4D8B"/>
    <w:rsid w:val="00BD7B89"/>
    <w:rsid w:val="00BE0090"/>
    <w:rsid w:val="00BE01BB"/>
    <w:rsid w:val="00BE30C9"/>
    <w:rsid w:val="00BE367F"/>
    <w:rsid w:val="00BE3A16"/>
    <w:rsid w:val="00BE48C8"/>
    <w:rsid w:val="00BE4E45"/>
    <w:rsid w:val="00BF058D"/>
    <w:rsid w:val="00BF081B"/>
    <w:rsid w:val="00BF239F"/>
    <w:rsid w:val="00BF29B1"/>
    <w:rsid w:val="00BF2B79"/>
    <w:rsid w:val="00BF47A5"/>
    <w:rsid w:val="00BF6846"/>
    <w:rsid w:val="00C00CE5"/>
    <w:rsid w:val="00C01E1E"/>
    <w:rsid w:val="00C0244A"/>
    <w:rsid w:val="00C046BC"/>
    <w:rsid w:val="00C11F15"/>
    <w:rsid w:val="00C12693"/>
    <w:rsid w:val="00C1644B"/>
    <w:rsid w:val="00C2078D"/>
    <w:rsid w:val="00C23D77"/>
    <w:rsid w:val="00C24503"/>
    <w:rsid w:val="00C26E77"/>
    <w:rsid w:val="00C27EAF"/>
    <w:rsid w:val="00C30A38"/>
    <w:rsid w:val="00C31C5E"/>
    <w:rsid w:val="00C320AB"/>
    <w:rsid w:val="00C33E98"/>
    <w:rsid w:val="00C33F87"/>
    <w:rsid w:val="00C348B6"/>
    <w:rsid w:val="00C3499A"/>
    <w:rsid w:val="00C42F93"/>
    <w:rsid w:val="00C43024"/>
    <w:rsid w:val="00C43F70"/>
    <w:rsid w:val="00C4606E"/>
    <w:rsid w:val="00C4673B"/>
    <w:rsid w:val="00C47A4F"/>
    <w:rsid w:val="00C504CB"/>
    <w:rsid w:val="00C507D9"/>
    <w:rsid w:val="00C508C3"/>
    <w:rsid w:val="00C51BC8"/>
    <w:rsid w:val="00C535BF"/>
    <w:rsid w:val="00C55D98"/>
    <w:rsid w:val="00C5624C"/>
    <w:rsid w:val="00C6296A"/>
    <w:rsid w:val="00C62B18"/>
    <w:rsid w:val="00C62F04"/>
    <w:rsid w:val="00C648A0"/>
    <w:rsid w:val="00C64AF4"/>
    <w:rsid w:val="00C64CE6"/>
    <w:rsid w:val="00C72D83"/>
    <w:rsid w:val="00C73B63"/>
    <w:rsid w:val="00C73E93"/>
    <w:rsid w:val="00C754A6"/>
    <w:rsid w:val="00C766CC"/>
    <w:rsid w:val="00C77AA3"/>
    <w:rsid w:val="00C8167D"/>
    <w:rsid w:val="00C81B0A"/>
    <w:rsid w:val="00C86A0B"/>
    <w:rsid w:val="00C87A3D"/>
    <w:rsid w:val="00C90D96"/>
    <w:rsid w:val="00C9192A"/>
    <w:rsid w:val="00C939F8"/>
    <w:rsid w:val="00C9792D"/>
    <w:rsid w:val="00CA03C2"/>
    <w:rsid w:val="00CA0FAB"/>
    <w:rsid w:val="00CA1AF3"/>
    <w:rsid w:val="00CA2CAB"/>
    <w:rsid w:val="00CA3EAA"/>
    <w:rsid w:val="00CA4FD3"/>
    <w:rsid w:val="00CA5C95"/>
    <w:rsid w:val="00CA7353"/>
    <w:rsid w:val="00CB0AD9"/>
    <w:rsid w:val="00CB4743"/>
    <w:rsid w:val="00CC11E1"/>
    <w:rsid w:val="00CC124E"/>
    <w:rsid w:val="00CC1574"/>
    <w:rsid w:val="00CC16C7"/>
    <w:rsid w:val="00CC1FF8"/>
    <w:rsid w:val="00CC30B3"/>
    <w:rsid w:val="00CC3B91"/>
    <w:rsid w:val="00CC3FBA"/>
    <w:rsid w:val="00CC5B87"/>
    <w:rsid w:val="00CD2205"/>
    <w:rsid w:val="00CD6D9E"/>
    <w:rsid w:val="00CE1286"/>
    <w:rsid w:val="00CE161D"/>
    <w:rsid w:val="00CE28B8"/>
    <w:rsid w:val="00CE4381"/>
    <w:rsid w:val="00CE739D"/>
    <w:rsid w:val="00CF1E38"/>
    <w:rsid w:val="00CF1E9F"/>
    <w:rsid w:val="00CF2607"/>
    <w:rsid w:val="00CF2CF7"/>
    <w:rsid w:val="00CF3D1A"/>
    <w:rsid w:val="00CF60CB"/>
    <w:rsid w:val="00CF6EB4"/>
    <w:rsid w:val="00CF786E"/>
    <w:rsid w:val="00D049BB"/>
    <w:rsid w:val="00D0590E"/>
    <w:rsid w:val="00D0678E"/>
    <w:rsid w:val="00D07FA1"/>
    <w:rsid w:val="00D11BDC"/>
    <w:rsid w:val="00D13F3B"/>
    <w:rsid w:val="00D16E42"/>
    <w:rsid w:val="00D1731C"/>
    <w:rsid w:val="00D209AD"/>
    <w:rsid w:val="00D23A4F"/>
    <w:rsid w:val="00D23D97"/>
    <w:rsid w:val="00D23DDC"/>
    <w:rsid w:val="00D2433E"/>
    <w:rsid w:val="00D27B49"/>
    <w:rsid w:val="00D32E4A"/>
    <w:rsid w:val="00D33D19"/>
    <w:rsid w:val="00D342C0"/>
    <w:rsid w:val="00D35556"/>
    <w:rsid w:val="00D367E1"/>
    <w:rsid w:val="00D3795C"/>
    <w:rsid w:val="00D41CC7"/>
    <w:rsid w:val="00D43642"/>
    <w:rsid w:val="00D44DCC"/>
    <w:rsid w:val="00D459B5"/>
    <w:rsid w:val="00D4623C"/>
    <w:rsid w:val="00D46C36"/>
    <w:rsid w:val="00D5207B"/>
    <w:rsid w:val="00D571DD"/>
    <w:rsid w:val="00D62261"/>
    <w:rsid w:val="00D62CEA"/>
    <w:rsid w:val="00D64C42"/>
    <w:rsid w:val="00D7199D"/>
    <w:rsid w:val="00D73447"/>
    <w:rsid w:val="00D7353A"/>
    <w:rsid w:val="00D813CB"/>
    <w:rsid w:val="00D8154B"/>
    <w:rsid w:val="00D8278D"/>
    <w:rsid w:val="00D83015"/>
    <w:rsid w:val="00D8651B"/>
    <w:rsid w:val="00D90A57"/>
    <w:rsid w:val="00D971EC"/>
    <w:rsid w:val="00D97AA9"/>
    <w:rsid w:val="00DA2E4F"/>
    <w:rsid w:val="00DA38D4"/>
    <w:rsid w:val="00DA472F"/>
    <w:rsid w:val="00DA7877"/>
    <w:rsid w:val="00DB1B2D"/>
    <w:rsid w:val="00DB204D"/>
    <w:rsid w:val="00DB57D7"/>
    <w:rsid w:val="00DB5AA9"/>
    <w:rsid w:val="00DB5BD2"/>
    <w:rsid w:val="00DC2243"/>
    <w:rsid w:val="00DC4DB6"/>
    <w:rsid w:val="00DC5AB5"/>
    <w:rsid w:val="00DC645C"/>
    <w:rsid w:val="00DD059A"/>
    <w:rsid w:val="00DD472B"/>
    <w:rsid w:val="00DD5412"/>
    <w:rsid w:val="00DD5918"/>
    <w:rsid w:val="00DD75A9"/>
    <w:rsid w:val="00DD79F6"/>
    <w:rsid w:val="00DE082D"/>
    <w:rsid w:val="00DE2A19"/>
    <w:rsid w:val="00DE3D9E"/>
    <w:rsid w:val="00DE4707"/>
    <w:rsid w:val="00DE4A99"/>
    <w:rsid w:val="00DE4AF1"/>
    <w:rsid w:val="00DE6424"/>
    <w:rsid w:val="00DE7EB7"/>
    <w:rsid w:val="00DF027E"/>
    <w:rsid w:val="00E00875"/>
    <w:rsid w:val="00E012B4"/>
    <w:rsid w:val="00E04179"/>
    <w:rsid w:val="00E04F9D"/>
    <w:rsid w:val="00E0676D"/>
    <w:rsid w:val="00E07604"/>
    <w:rsid w:val="00E10299"/>
    <w:rsid w:val="00E1226C"/>
    <w:rsid w:val="00E14300"/>
    <w:rsid w:val="00E176BE"/>
    <w:rsid w:val="00E178E1"/>
    <w:rsid w:val="00E20A4B"/>
    <w:rsid w:val="00E23E94"/>
    <w:rsid w:val="00E243D4"/>
    <w:rsid w:val="00E247CE"/>
    <w:rsid w:val="00E252F3"/>
    <w:rsid w:val="00E26C9D"/>
    <w:rsid w:val="00E35CEE"/>
    <w:rsid w:val="00E4146A"/>
    <w:rsid w:val="00E41F2A"/>
    <w:rsid w:val="00E43136"/>
    <w:rsid w:val="00E43F8B"/>
    <w:rsid w:val="00E44A9A"/>
    <w:rsid w:val="00E4606F"/>
    <w:rsid w:val="00E46F12"/>
    <w:rsid w:val="00E569D2"/>
    <w:rsid w:val="00E63E30"/>
    <w:rsid w:val="00E66AD7"/>
    <w:rsid w:val="00E66D0E"/>
    <w:rsid w:val="00E70172"/>
    <w:rsid w:val="00E74191"/>
    <w:rsid w:val="00E741C6"/>
    <w:rsid w:val="00E807BF"/>
    <w:rsid w:val="00E81BDA"/>
    <w:rsid w:val="00E83114"/>
    <w:rsid w:val="00E834BD"/>
    <w:rsid w:val="00E84189"/>
    <w:rsid w:val="00E84255"/>
    <w:rsid w:val="00E84777"/>
    <w:rsid w:val="00E862E8"/>
    <w:rsid w:val="00E9106C"/>
    <w:rsid w:val="00E91320"/>
    <w:rsid w:val="00E92846"/>
    <w:rsid w:val="00E92EBB"/>
    <w:rsid w:val="00E935FD"/>
    <w:rsid w:val="00EA2EFF"/>
    <w:rsid w:val="00EA4DC8"/>
    <w:rsid w:val="00EA5786"/>
    <w:rsid w:val="00EA77D4"/>
    <w:rsid w:val="00EA7F11"/>
    <w:rsid w:val="00EB1ADF"/>
    <w:rsid w:val="00EB2310"/>
    <w:rsid w:val="00EB42D6"/>
    <w:rsid w:val="00EB5790"/>
    <w:rsid w:val="00EC0A91"/>
    <w:rsid w:val="00EC1276"/>
    <w:rsid w:val="00EC1838"/>
    <w:rsid w:val="00EC4514"/>
    <w:rsid w:val="00ED09FB"/>
    <w:rsid w:val="00ED1ECC"/>
    <w:rsid w:val="00ED43E0"/>
    <w:rsid w:val="00ED66EA"/>
    <w:rsid w:val="00ED6D8B"/>
    <w:rsid w:val="00ED7F3E"/>
    <w:rsid w:val="00EE0086"/>
    <w:rsid w:val="00EE0123"/>
    <w:rsid w:val="00EE11D5"/>
    <w:rsid w:val="00EE37CD"/>
    <w:rsid w:val="00EE5356"/>
    <w:rsid w:val="00EE6F2C"/>
    <w:rsid w:val="00EE7112"/>
    <w:rsid w:val="00EE7D78"/>
    <w:rsid w:val="00EF0008"/>
    <w:rsid w:val="00EF11B4"/>
    <w:rsid w:val="00EF1356"/>
    <w:rsid w:val="00EF34B5"/>
    <w:rsid w:val="00EF4BF8"/>
    <w:rsid w:val="00EF4EED"/>
    <w:rsid w:val="00EF4F85"/>
    <w:rsid w:val="00F01AE5"/>
    <w:rsid w:val="00F03333"/>
    <w:rsid w:val="00F03EAE"/>
    <w:rsid w:val="00F043F4"/>
    <w:rsid w:val="00F046C0"/>
    <w:rsid w:val="00F0530F"/>
    <w:rsid w:val="00F10111"/>
    <w:rsid w:val="00F129B6"/>
    <w:rsid w:val="00F14A4D"/>
    <w:rsid w:val="00F1624E"/>
    <w:rsid w:val="00F167A6"/>
    <w:rsid w:val="00F1739B"/>
    <w:rsid w:val="00F178AB"/>
    <w:rsid w:val="00F17A8C"/>
    <w:rsid w:val="00F2237E"/>
    <w:rsid w:val="00F257EC"/>
    <w:rsid w:val="00F27A90"/>
    <w:rsid w:val="00F33F47"/>
    <w:rsid w:val="00F3438F"/>
    <w:rsid w:val="00F34FF5"/>
    <w:rsid w:val="00F44874"/>
    <w:rsid w:val="00F46C5D"/>
    <w:rsid w:val="00F50BC5"/>
    <w:rsid w:val="00F51AAE"/>
    <w:rsid w:val="00F55488"/>
    <w:rsid w:val="00F55C7E"/>
    <w:rsid w:val="00F5716C"/>
    <w:rsid w:val="00F641E7"/>
    <w:rsid w:val="00F66EDC"/>
    <w:rsid w:val="00F6734A"/>
    <w:rsid w:val="00F673D2"/>
    <w:rsid w:val="00F70385"/>
    <w:rsid w:val="00F70ECB"/>
    <w:rsid w:val="00F7195E"/>
    <w:rsid w:val="00F77042"/>
    <w:rsid w:val="00F778A9"/>
    <w:rsid w:val="00F81080"/>
    <w:rsid w:val="00F82289"/>
    <w:rsid w:val="00F8270A"/>
    <w:rsid w:val="00F827FC"/>
    <w:rsid w:val="00F85D6A"/>
    <w:rsid w:val="00F8650D"/>
    <w:rsid w:val="00F8782B"/>
    <w:rsid w:val="00F910FD"/>
    <w:rsid w:val="00F92217"/>
    <w:rsid w:val="00FA27DF"/>
    <w:rsid w:val="00FA39BC"/>
    <w:rsid w:val="00FA7997"/>
    <w:rsid w:val="00FB0A7E"/>
    <w:rsid w:val="00FB0D31"/>
    <w:rsid w:val="00FB2C8A"/>
    <w:rsid w:val="00FB469A"/>
    <w:rsid w:val="00FB4F3F"/>
    <w:rsid w:val="00FC3A5D"/>
    <w:rsid w:val="00FC4BD1"/>
    <w:rsid w:val="00FC5497"/>
    <w:rsid w:val="00FD659C"/>
    <w:rsid w:val="00FE1443"/>
    <w:rsid w:val="00FE2D37"/>
    <w:rsid w:val="00FE3968"/>
    <w:rsid w:val="00FE62B1"/>
    <w:rsid w:val="00FE6DBD"/>
    <w:rsid w:val="00FF11B8"/>
    <w:rsid w:val="00FF3864"/>
    <w:rsid w:val="00FF3E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660846"/>
  <w15:docId w15:val="{B7392881-1331-4B7D-8B7F-0BF3737318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4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454770"/>
    <w:pPr>
      <w:spacing w:before="120" w:after="120" w:line="240" w:lineRule="auto"/>
    </w:pPr>
    <w:rPr>
      <w:rFonts w:ascii="Arial" w:hAnsi="Arial"/>
      <w:color w:val="262626" w:themeColor="text1" w:themeTint="D9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717A4B"/>
    <w:pPr>
      <w:pBdr>
        <w:bottom w:val="single" w:sz="18" w:space="1" w:color="000000" w:themeColor="text1"/>
      </w:pBdr>
      <w:shd w:val="clear" w:color="F2F2F2" w:themeColor="background1" w:themeShade="F2" w:fill="auto"/>
      <w:spacing w:before="0" w:after="240"/>
      <w:outlineLvl w:val="0"/>
    </w:pPr>
    <w:rPr>
      <w:rFonts w:ascii="Arial Black" w:hAnsi="Arial Black"/>
      <w:color w:val="auto"/>
      <w:sz w:val="28"/>
      <w14:textOutline w14:w="12700" w14:cap="rnd" w14:cmpd="sng" w14:algn="ctr">
        <w14:noFill/>
        <w14:prstDash w14:val="solid"/>
        <w14:bevel/>
      </w14:textOutline>
      <w14:props3d w14:extrusionH="57150" w14:contourW="0" w14:prstMaterial="warmMatte">
        <w14:bevelT w14:w="69850" w14:h="38100" w14:prst="cross"/>
      </w14:props3d>
    </w:rPr>
  </w:style>
  <w:style w:type="paragraph" w:styleId="Heading2">
    <w:name w:val="heading 2"/>
    <w:basedOn w:val="Normal"/>
    <w:next w:val="Normal"/>
    <w:link w:val="Heading2Char"/>
    <w:uiPriority w:val="9"/>
    <w:qFormat/>
    <w:rsid w:val="00717A4B"/>
    <w:pPr>
      <w:keepNext/>
      <w:pBdr>
        <w:bottom w:val="single" w:sz="2" w:space="1" w:color="969696"/>
      </w:pBdr>
      <w:spacing w:before="240"/>
      <w:outlineLvl w:val="1"/>
    </w:pPr>
    <w:rPr>
      <w:rFonts w:ascii="Arial Black" w:hAnsi="Arial Black"/>
      <w:color w:val="auto"/>
      <w:sz w:val="28"/>
    </w:rPr>
  </w:style>
  <w:style w:type="paragraph" w:styleId="Heading3">
    <w:name w:val="heading 3"/>
    <w:basedOn w:val="Normal"/>
    <w:next w:val="Normal"/>
    <w:link w:val="Heading3Char"/>
    <w:qFormat/>
    <w:rsid w:val="00717A4B"/>
    <w:pPr>
      <w:keepNext/>
      <w:keepLines/>
      <w:pBdr>
        <w:bottom w:val="single" w:sz="4" w:space="1" w:color="auto"/>
      </w:pBdr>
      <w:spacing w:before="200" w:after="0"/>
      <w:outlineLvl w:val="2"/>
    </w:pPr>
    <w:rPr>
      <w:rFonts w:ascii="Arial Black" w:eastAsiaTheme="majorEastAsia" w:hAnsi="Arial Black" w:cstheme="majorBidi"/>
      <w:b/>
      <w:bCs/>
      <w:color w:val="404040" w:themeColor="text1" w:themeTint="BF"/>
      <w:sz w:val="22"/>
    </w:rPr>
  </w:style>
  <w:style w:type="paragraph" w:styleId="Heading4">
    <w:name w:val="heading 4"/>
    <w:basedOn w:val="Normal"/>
    <w:next w:val="Normal"/>
    <w:link w:val="Heading4Char"/>
    <w:qFormat/>
    <w:rsid w:val="00717A4B"/>
    <w:pPr>
      <w:keepNext/>
      <w:keepLines/>
      <w:pBdr>
        <w:bottom w:val="single" w:sz="4" w:space="1" w:color="auto"/>
      </w:pBdr>
      <w:spacing w:before="200" w:after="0"/>
      <w:outlineLvl w:val="3"/>
    </w:pPr>
    <w:rPr>
      <w:rFonts w:ascii="Arial Black" w:eastAsiaTheme="majorEastAsia" w:hAnsi="Arial Black" w:cstheme="majorBidi"/>
      <w:b/>
      <w:bCs/>
      <w:iCs/>
      <w:color w:val="auto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717A4B"/>
    <w:pPr>
      <w:keepNext/>
      <w:keepLines/>
      <w:numPr>
        <w:ilvl w:val="4"/>
        <w:numId w:val="2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717A4B"/>
    <w:rPr>
      <w:rFonts w:ascii="Arial Black" w:hAnsi="Arial Black"/>
      <w:sz w:val="28"/>
      <w:shd w:val="clear" w:color="F2F2F2" w:themeColor="background1" w:themeShade="F2" w:fill="auto"/>
      <w14:textOutline w14:w="12700" w14:cap="rnd" w14:cmpd="sng" w14:algn="ctr">
        <w14:noFill/>
        <w14:prstDash w14:val="solid"/>
        <w14:bevel/>
      </w14:textOutline>
      <w14:props3d w14:extrusionH="57150" w14:contourW="0" w14:prstMaterial="warmMatte">
        <w14:bevelT w14:w="69850" w14:h="38100" w14:prst="cross"/>
      </w14:props3d>
    </w:rPr>
  </w:style>
  <w:style w:type="character" w:customStyle="1" w:styleId="Heading2Char">
    <w:name w:val="Heading 2 Char"/>
    <w:basedOn w:val="DefaultParagraphFont"/>
    <w:link w:val="Heading2"/>
    <w:rsid w:val="00717A4B"/>
    <w:rPr>
      <w:rFonts w:ascii="Arial Black" w:hAnsi="Arial Black"/>
      <w:sz w:val="28"/>
    </w:rPr>
  </w:style>
  <w:style w:type="character" w:customStyle="1" w:styleId="Heading3Char">
    <w:name w:val="Heading 3 Char"/>
    <w:basedOn w:val="DefaultParagraphFont"/>
    <w:link w:val="Heading3"/>
    <w:rsid w:val="00717A4B"/>
    <w:rPr>
      <w:rFonts w:ascii="Arial Black" w:eastAsiaTheme="majorEastAsia" w:hAnsi="Arial Black" w:cstheme="majorBidi"/>
      <w:b/>
      <w:bCs/>
      <w:color w:val="404040" w:themeColor="text1" w:themeTint="BF"/>
    </w:rPr>
  </w:style>
  <w:style w:type="character" w:customStyle="1" w:styleId="Heading4Char">
    <w:name w:val="Heading 4 Char"/>
    <w:basedOn w:val="DefaultParagraphFont"/>
    <w:link w:val="Heading4"/>
    <w:rsid w:val="00717A4B"/>
    <w:rPr>
      <w:rFonts w:ascii="Arial Black" w:eastAsiaTheme="majorEastAsia" w:hAnsi="Arial Black" w:cstheme="majorBidi"/>
      <w:b/>
      <w:bCs/>
      <w:iCs/>
      <w:sz w:val="20"/>
    </w:rPr>
  </w:style>
  <w:style w:type="character" w:customStyle="1" w:styleId="Heading5Char">
    <w:name w:val="Heading 5 Char"/>
    <w:basedOn w:val="DefaultParagraphFont"/>
    <w:link w:val="Heading5"/>
    <w:uiPriority w:val="9"/>
    <w:rsid w:val="00717A4B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17A4B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7A4B"/>
    <w:rPr>
      <w:rFonts w:ascii="Tahoma" w:hAnsi="Tahoma" w:cs="Tahoma"/>
      <w:color w:val="262626" w:themeColor="text1" w:themeTint="D9"/>
      <w:sz w:val="16"/>
      <w:szCs w:val="16"/>
    </w:rPr>
  </w:style>
  <w:style w:type="paragraph" w:styleId="TOC1">
    <w:name w:val="toc 1"/>
    <w:basedOn w:val="Normal"/>
    <w:next w:val="Normal"/>
    <w:autoRedefine/>
    <w:unhideWhenUsed/>
    <w:rsid w:val="00717A4B"/>
    <w:pPr>
      <w:tabs>
        <w:tab w:val="right" w:leader="dot" w:pos="10786"/>
      </w:tabs>
      <w:spacing w:before="80" w:after="0"/>
      <w:ind w:left="144"/>
    </w:pPr>
    <w:rPr>
      <w:b/>
    </w:rPr>
  </w:style>
  <w:style w:type="paragraph" w:styleId="TOC2">
    <w:name w:val="toc 2"/>
    <w:basedOn w:val="Normal"/>
    <w:next w:val="Normal"/>
    <w:autoRedefine/>
    <w:unhideWhenUsed/>
    <w:rsid w:val="00717A4B"/>
    <w:pPr>
      <w:tabs>
        <w:tab w:val="right" w:leader="dot" w:pos="10790"/>
      </w:tabs>
      <w:spacing w:before="40" w:after="40"/>
      <w:ind w:left="288"/>
    </w:pPr>
    <w:rPr>
      <w:sz w:val="18"/>
    </w:rPr>
  </w:style>
  <w:style w:type="character" w:styleId="Hyperlink">
    <w:name w:val="Hyperlink"/>
    <w:basedOn w:val="DefaultParagraphFont"/>
    <w:uiPriority w:val="99"/>
    <w:unhideWhenUsed/>
    <w:rsid w:val="00717A4B"/>
    <w:rPr>
      <w:color w:val="0000FF" w:themeColor="hyperlink"/>
      <w:u w:val="single"/>
    </w:rPr>
  </w:style>
  <w:style w:type="character" w:styleId="BookTitle">
    <w:name w:val="Book Title"/>
    <w:basedOn w:val="DefaultParagraphFont"/>
    <w:uiPriority w:val="33"/>
    <w:rsid w:val="00717A4B"/>
    <w:rPr>
      <w:b/>
      <w:bCs/>
      <w:smallCaps/>
      <w:spacing w:val="5"/>
      <w:sz w:val="48"/>
    </w:rPr>
  </w:style>
  <w:style w:type="paragraph" w:styleId="Title">
    <w:name w:val="Title"/>
    <w:basedOn w:val="Normal"/>
    <w:next w:val="Normal"/>
    <w:link w:val="TitleChar"/>
    <w:uiPriority w:val="10"/>
    <w:unhideWhenUsed/>
    <w:rsid w:val="00717A4B"/>
    <w:pPr>
      <w:shd w:val="clear" w:color="auto" w:fill="FFFFFF" w:themeFill="background1"/>
      <w:spacing w:before="240" w:after="240" w:line="288" w:lineRule="auto"/>
      <w:ind w:left="288" w:right="288"/>
      <w:contextualSpacing/>
      <w:jc w:val="center"/>
    </w:pPr>
    <w:rPr>
      <w:rFonts w:eastAsiaTheme="majorEastAsia" w:cstheme="majorBidi"/>
      <w:b/>
      <w:color w:val="auto"/>
      <w:spacing w:val="5"/>
      <w:sz w:val="80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17A4B"/>
    <w:rPr>
      <w:rFonts w:ascii="Arial" w:eastAsiaTheme="majorEastAsia" w:hAnsi="Arial" w:cstheme="majorBidi"/>
      <w:b/>
      <w:spacing w:val="5"/>
      <w:sz w:val="80"/>
      <w:szCs w:val="52"/>
      <w:shd w:val="clear" w:color="auto" w:fill="FFFFFF" w:themeFill="background1"/>
    </w:rPr>
  </w:style>
  <w:style w:type="paragraph" w:styleId="NoSpacing">
    <w:name w:val="No Spacing"/>
    <w:link w:val="NoSpacingChar"/>
    <w:uiPriority w:val="4"/>
    <w:rsid w:val="00717A4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4"/>
    <w:rsid w:val="00717A4B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717A4B"/>
    <w:pPr>
      <w:tabs>
        <w:tab w:val="right" w:pos="6480"/>
        <w:tab w:val="right" w:pos="10800"/>
      </w:tabs>
      <w:spacing w:before="0" w:after="240" w:line="200" w:lineRule="exact"/>
      <w:contextualSpacing/>
    </w:pPr>
    <w:rPr>
      <w:color w:val="292929"/>
      <w:sz w:val="16"/>
    </w:rPr>
  </w:style>
  <w:style w:type="character" w:customStyle="1" w:styleId="HeaderChar">
    <w:name w:val="Header Char"/>
    <w:basedOn w:val="DefaultParagraphFont"/>
    <w:link w:val="Header"/>
    <w:uiPriority w:val="99"/>
    <w:rsid w:val="00717A4B"/>
    <w:rPr>
      <w:rFonts w:ascii="Arial" w:hAnsi="Arial"/>
      <w:color w:val="292929"/>
      <w:sz w:val="16"/>
    </w:rPr>
  </w:style>
  <w:style w:type="paragraph" w:styleId="Footer">
    <w:name w:val="footer"/>
    <w:basedOn w:val="Normal"/>
    <w:link w:val="FooterChar"/>
    <w:uiPriority w:val="99"/>
    <w:unhideWhenUsed/>
    <w:rsid w:val="00717A4B"/>
    <w:pPr>
      <w:tabs>
        <w:tab w:val="center" w:pos="5400"/>
        <w:tab w:val="right" w:pos="10800"/>
      </w:tabs>
      <w:spacing w:before="240" w:after="0" w:line="200" w:lineRule="exact"/>
      <w:contextualSpacing/>
    </w:pPr>
    <w:rPr>
      <w:color w:val="292929"/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717A4B"/>
    <w:rPr>
      <w:rFonts w:ascii="Arial" w:hAnsi="Arial"/>
      <w:color w:val="292929"/>
      <w:sz w:val="16"/>
    </w:rPr>
  </w:style>
  <w:style w:type="paragraph" w:customStyle="1" w:styleId="LabExercise">
    <w:name w:val="Lab Exercise"/>
    <w:basedOn w:val="Normal"/>
    <w:next w:val="Normal"/>
    <w:qFormat/>
    <w:rsid w:val="009E65AB"/>
    <w:pPr>
      <w:spacing w:before="0" w:after="200" w:line="276" w:lineRule="auto"/>
    </w:pPr>
    <w:rPr>
      <w:b/>
    </w:rPr>
  </w:style>
  <w:style w:type="paragraph" w:styleId="ListParagraph">
    <w:name w:val="List Paragraph"/>
    <w:basedOn w:val="Normal"/>
    <w:next w:val="Normal"/>
    <w:uiPriority w:val="34"/>
    <w:rsid w:val="00717A4B"/>
    <w:pPr>
      <w:tabs>
        <w:tab w:val="left" w:pos="5040"/>
      </w:tabs>
      <w:spacing w:line="276" w:lineRule="auto"/>
      <w:ind w:left="288"/>
      <w:contextualSpacing/>
    </w:pPr>
    <w:rPr>
      <w:sz w:val="18"/>
    </w:rPr>
  </w:style>
  <w:style w:type="table" w:customStyle="1" w:styleId="LabExerciseStepTable">
    <w:name w:val="Lab Exercise Step Table"/>
    <w:basedOn w:val="TableNormal"/>
    <w:uiPriority w:val="99"/>
    <w:rsid w:val="00717A4B"/>
    <w:pPr>
      <w:spacing w:after="0" w:line="240" w:lineRule="auto"/>
    </w:pPr>
    <w:rPr>
      <w:rFonts w:ascii="Arial" w:hAnsi="Arial"/>
      <w:sz w:val="18"/>
    </w:rPr>
    <w:tblPr/>
  </w:style>
  <w:style w:type="character" w:customStyle="1" w:styleId="CodeInline">
    <w:name w:val="Code Inline"/>
    <w:basedOn w:val="DefaultParagraphFont"/>
    <w:uiPriority w:val="1"/>
    <w:semiHidden/>
    <w:unhideWhenUsed/>
    <w:qFormat/>
    <w:rsid w:val="00717A4B"/>
    <w:rPr>
      <w:rFonts w:ascii="Lucida Console" w:hAnsi="Lucida Console" w:cs="Courier New"/>
      <w:b/>
      <w:spacing w:val="-6"/>
      <w:sz w:val="18"/>
    </w:rPr>
  </w:style>
  <w:style w:type="paragraph" w:customStyle="1" w:styleId="NumberedBullet">
    <w:name w:val="Numbered Bullet"/>
    <w:basedOn w:val="ListParagraph"/>
    <w:uiPriority w:val="5"/>
    <w:unhideWhenUsed/>
    <w:rsid w:val="00717A4B"/>
    <w:pPr>
      <w:tabs>
        <w:tab w:val="left" w:pos="144"/>
      </w:tabs>
      <w:spacing w:before="80" w:after="40" w:line="240" w:lineRule="auto"/>
      <w:ind w:hanging="360"/>
      <w:contextualSpacing w:val="0"/>
    </w:pPr>
  </w:style>
  <w:style w:type="paragraph" w:customStyle="1" w:styleId="LabStepScreenshot">
    <w:name w:val="Lab Step Screenshot"/>
    <w:basedOn w:val="Normal"/>
    <w:uiPriority w:val="2"/>
    <w:qFormat/>
    <w:rsid w:val="00717A4B"/>
    <w:pPr>
      <w:pBdr>
        <w:top w:val="single" w:sz="4" w:space="4" w:color="FFFFFF" w:themeColor="background1"/>
        <w:left w:val="single" w:sz="4" w:space="4" w:color="FFFFFF" w:themeColor="background1"/>
        <w:bottom w:val="single" w:sz="4" w:space="4" w:color="FFFFFF" w:themeColor="background1"/>
        <w:right w:val="single" w:sz="4" w:space="4" w:color="FFFFFF" w:themeColor="background1"/>
      </w:pBdr>
      <w:ind w:left="403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717A4B"/>
    <w:pPr>
      <w:spacing w:before="0" w:after="0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17A4B"/>
    <w:rPr>
      <w:rFonts w:ascii="Arial" w:hAnsi="Arial"/>
      <w:color w:val="262626" w:themeColor="text1" w:themeTint="D9"/>
      <w:sz w:val="20"/>
      <w:szCs w:val="20"/>
    </w:rPr>
  </w:style>
  <w:style w:type="table" w:styleId="LightShading-Accent4">
    <w:name w:val="Light Shading Accent 4"/>
    <w:basedOn w:val="TableNormal"/>
    <w:uiPriority w:val="60"/>
    <w:rsid w:val="00717A4B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paragraph" w:customStyle="1" w:styleId="Figure">
    <w:name w:val="Figure"/>
    <w:basedOn w:val="Normal"/>
    <w:next w:val="Normal"/>
    <w:uiPriority w:val="5"/>
    <w:unhideWhenUsed/>
    <w:rsid w:val="00717A4B"/>
    <w:pPr>
      <w:spacing w:before="0" w:after="200" w:line="276" w:lineRule="auto"/>
      <w:ind w:left="720"/>
    </w:pPr>
    <w:rPr>
      <w:rFonts w:ascii="Tahoma" w:hAnsi="Tahoma" w:cs="Tahoma"/>
      <w:noProof/>
      <w:color w:val="4D4D4D"/>
      <w:sz w:val="22"/>
    </w:rPr>
  </w:style>
  <w:style w:type="table" w:customStyle="1" w:styleId="LightShading-Accent11">
    <w:name w:val="Light Shading - Accent 11"/>
    <w:basedOn w:val="TableNormal"/>
    <w:uiPriority w:val="60"/>
    <w:rsid w:val="00717A4B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5">
    <w:name w:val="Light Shading Accent 5"/>
    <w:basedOn w:val="TableNormal"/>
    <w:uiPriority w:val="60"/>
    <w:rsid w:val="00717A4B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TableGrid">
    <w:name w:val="Table Grid"/>
    <w:basedOn w:val="TableNormal"/>
    <w:uiPriority w:val="59"/>
    <w:rsid w:val="00717A4B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MediumShading1-Accent11">
    <w:name w:val="Medium Shading 1 - Accent 11"/>
    <w:basedOn w:val="TableNormal"/>
    <w:uiPriority w:val="63"/>
    <w:rsid w:val="00717A4B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Bullet">
    <w:name w:val="Bullet"/>
    <w:basedOn w:val="NumberedBullet"/>
    <w:uiPriority w:val="4"/>
    <w:unhideWhenUsed/>
    <w:rsid w:val="00717A4B"/>
    <w:pPr>
      <w:tabs>
        <w:tab w:val="clear" w:pos="144"/>
      </w:tabs>
      <w:spacing w:before="0" w:after="100" w:line="276" w:lineRule="auto"/>
      <w:ind w:left="1440"/>
    </w:pPr>
    <w:rPr>
      <w:rFonts w:asciiTheme="minorHAnsi" w:hAnsiTheme="minorHAnsi"/>
      <w:sz w:val="22"/>
    </w:rPr>
  </w:style>
  <w:style w:type="paragraph" w:styleId="ListBullet">
    <w:name w:val="List Bullet"/>
    <w:basedOn w:val="Normal"/>
    <w:uiPriority w:val="99"/>
    <w:unhideWhenUsed/>
    <w:rsid w:val="00717A4B"/>
    <w:pPr>
      <w:tabs>
        <w:tab w:val="num" w:pos="360"/>
      </w:tabs>
      <w:ind w:left="360" w:hanging="360"/>
      <w:contextualSpacing/>
    </w:pPr>
  </w:style>
  <w:style w:type="character" w:customStyle="1" w:styleId="InLineUrl">
    <w:name w:val="InLineUrl"/>
    <w:basedOn w:val="DefaultParagraphFont"/>
    <w:qFormat/>
    <w:rsid w:val="00717A4B"/>
    <w:rPr>
      <w:rFonts w:ascii="Arial" w:hAnsi="Arial"/>
      <w:b/>
      <w:sz w:val="18"/>
    </w:rPr>
  </w:style>
  <w:style w:type="paragraph" w:customStyle="1" w:styleId="LabStepNumbered">
    <w:name w:val="Lab Step Numbered"/>
    <w:link w:val="LabStepNumberedChar"/>
    <w:qFormat/>
    <w:rsid w:val="00717A4B"/>
    <w:pPr>
      <w:numPr>
        <w:numId w:val="7"/>
      </w:numPr>
      <w:spacing w:before="80" w:after="40" w:line="240" w:lineRule="auto"/>
    </w:pPr>
    <w:rPr>
      <w:rFonts w:ascii="Arial" w:hAnsi="Arial"/>
      <w:color w:val="262626" w:themeColor="text1" w:themeTint="D9"/>
      <w:sz w:val="18"/>
    </w:rPr>
  </w:style>
  <w:style w:type="paragraph" w:customStyle="1" w:styleId="LabStepCodeBlock">
    <w:name w:val="Lab Step Code Block"/>
    <w:basedOn w:val="Normal"/>
    <w:uiPriority w:val="1"/>
    <w:qFormat/>
    <w:rsid w:val="00717A4B"/>
    <w:pPr>
      <w:pBdr>
        <w:top w:val="single" w:sz="2" w:space="3" w:color="C0C0C0"/>
        <w:left w:val="single" w:sz="2" w:space="2" w:color="C0C0C0"/>
        <w:bottom w:val="single" w:sz="2" w:space="3" w:color="C0C0C0"/>
        <w:right w:val="single" w:sz="2" w:space="2" w:color="C0C0C0"/>
      </w:pBdr>
      <w:shd w:val="solid" w:color="EAEAEA" w:fill="EAEAEA"/>
      <w:tabs>
        <w:tab w:val="left" w:pos="288"/>
        <w:tab w:val="left" w:pos="576"/>
        <w:tab w:val="left" w:pos="864"/>
        <w:tab w:val="left" w:pos="1152"/>
        <w:tab w:val="left" w:pos="1440"/>
      </w:tabs>
      <w:spacing w:line="180" w:lineRule="exact"/>
      <w:ind w:left="576"/>
      <w:contextualSpacing/>
    </w:pPr>
    <w:rPr>
      <w:rFonts w:ascii="Lucida Console" w:hAnsi="Lucida Console"/>
      <w:b/>
      <w:noProof/>
      <w:color w:val="000000" w:themeColor="text1"/>
      <w:sz w:val="16"/>
    </w:rPr>
  </w:style>
  <w:style w:type="paragraph" w:customStyle="1" w:styleId="LabStepLevel2Numbered">
    <w:name w:val="Lab Step Level 2 Numbered"/>
    <w:basedOn w:val="LabStepNumbered"/>
    <w:qFormat/>
    <w:rsid w:val="009E65AB"/>
    <w:pPr>
      <w:numPr>
        <w:numId w:val="0"/>
      </w:numPr>
      <w:tabs>
        <w:tab w:val="num" w:pos="1440"/>
      </w:tabs>
      <w:ind w:left="1440" w:hanging="320"/>
    </w:pPr>
    <w:rPr>
      <w:sz w:val="16"/>
    </w:rPr>
  </w:style>
  <w:style w:type="paragraph" w:customStyle="1" w:styleId="LabStepLevel2NoBullet">
    <w:name w:val="Lab Step Level 2 No Bullet"/>
    <w:basedOn w:val="LabStepNumberedLevel2"/>
    <w:uiPriority w:val="3"/>
    <w:qFormat/>
    <w:rsid w:val="00717A4B"/>
    <w:pPr>
      <w:numPr>
        <w:numId w:val="0"/>
      </w:numPr>
      <w:spacing w:before="40"/>
      <w:ind w:left="720"/>
    </w:pPr>
  </w:style>
  <w:style w:type="character" w:customStyle="1" w:styleId="LabStepScreenshotFrame">
    <w:name w:val="Lab Step Screenshot Frame"/>
    <w:basedOn w:val="DefaultParagraphFont"/>
    <w:uiPriority w:val="1"/>
    <w:qFormat/>
    <w:rsid w:val="00717A4B"/>
    <w:rPr>
      <w:noProof/>
      <w:bdr w:val="single" w:sz="2" w:space="0" w:color="DDDDDD"/>
    </w:rPr>
  </w:style>
  <w:style w:type="paragraph" w:customStyle="1" w:styleId="LabExerciseCallout">
    <w:name w:val="Lab Exercise Callout"/>
    <w:basedOn w:val="LabExerciseLeadIn"/>
    <w:qFormat/>
    <w:rsid w:val="00717A4B"/>
    <w:pPr>
      <w:pBdr>
        <w:top w:val="dotted" w:sz="4" w:space="3" w:color="404040" w:themeColor="text1" w:themeTint="BF"/>
        <w:left w:val="dotted" w:sz="4" w:space="3" w:color="404040" w:themeColor="text1" w:themeTint="BF"/>
        <w:bottom w:val="dotted" w:sz="4" w:space="3" w:color="404040" w:themeColor="text1" w:themeTint="BF"/>
        <w:right w:val="dotted" w:sz="4" w:space="3" w:color="404040" w:themeColor="text1" w:themeTint="BF"/>
      </w:pBdr>
      <w:shd w:val="pct35" w:color="EAEAEA" w:fill="auto"/>
      <w:spacing w:before="120"/>
    </w:pPr>
    <w:rPr>
      <w:color w:val="333333"/>
    </w:rPr>
  </w:style>
  <w:style w:type="paragraph" w:customStyle="1" w:styleId="LabExerciseText">
    <w:name w:val="Lab Exercise Text"/>
    <w:basedOn w:val="Normal"/>
    <w:qFormat/>
    <w:rsid w:val="009E65AB"/>
    <w:pPr>
      <w:pBdr>
        <w:top w:val="single" w:sz="2" w:space="4" w:color="808080"/>
        <w:left w:val="single" w:sz="2" w:space="3" w:color="808080"/>
        <w:bottom w:val="single" w:sz="2" w:space="4" w:color="808080"/>
        <w:right w:val="single" w:sz="2" w:space="3" w:color="808080"/>
      </w:pBdr>
      <w:shd w:val="pct65" w:color="EAEAEA" w:fill="auto"/>
      <w:spacing w:before="0"/>
      <w:ind w:left="72"/>
    </w:pPr>
    <w:rPr>
      <w:sz w:val="16"/>
    </w:rPr>
  </w:style>
  <w:style w:type="paragraph" w:customStyle="1" w:styleId="LabSetup">
    <w:name w:val="Lab Setup"/>
    <w:basedOn w:val="Normal"/>
    <w:next w:val="Normal"/>
    <w:rsid w:val="00717A4B"/>
    <w:pPr>
      <w:pBdr>
        <w:top w:val="single" w:sz="4" w:space="2" w:color="auto"/>
        <w:left w:val="single" w:sz="4" w:space="2" w:color="auto"/>
        <w:bottom w:val="single" w:sz="4" w:space="2" w:color="auto"/>
        <w:right w:val="single" w:sz="4" w:space="2" w:color="auto"/>
      </w:pBdr>
      <w:shd w:val="clear" w:color="auto" w:fill="000000" w:themeFill="text1"/>
      <w:spacing w:before="40" w:after="40"/>
      <w:ind w:left="72"/>
    </w:pPr>
    <w:rPr>
      <w:rFonts w:ascii="Arial Black" w:hAnsi="Arial Black"/>
      <w:color w:val="FFFFFF" w:themeColor="background1"/>
      <w:sz w:val="16"/>
    </w:rPr>
  </w:style>
  <w:style w:type="paragraph" w:customStyle="1" w:styleId="LabSetupStep">
    <w:name w:val="Lab Setup Step"/>
    <w:basedOn w:val="LabSetup"/>
    <w:qFormat/>
    <w:rsid w:val="00717A4B"/>
    <w:pPr>
      <w:numPr>
        <w:numId w:val="3"/>
      </w:numPr>
      <w:shd w:val="clear" w:color="auto" w:fill="FFFFFF" w:themeFill="background1"/>
      <w:tabs>
        <w:tab w:val="left" w:pos="216"/>
      </w:tabs>
      <w:spacing w:before="60" w:after="120" w:line="240" w:lineRule="exact"/>
      <w:contextualSpacing/>
    </w:pPr>
    <w:rPr>
      <w:rFonts w:ascii="Arial" w:hAnsi="Arial"/>
      <w:color w:val="auto"/>
    </w:rPr>
  </w:style>
  <w:style w:type="table" w:customStyle="1" w:styleId="LabExerciseTable">
    <w:name w:val="Lab Exercise Table"/>
    <w:basedOn w:val="TableGrid1"/>
    <w:uiPriority w:val="99"/>
    <w:rsid w:val="00717A4B"/>
    <w:pPr>
      <w:spacing w:after="0"/>
    </w:pPr>
    <w:rPr>
      <w:rFonts w:ascii="Arial" w:hAnsi="Arial"/>
      <w:sz w:val="18"/>
      <w:szCs w:val="20"/>
    </w:rPr>
    <w:tblPr/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717A4B"/>
    <w:pPr>
      <w:spacing w:before="120" w:after="120" w:line="240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Emphasis">
    <w:name w:val="Emphasis"/>
    <w:basedOn w:val="DefaultParagraphFont"/>
    <w:uiPriority w:val="20"/>
    <w:rsid w:val="00717A4B"/>
    <w:rPr>
      <w:rFonts w:ascii="Arial" w:hAnsi="Arial"/>
      <w:b/>
      <w:iCs/>
      <w:sz w:val="16"/>
    </w:rPr>
  </w:style>
  <w:style w:type="character" w:customStyle="1" w:styleId="InlindeCode">
    <w:name w:val="InlindeCode"/>
    <w:basedOn w:val="DefaultParagraphFont"/>
    <w:qFormat/>
    <w:rsid w:val="00717A4B"/>
    <w:rPr>
      <w:rFonts w:ascii="Lucida Console" w:hAnsi="Lucida Console"/>
      <w:b/>
      <w:sz w:val="16"/>
    </w:rPr>
  </w:style>
  <w:style w:type="table" w:customStyle="1" w:styleId="LabStepTable">
    <w:name w:val="Lab Step Table"/>
    <w:basedOn w:val="TableGrid"/>
    <w:uiPriority w:val="99"/>
    <w:rsid w:val="00717A4B"/>
    <w:rPr>
      <w:rFonts w:ascii="Arial" w:hAnsi="Arial"/>
      <w:sz w:val="14"/>
    </w:rPr>
    <w:tblPr>
      <w:tblCellMar>
        <w:left w:w="0" w:type="dxa"/>
        <w:right w:w="0" w:type="dxa"/>
      </w:tblCellMar>
    </w:tblPr>
    <w:tcPr>
      <w:tcMar>
        <w:top w:w="72" w:type="dxa"/>
        <w:left w:w="72" w:type="dxa"/>
        <w:bottom w:w="72" w:type="dxa"/>
        <w:right w:w="72" w:type="dxa"/>
      </w:tcMar>
    </w:tcPr>
    <w:tblStylePr w:type="firstRow">
      <w:rPr>
        <w:color w:val="FFFFFF" w:themeColor="background1"/>
      </w:rPr>
      <w:tblPr/>
      <w:tcPr>
        <w:shd w:val="clear" w:color="auto" w:fill="000000" w:themeFill="text1"/>
      </w:tcPr>
    </w:tblStylePr>
  </w:style>
  <w:style w:type="paragraph" w:customStyle="1" w:styleId="LabStepTableText">
    <w:name w:val="Lab Step Table Text"/>
    <w:basedOn w:val="Normal"/>
    <w:qFormat/>
    <w:rsid w:val="009E65AB"/>
    <w:pPr>
      <w:tabs>
        <w:tab w:val="left" w:pos="288"/>
        <w:tab w:val="left" w:pos="576"/>
      </w:tabs>
      <w:spacing w:before="0" w:after="0"/>
    </w:pPr>
    <w:rPr>
      <w:sz w:val="14"/>
    </w:rPr>
  </w:style>
  <w:style w:type="paragraph" w:customStyle="1" w:styleId="LabStepCodeBlockLevel2">
    <w:name w:val="Lab Step Code Block Level 2"/>
    <w:basedOn w:val="LabStepCodeBlock"/>
    <w:uiPriority w:val="1"/>
    <w:qFormat/>
    <w:rsid w:val="00717A4B"/>
    <w:pPr>
      <w:ind w:left="792"/>
    </w:pPr>
  </w:style>
  <w:style w:type="paragraph" w:customStyle="1" w:styleId="LabStepScreenshotLevel2">
    <w:name w:val="Lab Step Screenshot Level 2"/>
    <w:basedOn w:val="LabStepScreenshot"/>
    <w:uiPriority w:val="2"/>
    <w:qFormat/>
    <w:rsid w:val="00717A4B"/>
    <w:pPr>
      <w:ind w:left="720"/>
    </w:pPr>
    <w:rPr>
      <w:noProof/>
    </w:rPr>
  </w:style>
  <w:style w:type="paragraph" w:customStyle="1" w:styleId="LabStepTableTextHeader">
    <w:name w:val="Lab Step Table Text Header"/>
    <w:basedOn w:val="LabStepTableText"/>
    <w:next w:val="LabStepTableText"/>
    <w:qFormat/>
    <w:rsid w:val="009E65AB"/>
    <w:rPr>
      <w:b/>
    </w:rPr>
  </w:style>
  <w:style w:type="paragraph" w:customStyle="1" w:styleId="LabStepTableParagraph">
    <w:name w:val="Lab Step Table Paragraph"/>
    <w:basedOn w:val="LabStepNumbered"/>
    <w:qFormat/>
    <w:rsid w:val="009E65AB"/>
    <w:pPr>
      <w:numPr>
        <w:numId w:val="0"/>
      </w:numPr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17A4B"/>
    <w:pPr>
      <w:keepNext/>
      <w:keepLines/>
      <w:pBdr>
        <w:bottom w:val="none" w:sz="0" w:space="0" w:color="auto"/>
      </w:pBdr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customStyle="1" w:styleId="ActionSection">
    <w:name w:val="&lt;&gt;ActionSection"/>
    <w:basedOn w:val="Normal"/>
    <w:uiPriority w:val="4"/>
    <w:rsid w:val="00717A4B"/>
    <w:pPr>
      <w:numPr>
        <w:numId w:val="1"/>
      </w:numPr>
      <w:spacing w:before="0" w:after="0" w:line="240" w:lineRule="exact"/>
    </w:pPr>
    <w:rPr>
      <w:rFonts w:eastAsia="Times New Roman" w:cs="Arial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717A4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17A4B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17A4B"/>
    <w:rPr>
      <w:rFonts w:ascii="Arial" w:hAnsi="Arial"/>
      <w:color w:val="262626" w:themeColor="text1" w:themeTint="D9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17A4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17A4B"/>
    <w:rPr>
      <w:rFonts w:ascii="Arial" w:hAnsi="Arial"/>
      <w:b/>
      <w:bCs/>
      <w:color w:val="262626" w:themeColor="text1" w:themeTint="D9"/>
      <w:sz w:val="20"/>
      <w:szCs w:val="20"/>
    </w:rPr>
  </w:style>
  <w:style w:type="character" w:styleId="Strong">
    <w:name w:val="Strong"/>
    <w:basedOn w:val="DefaultParagraphFont"/>
    <w:uiPriority w:val="22"/>
    <w:qFormat/>
    <w:rsid w:val="00717A4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717A4B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  <w:style w:type="paragraph" w:customStyle="1" w:styleId="TOCHeader">
    <w:name w:val="TOC Header"/>
    <w:basedOn w:val="Normal"/>
    <w:uiPriority w:val="4"/>
    <w:rsid w:val="00717A4B"/>
    <w:pPr>
      <w:pBdr>
        <w:bottom w:val="single" w:sz="8" w:space="2" w:color="000000" w:themeColor="text1"/>
      </w:pBdr>
      <w:spacing w:before="480"/>
    </w:pPr>
    <w:rPr>
      <w:rFonts w:ascii="Arial Black" w:hAnsi="Arial Black"/>
      <w:b/>
      <w:color w:val="000000" w:themeColor="text1"/>
      <w:sz w:val="28"/>
    </w:rPr>
  </w:style>
  <w:style w:type="paragraph" w:styleId="Subtitle">
    <w:name w:val="Subtitle"/>
    <w:basedOn w:val="Title"/>
    <w:next w:val="Normal"/>
    <w:link w:val="SubtitleChar"/>
    <w:uiPriority w:val="11"/>
    <w:rsid w:val="00717A4B"/>
    <w:pPr>
      <w:numPr>
        <w:ilvl w:val="1"/>
      </w:numPr>
      <w:shd w:val="clear" w:color="000000" w:themeColor="text1" w:fill="auto"/>
      <w:ind w:left="288"/>
    </w:pPr>
    <w:rPr>
      <w:i/>
      <w:iCs/>
      <w:spacing w:val="0"/>
      <w:position w:val="22"/>
      <w:sz w:val="40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717A4B"/>
    <w:rPr>
      <w:rFonts w:ascii="Arial" w:eastAsiaTheme="majorEastAsia" w:hAnsi="Arial" w:cstheme="majorBidi"/>
      <w:b/>
      <w:i/>
      <w:iCs/>
      <w:position w:val="22"/>
      <w:sz w:val="40"/>
      <w:szCs w:val="24"/>
      <w:shd w:val="clear" w:color="000000" w:themeColor="text1" w:fill="auto"/>
    </w:rPr>
  </w:style>
  <w:style w:type="paragraph" w:customStyle="1" w:styleId="Slide">
    <w:name w:val="Slide"/>
    <w:basedOn w:val="Normal"/>
    <w:uiPriority w:val="4"/>
    <w:rsid w:val="00717A4B"/>
    <w:pPr>
      <w:pBdr>
        <w:bottom w:val="single" w:sz="8" w:space="12" w:color="D9D9D9" w:themeColor="background1" w:themeShade="D9"/>
      </w:pBdr>
      <w:spacing w:after="240"/>
      <w:jc w:val="center"/>
    </w:pPr>
    <w:rPr>
      <w:rFonts w:ascii="Verdana" w:hAnsi="Verdana"/>
      <w:sz w:val="18"/>
    </w:rPr>
  </w:style>
  <w:style w:type="paragraph" w:customStyle="1" w:styleId="SlideNotes">
    <w:name w:val="Slide Notes"/>
    <w:basedOn w:val="Normal"/>
    <w:uiPriority w:val="4"/>
    <w:rsid w:val="00717A4B"/>
    <w:pPr>
      <w:spacing w:before="240"/>
      <w:ind w:left="720" w:right="720"/>
    </w:pPr>
    <w:rPr>
      <w:color w:val="1C1C1C"/>
    </w:rPr>
  </w:style>
  <w:style w:type="paragraph" w:customStyle="1" w:styleId="SlidesNotes">
    <w:name w:val="Slides Notes"/>
    <w:basedOn w:val="Normal"/>
    <w:uiPriority w:val="4"/>
    <w:rsid w:val="00717A4B"/>
    <w:pPr>
      <w:spacing w:before="240"/>
    </w:pPr>
  </w:style>
  <w:style w:type="paragraph" w:customStyle="1" w:styleId="LegalHeader">
    <w:name w:val="Legal Header"/>
    <w:basedOn w:val="Normal"/>
    <w:uiPriority w:val="3"/>
    <w:rsid w:val="00717A4B"/>
    <w:pPr>
      <w:spacing w:before="600"/>
    </w:pPr>
    <w:rPr>
      <w:b/>
      <w:color w:val="auto"/>
      <w:u w:val="single"/>
    </w:rPr>
  </w:style>
  <w:style w:type="paragraph" w:customStyle="1" w:styleId="LegalBody">
    <w:name w:val="Legal Body"/>
    <w:basedOn w:val="Normal"/>
    <w:uiPriority w:val="3"/>
    <w:rsid w:val="00717A4B"/>
    <w:rPr>
      <w:sz w:val="18"/>
    </w:rPr>
  </w:style>
  <w:style w:type="paragraph" w:customStyle="1" w:styleId="CourseInfo">
    <w:name w:val="Course Info"/>
    <w:basedOn w:val="Normal"/>
    <w:uiPriority w:val="4"/>
    <w:rsid w:val="00717A4B"/>
    <w:pPr>
      <w:pBdr>
        <w:top w:val="single" w:sz="12" w:space="6" w:color="auto"/>
        <w:left w:val="single" w:sz="18" w:space="4" w:color="BFBFBF" w:themeColor="background1" w:themeShade="BF"/>
        <w:bottom w:val="single" w:sz="18" w:space="4" w:color="BFBFBF" w:themeColor="background1" w:themeShade="BF"/>
        <w:right w:val="single" w:sz="18" w:space="4" w:color="BFBFBF" w:themeColor="background1" w:themeShade="BF"/>
      </w:pBdr>
      <w:shd w:val="clear" w:color="auto" w:fill="F2F2F2" w:themeFill="background1" w:themeFillShade="F2"/>
      <w:tabs>
        <w:tab w:val="left" w:pos="1728"/>
      </w:tabs>
      <w:spacing w:before="0"/>
      <w:ind w:left="108" w:right="108"/>
    </w:pPr>
    <w:rPr>
      <w:color w:val="595959" w:themeColor="text1" w:themeTint="A6"/>
    </w:rPr>
  </w:style>
  <w:style w:type="character" w:customStyle="1" w:styleId="LabStepNumberedChar">
    <w:name w:val="Lab Step Numbered Char"/>
    <w:basedOn w:val="DefaultParagraphFont"/>
    <w:link w:val="LabStepNumbered"/>
    <w:rsid w:val="00717A4B"/>
    <w:rPr>
      <w:rFonts w:ascii="Arial" w:hAnsi="Arial"/>
      <w:color w:val="262626" w:themeColor="text1" w:themeTint="D9"/>
      <w:sz w:val="18"/>
    </w:rPr>
  </w:style>
  <w:style w:type="paragraph" w:customStyle="1" w:styleId="Strong1">
    <w:name w:val="Strong1"/>
    <w:basedOn w:val="LabStepNumbered"/>
    <w:link w:val="strongChar"/>
    <w:uiPriority w:val="5"/>
    <w:rsid w:val="00717A4B"/>
    <w:pPr>
      <w:numPr>
        <w:numId w:val="0"/>
      </w:numPr>
      <w:ind w:left="757" w:hanging="360"/>
    </w:pPr>
    <w:rPr>
      <w:b/>
    </w:rPr>
  </w:style>
  <w:style w:type="character" w:customStyle="1" w:styleId="strongChar">
    <w:name w:val="strong Char"/>
    <w:basedOn w:val="LabStepNumberedChar"/>
    <w:link w:val="Strong1"/>
    <w:uiPriority w:val="5"/>
    <w:rsid w:val="00717A4B"/>
    <w:rPr>
      <w:rFonts w:ascii="Arial" w:hAnsi="Arial"/>
      <w:b/>
      <w:color w:val="262626" w:themeColor="text1" w:themeTint="D9"/>
      <w:sz w:val="18"/>
    </w:rPr>
  </w:style>
  <w:style w:type="paragraph" w:customStyle="1" w:styleId="CourseCode">
    <w:name w:val="Course Code"/>
    <w:basedOn w:val="Normal"/>
    <w:uiPriority w:val="4"/>
    <w:rsid w:val="00717A4B"/>
    <w:pPr>
      <w:spacing w:before="720"/>
      <w:jc w:val="center"/>
    </w:pPr>
    <w:rPr>
      <w:rFonts w:ascii="Arial Black" w:hAnsi="Arial Black"/>
      <w:color w:val="auto"/>
      <w:sz w:val="72"/>
    </w:rPr>
  </w:style>
  <w:style w:type="paragraph" w:styleId="TOC3">
    <w:name w:val="toc 3"/>
    <w:basedOn w:val="Normal"/>
    <w:next w:val="Normal"/>
    <w:autoRedefine/>
    <w:uiPriority w:val="39"/>
    <w:unhideWhenUsed/>
    <w:rsid w:val="00717A4B"/>
    <w:pPr>
      <w:tabs>
        <w:tab w:val="right" w:leader="dot" w:pos="10790"/>
      </w:tabs>
      <w:spacing w:before="40" w:after="0"/>
      <w:ind w:left="432"/>
    </w:pPr>
    <w:rPr>
      <w:sz w:val="16"/>
    </w:rPr>
  </w:style>
  <w:style w:type="numbering" w:customStyle="1" w:styleId="LabStepsTemplate">
    <w:name w:val="LabStepsTemplate"/>
    <w:uiPriority w:val="99"/>
    <w:rsid w:val="00717A4B"/>
    <w:pPr>
      <w:numPr>
        <w:numId w:val="4"/>
      </w:numPr>
    </w:pPr>
  </w:style>
  <w:style w:type="paragraph" w:customStyle="1" w:styleId="ModuleDescription">
    <w:name w:val="Module Description"/>
    <w:basedOn w:val="Normal"/>
    <w:uiPriority w:val="4"/>
    <w:rsid w:val="00717A4B"/>
    <w:pPr>
      <w:pBdr>
        <w:top w:val="single" w:sz="8" w:space="8" w:color="auto" w:shadow="1"/>
        <w:left w:val="single" w:sz="8" w:space="8" w:color="auto" w:shadow="1"/>
        <w:bottom w:val="single" w:sz="8" w:space="8" w:color="auto" w:shadow="1"/>
        <w:right w:val="single" w:sz="8" w:space="8" w:color="auto" w:shadow="1"/>
      </w:pBdr>
      <w:shd w:val="clear" w:color="auto" w:fill="EAEAEA"/>
      <w:spacing w:before="240" w:after="240"/>
      <w:ind w:left="720" w:right="720"/>
      <w:jc w:val="both"/>
    </w:pPr>
    <w:rPr>
      <w:sz w:val="24"/>
    </w:rPr>
  </w:style>
  <w:style w:type="paragraph" w:customStyle="1" w:styleId="AgendaSlide">
    <w:name w:val="Agenda Slide"/>
    <w:basedOn w:val="Normal"/>
    <w:uiPriority w:val="4"/>
    <w:rsid w:val="00717A4B"/>
    <w:pPr>
      <w:jc w:val="center"/>
    </w:pPr>
  </w:style>
  <w:style w:type="paragraph" w:customStyle="1" w:styleId="TopicsCoveredItem">
    <w:name w:val="Topics Covered Item"/>
    <w:basedOn w:val="Normal"/>
    <w:uiPriority w:val="4"/>
    <w:rsid w:val="00717A4B"/>
    <w:pPr>
      <w:numPr>
        <w:numId w:val="5"/>
      </w:numPr>
      <w:spacing w:before="0" w:after="0"/>
      <w:contextualSpacing/>
    </w:pPr>
  </w:style>
  <w:style w:type="paragraph" w:customStyle="1" w:styleId="ModuleIntroHeader">
    <w:name w:val="Module Intro Header"/>
    <w:basedOn w:val="Normal"/>
    <w:uiPriority w:val="4"/>
    <w:rsid w:val="00717A4B"/>
    <w:pPr>
      <w:pBdr>
        <w:bottom w:val="single" w:sz="8" w:space="1" w:color="auto"/>
      </w:pBdr>
      <w:spacing w:before="360"/>
      <w:ind w:left="288"/>
    </w:pPr>
    <w:rPr>
      <w:b/>
      <w:sz w:val="24"/>
    </w:rPr>
  </w:style>
  <w:style w:type="paragraph" w:customStyle="1" w:styleId="ModuleAgendaItem">
    <w:name w:val="Module Agenda Item"/>
    <w:basedOn w:val="Normal"/>
    <w:uiPriority w:val="4"/>
    <w:rsid w:val="00717A4B"/>
    <w:pPr>
      <w:spacing w:before="0" w:after="0"/>
      <w:ind w:left="360" w:hanging="360"/>
      <w:contextualSpacing/>
    </w:pPr>
    <w:rPr>
      <w:sz w:val="24"/>
    </w:rPr>
  </w:style>
  <w:style w:type="paragraph" w:customStyle="1" w:styleId="LabExerciseItem">
    <w:name w:val="Lab Exercise Item"/>
    <w:basedOn w:val="Normal"/>
    <w:next w:val="Normal"/>
    <w:uiPriority w:val="4"/>
    <w:qFormat/>
    <w:rsid w:val="00717A4B"/>
    <w:pPr>
      <w:spacing w:before="0" w:after="0"/>
      <w:ind w:left="360" w:hanging="360"/>
    </w:pPr>
  </w:style>
  <w:style w:type="character" w:styleId="FollowedHyperlink">
    <w:name w:val="FollowedHyperlink"/>
    <w:basedOn w:val="DefaultParagraphFont"/>
    <w:uiPriority w:val="99"/>
    <w:semiHidden/>
    <w:unhideWhenUsed/>
    <w:rsid w:val="009E65AB"/>
    <w:rPr>
      <w:color w:val="800080" w:themeColor="followedHyperlink"/>
      <w:u w:val="single"/>
    </w:rPr>
  </w:style>
  <w:style w:type="paragraph" w:customStyle="1" w:styleId="Procedureheading">
    <w:name w:val="Procedure heading"/>
    <w:basedOn w:val="Heading4"/>
    <w:next w:val="Normal"/>
    <w:uiPriority w:val="99"/>
    <w:qFormat/>
    <w:rsid w:val="009E65AB"/>
    <w:pPr>
      <w:numPr>
        <w:numId w:val="6"/>
      </w:numPr>
      <w:pBdr>
        <w:bottom w:val="none" w:sz="0" w:space="0" w:color="auto"/>
      </w:pBdr>
      <w:tabs>
        <w:tab w:val="num" w:pos="360"/>
      </w:tabs>
      <w:spacing w:after="120" w:line="276" w:lineRule="auto"/>
      <w:ind w:left="0" w:firstLine="0"/>
    </w:pPr>
    <w:rPr>
      <w:rFonts w:asciiTheme="majorHAnsi" w:hAnsiTheme="majorHAnsi"/>
      <w:i/>
      <w:color w:val="262626" w:themeColor="text1" w:themeTint="D9"/>
      <w:sz w:val="22"/>
    </w:rPr>
  </w:style>
  <w:style w:type="paragraph" w:customStyle="1" w:styleId="LabStepNumberedLevel2">
    <w:name w:val="Lab Step Numbered Level 2"/>
    <w:basedOn w:val="LabStepNumbered"/>
    <w:qFormat/>
    <w:rsid w:val="00717A4B"/>
    <w:pPr>
      <w:numPr>
        <w:ilvl w:val="1"/>
      </w:numPr>
    </w:pPr>
  </w:style>
  <w:style w:type="paragraph" w:customStyle="1" w:styleId="LabStepNumberedLevel3">
    <w:name w:val="Lab Step Numbered Level 3"/>
    <w:basedOn w:val="LabStepNumberedLevel2"/>
    <w:qFormat/>
    <w:rsid w:val="00717A4B"/>
    <w:pPr>
      <w:numPr>
        <w:ilvl w:val="2"/>
      </w:numPr>
      <w:tabs>
        <w:tab w:val="left" w:pos="994"/>
      </w:tabs>
    </w:pPr>
  </w:style>
  <w:style w:type="paragraph" w:customStyle="1" w:styleId="LabStepNumberedLevel4">
    <w:name w:val="Lab Step Numbered Level 4"/>
    <w:basedOn w:val="LabStepNumberedLevel3"/>
    <w:qFormat/>
    <w:rsid w:val="00717A4B"/>
    <w:pPr>
      <w:numPr>
        <w:ilvl w:val="3"/>
      </w:numPr>
      <w:tabs>
        <w:tab w:val="clear" w:pos="994"/>
        <w:tab w:val="left" w:pos="1627"/>
      </w:tabs>
    </w:pPr>
  </w:style>
  <w:style w:type="paragraph" w:customStyle="1" w:styleId="LabExerciseLeadIn">
    <w:name w:val="Lab Exercise Lead In"/>
    <w:basedOn w:val="Normal"/>
    <w:qFormat/>
    <w:rsid w:val="00717A4B"/>
    <w:pPr>
      <w:pBdr>
        <w:top w:val="single" w:sz="2" w:space="4" w:color="808080"/>
        <w:left w:val="single" w:sz="2" w:space="3" w:color="808080"/>
        <w:bottom w:val="single" w:sz="2" w:space="4" w:color="808080"/>
        <w:right w:val="single" w:sz="2" w:space="3" w:color="808080"/>
      </w:pBdr>
      <w:shd w:val="pct65" w:color="EAEAEA" w:fill="auto"/>
      <w:spacing w:before="0"/>
      <w:ind w:left="72"/>
    </w:pPr>
    <w:rPr>
      <w:sz w:val="18"/>
    </w:rPr>
  </w:style>
  <w:style w:type="paragraph" w:customStyle="1" w:styleId="CKNumbering">
    <w:name w:val="CK Numbering"/>
    <w:basedOn w:val="ListParagraph"/>
    <w:link w:val="CKNumberingChar"/>
    <w:uiPriority w:val="1"/>
    <w:qFormat/>
    <w:rsid w:val="00D971EC"/>
    <w:pPr>
      <w:numPr>
        <w:numId w:val="8"/>
      </w:numPr>
      <w:tabs>
        <w:tab w:val="clear" w:pos="5040"/>
      </w:tabs>
      <w:spacing w:before="0" w:after="200"/>
    </w:pPr>
    <w:rPr>
      <w:rFonts w:ascii="Segoe UI Semilight" w:hAnsi="Segoe UI Semilight"/>
      <w:color w:val="auto"/>
      <w:sz w:val="22"/>
      <w:lang w:val="en-GB"/>
    </w:rPr>
  </w:style>
  <w:style w:type="character" w:customStyle="1" w:styleId="CKNumberingChar">
    <w:name w:val="CK Numbering Char"/>
    <w:basedOn w:val="DefaultParagraphFont"/>
    <w:link w:val="CKNumbering"/>
    <w:uiPriority w:val="1"/>
    <w:rsid w:val="00D971EC"/>
    <w:rPr>
      <w:rFonts w:ascii="Segoe UI Semilight" w:hAnsi="Segoe UI Semilight"/>
      <w:lang w:val="en-GB"/>
    </w:rPr>
  </w:style>
  <w:style w:type="character" w:styleId="UnresolvedMention">
    <w:name w:val="Unresolved Mention"/>
    <w:basedOn w:val="DefaultParagraphFont"/>
    <w:uiPriority w:val="99"/>
    <w:semiHidden/>
    <w:unhideWhenUsed/>
    <w:rsid w:val="00D83015"/>
    <w:rPr>
      <w:color w:val="808080"/>
      <w:shd w:val="clear" w:color="auto" w:fill="E6E6E6"/>
    </w:rPr>
  </w:style>
  <w:style w:type="table" w:customStyle="1" w:styleId="TableGrid0">
    <w:name w:val="TableGrid"/>
    <w:rsid w:val="00C939F8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14740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21095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9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71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282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363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8342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95551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64369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44583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1265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9400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99577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98231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5282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38033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2692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49584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1136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66163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9146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6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9256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41866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6691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8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62882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57312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16074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45048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4487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94842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9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1376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82630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53083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40281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0832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7059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5063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74860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6020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36023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8350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1082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78695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6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38066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85442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20312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1864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2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1642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0642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6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8665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29141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09791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910172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694494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756157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44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14433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14306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52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7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53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2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4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0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0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2520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9558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81706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1950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76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85959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68573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3511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30673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16619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95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1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9228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58570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1783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05199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72875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44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5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4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5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36454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495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80900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158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71341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87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2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69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80774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9571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6403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73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6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7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44566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09036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83431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13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25264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55411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64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9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3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7102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9401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85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56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52111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8089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95762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41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1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8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7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8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5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00236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83247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8868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09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568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79376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951907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9722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96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25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13521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82374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8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01429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9422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2649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9301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66770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41930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3679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56859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32948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42134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46133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83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65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0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2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6540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82631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84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7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1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2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3426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55382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22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3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45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0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1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8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5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7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88059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81502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52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692751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595598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06763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30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6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83161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06161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59775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99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5022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98604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93772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94524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66936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21831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0060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79714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5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00199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0833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5854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6742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19108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6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0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98119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1223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77130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1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9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8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3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3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2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0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7134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9168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8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1625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36955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25731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1650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89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8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69378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22582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05161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03200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4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9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2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557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25889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5016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70879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06886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35273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7974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1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5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8747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438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79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3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97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3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3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5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83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7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6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4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1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9107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1217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78047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77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5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7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2950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23341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5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4158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3060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0603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52674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28629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42128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04339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8044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63558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03672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0078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33941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28922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06961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23964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24055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1971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8131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427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8182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39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77981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6125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62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7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85678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97557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54869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5556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52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86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0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370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32647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51600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62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36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75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82204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91903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15909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5354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22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7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5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9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35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6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5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1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0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9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9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3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61983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59781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50761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29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0710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82472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94999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0778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86107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3962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9886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9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4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831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50529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4176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5415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59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4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16498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53065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08668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3314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30639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62380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84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00480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9963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535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86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7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2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5190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22614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33714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2504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7293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36248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63860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67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5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7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368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8826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8653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94183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68042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81047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8874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07712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6068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05465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54414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00651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21045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7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3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8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0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3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8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560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242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6962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6973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88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8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245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64159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6034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9036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02848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65058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97370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59874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1743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06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6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9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799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7236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1481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710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0818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7152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03971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73689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15386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45988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29808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86525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9141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0896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3150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35966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97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2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7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5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6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36470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01068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84084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10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33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512199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873999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586997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533930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67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5838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217756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550287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509070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131164">
          <w:marLeft w:val="11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894130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49496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864163">
          <w:marLeft w:val="11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41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5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16851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2492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7677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51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0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7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1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25290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4672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22355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73829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13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4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34830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06961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15392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87054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29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9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1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4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8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5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6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44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4201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4393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33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5050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57900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9029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13213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810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5919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52702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17364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82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34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0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455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3950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26867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2014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1135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3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1807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70513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13781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50887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79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611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6472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19616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46528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22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8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16695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6134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65791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01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4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458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79166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86693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83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4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1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4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4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3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4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9155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1912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6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3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9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37866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75954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1874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92871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37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03081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26970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53799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71328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0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6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1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37447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37219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27066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51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28484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32680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742351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5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6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0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7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0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2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2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3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314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939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5051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07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852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7654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1431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3670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1684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42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759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413961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73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2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9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6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2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10318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57751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65989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49190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88133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9293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4418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88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4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5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2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113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520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45800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1932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07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86133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46871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9906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61885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01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9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3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3625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0007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97413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46371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03017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92195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539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809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500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26927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20954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70134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27934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26967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4855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2502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9135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8602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97894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35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86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5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5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84598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42066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34871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6320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01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5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3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085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73633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99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8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3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8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8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318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413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16236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72024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09668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57138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28096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footer" Target="footer3.xml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fontTable" Target="fontTable.xm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footer" Target="footer2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hyperlink" Target="https://web.powerapps.com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header" Target="header3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header" Target="header1.xm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TFS\Apollo\Apollo\Resources\CptCourseManual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3DDE6E-761C-45A7-BA12-43867B3965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CptCourseManual.dotx</Template>
  <TotalTime>8012</TotalTime>
  <Pages>36</Pages>
  <Words>5450</Words>
  <Characters>31071</Characters>
  <Application>Microsoft Office Word</Application>
  <DocSecurity>0</DocSecurity>
  <Lines>258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Andrew Connell Inc.</Company>
  <LinksUpToDate>false</LinksUpToDate>
  <CharactersWithSpaces>36449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Connell</dc:creator>
  <cp:keywords/>
  <dc:description/>
  <cp:lastModifiedBy>Ted Pattison</cp:lastModifiedBy>
  <cp:revision>31</cp:revision>
  <cp:lastPrinted>2018-12-07T10:40:00Z</cp:lastPrinted>
  <dcterms:created xsi:type="dcterms:W3CDTF">2019-02-22T18:32:00Z</dcterms:created>
  <dcterms:modified xsi:type="dcterms:W3CDTF">2020-04-28T03:34:00Z</dcterms:modified>
</cp:coreProperties>
</file>