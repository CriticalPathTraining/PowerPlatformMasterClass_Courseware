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1B1D" w:rsidRDefault="0096780E" w:rsidP="003C0467">
      <w:pPr>
        <w:pStyle w:val="Heading1"/>
      </w:pPr>
      <w:bookmarkStart w:id="0" w:name="_Toc225684689"/>
      <w:bookmarkStart w:id="1" w:name="_GoBack"/>
      <w:bookmarkEnd w:id="1"/>
      <w:r>
        <w:t xml:space="preserve">About </w:t>
      </w:r>
      <w:r w:rsidR="00D618EE">
        <w:t>This Training Course</w:t>
      </w:r>
    </w:p>
    <w:tbl>
      <w:tblPr>
        <w:tblStyle w:val="TableGrid"/>
        <w:tblW w:w="9576" w:type="dxa"/>
        <w:tblInd w:w="108" w:type="dxa"/>
        <w:tblLook w:val="04A0" w:firstRow="1" w:lastRow="0" w:firstColumn="1" w:lastColumn="0" w:noHBand="0" w:noVBand="1"/>
      </w:tblPr>
      <w:tblGrid>
        <w:gridCol w:w="1728"/>
        <w:gridCol w:w="7848"/>
      </w:tblGrid>
      <w:tr w:rsidR="00F0296E" w:rsidRPr="00F0296E" w:rsidTr="00F0296E">
        <w:tc>
          <w:tcPr>
            <w:tcW w:w="1728" w:type="dxa"/>
          </w:tcPr>
          <w:p w:rsidR="00F0296E" w:rsidRPr="00F0296E" w:rsidRDefault="00F0296E" w:rsidP="00F0296E">
            <w:pPr>
              <w:rPr>
                <w:b/>
                <w:sz w:val="18"/>
              </w:rPr>
            </w:pPr>
            <w:r w:rsidRPr="00F0296E">
              <w:rPr>
                <w:b/>
                <w:sz w:val="18"/>
              </w:rPr>
              <w:t>Course Title:</w:t>
            </w:r>
          </w:p>
        </w:tc>
        <w:sdt>
          <w:sdtPr>
            <w:rPr>
              <w:sz w:val="18"/>
            </w:rPr>
            <w:alias w:val="Course Title"/>
            <w:tag w:val="CourseTitle"/>
            <w:id w:val="-2112969841"/>
            <w:placeholder>
              <w:docPart w:val="DefaultPlaceholder_1082065158"/>
            </w:placeholder>
            <w:text/>
          </w:sdtPr>
          <w:sdtEndPr/>
          <w:sdtContent>
            <w:tc>
              <w:tcPr>
                <w:tcW w:w="7848" w:type="dxa"/>
              </w:tcPr>
              <w:p w:rsidR="00F0296E" w:rsidRPr="00F0296E" w:rsidRDefault="00E269FA" w:rsidP="00521F8E">
                <w:pPr>
                  <w:rPr>
                    <w:sz w:val="18"/>
                  </w:rPr>
                </w:pPr>
                <w:r>
                  <w:rPr>
                    <w:sz w:val="18"/>
                  </w:rPr>
                  <w:t>Building Business Solutions with Power Apps and Flow</w:t>
                </w:r>
              </w:p>
            </w:tc>
          </w:sdtContent>
        </w:sdt>
      </w:tr>
      <w:tr w:rsidR="00F0296E" w:rsidRPr="00F0296E" w:rsidTr="00F0296E">
        <w:tc>
          <w:tcPr>
            <w:tcW w:w="1728" w:type="dxa"/>
          </w:tcPr>
          <w:p w:rsidR="00F0296E" w:rsidRPr="00F0296E" w:rsidRDefault="00F0296E" w:rsidP="00F0296E">
            <w:pPr>
              <w:rPr>
                <w:b/>
                <w:sz w:val="18"/>
              </w:rPr>
            </w:pPr>
            <w:r w:rsidRPr="00F0296E">
              <w:rPr>
                <w:b/>
                <w:sz w:val="18"/>
              </w:rPr>
              <w:t>Course Code:</w:t>
            </w:r>
          </w:p>
        </w:tc>
        <w:sdt>
          <w:sdtPr>
            <w:rPr>
              <w:sz w:val="18"/>
            </w:rPr>
            <w:alias w:val="Course Code"/>
            <w:tag w:val="CourseCode"/>
            <w:id w:val="-226923270"/>
            <w:placeholder>
              <w:docPart w:val="DefaultPlaceholder_1082065158"/>
            </w:placeholder>
            <w:text/>
          </w:sdtPr>
          <w:sdtEndPr/>
          <w:sdtContent>
            <w:tc>
              <w:tcPr>
                <w:tcW w:w="7848" w:type="dxa"/>
              </w:tcPr>
              <w:p w:rsidR="00F0296E" w:rsidRPr="00F0296E" w:rsidRDefault="0037184C" w:rsidP="00521F8E">
                <w:pPr>
                  <w:rPr>
                    <w:sz w:val="18"/>
                  </w:rPr>
                </w:pPr>
                <w:r>
                  <w:rPr>
                    <w:sz w:val="18"/>
                  </w:rPr>
                  <w:t>BBSPA</w:t>
                </w:r>
              </w:p>
            </w:tc>
          </w:sdtContent>
        </w:sdt>
      </w:tr>
      <w:tr w:rsidR="00F0296E" w:rsidRPr="00F0296E" w:rsidTr="00F0296E">
        <w:tc>
          <w:tcPr>
            <w:tcW w:w="1728" w:type="dxa"/>
          </w:tcPr>
          <w:p w:rsidR="00F0296E" w:rsidRPr="00F0296E" w:rsidRDefault="00F0296E" w:rsidP="00F0296E">
            <w:pPr>
              <w:rPr>
                <w:b/>
                <w:sz w:val="18"/>
              </w:rPr>
            </w:pPr>
            <w:r w:rsidRPr="00F0296E">
              <w:rPr>
                <w:b/>
                <w:sz w:val="18"/>
              </w:rPr>
              <w:t>Audience:</w:t>
            </w:r>
          </w:p>
        </w:tc>
        <w:sdt>
          <w:sdtPr>
            <w:alias w:val="Audience"/>
            <w:tag w:val="Audience"/>
            <w:id w:val="-1270388130"/>
            <w:placeholder>
              <w:docPart w:val="DefaultPlaceholder_1082065159"/>
            </w:placeholder>
            <w:comboBox>
              <w:listItem w:value="Choose an item."/>
              <w:listItem w:displayText="Business Users" w:value="Business Users"/>
              <w:listItem w:displayText="Power Users" w:value="Power Users"/>
              <w:listItem w:displayText="Administrators" w:value="Administrators"/>
              <w:listItem w:displayText=".NET Developers" w:value=".NET Developers"/>
              <w:listItem w:displayText="Web Designers" w:value="Web Designers"/>
            </w:comboBox>
          </w:sdtPr>
          <w:sdtEndPr/>
          <w:sdtContent>
            <w:tc>
              <w:tcPr>
                <w:tcW w:w="7848" w:type="dxa"/>
              </w:tcPr>
              <w:p w:rsidR="00F0296E" w:rsidRPr="00F0296E" w:rsidRDefault="00CF12DE" w:rsidP="00B543BD">
                <w:pPr>
                  <w:rPr>
                    <w:sz w:val="18"/>
                  </w:rPr>
                </w:pPr>
                <w:r>
                  <w:t xml:space="preserve">Citizen </w:t>
                </w:r>
                <w:r w:rsidR="0037184C">
                  <w:t>Developer</w:t>
                </w:r>
                <w:r>
                  <w:t>s</w:t>
                </w:r>
                <w:r w:rsidR="0037184C">
                  <w:t xml:space="preserve"> and </w:t>
                </w:r>
                <w:r>
                  <w:t xml:space="preserve">Technical </w:t>
                </w:r>
                <w:r w:rsidR="00C72FDB">
                  <w:t>Professionals</w:t>
                </w:r>
              </w:p>
            </w:tc>
          </w:sdtContent>
        </w:sdt>
      </w:tr>
      <w:tr w:rsidR="00F0296E" w:rsidRPr="00F0296E" w:rsidTr="00F0296E">
        <w:tc>
          <w:tcPr>
            <w:tcW w:w="1728" w:type="dxa"/>
          </w:tcPr>
          <w:p w:rsidR="00F0296E" w:rsidRPr="00F0296E" w:rsidRDefault="00F0296E" w:rsidP="00F0296E">
            <w:pPr>
              <w:rPr>
                <w:b/>
                <w:sz w:val="18"/>
              </w:rPr>
            </w:pPr>
            <w:r w:rsidRPr="00F0296E">
              <w:rPr>
                <w:b/>
                <w:sz w:val="18"/>
              </w:rPr>
              <w:t>Format:</w:t>
            </w:r>
          </w:p>
        </w:tc>
        <w:sdt>
          <w:sdtPr>
            <w:rPr>
              <w:sz w:val="18"/>
            </w:rPr>
            <w:alias w:val="Format"/>
            <w:tag w:val="Format"/>
            <w:id w:val="2138288718"/>
            <w:placeholder>
              <w:docPart w:val="DefaultPlaceholder_1082065159"/>
            </w:placeholder>
            <w:comboBox>
              <w:listItem w:value="Choose an item."/>
              <w:listItem w:displayText="Instructor led training with hands-on labs" w:value="Instructor led training with hands-on labs"/>
              <w:listItem w:displayText="On-line training with hands-on labs" w:value="On-line training with hands-on labs"/>
              <w:listItem w:displayText="Seminar-style workshop with take-away labs" w:value="Seminar-style workshop with take-away labs"/>
            </w:comboBox>
          </w:sdtPr>
          <w:sdtEndPr/>
          <w:sdtContent>
            <w:tc>
              <w:tcPr>
                <w:tcW w:w="7848" w:type="dxa"/>
              </w:tcPr>
              <w:p w:rsidR="00F0296E" w:rsidRPr="00F0296E" w:rsidRDefault="00091429" w:rsidP="00F0296E">
                <w:pPr>
                  <w:rPr>
                    <w:sz w:val="18"/>
                  </w:rPr>
                </w:pPr>
                <w:r>
                  <w:rPr>
                    <w:sz w:val="18"/>
                  </w:rPr>
                  <w:t>In-person and Remote</w:t>
                </w:r>
              </w:p>
            </w:tc>
          </w:sdtContent>
        </w:sdt>
      </w:tr>
      <w:tr w:rsidR="005E244D" w:rsidRPr="00F0296E" w:rsidTr="00F0296E">
        <w:tc>
          <w:tcPr>
            <w:tcW w:w="1728" w:type="dxa"/>
          </w:tcPr>
          <w:p w:rsidR="005E244D" w:rsidRPr="00F0296E" w:rsidRDefault="005E244D" w:rsidP="00F0296E">
            <w:pPr>
              <w:rPr>
                <w:b/>
                <w:sz w:val="18"/>
              </w:rPr>
            </w:pPr>
            <w:r>
              <w:rPr>
                <w:b/>
                <w:sz w:val="18"/>
              </w:rPr>
              <w:t>Length</w:t>
            </w:r>
          </w:p>
        </w:tc>
        <w:sdt>
          <w:sdtPr>
            <w:rPr>
              <w:sz w:val="18"/>
            </w:rPr>
            <w:alias w:val="Length"/>
            <w:tag w:val="Length"/>
            <w:id w:val="944118418"/>
            <w:placeholder>
              <w:docPart w:val="DefaultPlaceholder_1082065158"/>
            </w:placeholder>
            <w:text/>
          </w:sdtPr>
          <w:sdtEndPr/>
          <w:sdtContent>
            <w:tc>
              <w:tcPr>
                <w:tcW w:w="7848" w:type="dxa"/>
              </w:tcPr>
              <w:p w:rsidR="005E244D" w:rsidRDefault="0037184C" w:rsidP="004E6845">
                <w:pPr>
                  <w:rPr>
                    <w:sz w:val="18"/>
                  </w:rPr>
                </w:pPr>
                <w:r>
                  <w:rPr>
                    <w:sz w:val="18"/>
                  </w:rPr>
                  <w:t>3</w:t>
                </w:r>
                <w:r w:rsidR="004E6845">
                  <w:rPr>
                    <w:sz w:val="18"/>
                  </w:rPr>
                  <w:t xml:space="preserve"> Days</w:t>
                </w:r>
              </w:p>
            </w:tc>
          </w:sdtContent>
        </w:sdt>
      </w:tr>
    </w:tbl>
    <w:p w:rsidR="0096780E" w:rsidRDefault="00734F62" w:rsidP="00746AAF">
      <w:pPr>
        <w:pStyle w:val="Heading4"/>
      </w:pPr>
      <w:r>
        <w:t>Course Description</w:t>
      </w:r>
    </w:p>
    <w:sdt>
      <w:sdtPr>
        <w:rPr>
          <w:b/>
        </w:rPr>
        <w:alias w:val="Course Description"/>
        <w:tag w:val="CourseDescription"/>
        <w:id w:val="1145855753"/>
        <w:placeholder>
          <w:docPart w:val="DefaultPlaceholder_1082065158"/>
        </w:placeholder>
      </w:sdtPr>
      <w:sdtEndPr>
        <w:rPr>
          <w:b w:val="0"/>
        </w:rPr>
      </w:sdtEndPr>
      <w:sdtContent>
        <w:p w:rsidR="0037184C" w:rsidRDefault="0037184C" w:rsidP="00A608D7">
          <w:pPr>
            <w:framePr w:wrap="around" w:vAnchor="text" w:hAnchor="text" w:y="1"/>
            <w:suppressOverlap/>
          </w:pPr>
          <w:r w:rsidRPr="0037184C">
            <w:rPr>
              <w:b/>
            </w:rPr>
            <w:t>Building Business Solutions with Power Apps and Flow</w:t>
          </w:r>
          <w:r>
            <w:t xml:space="preserve"> is an intensive 3-day training class designed </w:t>
          </w:r>
          <w:r w:rsidR="00A608D7">
            <w:t xml:space="preserve">for </w:t>
          </w:r>
          <w:r w:rsidR="00C72FDB">
            <w:t xml:space="preserve">people who </w:t>
          </w:r>
          <w:r w:rsidR="00A608D7">
            <w:t xml:space="preserve">have already attended the Microsoft App-in-a-Day </w:t>
          </w:r>
          <w:r w:rsidR="00C72FDB">
            <w:t xml:space="preserve">(AIID) </w:t>
          </w:r>
          <w:r w:rsidR="00A608D7">
            <w:t>training and are ready to move their Power</w:t>
          </w:r>
          <w:r w:rsidR="00BC2B04">
            <w:t xml:space="preserve"> </w:t>
          </w:r>
          <w:r w:rsidR="00A608D7">
            <w:t xml:space="preserve">Apps and </w:t>
          </w:r>
          <w:r w:rsidR="00BC2B04">
            <w:t>Power Automate</w:t>
          </w:r>
          <w:r w:rsidR="00A608D7">
            <w:t xml:space="preserve"> skills to the next level. </w:t>
          </w:r>
          <w:r>
            <w:t xml:space="preserve">Students will learn </w:t>
          </w:r>
          <w:r w:rsidR="00945BB5">
            <w:t xml:space="preserve">best practices for </w:t>
          </w:r>
          <w:r>
            <w:t>build</w:t>
          </w:r>
          <w:r w:rsidR="00945BB5">
            <w:t>ing</w:t>
          </w:r>
          <w:r>
            <w:t xml:space="preserve"> canvas apps and flows to update and manage content in </w:t>
          </w:r>
          <w:r w:rsidR="00C72FDB">
            <w:t xml:space="preserve">Azure SQL, </w:t>
          </w:r>
          <w:r>
            <w:t xml:space="preserve">SharePoint Online, </w:t>
          </w:r>
          <w:r w:rsidR="00C72FDB">
            <w:t xml:space="preserve">Excel workbooks and </w:t>
          </w:r>
          <w:r>
            <w:t>OneDrive for Business.</w:t>
          </w:r>
        </w:p>
        <w:p w:rsidR="0096780E" w:rsidRDefault="00945BB5" w:rsidP="0070351F">
          <w:pPr>
            <w:framePr w:wrap="around" w:vAnchor="text" w:hAnchor="text" w:y="1"/>
            <w:suppressOverlap/>
          </w:pPr>
          <w:r>
            <w:t>After providing a foundation for building canvas apps and flow</w:t>
          </w:r>
          <w:r w:rsidR="00D92A40">
            <w:t>s</w:t>
          </w:r>
          <w:r>
            <w:t xml:space="preserve">, this </w:t>
          </w:r>
          <w:r w:rsidR="0037184C">
            <w:t xml:space="preserve">course teaches students how to build </w:t>
          </w:r>
          <w:r>
            <w:t xml:space="preserve">business solutions with the Common Data Service for Apps (CDSA) </w:t>
          </w:r>
          <w:r w:rsidR="0037184C">
            <w:t xml:space="preserve">by creating custom entities and model-driven apps. </w:t>
          </w:r>
          <w:r w:rsidR="001135BB">
            <w:t xml:space="preserve">The class also </w:t>
          </w:r>
          <w:r>
            <w:t xml:space="preserve">examines </w:t>
          </w:r>
          <w:r w:rsidR="001135BB">
            <w:t xml:space="preserve">advanced </w:t>
          </w:r>
          <w:r>
            <w:t xml:space="preserve">techniques required in real-word PowerApps scenarios </w:t>
          </w:r>
          <w:r w:rsidR="001135BB">
            <w:t xml:space="preserve">such as creating custom connectors and </w:t>
          </w:r>
          <w:r>
            <w:t>conducting application lifecycle management (ALM) using managed solutions</w:t>
          </w:r>
          <w:r w:rsidR="00FF3036">
            <w:t xml:space="preserve"> and multiple environments for development, UAT and production</w:t>
          </w:r>
          <w:r>
            <w:t>.</w:t>
          </w:r>
        </w:p>
      </w:sdtContent>
    </w:sdt>
    <w:p w:rsidR="00734F62" w:rsidRPr="00734F62" w:rsidRDefault="00734F62" w:rsidP="00746AAF">
      <w:pPr>
        <w:pStyle w:val="Heading4"/>
        <w:rPr>
          <w:rFonts w:ascii="Arial" w:hAnsi="Arial"/>
          <w:color w:val="262626" w:themeColor="text1" w:themeTint="D9"/>
        </w:rPr>
      </w:pPr>
      <w:r w:rsidRPr="00734F62">
        <w:t>Student Prerequisites</w:t>
      </w:r>
    </w:p>
    <w:bookmarkEnd w:id="0" w:displacedByCustomXml="next"/>
    <w:sdt>
      <w:sdtPr>
        <w:alias w:val="Student Prerequisites"/>
        <w:tag w:val="StudentPrerequisites"/>
        <w:id w:val="978655372"/>
        <w:placeholder>
          <w:docPart w:val="518C9B66406347DE967B3510860FEDB4"/>
        </w:placeholder>
      </w:sdtPr>
      <w:sdtEndPr/>
      <w:sdtContent>
        <w:p w:rsidR="0067169E" w:rsidRDefault="0070351F" w:rsidP="00945BB5">
          <w:r>
            <w:t xml:space="preserve">All students will require a Windows PC for lab exercises running Windows 10 or Windows 8.1. Students should already be familiar with Microsoft Excel, Office 365 and SharePoint Online. Due to the accelerated nature of this training class, it is also recommended that students </w:t>
          </w:r>
          <w:r w:rsidR="00945BB5">
            <w:t xml:space="preserve">attend Microsoft's App-in-a-day training before taking this class or have </w:t>
          </w:r>
          <w:r w:rsidR="0065298C">
            <w:t>the equivalent</w:t>
          </w:r>
          <w:r w:rsidR="00945BB5">
            <w:t xml:space="preserve"> hands-on experience with </w:t>
          </w:r>
          <w:r>
            <w:t>PowerApps and Flow.</w:t>
          </w:r>
        </w:p>
      </w:sdtContent>
    </w:sdt>
    <w:sectPr w:rsidR="0067169E" w:rsidSect="008A7151">
      <w:headerReference w:type="default" r:id="rId13"/>
      <w:type w:val="oddPage"/>
      <w:pgSz w:w="12240" w:h="15840" w:code="1"/>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5C5F" w:rsidRDefault="00A45C5F" w:rsidP="002754DA">
      <w:pPr>
        <w:spacing w:before="0" w:after="0"/>
      </w:pPr>
      <w:r>
        <w:separator/>
      </w:r>
    </w:p>
  </w:endnote>
  <w:endnote w:type="continuationSeparator" w:id="0">
    <w:p w:rsidR="00A45C5F" w:rsidRDefault="00A45C5F"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5C5F" w:rsidRDefault="00A45C5F" w:rsidP="002754DA">
      <w:pPr>
        <w:spacing w:before="0" w:after="0"/>
      </w:pPr>
      <w:r>
        <w:separator/>
      </w:r>
    </w:p>
  </w:footnote>
  <w:footnote w:type="continuationSeparator" w:id="0">
    <w:p w:rsidR="00A45C5F" w:rsidRDefault="00A45C5F" w:rsidP="002754D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 w15:restartNumberingAfterBreak="0">
    <w:nsid w:val="2946127D"/>
    <w:multiLevelType w:val="multilevel"/>
    <w:tmpl w:val="A5DEA43E"/>
    <w:numStyleLink w:val="LabStepsTemplate"/>
  </w:abstractNum>
  <w:abstractNum w:abstractNumId="2" w15:restartNumberingAfterBreak="0">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3D06F4C"/>
    <w:multiLevelType w:val="multilevel"/>
    <w:tmpl w:val="A5DEA43E"/>
    <w:styleLink w:val="LabStepsTemplate"/>
    <w:lvl w:ilvl="0">
      <w:start w:val="1"/>
      <w:numFmt w:val="none"/>
      <w:pStyle w:val="LabStepNumbered"/>
      <w:lvlText w:val="1)"/>
      <w:lvlJc w:val="left"/>
      <w:pPr>
        <w:ind w:left="360" w:hanging="360"/>
      </w:pPr>
      <w:rPr>
        <w:rFonts w:hint="default"/>
      </w:rPr>
    </w:lvl>
    <w:lvl w:ilvl="1">
      <w:start w:val="1"/>
      <w:numFmt w:val="lowerLetter"/>
      <w:pStyle w:val="LabStepLevel2Numbered"/>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6" w15:restartNumberingAfterBreak="0">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7"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4"/>
  </w:num>
  <w:num w:numId="3">
    <w:abstractNumId w:val="6"/>
  </w:num>
  <w:num w:numId="4">
    <w:abstractNumId w:val="5"/>
  </w:num>
  <w:num w:numId="5">
    <w:abstractNumId w:val="0"/>
  </w:num>
  <w:num w:numId="6">
    <w:abstractNumId w:val="2"/>
  </w:num>
  <w:num w:numId="7">
    <w:abstractNumId w:val="4"/>
  </w:num>
  <w:num w:numId="8">
    <w:abstractNumId w:val="4"/>
  </w:num>
  <w:num w:numId="9">
    <w:abstractNumId w:val="6"/>
  </w:num>
  <w:num w:numId="10">
    <w:abstractNumId w:val="5"/>
  </w:num>
  <w:num w:numId="11">
    <w:abstractNumId w:val="0"/>
  </w:num>
  <w:num w:numId="12">
    <w:abstractNumId w:val="4"/>
  </w:num>
  <w:num w:numId="13">
    <w:abstractNumId w:val="6"/>
  </w:num>
  <w:num w:numId="14">
    <w:abstractNumId w:val="5"/>
  </w:num>
  <w:num w:numId="15">
    <w:abstractNumId w:val="0"/>
  </w:num>
  <w:num w:numId="16">
    <w:abstractNumId w:val="7"/>
  </w:num>
  <w:num w:numId="17">
    <w:abstractNumId w:val="3"/>
  </w:num>
  <w:num w:numId="1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4D89"/>
    <w:rsid w:val="00001862"/>
    <w:rsid w:val="00006D45"/>
    <w:rsid w:val="00007EE8"/>
    <w:rsid w:val="000122E1"/>
    <w:rsid w:val="00012AC2"/>
    <w:rsid w:val="00012FEE"/>
    <w:rsid w:val="0001594C"/>
    <w:rsid w:val="000167FC"/>
    <w:rsid w:val="00020213"/>
    <w:rsid w:val="00021FCD"/>
    <w:rsid w:val="00022408"/>
    <w:rsid w:val="00023D3A"/>
    <w:rsid w:val="00024303"/>
    <w:rsid w:val="000243F6"/>
    <w:rsid w:val="00030FBC"/>
    <w:rsid w:val="0004225C"/>
    <w:rsid w:val="00046322"/>
    <w:rsid w:val="00051385"/>
    <w:rsid w:val="00060531"/>
    <w:rsid w:val="00074A37"/>
    <w:rsid w:val="00075A5B"/>
    <w:rsid w:val="00075BE6"/>
    <w:rsid w:val="000773A5"/>
    <w:rsid w:val="00077CED"/>
    <w:rsid w:val="00077ECA"/>
    <w:rsid w:val="00080AF8"/>
    <w:rsid w:val="00082C8E"/>
    <w:rsid w:val="0008698B"/>
    <w:rsid w:val="00086B01"/>
    <w:rsid w:val="00086D85"/>
    <w:rsid w:val="0009020D"/>
    <w:rsid w:val="00091429"/>
    <w:rsid w:val="00092C62"/>
    <w:rsid w:val="0009735A"/>
    <w:rsid w:val="000A019A"/>
    <w:rsid w:val="000A0BA9"/>
    <w:rsid w:val="000A0FB8"/>
    <w:rsid w:val="000A1049"/>
    <w:rsid w:val="000A1D24"/>
    <w:rsid w:val="000A1F20"/>
    <w:rsid w:val="000A33A7"/>
    <w:rsid w:val="000A4B5A"/>
    <w:rsid w:val="000A4D31"/>
    <w:rsid w:val="000A58E2"/>
    <w:rsid w:val="000A5B4F"/>
    <w:rsid w:val="000B1D95"/>
    <w:rsid w:val="000B1DF2"/>
    <w:rsid w:val="000B4798"/>
    <w:rsid w:val="000B4FDF"/>
    <w:rsid w:val="000B5992"/>
    <w:rsid w:val="000B5A03"/>
    <w:rsid w:val="000C4982"/>
    <w:rsid w:val="000C5399"/>
    <w:rsid w:val="000C54C2"/>
    <w:rsid w:val="000D19D2"/>
    <w:rsid w:val="000D1CE4"/>
    <w:rsid w:val="000D6045"/>
    <w:rsid w:val="000D72D8"/>
    <w:rsid w:val="000E1945"/>
    <w:rsid w:val="000E4786"/>
    <w:rsid w:val="000E5867"/>
    <w:rsid w:val="000F1A49"/>
    <w:rsid w:val="000F23A7"/>
    <w:rsid w:val="00100C38"/>
    <w:rsid w:val="00101565"/>
    <w:rsid w:val="00104FBB"/>
    <w:rsid w:val="0011020C"/>
    <w:rsid w:val="00110EC0"/>
    <w:rsid w:val="00111073"/>
    <w:rsid w:val="001128F7"/>
    <w:rsid w:val="001135BB"/>
    <w:rsid w:val="001202ED"/>
    <w:rsid w:val="0012075B"/>
    <w:rsid w:val="00123729"/>
    <w:rsid w:val="00123A37"/>
    <w:rsid w:val="00126250"/>
    <w:rsid w:val="00126E02"/>
    <w:rsid w:val="001329D1"/>
    <w:rsid w:val="0013355B"/>
    <w:rsid w:val="00134CCC"/>
    <w:rsid w:val="00140317"/>
    <w:rsid w:val="00141688"/>
    <w:rsid w:val="0014260D"/>
    <w:rsid w:val="00151AD9"/>
    <w:rsid w:val="00151E41"/>
    <w:rsid w:val="00155575"/>
    <w:rsid w:val="0015714F"/>
    <w:rsid w:val="001571D5"/>
    <w:rsid w:val="00162568"/>
    <w:rsid w:val="0016348C"/>
    <w:rsid w:val="001635B4"/>
    <w:rsid w:val="001645B9"/>
    <w:rsid w:val="00164A98"/>
    <w:rsid w:val="001657A8"/>
    <w:rsid w:val="0016603A"/>
    <w:rsid w:val="00166BA8"/>
    <w:rsid w:val="001760F5"/>
    <w:rsid w:val="00181C8B"/>
    <w:rsid w:val="00182186"/>
    <w:rsid w:val="001871D5"/>
    <w:rsid w:val="0019086C"/>
    <w:rsid w:val="00190D86"/>
    <w:rsid w:val="00191770"/>
    <w:rsid w:val="0019249E"/>
    <w:rsid w:val="0019408B"/>
    <w:rsid w:val="001969F7"/>
    <w:rsid w:val="00196ACF"/>
    <w:rsid w:val="00197FB0"/>
    <w:rsid w:val="001A3C36"/>
    <w:rsid w:val="001A7D3E"/>
    <w:rsid w:val="001B0DD3"/>
    <w:rsid w:val="001B176D"/>
    <w:rsid w:val="001B21F3"/>
    <w:rsid w:val="001B36A0"/>
    <w:rsid w:val="001B4855"/>
    <w:rsid w:val="001B4D89"/>
    <w:rsid w:val="001B60FC"/>
    <w:rsid w:val="001C262F"/>
    <w:rsid w:val="001C2975"/>
    <w:rsid w:val="001C3C48"/>
    <w:rsid w:val="001D412A"/>
    <w:rsid w:val="001E47D9"/>
    <w:rsid w:val="001E5FC6"/>
    <w:rsid w:val="001E73CB"/>
    <w:rsid w:val="001E7E79"/>
    <w:rsid w:val="001F35F8"/>
    <w:rsid w:val="001F6F43"/>
    <w:rsid w:val="00203477"/>
    <w:rsid w:val="00203AED"/>
    <w:rsid w:val="00204513"/>
    <w:rsid w:val="0020577E"/>
    <w:rsid w:val="00207F56"/>
    <w:rsid w:val="00210381"/>
    <w:rsid w:val="00216298"/>
    <w:rsid w:val="0021741F"/>
    <w:rsid w:val="002243BC"/>
    <w:rsid w:val="00224782"/>
    <w:rsid w:val="002251D5"/>
    <w:rsid w:val="00226C32"/>
    <w:rsid w:val="00231D57"/>
    <w:rsid w:val="00234111"/>
    <w:rsid w:val="002376C5"/>
    <w:rsid w:val="00237EBC"/>
    <w:rsid w:val="0024042C"/>
    <w:rsid w:val="00242249"/>
    <w:rsid w:val="00243A3C"/>
    <w:rsid w:val="0024664E"/>
    <w:rsid w:val="002525BB"/>
    <w:rsid w:val="0025498C"/>
    <w:rsid w:val="002554FD"/>
    <w:rsid w:val="00255BE0"/>
    <w:rsid w:val="00263B9D"/>
    <w:rsid w:val="002646DD"/>
    <w:rsid w:val="00265968"/>
    <w:rsid w:val="00266A10"/>
    <w:rsid w:val="00270C4E"/>
    <w:rsid w:val="00273292"/>
    <w:rsid w:val="00273F7D"/>
    <w:rsid w:val="002754DA"/>
    <w:rsid w:val="00277964"/>
    <w:rsid w:val="002820B9"/>
    <w:rsid w:val="00282DDC"/>
    <w:rsid w:val="00286AE4"/>
    <w:rsid w:val="0029566B"/>
    <w:rsid w:val="002A56B2"/>
    <w:rsid w:val="002A678A"/>
    <w:rsid w:val="002A6F34"/>
    <w:rsid w:val="002B6B5A"/>
    <w:rsid w:val="002C4B93"/>
    <w:rsid w:val="002C5CBE"/>
    <w:rsid w:val="002C7396"/>
    <w:rsid w:val="002D3865"/>
    <w:rsid w:val="002E035E"/>
    <w:rsid w:val="002E19F5"/>
    <w:rsid w:val="002E259F"/>
    <w:rsid w:val="002E4242"/>
    <w:rsid w:val="002E61BD"/>
    <w:rsid w:val="002E66B3"/>
    <w:rsid w:val="002E7D1C"/>
    <w:rsid w:val="002E7DC6"/>
    <w:rsid w:val="002F0689"/>
    <w:rsid w:val="002F2748"/>
    <w:rsid w:val="002F3696"/>
    <w:rsid w:val="002F4553"/>
    <w:rsid w:val="002F561F"/>
    <w:rsid w:val="0030388D"/>
    <w:rsid w:val="0030683B"/>
    <w:rsid w:val="00307288"/>
    <w:rsid w:val="00310D38"/>
    <w:rsid w:val="0031341E"/>
    <w:rsid w:val="00314700"/>
    <w:rsid w:val="00316E05"/>
    <w:rsid w:val="0031741B"/>
    <w:rsid w:val="00321E35"/>
    <w:rsid w:val="00325784"/>
    <w:rsid w:val="00333042"/>
    <w:rsid w:val="00336BC0"/>
    <w:rsid w:val="00343757"/>
    <w:rsid w:val="00344F48"/>
    <w:rsid w:val="003471E9"/>
    <w:rsid w:val="00353850"/>
    <w:rsid w:val="00356FD5"/>
    <w:rsid w:val="00357424"/>
    <w:rsid w:val="00360EA4"/>
    <w:rsid w:val="00360FED"/>
    <w:rsid w:val="00361340"/>
    <w:rsid w:val="00364378"/>
    <w:rsid w:val="0036506E"/>
    <w:rsid w:val="003663F1"/>
    <w:rsid w:val="00367C9B"/>
    <w:rsid w:val="00367D05"/>
    <w:rsid w:val="0037184C"/>
    <w:rsid w:val="00372900"/>
    <w:rsid w:val="00375673"/>
    <w:rsid w:val="00377ED2"/>
    <w:rsid w:val="003864D9"/>
    <w:rsid w:val="003923A0"/>
    <w:rsid w:val="003A5173"/>
    <w:rsid w:val="003A6D85"/>
    <w:rsid w:val="003B0AF8"/>
    <w:rsid w:val="003B1609"/>
    <w:rsid w:val="003B509E"/>
    <w:rsid w:val="003B6B6E"/>
    <w:rsid w:val="003C0467"/>
    <w:rsid w:val="003C3ACE"/>
    <w:rsid w:val="003C6F9B"/>
    <w:rsid w:val="003D07D3"/>
    <w:rsid w:val="003D4A36"/>
    <w:rsid w:val="003D4DCB"/>
    <w:rsid w:val="003D513A"/>
    <w:rsid w:val="003D6687"/>
    <w:rsid w:val="003E3149"/>
    <w:rsid w:val="003E37F9"/>
    <w:rsid w:val="003E53A5"/>
    <w:rsid w:val="003E7797"/>
    <w:rsid w:val="003F02A0"/>
    <w:rsid w:val="003F18D5"/>
    <w:rsid w:val="003F1EC4"/>
    <w:rsid w:val="003F267B"/>
    <w:rsid w:val="003F2EDC"/>
    <w:rsid w:val="003F5C5B"/>
    <w:rsid w:val="004029E0"/>
    <w:rsid w:val="00414108"/>
    <w:rsid w:val="0041446A"/>
    <w:rsid w:val="00414475"/>
    <w:rsid w:val="00420D38"/>
    <w:rsid w:val="004254E4"/>
    <w:rsid w:val="00427A68"/>
    <w:rsid w:val="0043217E"/>
    <w:rsid w:val="00435B49"/>
    <w:rsid w:val="004379A0"/>
    <w:rsid w:val="00437AC2"/>
    <w:rsid w:val="00445241"/>
    <w:rsid w:val="00445F5C"/>
    <w:rsid w:val="00446B8D"/>
    <w:rsid w:val="004639BE"/>
    <w:rsid w:val="00465A28"/>
    <w:rsid w:val="00466176"/>
    <w:rsid w:val="004667F7"/>
    <w:rsid w:val="00466E41"/>
    <w:rsid w:val="00473F02"/>
    <w:rsid w:val="00474799"/>
    <w:rsid w:val="00475A94"/>
    <w:rsid w:val="00475B26"/>
    <w:rsid w:val="00481358"/>
    <w:rsid w:val="004823FB"/>
    <w:rsid w:val="004838B2"/>
    <w:rsid w:val="00492FA1"/>
    <w:rsid w:val="00493F4C"/>
    <w:rsid w:val="004950E4"/>
    <w:rsid w:val="004A12E7"/>
    <w:rsid w:val="004A6064"/>
    <w:rsid w:val="004A7C45"/>
    <w:rsid w:val="004B65D4"/>
    <w:rsid w:val="004B75D9"/>
    <w:rsid w:val="004C14FE"/>
    <w:rsid w:val="004C2693"/>
    <w:rsid w:val="004C3EB5"/>
    <w:rsid w:val="004C40D2"/>
    <w:rsid w:val="004C7D6E"/>
    <w:rsid w:val="004D3A39"/>
    <w:rsid w:val="004D4BD5"/>
    <w:rsid w:val="004D5FCB"/>
    <w:rsid w:val="004E1CBF"/>
    <w:rsid w:val="004E3B42"/>
    <w:rsid w:val="004E45B9"/>
    <w:rsid w:val="004E5355"/>
    <w:rsid w:val="004E6845"/>
    <w:rsid w:val="004F0207"/>
    <w:rsid w:val="004F1E4C"/>
    <w:rsid w:val="004F3714"/>
    <w:rsid w:val="004F54BD"/>
    <w:rsid w:val="00503E9F"/>
    <w:rsid w:val="00504620"/>
    <w:rsid w:val="0050658A"/>
    <w:rsid w:val="0050746C"/>
    <w:rsid w:val="005106D7"/>
    <w:rsid w:val="005110D7"/>
    <w:rsid w:val="00513EAD"/>
    <w:rsid w:val="0051400B"/>
    <w:rsid w:val="00515606"/>
    <w:rsid w:val="00515C63"/>
    <w:rsid w:val="00521F8E"/>
    <w:rsid w:val="005225F7"/>
    <w:rsid w:val="00524306"/>
    <w:rsid w:val="00526F58"/>
    <w:rsid w:val="005277DB"/>
    <w:rsid w:val="00527E3B"/>
    <w:rsid w:val="00536A2B"/>
    <w:rsid w:val="00536EA7"/>
    <w:rsid w:val="00537866"/>
    <w:rsid w:val="00537C8A"/>
    <w:rsid w:val="00540A9A"/>
    <w:rsid w:val="00541B6F"/>
    <w:rsid w:val="00551DFA"/>
    <w:rsid w:val="00560F81"/>
    <w:rsid w:val="0056128E"/>
    <w:rsid w:val="00563AD4"/>
    <w:rsid w:val="005710D5"/>
    <w:rsid w:val="0057247C"/>
    <w:rsid w:val="00574574"/>
    <w:rsid w:val="00580480"/>
    <w:rsid w:val="005809E8"/>
    <w:rsid w:val="0058434C"/>
    <w:rsid w:val="00585089"/>
    <w:rsid w:val="005930BD"/>
    <w:rsid w:val="00594F8A"/>
    <w:rsid w:val="005954AE"/>
    <w:rsid w:val="005A0706"/>
    <w:rsid w:val="005A0E17"/>
    <w:rsid w:val="005A0F6A"/>
    <w:rsid w:val="005A1C87"/>
    <w:rsid w:val="005A3A17"/>
    <w:rsid w:val="005A3D3A"/>
    <w:rsid w:val="005A3E02"/>
    <w:rsid w:val="005A4563"/>
    <w:rsid w:val="005A6D5F"/>
    <w:rsid w:val="005B43F2"/>
    <w:rsid w:val="005B59A5"/>
    <w:rsid w:val="005B5BE3"/>
    <w:rsid w:val="005B6F90"/>
    <w:rsid w:val="005C03B9"/>
    <w:rsid w:val="005C150D"/>
    <w:rsid w:val="005C1BF8"/>
    <w:rsid w:val="005C75AE"/>
    <w:rsid w:val="005D0A9C"/>
    <w:rsid w:val="005D380A"/>
    <w:rsid w:val="005D3854"/>
    <w:rsid w:val="005D3FE5"/>
    <w:rsid w:val="005D74B5"/>
    <w:rsid w:val="005E054A"/>
    <w:rsid w:val="005E0D54"/>
    <w:rsid w:val="005E244D"/>
    <w:rsid w:val="005E2EBD"/>
    <w:rsid w:val="005E4B24"/>
    <w:rsid w:val="005E6006"/>
    <w:rsid w:val="005E671E"/>
    <w:rsid w:val="005E678E"/>
    <w:rsid w:val="005E79AF"/>
    <w:rsid w:val="005F745D"/>
    <w:rsid w:val="00601F12"/>
    <w:rsid w:val="006033A7"/>
    <w:rsid w:val="006071B0"/>
    <w:rsid w:val="006102C2"/>
    <w:rsid w:val="00612B02"/>
    <w:rsid w:val="00612E42"/>
    <w:rsid w:val="0061420C"/>
    <w:rsid w:val="00614537"/>
    <w:rsid w:val="00614782"/>
    <w:rsid w:val="00614C41"/>
    <w:rsid w:val="00620888"/>
    <w:rsid w:val="00621272"/>
    <w:rsid w:val="00625F0D"/>
    <w:rsid w:val="00626932"/>
    <w:rsid w:val="00631176"/>
    <w:rsid w:val="006316FA"/>
    <w:rsid w:val="0063362B"/>
    <w:rsid w:val="00633A5D"/>
    <w:rsid w:val="0064582D"/>
    <w:rsid w:val="00650ACD"/>
    <w:rsid w:val="0065298C"/>
    <w:rsid w:val="00654F8F"/>
    <w:rsid w:val="006560F2"/>
    <w:rsid w:val="0066042A"/>
    <w:rsid w:val="006649DB"/>
    <w:rsid w:val="006663A1"/>
    <w:rsid w:val="00667328"/>
    <w:rsid w:val="00667B58"/>
    <w:rsid w:val="00667E82"/>
    <w:rsid w:val="0067169E"/>
    <w:rsid w:val="0067766A"/>
    <w:rsid w:val="00680F07"/>
    <w:rsid w:val="00681EDD"/>
    <w:rsid w:val="00682781"/>
    <w:rsid w:val="006860E3"/>
    <w:rsid w:val="0068662E"/>
    <w:rsid w:val="0069092F"/>
    <w:rsid w:val="0069598A"/>
    <w:rsid w:val="006A020F"/>
    <w:rsid w:val="006A105B"/>
    <w:rsid w:val="006A3F61"/>
    <w:rsid w:val="006B07C3"/>
    <w:rsid w:val="006B25FA"/>
    <w:rsid w:val="006B3E06"/>
    <w:rsid w:val="006B6F43"/>
    <w:rsid w:val="006C0157"/>
    <w:rsid w:val="006C5C78"/>
    <w:rsid w:val="006D0642"/>
    <w:rsid w:val="006D18A0"/>
    <w:rsid w:val="006D60C7"/>
    <w:rsid w:val="006D644D"/>
    <w:rsid w:val="006E3BB1"/>
    <w:rsid w:val="006E4EFD"/>
    <w:rsid w:val="006E5188"/>
    <w:rsid w:val="006E7A89"/>
    <w:rsid w:val="006F13F6"/>
    <w:rsid w:val="006F154B"/>
    <w:rsid w:val="006F4D76"/>
    <w:rsid w:val="006F64F9"/>
    <w:rsid w:val="006F6D57"/>
    <w:rsid w:val="0070089C"/>
    <w:rsid w:val="0070351F"/>
    <w:rsid w:val="00711C05"/>
    <w:rsid w:val="0071248D"/>
    <w:rsid w:val="00713435"/>
    <w:rsid w:val="007134FE"/>
    <w:rsid w:val="00722E0E"/>
    <w:rsid w:val="0072738D"/>
    <w:rsid w:val="00734F62"/>
    <w:rsid w:val="00736142"/>
    <w:rsid w:val="0073727C"/>
    <w:rsid w:val="00737FD5"/>
    <w:rsid w:val="00740261"/>
    <w:rsid w:val="00740358"/>
    <w:rsid w:val="007442CF"/>
    <w:rsid w:val="00746AAF"/>
    <w:rsid w:val="00746F3A"/>
    <w:rsid w:val="00747129"/>
    <w:rsid w:val="007508E5"/>
    <w:rsid w:val="00753E0C"/>
    <w:rsid w:val="00754D76"/>
    <w:rsid w:val="00756C10"/>
    <w:rsid w:val="0075725E"/>
    <w:rsid w:val="007600AD"/>
    <w:rsid w:val="0076162E"/>
    <w:rsid w:val="0076526D"/>
    <w:rsid w:val="00765DDD"/>
    <w:rsid w:val="00765E59"/>
    <w:rsid w:val="007665AB"/>
    <w:rsid w:val="007702A3"/>
    <w:rsid w:val="00770735"/>
    <w:rsid w:val="00796DE8"/>
    <w:rsid w:val="007A1B54"/>
    <w:rsid w:val="007A2E8C"/>
    <w:rsid w:val="007A3D0E"/>
    <w:rsid w:val="007A5B4C"/>
    <w:rsid w:val="007A6FDB"/>
    <w:rsid w:val="007A7953"/>
    <w:rsid w:val="007A7B3A"/>
    <w:rsid w:val="007B3925"/>
    <w:rsid w:val="007B63AE"/>
    <w:rsid w:val="007B648F"/>
    <w:rsid w:val="007C0888"/>
    <w:rsid w:val="007C1BF9"/>
    <w:rsid w:val="007C5EF6"/>
    <w:rsid w:val="007D2AB9"/>
    <w:rsid w:val="007D3284"/>
    <w:rsid w:val="007D5BC6"/>
    <w:rsid w:val="007D68F0"/>
    <w:rsid w:val="007E240B"/>
    <w:rsid w:val="007F2CD4"/>
    <w:rsid w:val="007F48CC"/>
    <w:rsid w:val="007F6631"/>
    <w:rsid w:val="0080252D"/>
    <w:rsid w:val="00810A8E"/>
    <w:rsid w:val="00810CEB"/>
    <w:rsid w:val="00811327"/>
    <w:rsid w:val="008118ED"/>
    <w:rsid w:val="00812AF5"/>
    <w:rsid w:val="008169DE"/>
    <w:rsid w:val="00820D74"/>
    <w:rsid w:val="00822505"/>
    <w:rsid w:val="00825AC7"/>
    <w:rsid w:val="00826FF7"/>
    <w:rsid w:val="0082729D"/>
    <w:rsid w:val="0083029D"/>
    <w:rsid w:val="00830A82"/>
    <w:rsid w:val="00831A9A"/>
    <w:rsid w:val="008348C6"/>
    <w:rsid w:val="008349E4"/>
    <w:rsid w:val="00835674"/>
    <w:rsid w:val="00841F3B"/>
    <w:rsid w:val="00845FAD"/>
    <w:rsid w:val="00847AFE"/>
    <w:rsid w:val="00850978"/>
    <w:rsid w:val="008530CC"/>
    <w:rsid w:val="008552E6"/>
    <w:rsid w:val="008565B5"/>
    <w:rsid w:val="00856645"/>
    <w:rsid w:val="00865AE4"/>
    <w:rsid w:val="0086681C"/>
    <w:rsid w:val="00867167"/>
    <w:rsid w:val="00867864"/>
    <w:rsid w:val="00873FA6"/>
    <w:rsid w:val="008743F8"/>
    <w:rsid w:val="00874939"/>
    <w:rsid w:val="00874A96"/>
    <w:rsid w:val="00874C1B"/>
    <w:rsid w:val="00875BA8"/>
    <w:rsid w:val="00875EB2"/>
    <w:rsid w:val="00880606"/>
    <w:rsid w:val="00881D69"/>
    <w:rsid w:val="008879C1"/>
    <w:rsid w:val="00893C82"/>
    <w:rsid w:val="008943B0"/>
    <w:rsid w:val="00894ED0"/>
    <w:rsid w:val="0089502B"/>
    <w:rsid w:val="00897927"/>
    <w:rsid w:val="008A1B16"/>
    <w:rsid w:val="008A2BA0"/>
    <w:rsid w:val="008A348F"/>
    <w:rsid w:val="008A5242"/>
    <w:rsid w:val="008A7151"/>
    <w:rsid w:val="008A7318"/>
    <w:rsid w:val="008B697B"/>
    <w:rsid w:val="008C040F"/>
    <w:rsid w:val="008C1C05"/>
    <w:rsid w:val="008C66DB"/>
    <w:rsid w:val="008D054E"/>
    <w:rsid w:val="008D0899"/>
    <w:rsid w:val="008D1499"/>
    <w:rsid w:val="008D261C"/>
    <w:rsid w:val="008D30B0"/>
    <w:rsid w:val="008D5FA3"/>
    <w:rsid w:val="008D6B6C"/>
    <w:rsid w:val="008D7F27"/>
    <w:rsid w:val="008E1CE8"/>
    <w:rsid w:val="008E3B60"/>
    <w:rsid w:val="008E3F36"/>
    <w:rsid w:val="008F067A"/>
    <w:rsid w:val="008F382A"/>
    <w:rsid w:val="008F5A30"/>
    <w:rsid w:val="008F689A"/>
    <w:rsid w:val="009000E4"/>
    <w:rsid w:val="00900B77"/>
    <w:rsid w:val="00901E8C"/>
    <w:rsid w:val="00903B98"/>
    <w:rsid w:val="00907F31"/>
    <w:rsid w:val="00915783"/>
    <w:rsid w:val="00915A59"/>
    <w:rsid w:val="00916491"/>
    <w:rsid w:val="0091656E"/>
    <w:rsid w:val="00920BE6"/>
    <w:rsid w:val="00925E86"/>
    <w:rsid w:val="00926E86"/>
    <w:rsid w:val="009355A6"/>
    <w:rsid w:val="009422EE"/>
    <w:rsid w:val="00944282"/>
    <w:rsid w:val="009450F3"/>
    <w:rsid w:val="00945BB5"/>
    <w:rsid w:val="00946C38"/>
    <w:rsid w:val="0095054D"/>
    <w:rsid w:val="0095110D"/>
    <w:rsid w:val="009537AB"/>
    <w:rsid w:val="00955BB0"/>
    <w:rsid w:val="00957F2C"/>
    <w:rsid w:val="00960362"/>
    <w:rsid w:val="009618BB"/>
    <w:rsid w:val="00961E9A"/>
    <w:rsid w:val="00963669"/>
    <w:rsid w:val="0096384D"/>
    <w:rsid w:val="00964D48"/>
    <w:rsid w:val="00964D6A"/>
    <w:rsid w:val="00964DF1"/>
    <w:rsid w:val="00965C23"/>
    <w:rsid w:val="0096780E"/>
    <w:rsid w:val="009753EF"/>
    <w:rsid w:val="009840CD"/>
    <w:rsid w:val="00984989"/>
    <w:rsid w:val="00984AF3"/>
    <w:rsid w:val="00987490"/>
    <w:rsid w:val="00990EBF"/>
    <w:rsid w:val="00992161"/>
    <w:rsid w:val="009952AA"/>
    <w:rsid w:val="009A1F85"/>
    <w:rsid w:val="009A355C"/>
    <w:rsid w:val="009A4661"/>
    <w:rsid w:val="009A5818"/>
    <w:rsid w:val="009A7392"/>
    <w:rsid w:val="009B2012"/>
    <w:rsid w:val="009B31E6"/>
    <w:rsid w:val="009B6E72"/>
    <w:rsid w:val="009C016D"/>
    <w:rsid w:val="009C45E3"/>
    <w:rsid w:val="009C6CCC"/>
    <w:rsid w:val="009C6E7B"/>
    <w:rsid w:val="009D09B2"/>
    <w:rsid w:val="009D22E7"/>
    <w:rsid w:val="009D5D82"/>
    <w:rsid w:val="009E1262"/>
    <w:rsid w:val="009E2AD2"/>
    <w:rsid w:val="009E3229"/>
    <w:rsid w:val="009E4D13"/>
    <w:rsid w:val="009E7069"/>
    <w:rsid w:val="009F5F93"/>
    <w:rsid w:val="00A05D85"/>
    <w:rsid w:val="00A070BA"/>
    <w:rsid w:val="00A10074"/>
    <w:rsid w:val="00A10BF8"/>
    <w:rsid w:val="00A13254"/>
    <w:rsid w:val="00A136DF"/>
    <w:rsid w:val="00A1596D"/>
    <w:rsid w:val="00A15C8C"/>
    <w:rsid w:val="00A20430"/>
    <w:rsid w:val="00A22F59"/>
    <w:rsid w:val="00A2430F"/>
    <w:rsid w:val="00A25FC5"/>
    <w:rsid w:val="00A27676"/>
    <w:rsid w:val="00A30438"/>
    <w:rsid w:val="00A3093C"/>
    <w:rsid w:val="00A30C18"/>
    <w:rsid w:val="00A319DC"/>
    <w:rsid w:val="00A31B0D"/>
    <w:rsid w:val="00A3246C"/>
    <w:rsid w:val="00A33EB0"/>
    <w:rsid w:val="00A36AE5"/>
    <w:rsid w:val="00A41C54"/>
    <w:rsid w:val="00A43534"/>
    <w:rsid w:val="00A4394E"/>
    <w:rsid w:val="00A45C5F"/>
    <w:rsid w:val="00A46E44"/>
    <w:rsid w:val="00A47DF7"/>
    <w:rsid w:val="00A52D03"/>
    <w:rsid w:val="00A53017"/>
    <w:rsid w:val="00A5490F"/>
    <w:rsid w:val="00A55EA3"/>
    <w:rsid w:val="00A608D7"/>
    <w:rsid w:val="00A62AFF"/>
    <w:rsid w:val="00A6472F"/>
    <w:rsid w:val="00A65421"/>
    <w:rsid w:val="00A66755"/>
    <w:rsid w:val="00A67940"/>
    <w:rsid w:val="00A7138A"/>
    <w:rsid w:val="00A73931"/>
    <w:rsid w:val="00A778B5"/>
    <w:rsid w:val="00A811F8"/>
    <w:rsid w:val="00A83410"/>
    <w:rsid w:val="00A93AF9"/>
    <w:rsid w:val="00A95AE3"/>
    <w:rsid w:val="00AA081D"/>
    <w:rsid w:val="00AA1C5E"/>
    <w:rsid w:val="00AA58E1"/>
    <w:rsid w:val="00AA6E84"/>
    <w:rsid w:val="00AA7D0B"/>
    <w:rsid w:val="00AB5951"/>
    <w:rsid w:val="00AC420D"/>
    <w:rsid w:val="00AD0123"/>
    <w:rsid w:val="00AD30EE"/>
    <w:rsid w:val="00AD3847"/>
    <w:rsid w:val="00AD5AEB"/>
    <w:rsid w:val="00AD756B"/>
    <w:rsid w:val="00AD7CDF"/>
    <w:rsid w:val="00AE03EB"/>
    <w:rsid w:val="00AE310E"/>
    <w:rsid w:val="00AE3707"/>
    <w:rsid w:val="00AE7CC3"/>
    <w:rsid w:val="00AF4F77"/>
    <w:rsid w:val="00AF4F9B"/>
    <w:rsid w:val="00AF5690"/>
    <w:rsid w:val="00B000BC"/>
    <w:rsid w:val="00B01316"/>
    <w:rsid w:val="00B04598"/>
    <w:rsid w:val="00B04888"/>
    <w:rsid w:val="00B04FE4"/>
    <w:rsid w:val="00B12245"/>
    <w:rsid w:val="00B21EC6"/>
    <w:rsid w:val="00B2529C"/>
    <w:rsid w:val="00B340C3"/>
    <w:rsid w:val="00B37760"/>
    <w:rsid w:val="00B410F6"/>
    <w:rsid w:val="00B41FC2"/>
    <w:rsid w:val="00B475CD"/>
    <w:rsid w:val="00B52663"/>
    <w:rsid w:val="00B53B4B"/>
    <w:rsid w:val="00B543BD"/>
    <w:rsid w:val="00B56241"/>
    <w:rsid w:val="00B56C9C"/>
    <w:rsid w:val="00B57FF4"/>
    <w:rsid w:val="00B60011"/>
    <w:rsid w:val="00B61702"/>
    <w:rsid w:val="00B67AA1"/>
    <w:rsid w:val="00B67FE8"/>
    <w:rsid w:val="00B7645C"/>
    <w:rsid w:val="00B80925"/>
    <w:rsid w:val="00B815CE"/>
    <w:rsid w:val="00B838CD"/>
    <w:rsid w:val="00B83FEC"/>
    <w:rsid w:val="00B84304"/>
    <w:rsid w:val="00B85A6A"/>
    <w:rsid w:val="00B868C4"/>
    <w:rsid w:val="00B86CD3"/>
    <w:rsid w:val="00B8777E"/>
    <w:rsid w:val="00B95116"/>
    <w:rsid w:val="00B95D8F"/>
    <w:rsid w:val="00BA2ABA"/>
    <w:rsid w:val="00BA332D"/>
    <w:rsid w:val="00BA4092"/>
    <w:rsid w:val="00BB1A25"/>
    <w:rsid w:val="00BB42DB"/>
    <w:rsid w:val="00BB7A5A"/>
    <w:rsid w:val="00BC1206"/>
    <w:rsid w:val="00BC1DFC"/>
    <w:rsid w:val="00BC22EE"/>
    <w:rsid w:val="00BC2B04"/>
    <w:rsid w:val="00BC2C68"/>
    <w:rsid w:val="00BC4820"/>
    <w:rsid w:val="00BC766E"/>
    <w:rsid w:val="00BC7688"/>
    <w:rsid w:val="00BE0B5C"/>
    <w:rsid w:val="00BE20E7"/>
    <w:rsid w:val="00BE2A4A"/>
    <w:rsid w:val="00BE2B9D"/>
    <w:rsid w:val="00BE35E6"/>
    <w:rsid w:val="00BE36E2"/>
    <w:rsid w:val="00BE415C"/>
    <w:rsid w:val="00BE5EE7"/>
    <w:rsid w:val="00BE7AEC"/>
    <w:rsid w:val="00BF4AAD"/>
    <w:rsid w:val="00C007BA"/>
    <w:rsid w:val="00C01083"/>
    <w:rsid w:val="00C04828"/>
    <w:rsid w:val="00C053BF"/>
    <w:rsid w:val="00C059C7"/>
    <w:rsid w:val="00C11277"/>
    <w:rsid w:val="00C20414"/>
    <w:rsid w:val="00C25EDA"/>
    <w:rsid w:val="00C30E56"/>
    <w:rsid w:val="00C3135D"/>
    <w:rsid w:val="00C3211E"/>
    <w:rsid w:val="00C33D09"/>
    <w:rsid w:val="00C34D0A"/>
    <w:rsid w:val="00C37877"/>
    <w:rsid w:val="00C37A3B"/>
    <w:rsid w:val="00C37A3E"/>
    <w:rsid w:val="00C4191F"/>
    <w:rsid w:val="00C44632"/>
    <w:rsid w:val="00C47F4B"/>
    <w:rsid w:val="00C53882"/>
    <w:rsid w:val="00C61219"/>
    <w:rsid w:val="00C62D6E"/>
    <w:rsid w:val="00C642C3"/>
    <w:rsid w:val="00C65307"/>
    <w:rsid w:val="00C70683"/>
    <w:rsid w:val="00C70D2F"/>
    <w:rsid w:val="00C71A2E"/>
    <w:rsid w:val="00C71C5E"/>
    <w:rsid w:val="00C72FDB"/>
    <w:rsid w:val="00C752A5"/>
    <w:rsid w:val="00C80B2F"/>
    <w:rsid w:val="00C81CBC"/>
    <w:rsid w:val="00C847ED"/>
    <w:rsid w:val="00C9096A"/>
    <w:rsid w:val="00C91B11"/>
    <w:rsid w:val="00C92678"/>
    <w:rsid w:val="00C93E0C"/>
    <w:rsid w:val="00C95553"/>
    <w:rsid w:val="00C97674"/>
    <w:rsid w:val="00CA0FA5"/>
    <w:rsid w:val="00CA355A"/>
    <w:rsid w:val="00CA7A8D"/>
    <w:rsid w:val="00CB4A7F"/>
    <w:rsid w:val="00CB4B74"/>
    <w:rsid w:val="00CB642E"/>
    <w:rsid w:val="00CB7A9C"/>
    <w:rsid w:val="00CB7CC1"/>
    <w:rsid w:val="00CC50B0"/>
    <w:rsid w:val="00CD0AD0"/>
    <w:rsid w:val="00CD10A1"/>
    <w:rsid w:val="00CD3699"/>
    <w:rsid w:val="00CE0321"/>
    <w:rsid w:val="00CE06E7"/>
    <w:rsid w:val="00CE155F"/>
    <w:rsid w:val="00CE196B"/>
    <w:rsid w:val="00CE4AA0"/>
    <w:rsid w:val="00CF0D9B"/>
    <w:rsid w:val="00CF12DE"/>
    <w:rsid w:val="00CF49FB"/>
    <w:rsid w:val="00D057EA"/>
    <w:rsid w:val="00D06CBA"/>
    <w:rsid w:val="00D0747D"/>
    <w:rsid w:val="00D12B10"/>
    <w:rsid w:val="00D1320B"/>
    <w:rsid w:val="00D144C4"/>
    <w:rsid w:val="00D15FEC"/>
    <w:rsid w:val="00D168C4"/>
    <w:rsid w:val="00D177C6"/>
    <w:rsid w:val="00D33840"/>
    <w:rsid w:val="00D3469C"/>
    <w:rsid w:val="00D35646"/>
    <w:rsid w:val="00D41342"/>
    <w:rsid w:val="00D42813"/>
    <w:rsid w:val="00D47068"/>
    <w:rsid w:val="00D50509"/>
    <w:rsid w:val="00D56B22"/>
    <w:rsid w:val="00D618EE"/>
    <w:rsid w:val="00D63F0C"/>
    <w:rsid w:val="00D6413D"/>
    <w:rsid w:val="00D64974"/>
    <w:rsid w:val="00D64E0E"/>
    <w:rsid w:val="00D66469"/>
    <w:rsid w:val="00D67DE5"/>
    <w:rsid w:val="00D733B9"/>
    <w:rsid w:val="00D74395"/>
    <w:rsid w:val="00D76770"/>
    <w:rsid w:val="00D76C21"/>
    <w:rsid w:val="00D76C7A"/>
    <w:rsid w:val="00D8031B"/>
    <w:rsid w:val="00D8227E"/>
    <w:rsid w:val="00D84676"/>
    <w:rsid w:val="00D84A2F"/>
    <w:rsid w:val="00D87107"/>
    <w:rsid w:val="00D8754C"/>
    <w:rsid w:val="00D90C70"/>
    <w:rsid w:val="00D92006"/>
    <w:rsid w:val="00D92A40"/>
    <w:rsid w:val="00D939A1"/>
    <w:rsid w:val="00D94C70"/>
    <w:rsid w:val="00D950CC"/>
    <w:rsid w:val="00D966CF"/>
    <w:rsid w:val="00D97000"/>
    <w:rsid w:val="00D97470"/>
    <w:rsid w:val="00DA442B"/>
    <w:rsid w:val="00DA6D71"/>
    <w:rsid w:val="00DA7596"/>
    <w:rsid w:val="00DB1ED6"/>
    <w:rsid w:val="00DB4E55"/>
    <w:rsid w:val="00DB73FF"/>
    <w:rsid w:val="00DB7D01"/>
    <w:rsid w:val="00DC2A0F"/>
    <w:rsid w:val="00DC2AFF"/>
    <w:rsid w:val="00DC54C0"/>
    <w:rsid w:val="00DC724C"/>
    <w:rsid w:val="00DD144D"/>
    <w:rsid w:val="00DD1790"/>
    <w:rsid w:val="00DD2436"/>
    <w:rsid w:val="00DD40A9"/>
    <w:rsid w:val="00DD5F52"/>
    <w:rsid w:val="00DD7D6E"/>
    <w:rsid w:val="00DE04F2"/>
    <w:rsid w:val="00DE16BC"/>
    <w:rsid w:val="00DE2F74"/>
    <w:rsid w:val="00DE4321"/>
    <w:rsid w:val="00DE5625"/>
    <w:rsid w:val="00DE58D9"/>
    <w:rsid w:val="00DF0141"/>
    <w:rsid w:val="00DF0E38"/>
    <w:rsid w:val="00E050AA"/>
    <w:rsid w:val="00E056FD"/>
    <w:rsid w:val="00E07AF0"/>
    <w:rsid w:val="00E11166"/>
    <w:rsid w:val="00E13222"/>
    <w:rsid w:val="00E132BC"/>
    <w:rsid w:val="00E13CCE"/>
    <w:rsid w:val="00E13FC4"/>
    <w:rsid w:val="00E15736"/>
    <w:rsid w:val="00E15D10"/>
    <w:rsid w:val="00E169CE"/>
    <w:rsid w:val="00E177CD"/>
    <w:rsid w:val="00E2013A"/>
    <w:rsid w:val="00E226CF"/>
    <w:rsid w:val="00E22CFC"/>
    <w:rsid w:val="00E263D8"/>
    <w:rsid w:val="00E269FA"/>
    <w:rsid w:val="00E33882"/>
    <w:rsid w:val="00E338DA"/>
    <w:rsid w:val="00E36698"/>
    <w:rsid w:val="00E42402"/>
    <w:rsid w:val="00E45125"/>
    <w:rsid w:val="00E51A44"/>
    <w:rsid w:val="00E52656"/>
    <w:rsid w:val="00E53802"/>
    <w:rsid w:val="00E57901"/>
    <w:rsid w:val="00E60B87"/>
    <w:rsid w:val="00E63EB2"/>
    <w:rsid w:val="00E64C2D"/>
    <w:rsid w:val="00E73A17"/>
    <w:rsid w:val="00E752CC"/>
    <w:rsid w:val="00E812A6"/>
    <w:rsid w:val="00E816DC"/>
    <w:rsid w:val="00E82661"/>
    <w:rsid w:val="00E84112"/>
    <w:rsid w:val="00E90829"/>
    <w:rsid w:val="00E95F93"/>
    <w:rsid w:val="00EA0CC6"/>
    <w:rsid w:val="00EA0F0E"/>
    <w:rsid w:val="00EA14CB"/>
    <w:rsid w:val="00EB0E93"/>
    <w:rsid w:val="00EB5719"/>
    <w:rsid w:val="00EC02AD"/>
    <w:rsid w:val="00EC0334"/>
    <w:rsid w:val="00EC03B1"/>
    <w:rsid w:val="00EC15A4"/>
    <w:rsid w:val="00EC76B0"/>
    <w:rsid w:val="00ED1A11"/>
    <w:rsid w:val="00EE51CF"/>
    <w:rsid w:val="00EE7A35"/>
    <w:rsid w:val="00EF0B37"/>
    <w:rsid w:val="00EF3754"/>
    <w:rsid w:val="00F018D0"/>
    <w:rsid w:val="00F0296E"/>
    <w:rsid w:val="00F06478"/>
    <w:rsid w:val="00F10C41"/>
    <w:rsid w:val="00F17A8F"/>
    <w:rsid w:val="00F20795"/>
    <w:rsid w:val="00F218A1"/>
    <w:rsid w:val="00F21A30"/>
    <w:rsid w:val="00F22470"/>
    <w:rsid w:val="00F2656E"/>
    <w:rsid w:val="00F276BD"/>
    <w:rsid w:val="00F32EF1"/>
    <w:rsid w:val="00F34FD2"/>
    <w:rsid w:val="00F355D6"/>
    <w:rsid w:val="00F36773"/>
    <w:rsid w:val="00F43059"/>
    <w:rsid w:val="00F43BFB"/>
    <w:rsid w:val="00F45143"/>
    <w:rsid w:val="00F4538F"/>
    <w:rsid w:val="00F45F2B"/>
    <w:rsid w:val="00F47ED8"/>
    <w:rsid w:val="00F5138E"/>
    <w:rsid w:val="00F51A7B"/>
    <w:rsid w:val="00F56CD2"/>
    <w:rsid w:val="00F574B7"/>
    <w:rsid w:val="00F577F9"/>
    <w:rsid w:val="00F60379"/>
    <w:rsid w:val="00F62F1C"/>
    <w:rsid w:val="00F64C65"/>
    <w:rsid w:val="00F64CF9"/>
    <w:rsid w:val="00F7012A"/>
    <w:rsid w:val="00F7085D"/>
    <w:rsid w:val="00F72607"/>
    <w:rsid w:val="00F81029"/>
    <w:rsid w:val="00F81057"/>
    <w:rsid w:val="00F83071"/>
    <w:rsid w:val="00F84B8D"/>
    <w:rsid w:val="00F851A0"/>
    <w:rsid w:val="00F938D8"/>
    <w:rsid w:val="00F964F1"/>
    <w:rsid w:val="00F97144"/>
    <w:rsid w:val="00FA3EB4"/>
    <w:rsid w:val="00FA5E15"/>
    <w:rsid w:val="00FB07B8"/>
    <w:rsid w:val="00FB1632"/>
    <w:rsid w:val="00FB2C1C"/>
    <w:rsid w:val="00FB3A53"/>
    <w:rsid w:val="00FB3F0A"/>
    <w:rsid w:val="00FC00E1"/>
    <w:rsid w:val="00FC3E9F"/>
    <w:rsid w:val="00FC5125"/>
    <w:rsid w:val="00FC79BD"/>
    <w:rsid w:val="00FD1B1D"/>
    <w:rsid w:val="00FD1FA2"/>
    <w:rsid w:val="00FD40EF"/>
    <w:rsid w:val="00FE045D"/>
    <w:rsid w:val="00FE0728"/>
    <w:rsid w:val="00FE4D0B"/>
    <w:rsid w:val="00FE6C6D"/>
    <w:rsid w:val="00FF2E88"/>
    <w:rsid w:val="00FF3036"/>
    <w:rsid w:val="00FF3C5B"/>
    <w:rsid w:val="00FF6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2E484360-B08D-4188-9F44-9A068B6CE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46C38"/>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946C38"/>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946C38"/>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946C38"/>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946C38"/>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946C3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C38"/>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946C38"/>
    <w:rPr>
      <w:rFonts w:ascii="Arial Black" w:hAnsi="Arial Black"/>
      <w:sz w:val="28"/>
    </w:rPr>
  </w:style>
  <w:style w:type="character" w:customStyle="1" w:styleId="Heading4Char">
    <w:name w:val="Heading 4 Char"/>
    <w:basedOn w:val="DefaultParagraphFont"/>
    <w:link w:val="Heading4"/>
    <w:uiPriority w:val="9"/>
    <w:rsid w:val="00946C38"/>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946C38"/>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946C3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C38"/>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946C38"/>
    <w:pPr>
      <w:tabs>
        <w:tab w:val="right" w:leader="dot" w:pos="10786"/>
      </w:tabs>
      <w:spacing w:before="80" w:after="0"/>
      <w:ind w:left="144"/>
    </w:pPr>
    <w:rPr>
      <w:b/>
    </w:rPr>
  </w:style>
  <w:style w:type="paragraph" w:styleId="TOC2">
    <w:name w:val="toc 2"/>
    <w:basedOn w:val="Normal"/>
    <w:next w:val="Normal"/>
    <w:autoRedefine/>
    <w:uiPriority w:val="39"/>
    <w:unhideWhenUsed/>
    <w:rsid w:val="00946C38"/>
    <w:pPr>
      <w:tabs>
        <w:tab w:val="right" w:leader="dot" w:pos="10790"/>
      </w:tabs>
      <w:spacing w:before="40" w:after="40"/>
      <w:ind w:left="288"/>
    </w:pPr>
    <w:rPr>
      <w:sz w:val="18"/>
    </w:rPr>
  </w:style>
  <w:style w:type="character" w:styleId="Hyperlink">
    <w:name w:val="Hyperlink"/>
    <w:basedOn w:val="DefaultParagraphFont"/>
    <w:uiPriority w:val="99"/>
    <w:unhideWhenUsed/>
    <w:rsid w:val="00946C38"/>
    <w:rPr>
      <w:color w:val="0000FF" w:themeColor="hyperlink"/>
      <w:u w:val="single"/>
    </w:rPr>
  </w:style>
  <w:style w:type="character" w:styleId="BookTitle">
    <w:name w:val="Book Title"/>
    <w:basedOn w:val="DefaultParagraphFont"/>
    <w:uiPriority w:val="33"/>
    <w:qFormat/>
    <w:rsid w:val="00946C38"/>
    <w:rPr>
      <w:b/>
      <w:bCs/>
      <w:smallCaps/>
      <w:spacing w:val="5"/>
      <w:sz w:val="48"/>
    </w:rPr>
  </w:style>
  <w:style w:type="paragraph" w:styleId="Title">
    <w:name w:val="Title"/>
    <w:basedOn w:val="Normal"/>
    <w:next w:val="Normal"/>
    <w:link w:val="TitleChar"/>
    <w:uiPriority w:val="10"/>
    <w:unhideWhenUsed/>
    <w:qFormat/>
    <w:rsid w:val="00946C38"/>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946C38"/>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946C38"/>
    <w:pPr>
      <w:spacing w:after="0" w:line="240" w:lineRule="auto"/>
    </w:pPr>
    <w:rPr>
      <w:rFonts w:eastAsiaTheme="minorEastAsia"/>
    </w:rPr>
  </w:style>
  <w:style w:type="character" w:customStyle="1" w:styleId="NoSpacingChar">
    <w:name w:val="No Spacing Char"/>
    <w:basedOn w:val="DefaultParagraphFont"/>
    <w:link w:val="NoSpacing"/>
    <w:uiPriority w:val="1"/>
    <w:rsid w:val="00946C38"/>
    <w:rPr>
      <w:rFonts w:eastAsiaTheme="minorEastAsia"/>
    </w:rPr>
  </w:style>
  <w:style w:type="paragraph" w:styleId="Header">
    <w:name w:val="header"/>
    <w:basedOn w:val="Normal"/>
    <w:link w:val="HeaderChar"/>
    <w:uiPriority w:val="99"/>
    <w:unhideWhenUsed/>
    <w:rsid w:val="00946C38"/>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946C38"/>
    <w:rPr>
      <w:rFonts w:ascii="Arial" w:hAnsi="Arial"/>
      <w:color w:val="292929"/>
      <w:sz w:val="16"/>
    </w:rPr>
  </w:style>
  <w:style w:type="paragraph" w:styleId="Footer">
    <w:name w:val="footer"/>
    <w:basedOn w:val="Normal"/>
    <w:link w:val="FooterChar"/>
    <w:uiPriority w:val="99"/>
    <w:unhideWhenUsed/>
    <w:rsid w:val="00946C38"/>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946C38"/>
    <w:rPr>
      <w:rFonts w:ascii="Arial" w:hAnsi="Arial"/>
      <w:color w:val="292929"/>
      <w:sz w:val="16"/>
    </w:rPr>
  </w:style>
  <w:style w:type="paragraph" w:customStyle="1" w:styleId="LabExercise">
    <w:name w:val="Lab Exercise"/>
    <w:basedOn w:val="Normal"/>
    <w:next w:val="Normal"/>
    <w:qFormat/>
    <w:rsid w:val="00946C38"/>
    <w:pPr>
      <w:spacing w:before="0" w:after="200" w:line="276" w:lineRule="auto"/>
    </w:pPr>
    <w:rPr>
      <w:b/>
    </w:rPr>
  </w:style>
  <w:style w:type="paragraph" w:styleId="ListParagraph">
    <w:name w:val="List Paragraph"/>
    <w:basedOn w:val="Normal"/>
    <w:uiPriority w:val="34"/>
    <w:qFormat/>
    <w:rsid w:val="00946C38"/>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946C38"/>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946C38"/>
    <w:rPr>
      <w:rFonts w:ascii="Lucida Console" w:hAnsi="Lucida Console" w:cs="Courier New"/>
      <w:b/>
      <w:spacing w:val="-6"/>
      <w:sz w:val="18"/>
    </w:rPr>
  </w:style>
  <w:style w:type="paragraph" w:customStyle="1" w:styleId="NumberedBullet">
    <w:name w:val="Numbered Bullet"/>
    <w:basedOn w:val="ListParagraph"/>
    <w:unhideWhenUsed/>
    <w:qFormat/>
    <w:rsid w:val="00946C38"/>
    <w:pPr>
      <w:tabs>
        <w:tab w:val="left" w:pos="144"/>
      </w:tabs>
      <w:spacing w:before="80" w:after="40" w:line="240" w:lineRule="auto"/>
      <w:ind w:hanging="360"/>
      <w:contextualSpacing w:val="0"/>
    </w:pPr>
  </w:style>
  <w:style w:type="paragraph" w:customStyle="1" w:styleId="LabStepScreenshot">
    <w:name w:val="Lab Step Screenshot"/>
    <w:basedOn w:val="Normal"/>
    <w:qFormat/>
    <w:rsid w:val="00946C38"/>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946C38"/>
    <w:pPr>
      <w:spacing w:before="0" w:after="0"/>
    </w:pPr>
    <w:rPr>
      <w:szCs w:val="20"/>
    </w:rPr>
  </w:style>
  <w:style w:type="character" w:customStyle="1" w:styleId="FootnoteTextChar">
    <w:name w:val="Footnote Text Char"/>
    <w:basedOn w:val="DefaultParagraphFont"/>
    <w:link w:val="FootnoteText"/>
    <w:uiPriority w:val="99"/>
    <w:semiHidden/>
    <w:rsid w:val="00946C38"/>
    <w:rPr>
      <w:rFonts w:ascii="Arial" w:hAnsi="Arial"/>
      <w:color w:val="262626" w:themeColor="text1" w:themeTint="D9"/>
      <w:sz w:val="20"/>
      <w:szCs w:val="20"/>
    </w:rPr>
  </w:style>
  <w:style w:type="table" w:styleId="LightShading-Accent4">
    <w:name w:val="Light Shading Accent 4"/>
    <w:basedOn w:val="TableNormal"/>
    <w:uiPriority w:val="60"/>
    <w:rsid w:val="00946C3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46C38"/>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946C3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946C3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946C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946C3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946C3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946C38"/>
    <w:pPr>
      <w:tabs>
        <w:tab w:val="num" w:pos="360"/>
      </w:tabs>
      <w:ind w:left="360" w:hanging="360"/>
      <w:contextualSpacing/>
    </w:pPr>
  </w:style>
  <w:style w:type="character" w:customStyle="1" w:styleId="InLineUrl">
    <w:name w:val="InLineUrl"/>
    <w:basedOn w:val="DefaultParagraphFont"/>
    <w:uiPriority w:val="1"/>
    <w:qFormat/>
    <w:rsid w:val="00946C38"/>
    <w:rPr>
      <w:rFonts w:ascii="Arial" w:hAnsi="Arial"/>
      <w:b/>
      <w:sz w:val="16"/>
    </w:rPr>
  </w:style>
  <w:style w:type="paragraph" w:customStyle="1" w:styleId="LabStepNumbered">
    <w:name w:val="Lab Step Numbered"/>
    <w:link w:val="LabStepNumberedChar"/>
    <w:qFormat/>
    <w:rsid w:val="00946C38"/>
    <w:pPr>
      <w:numPr>
        <w:numId w:val="1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946C38"/>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46C38"/>
    <w:pPr>
      <w:numPr>
        <w:ilvl w:val="1"/>
      </w:numPr>
    </w:pPr>
    <w:rPr>
      <w:sz w:val="16"/>
    </w:rPr>
  </w:style>
  <w:style w:type="paragraph" w:customStyle="1" w:styleId="LabStepLevel2NoBullet">
    <w:name w:val="Lab Step Level 2 No Bullet"/>
    <w:basedOn w:val="LabStepLevel2Numbered"/>
    <w:qFormat/>
    <w:rsid w:val="00946C38"/>
    <w:pPr>
      <w:numPr>
        <w:numId w:val="0"/>
      </w:numPr>
      <w:spacing w:before="40"/>
      <w:ind w:left="720"/>
    </w:pPr>
  </w:style>
  <w:style w:type="character" w:customStyle="1" w:styleId="LabStepScreenshotFrame">
    <w:name w:val="Lab Step Screenshot Frame"/>
    <w:basedOn w:val="DefaultParagraphFont"/>
    <w:uiPriority w:val="1"/>
    <w:qFormat/>
    <w:rsid w:val="00946C38"/>
    <w:rPr>
      <w:noProof/>
      <w:bdr w:val="single" w:sz="2" w:space="0" w:color="DDDDDD"/>
    </w:rPr>
  </w:style>
  <w:style w:type="paragraph" w:customStyle="1" w:styleId="LabExerciseCallout">
    <w:name w:val="Lab Exercise Callout"/>
    <w:basedOn w:val="LabExerciseText"/>
    <w:qFormat/>
    <w:rsid w:val="00946C38"/>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946C38"/>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946C38"/>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946C38"/>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946C38"/>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46C38"/>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946C38"/>
    <w:rPr>
      <w:rFonts w:ascii="Arial" w:hAnsi="Arial"/>
      <w:b/>
      <w:iCs/>
      <w:sz w:val="16"/>
    </w:rPr>
  </w:style>
  <w:style w:type="character" w:customStyle="1" w:styleId="InlindeCode">
    <w:name w:val="InlindeCode"/>
    <w:basedOn w:val="DefaultParagraphFont"/>
    <w:uiPriority w:val="1"/>
    <w:qFormat/>
    <w:rsid w:val="00946C38"/>
    <w:rPr>
      <w:rFonts w:ascii="Lucida Console" w:hAnsi="Lucida Console"/>
      <w:b/>
      <w:sz w:val="16"/>
    </w:rPr>
  </w:style>
  <w:style w:type="table" w:customStyle="1" w:styleId="LabStepTable">
    <w:name w:val="Lab Step Table"/>
    <w:basedOn w:val="TableGrid"/>
    <w:uiPriority w:val="99"/>
    <w:rsid w:val="00946C38"/>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46C38"/>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946C38"/>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946C38"/>
    <w:pPr>
      <w:ind w:left="1152"/>
    </w:pPr>
  </w:style>
  <w:style w:type="paragraph" w:customStyle="1" w:styleId="LabStepScreenshotLevel2">
    <w:name w:val="Lab Step Screenshot Level 2"/>
    <w:basedOn w:val="LabStepScreenshot"/>
    <w:qFormat/>
    <w:rsid w:val="00946C38"/>
    <w:pPr>
      <w:ind w:left="1152"/>
    </w:pPr>
    <w:rPr>
      <w:noProof/>
    </w:rPr>
  </w:style>
  <w:style w:type="paragraph" w:customStyle="1" w:styleId="LabStepTableTextHeader">
    <w:name w:val="Lab Step Table Text Header"/>
    <w:basedOn w:val="LabStepTableText"/>
    <w:next w:val="LabStepTableText"/>
    <w:qFormat/>
    <w:rsid w:val="00946C38"/>
    <w:rPr>
      <w:b/>
    </w:rPr>
  </w:style>
  <w:style w:type="paragraph" w:customStyle="1" w:styleId="LabStepTableParagraph">
    <w:name w:val="Lab Step Table Paragraph"/>
    <w:basedOn w:val="LabStepNumbered"/>
    <w:qFormat/>
    <w:rsid w:val="00946C38"/>
    <w:pPr>
      <w:numPr>
        <w:numId w:val="0"/>
      </w:numPr>
    </w:pPr>
  </w:style>
  <w:style w:type="paragraph" w:styleId="TOCHeading">
    <w:name w:val="TOC Heading"/>
    <w:basedOn w:val="Heading1"/>
    <w:next w:val="Normal"/>
    <w:uiPriority w:val="39"/>
    <w:semiHidden/>
    <w:unhideWhenUsed/>
    <w:qFormat/>
    <w:rsid w:val="00946C38"/>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946C38"/>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946C38"/>
    <w:rPr>
      <w:sz w:val="16"/>
      <w:szCs w:val="16"/>
    </w:rPr>
  </w:style>
  <w:style w:type="paragraph" w:styleId="CommentText">
    <w:name w:val="annotation text"/>
    <w:basedOn w:val="Normal"/>
    <w:link w:val="CommentTextChar"/>
    <w:uiPriority w:val="99"/>
    <w:semiHidden/>
    <w:unhideWhenUsed/>
    <w:rsid w:val="00946C38"/>
    <w:rPr>
      <w:szCs w:val="20"/>
    </w:rPr>
  </w:style>
  <w:style w:type="character" w:customStyle="1" w:styleId="CommentTextChar">
    <w:name w:val="Comment Text Char"/>
    <w:basedOn w:val="DefaultParagraphFont"/>
    <w:link w:val="CommentText"/>
    <w:uiPriority w:val="99"/>
    <w:semiHidden/>
    <w:rsid w:val="00946C38"/>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946C38"/>
    <w:rPr>
      <w:b/>
      <w:bCs/>
    </w:rPr>
  </w:style>
  <w:style w:type="character" w:customStyle="1" w:styleId="CommentSubjectChar">
    <w:name w:val="Comment Subject Char"/>
    <w:basedOn w:val="CommentTextChar"/>
    <w:link w:val="CommentSubject"/>
    <w:uiPriority w:val="99"/>
    <w:semiHidden/>
    <w:rsid w:val="00946C38"/>
    <w:rPr>
      <w:rFonts w:ascii="Arial" w:hAnsi="Arial"/>
      <w:b/>
      <w:bCs/>
      <w:color w:val="262626" w:themeColor="text1" w:themeTint="D9"/>
      <w:sz w:val="20"/>
      <w:szCs w:val="20"/>
    </w:rPr>
  </w:style>
  <w:style w:type="paragraph" w:styleId="NormalWeb">
    <w:name w:val="Normal (Web)"/>
    <w:basedOn w:val="Normal"/>
    <w:uiPriority w:val="99"/>
    <w:semiHidden/>
    <w:unhideWhenUsed/>
    <w:rsid w:val="00946C38"/>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946C38"/>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946C38"/>
    <w:pPr>
      <w:spacing w:before="240"/>
    </w:pPr>
  </w:style>
  <w:style w:type="paragraph" w:customStyle="1" w:styleId="SlidesNotes">
    <w:name w:val="Slides Notes"/>
    <w:basedOn w:val="Normal"/>
    <w:qFormat/>
    <w:rsid w:val="00946C38"/>
    <w:pPr>
      <w:spacing w:before="240"/>
    </w:pPr>
  </w:style>
  <w:style w:type="character" w:styleId="Strong">
    <w:name w:val="Strong"/>
    <w:basedOn w:val="DefaultParagraphFont"/>
    <w:uiPriority w:val="22"/>
    <w:qFormat/>
    <w:rsid w:val="00946C38"/>
    <w:rPr>
      <w:b/>
      <w:bCs/>
    </w:rPr>
  </w:style>
  <w:style w:type="paragraph" w:styleId="Subtitle">
    <w:name w:val="Subtitle"/>
    <w:basedOn w:val="Title"/>
    <w:next w:val="Normal"/>
    <w:link w:val="SubtitleChar"/>
    <w:uiPriority w:val="11"/>
    <w:qFormat/>
    <w:rsid w:val="00946C38"/>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946C38"/>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946C38"/>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946C38"/>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946C38"/>
    <w:rPr>
      <w:rFonts w:ascii="Arial" w:hAnsi="Arial"/>
      <w:color w:val="262626" w:themeColor="text1" w:themeTint="D9"/>
      <w:sz w:val="18"/>
    </w:rPr>
  </w:style>
  <w:style w:type="paragraph" w:customStyle="1" w:styleId="LegalBody">
    <w:name w:val="Legal Body"/>
    <w:basedOn w:val="Normal"/>
    <w:qFormat/>
    <w:rsid w:val="00946C38"/>
    <w:rPr>
      <w:sz w:val="18"/>
    </w:rPr>
  </w:style>
  <w:style w:type="paragraph" w:customStyle="1" w:styleId="LegalHeader">
    <w:name w:val="Legal Header"/>
    <w:basedOn w:val="Normal"/>
    <w:qFormat/>
    <w:rsid w:val="00946C38"/>
    <w:pPr>
      <w:spacing w:before="600"/>
    </w:pPr>
    <w:rPr>
      <w:b/>
      <w:color w:val="auto"/>
      <w:u w:val="single"/>
    </w:rPr>
  </w:style>
  <w:style w:type="paragraph" w:customStyle="1" w:styleId="Strong1">
    <w:name w:val="Strong1"/>
    <w:basedOn w:val="LabStepNumbered"/>
    <w:link w:val="strongChar"/>
    <w:qFormat/>
    <w:rsid w:val="00946C38"/>
    <w:pPr>
      <w:numPr>
        <w:numId w:val="0"/>
      </w:numPr>
      <w:ind w:left="757" w:hanging="360"/>
    </w:pPr>
    <w:rPr>
      <w:b/>
    </w:rPr>
  </w:style>
  <w:style w:type="character" w:customStyle="1" w:styleId="strongChar">
    <w:name w:val="strong Char"/>
    <w:basedOn w:val="LabStepNumberedChar"/>
    <w:link w:val="Strong1"/>
    <w:rsid w:val="00946C38"/>
    <w:rPr>
      <w:rFonts w:ascii="Arial" w:hAnsi="Arial"/>
      <w:b/>
      <w:color w:val="262626" w:themeColor="text1" w:themeTint="D9"/>
      <w:sz w:val="18"/>
    </w:rPr>
  </w:style>
  <w:style w:type="paragraph" w:customStyle="1" w:styleId="CourseCode">
    <w:name w:val="Course Code"/>
    <w:basedOn w:val="Normal"/>
    <w:qFormat/>
    <w:rsid w:val="00946C38"/>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946C38"/>
    <w:pPr>
      <w:tabs>
        <w:tab w:val="right" w:leader="dot" w:pos="10790"/>
      </w:tabs>
      <w:spacing w:before="40" w:after="0"/>
      <w:ind w:left="432"/>
    </w:pPr>
    <w:rPr>
      <w:sz w:val="16"/>
    </w:rPr>
  </w:style>
  <w:style w:type="numbering" w:customStyle="1" w:styleId="LabStepsTemplate">
    <w:name w:val="LabStepsTemplate"/>
    <w:uiPriority w:val="99"/>
    <w:rsid w:val="00946C38"/>
    <w:pPr>
      <w:numPr>
        <w:numId w:val="17"/>
      </w:numPr>
    </w:pPr>
  </w:style>
  <w:style w:type="character" w:styleId="PlaceholderText">
    <w:name w:val="Placeholder Text"/>
    <w:basedOn w:val="DefaultParagraphFont"/>
    <w:uiPriority w:val="99"/>
    <w:semiHidden/>
    <w:rsid w:val="00B83F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General"/>
          <w:gallery w:val="placeholder"/>
        </w:category>
        <w:types>
          <w:type w:val="bbPlcHdr"/>
        </w:types>
        <w:behaviors>
          <w:behavior w:val="content"/>
        </w:behaviors>
        <w:guid w:val="{7886A8BB-66DF-4FAD-910B-0CAC664DCCEE}"/>
      </w:docPartPr>
      <w:docPartBody>
        <w:p w:rsidR="00257A38" w:rsidRDefault="00014174">
          <w:r w:rsidRPr="00C27F2B">
            <w:rPr>
              <w:rStyle w:val="PlaceholderText"/>
            </w:rPr>
            <w:t>Click here to enter text.</w:t>
          </w:r>
        </w:p>
      </w:docPartBody>
    </w:docPart>
    <w:docPart>
      <w:docPartPr>
        <w:name w:val="DefaultPlaceholder_1082065159"/>
        <w:category>
          <w:name w:val="General"/>
          <w:gallery w:val="placeholder"/>
        </w:category>
        <w:types>
          <w:type w:val="bbPlcHdr"/>
        </w:types>
        <w:behaviors>
          <w:behavior w:val="content"/>
        </w:behaviors>
        <w:guid w:val="{15D79C58-1EAE-4167-A4A7-4014977F095A}"/>
      </w:docPartPr>
      <w:docPartBody>
        <w:p w:rsidR="00A65C62" w:rsidRDefault="00B764F0">
          <w:r w:rsidRPr="00BC4D1A">
            <w:rPr>
              <w:rStyle w:val="PlaceholderText"/>
            </w:rPr>
            <w:t>Choose an item.</w:t>
          </w:r>
        </w:p>
      </w:docPartBody>
    </w:docPart>
    <w:docPart>
      <w:docPartPr>
        <w:name w:val="518C9B66406347DE967B3510860FEDB4"/>
        <w:category>
          <w:name w:val="General"/>
          <w:gallery w:val="placeholder"/>
        </w:category>
        <w:types>
          <w:type w:val="bbPlcHdr"/>
        </w:types>
        <w:behaviors>
          <w:behavior w:val="content"/>
        </w:behaviors>
        <w:guid w:val="{4DA7DFC0-6D31-4B3B-A179-5DB08A430832}"/>
      </w:docPartPr>
      <w:docPartBody>
        <w:p w:rsidR="00CB3705" w:rsidRDefault="00CB3705" w:rsidP="00281851">
          <w:pPr>
            <w:pStyle w:val="518C9B66406347DE967B3510860FEDB4"/>
          </w:pPr>
          <w:r w:rsidRPr="0067169E">
            <w:t>Attendees should have a solid technical background and comfort level working with complex systems such as Windows Server, Active Directory, Internet Information Services (IIS) and SQL Server. Prior experience with SharePoint is highly recommended</w:t>
          </w:r>
          <w:r w:rsidRPr="00466E41">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4174"/>
    <w:rsid w:val="00014174"/>
    <w:rsid w:val="00017155"/>
    <w:rsid w:val="000E21E2"/>
    <w:rsid w:val="001309BC"/>
    <w:rsid w:val="00157342"/>
    <w:rsid w:val="00166075"/>
    <w:rsid w:val="00192638"/>
    <w:rsid w:val="00224AC9"/>
    <w:rsid w:val="0022524E"/>
    <w:rsid w:val="00257A38"/>
    <w:rsid w:val="00281851"/>
    <w:rsid w:val="002C2100"/>
    <w:rsid w:val="002D36ED"/>
    <w:rsid w:val="0039388C"/>
    <w:rsid w:val="003A3F17"/>
    <w:rsid w:val="00441851"/>
    <w:rsid w:val="00453BF4"/>
    <w:rsid w:val="00457EC4"/>
    <w:rsid w:val="00485428"/>
    <w:rsid w:val="004A3AE9"/>
    <w:rsid w:val="005661E9"/>
    <w:rsid w:val="006036D7"/>
    <w:rsid w:val="00673DED"/>
    <w:rsid w:val="006F0D83"/>
    <w:rsid w:val="00730437"/>
    <w:rsid w:val="00792C64"/>
    <w:rsid w:val="008511BD"/>
    <w:rsid w:val="008B05B8"/>
    <w:rsid w:val="008E29B4"/>
    <w:rsid w:val="00925704"/>
    <w:rsid w:val="0097436F"/>
    <w:rsid w:val="009B393E"/>
    <w:rsid w:val="00A65C62"/>
    <w:rsid w:val="00AF3EF8"/>
    <w:rsid w:val="00B33FD4"/>
    <w:rsid w:val="00B764F0"/>
    <w:rsid w:val="00BB05DA"/>
    <w:rsid w:val="00BD6B5F"/>
    <w:rsid w:val="00C16F8F"/>
    <w:rsid w:val="00C576BA"/>
    <w:rsid w:val="00C75BC1"/>
    <w:rsid w:val="00CA6453"/>
    <w:rsid w:val="00CB3705"/>
    <w:rsid w:val="00D06D38"/>
    <w:rsid w:val="00DD7FBD"/>
    <w:rsid w:val="00EB5D37"/>
    <w:rsid w:val="00EE6ECD"/>
    <w:rsid w:val="00F01FD5"/>
    <w:rsid w:val="00F8429B"/>
    <w:rsid w:val="00FE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3705"/>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 w:type="paragraph" w:customStyle="1" w:styleId="518C9B66406347DE967B3510860FEDB4">
    <w:name w:val="518C9B66406347DE967B3510860FEDB4"/>
    <w:rsid w:val="00281851"/>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4.xml>��< ? x m l   v e r s i o n = " 1 . 0 "   e n c o d i n g = " u t f - 1 6 " ? > < t o c   x m l n s : x s i = " h t t p : / / w w w . w 3 . o r g / 2 0 0 1 / X M L S c h e m a - i n s t a n c e "   x m l n s : x s d = " h t t p : / / w w w . w 3 . o r g / 2 0 0 1 / X M L S c h e m a " / > 
</file>

<file path=customXml/item5.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2.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3.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4.xml><?xml version="1.0" encoding="utf-8"?>
<ds:datastoreItem xmlns:ds="http://schemas.openxmlformats.org/officeDocument/2006/customXml" ds:itemID="{D09E6288-BA8B-4294-9DB0-4B4653205009}">
  <ds:schemaRefs>
    <ds:schemaRef ds:uri="http://www.w3.org/2001/XMLSchema"/>
  </ds:schemaRefs>
</ds:datastoreItem>
</file>

<file path=customXml/itemProps5.xml><?xml version="1.0" encoding="utf-8"?>
<ds:datastoreItem xmlns:ds="http://schemas.openxmlformats.org/officeDocument/2006/customXml" ds:itemID="{82E82448-F0AF-42AB-A415-EDD2865B8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6.xml><?xml version="1.0" encoding="utf-8"?>
<ds:datastoreItem xmlns:ds="http://schemas.openxmlformats.org/officeDocument/2006/customXml" ds:itemID="{99CB6F06-FBCD-4870-A060-ACE80C15E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207</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About Critical Path Training</vt:lpstr>
    </vt:vector>
  </TitlesOfParts>
  <Company>Critical Path Training, LLC</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Critical Path Training</dc:title>
  <dc:creator>Andrew Connell</dc:creator>
  <cp:lastModifiedBy>Ted Pattison</cp:lastModifiedBy>
  <cp:revision>487</cp:revision>
  <cp:lastPrinted>2009-08-12T16:30:00Z</cp:lastPrinted>
  <dcterms:created xsi:type="dcterms:W3CDTF">2011-12-09T12:27:00Z</dcterms:created>
  <dcterms:modified xsi:type="dcterms:W3CDTF">2020-01-30T21:14:00Z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