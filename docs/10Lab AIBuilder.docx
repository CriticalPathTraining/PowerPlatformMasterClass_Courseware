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97E924" w14:textId="0D43E891" w:rsidR="00975D81" w:rsidRDefault="00BA446B" w:rsidP="00D45CC1">
      <w:pPr>
        <w:pStyle w:val="Heading2"/>
      </w:pPr>
      <w:bookmarkStart w:id="0" w:name="_GoBack"/>
      <w:bookmarkEnd w:id="0"/>
      <w:r>
        <w:t xml:space="preserve">Integrating </w:t>
      </w:r>
      <w:r w:rsidR="0033530A">
        <w:t xml:space="preserve">PowerApps with </w:t>
      </w:r>
      <w:r>
        <w:t>External Systems</w:t>
      </w:r>
    </w:p>
    <w:p w14:paraId="4BD7E39E" w14:textId="77777777" w:rsidR="00975D81" w:rsidRPr="005C7841" w:rsidRDefault="00975D81" w:rsidP="00D45CC1">
      <w:pPr>
        <w:pStyle w:val="LabExerciseCallout"/>
        <w:shd w:val="clear" w:color="auto" w:fill="auto"/>
      </w:pPr>
      <w:r w:rsidRPr="005C7841">
        <w:rPr>
          <w:b/>
        </w:rPr>
        <w:t>Lab Time</w:t>
      </w:r>
      <w:r w:rsidRPr="005C7841">
        <w:t xml:space="preserve">: </w:t>
      </w:r>
      <w:r>
        <w:t>60</w:t>
      </w:r>
      <w:r w:rsidRPr="005C7841">
        <w:t xml:space="preserve"> minutes</w:t>
      </w:r>
    </w:p>
    <w:p w14:paraId="34440090" w14:textId="22504FED" w:rsidR="00975D81" w:rsidRPr="005C7841" w:rsidRDefault="00975D81" w:rsidP="00D45CC1">
      <w:pPr>
        <w:pStyle w:val="LabExerciseCallout"/>
        <w:shd w:val="clear" w:color="auto" w:fill="auto"/>
      </w:pPr>
      <w:r w:rsidRPr="005C7841">
        <w:rPr>
          <w:b/>
        </w:rPr>
        <w:t>Lab Folder</w:t>
      </w:r>
      <w:r w:rsidRPr="005C7841">
        <w:t xml:space="preserve">: </w:t>
      </w:r>
      <w:r>
        <w:t>C:\Student\Modules\</w:t>
      </w:r>
      <w:r w:rsidRPr="00975D81">
        <w:t>0</w:t>
      </w:r>
      <w:r w:rsidR="00BA446B">
        <w:t>8_ExternalSystems</w:t>
      </w:r>
      <w:r>
        <w:t>\Lab</w:t>
      </w:r>
    </w:p>
    <w:p w14:paraId="2FD657D3" w14:textId="5FEAD191" w:rsidR="00975D81" w:rsidRDefault="00975D81" w:rsidP="00D45CC1">
      <w:pPr>
        <w:pStyle w:val="LabExerciseCallout"/>
        <w:shd w:val="clear" w:color="auto" w:fill="auto"/>
      </w:pPr>
      <w:r w:rsidRPr="005C7841">
        <w:rPr>
          <w:b/>
        </w:rPr>
        <w:t>Lab Overview</w:t>
      </w:r>
      <w:r w:rsidRPr="005C7841">
        <w:t>:</w:t>
      </w:r>
      <w:r>
        <w:rPr>
          <w:rFonts w:cs="Arial"/>
          <w:lang w:val="en"/>
        </w:rPr>
        <w:t xml:space="preserve"> </w:t>
      </w:r>
      <w:r w:rsidRPr="002B38E0">
        <w:t xml:space="preserve">In this lab </w:t>
      </w:r>
      <w:r>
        <w:t>you will</w:t>
      </w:r>
      <w:r w:rsidR="00535E57">
        <w:t xml:space="preserve"> begin by creating a </w:t>
      </w:r>
      <w:r w:rsidR="00BA446B">
        <w:t xml:space="preserve">flow which uses the HTTP </w:t>
      </w:r>
      <w:r w:rsidR="006F0126">
        <w:t>connector</w:t>
      </w:r>
      <w:r w:rsidR="00BA446B">
        <w:t xml:space="preserve"> to retrieve data from an external web service. Next, you will learn </w:t>
      </w:r>
      <w:r w:rsidR="006F0126">
        <w:t xml:space="preserve">to use </w:t>
      </w:r>
      <w:r w:rsidR="00BA446B">
        <w:t xml:space="preserve">the HTTP connector </w:t>
      </w:r>
      <w:r w:rsidR="006F0126">
        <w:t xml:space="preserve">in order </w:t>
      </w:r>
      <w:r w:rsidR="00BA446B">
        <w:t>to execute a child flow from a parent flow</w:t>
      </w:r>
      <w:r w:rsidR="00535E57">
        <w:t>.</w:t>
      </w:r>
      <w:r w:rsidR="00BA446B">
        <w:t xml:space="preserve"> In the final exercise, you will create a custom connector which makes it possible for a canvas app to retrieve customer data directly from an external web service.</w:t>
      </w:r>
    </w:p>
    <w:p w14:paraId="4CF40661" w14:textId="5BFBC0AB" w:rsidR="00975D81" w:rsidRDefault="00975D81" w:rsidP="00D45CC1">
      <w:pPr>
        <w:pStyle w:val="Heading3"/>
      </w:pPr>
      <w:bookmarkStart w:id="1" w:name="_Toc57929"/>
      <w:r>
        <w:t xml:space="preserve">Exercise 1: </w:t>
      </w:r>
      <w:bookmarkEnd w:id="1"/>
      <w:r w:rsidR="00BA446B">
        <w:t>Use the HTTP Connector to Retrieve Data from an External Web Service</w:t>
      </w:r>
    </w:p>
    <w:p w14:paraId="48A59114" w14:textId="161C8D8A" w:rsidR="00975D81" w:rsidRDefault="00975D81" w:rsidP="00D45CC1">
      <w:pPr>
        <w:pStyle w:val="LabExerciseLeadIn"/>
        <w:shd w:val="clear" w:color="auto" w:fill="auto"/>
      </w:pPr>
      <w:r>
        <w:rPr>
          <w:rFonts w:ascii="Segoe UI" w:eastAsia="Segoe UI" w:hAnsi="Segoe UI" w:cs="Segoe UI"/>
        </w:rPr>
        <w:t xml:space="preserve">In this exercise, </w:t>
      </w:r>
      <w:r w:rsidR="00FD3A91">
        <w:rPr>
          <w:rFonts w:ascii="Segoe UI" w:eastAsia="Segoe UI" w:hAnsi="Segoe UI" w:cs="Segoe UI"/>
        </w:rPr>
        <w:t xml:space="preserve">you will </w:t>
      </w:r>
      <w:r w:rsidR="006F0126">
        <w:rPr>
          <w:rFonts w:ascii="Segoe UI" w:eastAsia="Segoe UI" w:hAnsi="Segoe UI" w:cs="Segoe UI"/>
        </w:rPr>
        <w:t>use the HTTP connector to call an OData web service and to parse the JSON result returned by the web service</w:t>
      </w:r>
      <w:r>
        <w:t>.</w:t>
      </w:r>
    </w:p>
    <w:p w14:paraId="7D3B3F88" w14:textId="11B10FE3" w:rsidR="00A427C7" w:rsidRDefault="006F0126" w:rsidP="00FD3A91">
      <w:pPr>
        <w:pStyle w:val="LabStepNumbered"/>
        <w:numPr>
          <w:ilvl w:val="0"/>
          <w:numId w:val="9"/>
        </w:numPr>
      </w:pPr>
      <w:r>
        <w:t xml:space="preserve">Configure Chrome with the </w:t>
      </w:r>
      <w:r w:rsidR="001A2208">
        <w:t xml:space="preserve">JSON Viewer </w:t>
      </w:r>
      <w:r w:rsidR="004D4E4A">
        <w:t>extension</w:t>
      </w:r>
      <w:r w:rsidR="00A427C7">
        <w:t xml:space="preserve">. </w:t>
      </w:r>
    </w:p>
    <w:p w14:paraId="40E4ADCC" w14:textId="42170530" w:rsidR="001A2208" w:rsidRDefault="004D4E4A" w:rsidP="001A2208">
      <w:pPr>
        <w:pStyle w:val="LabStepNumberedLevel2"/>
        <w:numPr>
          <w:ilvl w:val="1"/>
          <w:numId w:val="9"/>
        </w:numPr>
      </w:pPr>
      <w:r>
        <w:t xml:space="preserve">In Chrome, navigate to the following URL to install the </w:t>
      </w:r>
      <w:r w:rsidRPr="004D4E4A">
        <w:rPr>
          <w:b/>
        </w:rPr>
        <w:t>JSON Viewer</w:t>
      </w:r>
      <w:r>
        <w:t xml:space="preserve"> extension.</w:t>
      </w:r>
    </w:p>
    <w:p w14:paraId="614B67EE" w14:textId="381A33C6" w:rsidR="006F0126" w:rsidRDefault="00AB56BF" w:rsidP="006F0126">
      <w:pPr>
        <w:pStyle w:val="LabStepCodeBlockLevel2"/>
      </w:pPr>
      <w:hyperlink r:id="rId8" w:history="1">
        <w:r w:rsidR="006F0126" w:rsidRPr="00257308">
          <w:rPr>
            <w:rStyle w:val="Hyperlink"/>
          </w:rPr>
          <w:t>https://chrome.google.com/webstore/detail/json-viewer/aimiinbnnkboelefkjlenlgimcabobli</w:t>
        </w:r>
      </w:hyperlink>
      <w:r w:rsidR="006F0126">
        <w:t xml:space="preserve"> </w:t>
      </w:r>
    </w:p>
    <w:p w14:paraId="188AE1E5" w14:textId="1F850F55" w:rsidR="006F0126" w:rsidRDefault="004D4E4A" w:rsidP="001A2208">
      <w:pPr>
        <w:pStyle w:val="LabStepNumberedLevel2"/>
        <w:numPr>
          <w:ilvl w:val="1"/>
          <w:numId w:val="9"/>
        </w:numPr>
      </w:pPr>
      <w:r>
        <w:t xml:space="preserve">Click the </w:t>
      </w:r>
      <w:r w:rsidRPr="004D4E4A">
        <w:rPr>
          <w:b/>
        </w:rPr>
        <w:t>Add to Chrome</w:t>
      </w:r>
      <w:r>
        <w:t xml:space="preserve"> button to install the extension.</w:t>
      </w:r>
    </w:p>
    <w:p w14:paraId="591FDCE4" w14:textId="21B6B803" w:rsidR="006F0126" w:rsidRDefault="006F0126" w:rsidP="006F0126">
      <w:pPr>
        <w:pStyle w:val="LabStepScreenshotLevel2"/>
      </w:pPr>
      <w:r>
        <w:drawing>
          <wp:inline distT="0" distB="0" distL="0" distR="0" wp14:anchorId="507B17D6" wp14:editId="688311C6">
            <wp:extent cx="5804105" cy="690465"/>
            <wp:effectExtent l="19050" t="19050" r="2540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5190" cy="710817"/>
                    </a:xfrm>
                    <a:prstGeom prst="rect">
                      <a:avLst/>
                    </a:prstGeom>
                    <a:noFill/>
                    <a:ln>
                      <a:solidFill>
                        <a:schemeClr val="tx1">
                          <a:lumMod val="50000"/>
                          <a:lumOff val="50000"/>
                        </a:schemeClr>
                      </a:solidFill>
                    </a:ln>
                  </pic:spPr>
                </pic:pic>
              </a:graphicData>
            </a:graphic>
          </wp:inline>
        </w:drawing>
      </w:r>
    </w:p>
    <w:p w14:paraId="3754F89D" w14:textId="6855A7A2" w:rsidR="006F0126" w:rsidRDefault="004D4E4A" w:rsidP="001A2208">
      <w:pPr>
        <w:pStyle w:val="LabStepNumberedLevel2"/>
        <w:numPr>
          <w:ilvl w:val="1"/>
          <w:numId w:val="9"/>
        </w:numPr>
      </w:pPr>
      <w:r>
        <w:t>The JSON Viewer Chrome extension should now installed and active.</w:t>
      </w:r>
    </w:p>
    <w:p w14:paraId="14FFFE41" w14:textId="5A869DE0" w:rsidR="006F0126" w:rsidRDefault="006F0126" w:rsidP="006F0126">
      <w:pPr>
        <w:pStyle w:val="LabStepScreenshotLevel2"/>
      </w:pPr>
      <w:r>
        <w:drawing>
          <wp:inline distT="0" distB="0" distL="0" distR="0" wp14:anchorId="7FC33961" wp14:editId="5B5777A1">
            <wp:extent cx="2450841" cy="1165469"/>
            <wp:effectExtent l="19050" t="19050" r="2603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4551" cy="1181499"/>
                    </a:xfrm>
                    <a:prstGeom prst="rect">
                      <a:avLst/>
                    </a:prstGeom>
                    <a:noFill/>
                    <a:ln>
                      <a:solidFill>
                        <a:schemeClr val="tx1">
                          <a:lumMod val="50000"/>
                          <a:lumOff val="50000"/>
                        </a:schemeClr>
                      </a:solidFill>
                    </a:ln>
                  </pic:spPr>
                </pic:pic>
              </a:graphicData>
            </a:graphic>
          </wp:inline>
        </w:drawing>
      </w:r>
    </w:p>
    <w:p w14:paraId="79637B7B" w14:textId="06ECDBF4" w:rsidR="006F0126" w:rsidRDefault="004D4E4A" w:rsidP="006F0126">
      <w:pPr>
        <w:pStyle w:val="LabExerciseCallout"/>
      </w:pPr>
      <w:r>
        <w:t xml:space="preserve">The are several different JSON viewer extensions available for Chrome. You don't have to install this Chrome extension if you've already installed one of the other </w:t>
      </w:r>
      <w:proofErr w:type="gramStart"/>
      <w:r>
        <w:t>extension</w:t>
      </w:r>
      <w:proofErr w:type="gramEnd"/>
      <w:r>
        <w:t xml:space="preserve"> which provide a JSON viewer or formatter.</w:t>
      </w:r>
    </w:p>
    <w:p w14:paraId="3CEB6DBE" w14:textId="4498C78B" w:rsidR="001A2208" w:rsidRDefault="001A2208" w:rsidP="001A2208">
      <w:pPr>
        <w:pStyle w:val="LabStepNumbered"/>
        <w:numPr>
          <w:ilvl w:val="0"/>
          <w:numId w:val="9"/>
        </w:numPr>
      </w:pPr>
      <w:r>
        <w:t xml:space="preserve">Inspect the web service API available at </w:t>
      </w:r>
      <w:hyperlink r:id="rId11" w:history="1">
        <w:r w:rsidRPr="00236A8E">
          <w:rPr>
            <w:rStyle w:val="Hyperlink"/>
          </w:rPr>
          <w:t>http://subliminalsystems.com</w:t>
        </w:r>
      </w:hyperlink>
      <w:r>
        <w:t>.</w:t>
      </w:r>
    </w:p>
    <w:p w14:paraId="45D948AA" w14:textId="30C51BD1" w:rsidR="001A2208" w:rsidRDefault="001A2208" w:rsidP="001A2208">
      <w:pPr>
        <w:pStyle w:val="LabStepNumberedLevel2"/>
        <w:numPr>
          <w:ilvl w:val="1"/>
          <w:numId w:val="9"/>
        </w:numPr>
      </w:pPr>
      <w:r>
        <w:t xml:space="preserve">Click </w:t>
      </w:r>
      <w:hyperlink r:id="rId12" w:tgtFrame="_blank" w:history="1">
        <w:r w:rsidR="00B544AA" w:rsidRPr="00B544AA">
          <w:rPr>
            <w:rStyle w:val="Hyperlink"/>
          </w:rPr>
          <w:t>here</w:t>
        </w:r>
      </w:hyperlink>
      <w:r w:rsidR="00B544AA">
        <w:t xml:space="preserve"> </w:t>
      </w:r>
      <w:r>
        <w:t>to navigate to the following URL</w:t>
      </w:r>
      <w:r w:rsidR="004D4E4A">
        <w:t xml:space="preserve"> in Chrome</w:t>
      </w:r>
      <w:r>
        <w:t>.</w:t>
      </w:r>
    </w:p>
    <w:p w14:paraId="326DB98D" w14:textId="72D6F48D" w:rsidR="001A2208" w:rsidRDefault="001A2208" w:rsidP="001A2208">
      <w:pPr>
        <w:pStyle w:val="LabStepCodeBlockLevel2"/>
      </w:pPr>
      <w:r w:rsidRPr="001A2208">
        <w:rPr>
          <w:sz w:val="14"/>
        </w:rPr>
        <w:t>http://subliminalsystems.com/api/Customers/?$select=LastName,FirstName,CustomerId</w:t>
      </w:r>
    </w:p>
    <w:p w14:paraId="48130FFA" w14:textId="72AA9572" w:rsidR="001A2208" w:rsidRDefault="004D4E4A" w:rsidP="001A2208">
      <w:pPr>
        <w:pStyle w:val="LabStepNumberedLevel2"/>
        <w:numPr>
          <w:ilvl w:val="1"/>
          <w:numId w:val="9"/>
        </w:numPr>
      </w:pPr>
      <w:r>
        <w:t xml:space="preserve">Chrome should display the JSON result returned by the web service at </w:t>
      </w:r>
      <w:r w:rsidRPr="004D4E4A">
        <w:rPr>
          <w:b/>
        </w:rPr>
        <w:t>http://subliminalsystems.com</w:t>
      </w:r>
      <w:r>
        <w:t>.</w:t>
      </w:r>
    </w:p>
    <w:p w14:paraId="22528831" w14:textId="1B8D4E85" w:rsidR="001A2208" w:rsidRDefault="004522D6" w:rsidP="001A2208">
      <w:pPr>
        <w:pStyle w:val="LabStepScreenshotLevel2"/>
      </w:pPr>
      <w:r>
        <w:drawing>
          <wp:inline distT="0" distB="0" distL="0" distR="0" wp14:anchorId="5C6CCFA8" wp14:editId="61D49F18">
            <wp:extent cx="4683968" cy="1648481"/>
            <wp:effectExtent l="19050" t="19050" r="2159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47519"/>
                    <a:stretch/>
                  </pic:blipFill>
                  <pic:spPr bwMode="auto">
                    <a:xfrm>
                      <a:off x="0" y="0"/>
                      <a:ext cx="4782513" cy="168316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81E9CB" w14:textId="4595A774" w:rsidR="00EF48DA" w:rsidRDefault="00EF48DA" w:rsidP="00EF48DA">
      <w:pPr>
        <w:pStyle w:val="LabStepNumberedLevel2"/>
        <w:numPr>
          <w:ilvl w:val="1"/>
          <w:numId w:val="9"/>
        </w:numPr>
      </w:pPr>
      <w:r>
        <w:lastRenderedPageBreak/>
        <w:t xml:space="preserve">Click </w:t>
      </w:r>
      <w:hyperlink r:id="rId14" w:tgtFrame="_blank" w:history="1">
        <w:r w:rsidRPr="001A2208">
          <w:rPr>
            <w:rStyle w:val="Hyperlink"/>
          </w:rPr>
          <w:t>here</w:t>
        </w:r>
      </w:hyperlink>
      <w:r>
        <w:t xml:space="preserve"> to navigate to the following URL.</w:t>
      </w:r>
    </w:p>
    <w:p w14:paraId="02F2E08C" w14:textId="07F2582C" w:rsidR="00EF48DA" w:rsidRDefault="00EF48DA" w:rsidP="00EF48DA">
      <w:pPr>
        <w:pStyle w:val="LabStepCodeBlockLevel2"/>
      </w:pPr>
      <w:r w:rsidRPr="001A2208">
        <w:rPr>
          <w:sz w:val="14"/>
        </w:rPr>
        <w:t>http://subliminalsystems.com/api/Customers</w:t>
      </w:r>
      <w:r>
        <w:rPr>
          <w:sz w:val="14"/>
        </w:rPr>
        <w:t>(10)</w:t>
      </w:r>
    </w:p>
    <w:p w14:paraId="74E1CBF1" w14:textId="77777777" w:rsidR="00592DE1" w:rsidRDefault="00592DE1" w:rsidP="00592DE1">
      <w:pPr>
        <w:pStyle w:val="LabExerciseCallout"/>
      </w:pPr>
      <w:r>
        <w:t xml:space="preserve">This URL follows the OData pattern for retrieving a single instance using a collection name followed by the instance ID in parenthesis. </w:t>
      </w:r>
    </w:p>
    <w:p w14:paraId="3A9D1F7F" w14:textId="266CC45C" w:rsidR="00EF48DA" w:rsidRDefault="004D4E4A" w:rsidP="00EF48DA">
      <w:pPr>
        <w:pStyle w:val="LabStepNumberedLevel2"/>
        <w:numPr>
          <w:ilvl w:val="1"/>
          <w:numId w:val="9"/>
        </w:numPr>
      </w:pPr>
      <w:r>
        <w:t>You should see the JSON result for a single customer displayed by the Chrome browser.</w:t>
      </w:r>
    </w:p>
    <w:p w14:paraId="1709FD6A" w14:textId="0B650474" w:rsidR="00EF48DA" w:rsidRDefault="00A57BDE" w:rsidP="001A2208">
      <w:pPr>
        <w:pStyle w:val="LabStepScreenshotLevel2"/>
      </w:pPr>
      <w:r>
        <w:drawing>
          <wp:inline distT="0" distB="0" distL="0" distR="0" wp14:anchorId="42C0C429" wp14:editId="65CCD35D">
            <wp:extent cx="4485774" cy="2388636"/>
            <wp:effectExtent l="19050" t="19050" r="1016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0920"/>
                    <a:stretch/>
                  </pic:blipFill>
                  <pic:spPr bwMode="auto">
                    <a:xfrm>
                      <a:off x="0" y="0"/>
                      <a:ext cx="4568313" cy="243258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6880A0" w14:textId="302695D2" w:rsidR="00592DE1" w:rsidRDefault="00592DE1" w:rsidP="00592DE1">
      <w:pPr>
        <w:pStyle w:val="LabExerciseCallout"/>
      </w:pPr>
      <w:r>
        <w:t xml:space="preserve">When </w:t>
      </w:r>
      <w:r w:rsidR="007A22DB">
        <w:t xml:space="preserve">calling a web service in the real world, it's likely that the web service will be </w:t>
      </w:r>
      <w:proofErr w:type="gramStart"/>
      <w:r w:rsidR="007A22DB">
        <w:t>secured</w:t>
      </w:r>
      <w:proofErr w:type="gramEnd"/>
      <w:r w:rsidR="007A22DB">
        <w:t xml:space="preserve"> and you will have to do additional work to authenticate with the web service when executing HTTP requests. In this exercise you will work with a public web service that is accessible using anonymous access. This lab includes this simplification so you can focus on creating the OData URL to call the web service and on parsing the JSON result returned </w:t>
      </w:r>
      <w:r w:rsidR="00325B1B">
        <w:t xml:space="preserve">from </w:t>
      </w:r>
      <w:r w:rsidR="007A22DB">
        <w:t>the web service</w:t>
      </w:r>
      <w:r w:rsidR="00325B1B">
        <w:t xml:space="preserve"> in the HTTP response</w:t>
      </w:r>
      <w:r w:rsidR="007A22DB">
        <w:t>.</w:t>
      </w:r>
    </w:p>
    <w:p w14:paraId="4C0C9601" w14:textId="2B00CF23" w:rsidR="00A57BDE" w:rsidRDefault="007A22DB" w:rsidP="00A57BDE">
      <w:pPr>
        <w:pStyle w:val="LabStepNumbered"/>
      </w:pPr>
      <w:r>
        <w:t xml:space="preserve">Create a new flow named </w:t>
      </w:r>
      <w:r w:rsidRPr="007A22DB">
        <w:rPr>
          <w:b/>
        </w:rPr>
        <w:t>Add New Customer</w:t>
      </w:r>
      <w:r>
        <w:t>.</w:t>
      </w:r>
    </w:p>
    <w:p w14:paraId="080EDA72" w14:textId="381822AA" w:rsidR="00A57BDE" w:rsidRDefault="004C5623" w:rsidP="00A57BDE">
      <w:pPr>
        <w:pStyle w:val="LabStepNumberedLevel2"/>
      </w:pPr>
      <w:r>
        <w:t xml:space="preserve">In the browser, navigate to the Flow Portal at </w:t>
      </w:r>
      <w:hyperlink r:id="rId16" w:history="1">
        <w:r>
          <w:rPr>
            <w:rStyle w:val="Hyperlink"/>
          </w:rPr>
          <w:t>https://flow.microsoft.com</w:t>
        </w:r>
      </w:hyperlink>
      <w:r>
        <w:t>.</w:t>
      </w:r>
    </w:p>
    <w:p w14:paraId="5F2C5EC3" w14:textId="46383A27" w:rsidR="004C5623" w:rsidRDefault="004C5623" w:rsidP="00A57BDE">
      <w:pPr>
        <w:pStyle w:val="LabStepNumberedLevel2"/>
      </w:pPr>
      <w:r>
        <w:t xml:space="preserve">Click the </w:t>
      </w:r>
      <w:r w:rsidRPr="004C5623">
        <w:rPr>
          <w:b/>
        </w:rPr>
        <w:t>My flows</w:t>
      </w:r>
      <w:r>
        <w:t xml:space="preserve"> link on the left.</w:t>
      </w:r>
    </w:p>
    <w:p w14:paraId="761BC07B" w14:textId="620BDCB0" w:rsidR="004C5623" w:rsidRDefault="004C5623" w:rsidP="00A57BDE">
      <w:pPr>
        <w:pStyle w:val="LabStepNumberedLevel2"/>
      </w:pPr>
      <w:r>
        <w:t xml:space="preserve">Execute the </w:t>
      </w:r>
      <w:r w:rsidRPr="004C5623">
        <w:rPr>
          <w:b/>
        </w:rPr>
        <w:t>+ New &gt; + Create from blank</w:t>
      </w:r>
      <w:r>
        <w:t xml:space="preserve"> command to create a new flow.</w:t>
      </w:r>
    </w:p>
    <w:p w14:paraId="65A51AC1" w14:textId="17253673" w:rsidR="00A57BDE" w:rsidRDefault="00A57BDE" w:rsidP="00A57BDE">
      <w:pPr>
        <w:pStyle w:val="LabStepScreenshotLevel2"/>
      </w:pPr>
      <w:r>
        <w:drawing>
          <wp:inline distT="0" distB="0" distL="0" distR="0" wp14:anchorId="27105182" wp14:editId="358E1064">
            <wp:extent cx="2967135" cy="967584"/>
            <wp:effectExtent l="19050" t="19050" r="2413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7482" cy="974219"/>
                    </a:xfrm>
                    <a:prstGeom prst="rect">
                      <a:avLst/>
                    </a:prstGeom>
                    <a:noFill/>
                    <a:ln>
                      <a:solidFill>
                        <a:schemeClr val="tx1">
                          <a:lumMod val="50000"/>
                          <a:lumOff val="50000"/>
                        </a:schemeClr>
                      </a:solidFill>
                    </a:ln>
                  </pic:spPr>
                </pic:pic>
              </a:graphicData>
            </a:graphic>
          </wp:inline>
        </w:drawing>
      </w:r>
    </w:p>
    <w:p w14:paraId="09A6A010" w14:textId="239B37CB" w:rsidR="00E37C82" w:rsidRDefault="004C5623" w:rsidP="00E37C82">
      <w:pPr>
        <w:pStyle w:val="LabStepNumberedLevel2"/>
      </w:pPr>
      <w:r>
        <w:t xml:space="preserve">Click </w:t>
      </w:r>
      <w:r w:rsidRPr="004C5623">
        <w:rPr>
          <w:b/>
        </w:rPr>
        <w:t>Create from blank</w:t>
      </w:r>
      <w:r>
        <w:t xml:space="preserve"> to continue.</w:t>
      </w:r>
    </w:p>
    <w:p w14:paraId="62727C70" w14:textId="4BF90A5D" w:rsidR="00A57BDE" w:rsidRDefault="00A57BDE" w:rsidP="00A57BDE">
      <w:pPr>
        <w:pStyle w:val="LabStepScreenshotLevel2"/>
      </w:pPr>
      <w:r>
        <w:drawing>
          <wp:inline distT="0" distB="0" distL="0" distR="0" wp14:anchorId="79FE2766" wp14:editId="3979F0CF">
            <wp:extent cx="2954694" cy="1504590"/>
            <wp:effectExtent l="19050" t="19050" r="17145"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2344" cy="1513578"/>
                    </a:xfrm>
                    <a:prstGeom prst="rect">
                      <a:avLst/>
                    </a:prstGeom>
                    <a:noFill/>
                    <a:ln>
                      <a:solidFill>
                        <a:schemeClr val="tx1">
                          <a:lumMod val="50000"/>
                          <a:lumOff val="50000"/>
                        </a:schemeClr>
                      </a:solidFill>
                    </a:ln>
                  </pic:spPr>
                </pic:pic>
              </a:graphicData>
            </a:graphic>
          </wp:inline>
        </w:drawing>
      </w:r>
    </w:p>
    <w:p w14:paraId="2C0F5E70" w14:textId="39176585" w:rsidR="00E37C82" w:rsidRDefault="004C5623" w:rsidP="00E37C82">
      <w:pPr>
        <w:pStyle w:val="LabStepNumberedLevel2"/>
      </w:pPr>
      <w:r>
        <w:lastRenderedPageBreak/>
        <w:t xml:space="preserve">Once the flow has been created, update the name of the flow to </w:t>
      </w:r>
      <w:r w:rsidRPr="004C5623">
        <w:rPr>
          <w:b/>
        </w:rPr>
        <w:t>Add New Customer</w:t>
      </w:r>
      <w:r>
        <w:t>.</w:t>
      </w:r>
    </w:p>
    <w:p w14:paraId="2A1C6E7D" w14:textId="4CA26FB0" w:rsidR="00A57BDE" w:rsidRDefault="00952CAB" w:rsidP="00A57BDE">
      <w:pPr>
        <w:pStyle w:val="LabStepScreenshotLevel2"/>
      </w:pPr>
      <w:r>
        <w:drawing>
          <wp:inline distT="0" distB="0" distL="0" distR="0" wp14:anchorId="32C13564" wp14:editId="153C2FC6">
            <wp:extent cx="2988110" cy="603623"/>
            <wp:effectExtent l="19050" t="19050" r="2222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b="19955"/>
                    <a:stretch/>
                  </pic:blipFill>
                  <pic:spPr bwMode="auto">
                    <a:xfrm>
                      <a:off x="0" y="0"/>
                      <a:ext cx="3101666" cy="62656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A39612" w14:textId="7057E3E7" w:rsidR="00E37C82" w:rsidRDefault="00325B1B" w:rsidP="00E37C82">
      <w:pPr>
        <w:pStyle w:val="LabStepNumberedLevel2"/>
      </w:pPr>
      <w:r>
        <w:t>When looking for a trigger, t</w:t>
      </w:r>
      <w:r w:rsidR="004C5623">
        <w:t xml:space="preserve">ype </w:t>
      </w:r>
      <w:r>
        <w:rPr>
          <w:b/>
        </w:rPr>
        <w:t>b</w:t>
      </w:r>
      <w:r w:rsidR="004C5623" w:rsidRPr="004C5623">
        <w:rPr>
          <w:b/>
        </w:rPr>
        <w:t>utton</w:t>
      </w:r>
      <w:r w:rsidR="004C5623">
        <w:t xml:space="preserve"> into the search box.</w:t>
      </w:r>
    </w:p>
    <w:p w14:paraId="4ACA039E" w14:textId="42F9B025" w:rsidR="00842F05" w:rsidRDefault="00842F05" w:rsidP="00842F05">
      <w:pPr>
        <w:pStyle w:val="LabStepScreenshotLevel2"/>
      </w:pPr>
      <w:r>
        <w:drawing>
          <wp:inline distT="0" distB="0" distL="0" distR="0" wp14:anchorId="7FE75CEB" wp14:editId="66CC2B2B">
            <wp:extent cx="3561977" cy="1116517"/>
            <wp:effectExtent l="19050" t="19050" r="1968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4964"/>
                    <a:stretch/>
                  </pic:blipFill>
                  <pic:spPr bwMode="auto">
                    <a:xfrm>
                      <a:off x="0" y="0"/>
                      <a:ext cx="3669101" cy="115009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6EFFAD" w14:textId="675EACCC" w:rsidR="004C5623" w:rsidRDefault="004C5623" w:rsidP="00E37C82">
      <w:pPr>
        <w:pStyle w:val="LabStepNumberedLevel2"/>
      </w:pPr>
      <w:r>
        <w:t xml:space="preserve">Select the </w:t>
      </w:r>
      <w:r w:rsidRPr="004C5623">
        <w:rPr>
          <w:b/>
        </w:rPr>
        <w:t>Manually trigger a flow</w:t>
      </w:r>
      <w:r>
        <w:t xml:space="preserve"> trigger.</w:t>
      </w:r>
    </w:p>
    <w:p w14:paraId="42D78DD3" w14:textId="519D8AD5" w:rsidR="00952CAB" w:rsidRDefault="00952CAB" w:rsidP="00A57BDE">
      <w:pPr>
        <w:pStyle w:val="LabStepScreenshotLevel2"/>
      </w:pPr>
      <w:r>
        <w:drawing>
          <wp:inline distT="0" distB="0" distL="0" distR="0" wp14:anchorId="6AF7AABA" wp14:editId="6D08704C">
            <wp:extent cx="3765177" cy="774759"/>
            <wp:effectExtent l="19050" t="19050" r="2603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5758" b="4678"/>
                    <a:stretch/>
                  </pic:blipFill>
                  <pic:spPr bwMode="auto">
                    <a:xfrm>
                      <a:off x="0" y="0"/>
                      <a:ext cx="3897311" cy="80194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E3E532" w14:textId="37E5C593" w:rsidR="00E37C82" w:rsidRDefault="004C5623" w:rsidP="00E37C82">
      <w:pPr>
        <w:pStyle w:val="LabStepNumberedLevel2"/>
      </w:pPr>
      <w:r>
        <w:t xml:space="preserve">After adding the </w:t>
      </w:r>
      <w:r w:rsidRPr="004C5623">
        <w:rPr>
          <w:b/>
        </w:rPr>
        <w:t>Manually trigger a flow</w:t>
      </w:r>
      <w:r>
        <w:t xml:space="preserve"> trigger, click </w:t>
      </w:r>
      <w:r w:rsidRPr="004C5623">
        <w:rPr>
          <w:b/>
        </w:rPr>
        <w:t>New Step</w:t>
      </w:r>
      <w:r>
        <w:t xml:space="preserve"> to add a new step.</w:t>
      </w:r>
    </w:p>
    <w:p w14:paraId="73FCE2DC" w14:textId="54D5B8AC" w:rsidR="00952CAB" w:rsidRDefault="00952CAB" w:rsidP="00A57BDE">
      <w:pPr>
        <w:pStyle w:val="LabStepScreenshotLevel2"/>
      </w:pPr>
      <w:r>
        <w:drawing>
          <wp:inline distT="0" distB="0" distL="0" distR="0" wp14:anchorId="2F1B24D3" wp14:editId="11027E4C">
            <wp:extent cx="3453674" cy="121920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39570" cy="1249522"/>
                    </a:xfrm>
                    <a:prstGeom prst="rect">
                      <a:avLst/>
                    </a:prstGeom>
                    <a:noFill/>
                    <a:ln>
                      <a:solidFill>
                        <a:schemeClr val="tx1">
                          <a:lumMod val="50000"/>
                          <a:lumOff val="50000"/>
                        </a:schemeClr>
                      </a:solidFill>
                    </a:ln>
                  </pic:spPr>
                </pic:pic>
              </a:graphicData>
            </a:graphic>
          </wp:inline>
        </w:drawing>
      </w:r>
    </w:p>
    <w:p w14:paraId="261A6FEF" w14:textId="64DBC1A5" w:rsidR="00E37C82" w:rsidRDefault="00325B1B" w:rsidP="00E37C82">
      <w:pPr>
        <w:pStyle w:val="LabStepNumberedLevel2"/>
      </w:pPr>
      <w:r>
        <w:t xml:space="preserve">Type </w:t>
      </w:r>
      <w:r w:rsidR="004C5623" w:rsidRPr="00325B1B">
        <w:rPr>
          <w:b/>
        </w:rPr>
        <w:t>Compose</w:t>
      </w:r>
      <w:r w:rsidR="004C5623">
        <w:t xml:space="preserve"> into the search box and then select the action named </w:t>
      </w:r>
      <w:r w:rsidR="004C5623" w:rsidRPr="004C5623">
        <w:rPr>
          <w:b/>
        </w:rPr>
        <w:t>Compose</w:t>
      </w:r>
      <w:r>
        <w:t>.</w:t>
      </w:r>
    </w:p>
    <w:p w14:paraId="17E33187" w14:textId="30061A25" w:rsidR="00952CAB" w:rsidRDefault="00952CAB" w:rsidP="00A57BDE">
      <w:pPr>
        <w:pStyle w:val="LabStepScreenshotLevel2"/>
      </w:pPr>
      <w:r>
        <w:drawing>
          <wp:inline distT="0" distB="0" distL="0" distR="0" wp14:anchorId="78E7D961" wp14:editId="258A2B17">
            <wp:extent cx="3651040" cy="2181412"/>
            <wp:effectExtent l="19050" t="19050" r="260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2369" cy="2212080"/>
                    </a:xfrm>
                    <a:prstGeom prst="rect">
                      <a:avLst/>
                    </a:prstGeom>
                    <a:noFill/>
                    <a:ln>
                      <a:solidFill>
                        <a:schemeClr val="tx1">
                          <a:lumMod val="50000"/>
                          <a:lumOff val="50000"/>
                        </a:schemeClr>
                      </a:solidFill>
                    </a:ln>
                  </pic:spPr>
                </pic:pic>
              </a:graphicData>
            </a:graphic>
          </wp:inline>
        </w:drawing>
      </w:r>
    </w:p>
    <w:p w14:paraId="7525C838" w14:textId="0038E597" w:rsidR="00644D72" w:rsidRDefault="00842F05" w:rsidP="00644D72">
      <w:pPr>
        <w:pStyle w:val="LabStepNumberedLevel2"/>
      </w:pPr>
      <w:r>
        <w:lastRenderedPageBreak/>
        <w:t xml:space="preserve">Rename the </w:t>
      </w:r>
      <w:r w:rsidRPr="00842F05">
        <w:rPr>
          <w:b/>
        </w:rPr>
        <w:t>Compose</w:t>
      </w:r>
      <w:r>
        <w:t xml:space="preserve"> action to </w:t>
      </w:r>
      <w:r w:rsidR="00644D72" w:rsidRPr="00842F05">
        <w:rPr>
          <w:b/>
        </w:rPr>
        <w:t>REST URL for new Customer</w:t>
      </w:r>
      <w:r>
        <w:t>.</w:t>
      </w:r>
    </w:p>
    <w:p w14:paraId="747D13DF" w14:textId="1B6B558F" w:rsidR="00952CAB" w:rsidRDefault="00644D72" w:rsidP="00A57BDE">
      <w:pPr>
        <w:pStyle w:val="LabStepScreenshotLevel2"/>
      </w:pPr>
      <w:r>
        <w:drawing>
          <wp:inline distT="0" distB="0" distL="0" distR="0" wp14:anchorId="56171E3F" wp14:editId="3B0241B9">
            <wp:extent cx="2802965" cy="947813"/>
            <wp:effectExtent l="19050" t="19050" r="1651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3605" cy="981844"/>
                    </a:xfrm>
                    <a:prstGeom prst="rect">
                      <a:avLst/>
                    </a:prstGeom>
                    <a:noFill/>
                    <a:ln>
                      <a:solidFill>
                        <a:schemeClr val="tx1">
                          <a:lumMod val="50000"/>
                          <a:lumOff val="50000"/>
                        </a:schemeClr>
                      </a:solidFill>
                    </a:ln>
                  </pic:spPr>
                </pic:pic>
              </a:graphicData>
            </a:graphic>
          </wp:inline>
        </w:drawing>
      </w:r>
    </w:p>
    <w:p w14:paraId="7FBE1394" w14:textId="661571BA" w:rsidR="00644D72" w:rsidRDefault="00842F05" w:rsidP="00317D9D">
      <w:pPr>
        <w:pStyle w:val="LabStepNumberedLevel2"/>
      </w:pPr>
      <w:r>
        <w:t>Copy the following WDL expression to the clipboard s</w:t>
      </w:r>
      <w:r w:rsidR="008B6245">
        <w:t>o</w:t>
      </w:r>
      <w:r>
        <w:t xml:space="preserve"> you can paste it </w:t>
      </w:r>
      <w:r w:rsidR="008B6245">
        <w:t xml:space="preserve">into the Compose action in </w:t>
      </w:r>
      <w:r>
        <w:t>the next step.</w:t>
      </w:r>
    </w:p>
    <w:p w14:paraId="7025FE25" w14:textId="3251EA9C" w:rsidR="00317D9D" w:rsidRDefault="00317D9D" w:rsidP="00317D9D">
      <w:pPr>
        <w:pStyle w:val="LabStepCodeBlockLevel2"/>
      </w:pPr>
      <w:r w:rsidRPr="00317D9D">
        <w:t>concat('http://subliminalsystems.com/api/Customers(', rand(1,300), ')')</w:t>
      </w:r>
    </w:p>
    <w:p w14:paraId="250322EB" w14:textId="16E823EB" w:rsidR="00842F05" w:rsidRDefault="00842F05" w:rsidP="00842F05">
      <w:pPr>
        <w:pStyle w:val="LabExerciseCallout"/>
      </w:pPr>
      <w:r>
        <w:t xml:space="preserve">This </w:t>
      </w:r>
      <w:r w:rsidR="008B6245">
        <w:t xml:space="preserve">WDL </w:t>
      </w:r>
      <w:r>
        <w:t xml:space="preserve">expression creates a random number between 1 and 300 and then </w:t>
      </w:r>
      <w:r w:rsidR="008B6245">
        <w:t xml:space="preserve">generates </w:t>
      </w:r>
      <w:r>
        <w:t xml:space="preserve">a URL with </w:t>
      </w:r>
      <w:r w:rsidR="008B6245">
        <w:t xml:space="preserve">this number </w:t>
      </w:r>
      <w:r>
        <w:t>as the customer ID.</w:t>
      </w:r>
    </w:p>
    <w:p w14:paraId="6EF6F9BC" w14:textId="046AEC6A" w:rsidR="00842F05" w:rsidRDefault="00842F05" w:rsidP="00A57BDE">
      <w:pPr>
        <w:pStyle w:val="LabStepNumberedLevel2"/>
      </w:pPr>
      <w:r>
        <w:t xml:space="preserve">Select the </w:t>
      </w:r>
      <w:r w:rsidRPr="00842F05">
        <w:rPr>
          <w:b/>
        </w:rPr>
        <w:t>Inputs</w:t>
      </w:r>
      <w:r>
        <w:t xml:space="preserve"> parameter</w:t>
      </w:r>
      <w:r w:rsidR="008B6245">
        <w:t xml:space="preserve"> for </w:t>
      </w:r>
      <w:r w:rsidR="008B6245" w:rsidRPr="008B6245">
        <w:rPr>
          <w:b/>
        </w:rPr>
        <w:t>REST URL for new Customer</w:t>
      </w:r>
      <w:r w:rsidR="008B6245">
        <w:t xml:space="preserve"> action.</w:t>
      </w:r>
    </w:p>
    <w:p w14:paraId="6828E9B2" w14:textId="779EF717" w:rsidR="00A57BDE" w:rsidRDefault="00842F05" w:rsidP="00A57BDE">
      <w:pPr>
        <w:pStyle w:val="LabStepNumberedLevel2"/>
      </w:pPr>
      <w:r>
        <w:t xml:space="preserve">Click the </w:t>
      </w:r>
      <w:r w:rsidRPr="00842F05">
        <w:rPr>
          <w:b/>
        </w:rPr>
        <w:t>Expressions</w:t>
      </w:r>
      <w:r>
        <w:t xml:space="preserve"> link to enter an expression.</w:t>
      </w:r>
    </w:p>
    <w:p w14:paraId="287A35F4" w14:textId="4D4AAB3F" w:rsidR="00842F05" w:rsidRDefault="00842F05" w:rsidP="00A57BDE">
      <w:pPr>
        <w:pStyle w:val="LabStepNumberedLevel2"/>
      </w:pPr>
      <w:r>
        <w:t xml:space="preserve">Paste the expression from the clipboard and then click </w:t>
      </w:r>
      <w:r w:rsidRPr="00842F05">
        <w:rPr>
          <w:b/>
        </w:rPr>
        <w:t>OK</w:t>
      </w:r>
      <w:r>
        <w:t xml:space="preserve"> to enter the expression for the </w:t>
      </w:r>
      <w:r w:rsidRPr="00842F05">
        <w:rPr>
          <w:b/>
        </w:rPr>
        <w:t>Inputs</w:t>
      </w:r>
      <w:r>
        <w:t xml:space="preserve"> parameter</w:t>
      </w:r>
    </w:p>
    <w:p w14:paraId="17922D55" w14:textId="34372734" w:rsidR="00317D9D" w:rsidRDefault="00317D9D" w:rsidP="00317D9D">
      <w:pPr>
        <w:pStyle w:val="LabStepScreenshotLevel2"/>
      </w:pPr>
      <w:r>
        <w:drawing>
          <wp:inline distT="0" distB="0" distL="0" distR="0" wp14:anchorId="0DC143B1" wp14:editId="6E2C84FF">
            <wp:extent cx="5259295" cy="1170192"/>
            <wp:effectExtent l="19050" t="19050" r="1778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9492" cy="1250336"/>
                    </a:xfrm>
                    <a:prstGeom prst="rect">
                      <a:avLst/>
                    </a:prstGeom>
                    <a:noFill/>
                    <a:ln>
                      <a:solidFill>
                        <a:schemeClr val="tx1">
                          <a:lumMod val="50000"/>
                          <a:lumOff val="50000"/>
                        </a:schemeClr>
                      </a:solidFill>
                    </a:ln>
                  </pic:spPr>
                </pic:pic>
              </a:graphicData>
            </a:graphic>
          </wp:inline>
        </w:drawing>
      </w:r>
    </w:p>
    <w:p w14:paraId="42E7C191" w14:textId="3DE6D9B4" w:rsidR="00E37C82" w:rsidRDefault="008B6245" w:rsidP="00E37C82">
      <w:pPr>
        <w:pStyle w:val="LabStepNumberedLevel2"/>
      </w:pPr>
      <w:r>
        <w:t xml:space="preserve">You should be able to see your expression has been accepted for the </w:t>
      </w:r>
      <w:r w:rsidRPr="008B6245">
        <w:rPr>
          <w:b/>
        </w:rPr>
        <w:t>Inputs</w:t>
      </w:r>
      <w:r>
        <w:t xml:space="preserve"> parameter.</w:t>
      </w:r>
    </w:p>
    <w:p w14:paraId="51F9CC02" w14:textId="37CC6620" w:rsidR="00317D9D" w:rsidRDefault="00317D9D" w:rsidP="00317D9D">
      <w:pPr>
        <w:pStyle w:val="LabStepScreenshotLevel2"/>
      </w:pPr>
      <w:r>
        <w:drawing>
          <wp:inline distT="0" distB="0" distL="0" distR="0" wp14:anchorId="2E903259" wp14:editId="3542249E">
            <wp:extent cx="3424518" cy="803701"/>
            <wp:effectExtent l="19050" t="19050" r="2413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b="36912"/>
                    <a:stretch/>
                  </pic:blipFill>
                  <pic:spPr bwMode="auto">
                    <a:xfrm>
                      <a:off x="0" y="0"/>
                      <a:ext cx="3531938" cy="82891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533B5C" w14:textId="77110876" w:rsidR="008B6245" w:rsidRDefault="008B6245" w:rsidP="008B6245">
      <w:pPr>
        <w:pStyle w:val="LabStepNumbered"/>
      </w:pPr>
      <w:r>
        <w:t>Add an HTTP action to call to the web service and retrieve customer data.</w:t>
      </w:r>
    </w:p>
    <w:p w14:paraId="3776BE54" w14:textId="55D8AF15" w:rsidR="005B6A43" w:rsidRDefault="008B6245" w:rsidP="005B6A43">
      <w:pPr>
        <w:pStyle w:val="LabStepNumberedLevel2"/>
      </w:pPr>
      <w:r>
        <w:t xml:space="preserve">Click </w:t>
      </w:r>
      <w:r w:rsidRPr="008B6245">
        <w:rPr>
          <w:b/>
        </w:rPr>
        <w:t>New Step</w:t>
      </w:r>
      <w:r>
        <w:t xml:space="preserve"> to add </w:t>
      </w:r>
      <w:r w:rsidR="005B6A43">
        <w:t xml:space="preserve">new </w:t>
      </w:r>
      <w:r>
        <w:t xml:space="preserve">action below the </w:t>
      </w:r>
      <w:r w:rsidRPr="008B6245">
        <w:rPr>
          <w:b/>
        </w:rPr>
        <w:t>REST URL for new Customer</w:t>
      </w:r>
      <w:r>
        <w:t xml:space="preserve"> action.</w:t>
      </w:r>
    </w:p>
    <w:p w14:paraId="74C18A86" w14:textId="02F671C5" w:rsidR="008B6245" w:rsidRDefault="008B6245" w:rsidP="005B6A43">
      <w:pPr>
        <w:pStyle w:val="LabStepNumberedLevel2"/>
      </w:pPr>
      <w:r>
        <w:t xml:space="preserve">Type </w:t>
      </w:r>
      <w:r w:rsidRPr="008B6245">
        <w:rPr>
          <w:b/>
        </w:rPr>
        <w:t>HTTP</w:t>
      </w:r>
      <w:r>
        <w:t xml:space="preserve"> into the search textbox.</w:t>
      </w:r>
    </w:p>
    <w:p w14:paraId="437740A6" w14:textId="3091B421" w:rsidR="008B6245" w:rsidRDefault="008B6245" w:rsidP="005B6A43">
      <w:pPr>
        <w:pStyle w:val="LabStepNumberedLevel2"/>
      </w:pPr>
      <w:r>
        <w:t xml:space="preserve">Select the </w:t>
      </w:r>
      <w:r w:rsidRPr="008B6245">
        <w:rPr>
          <w:b/>
        </w:rPr>
        <w:t>HTTP</w:t>
      </w:r>
      <w:r>
        <w:t xml:space="preserve"> action from the </w:t>
      </w:r>
      <w:r w:rsidRPr="008B6245">
        <w:rPr>
          <w:b/>
        </w:rPr>
        <w:t>Actions</w:t>
      </w:r>
      <w:r>
        <w:t xml:space="preserve"> list.</w:t>
      </w:r>
    </w:p>
    <w:p w14:paraId="51C2E1E4" w14:textId="431F33CF" w:rsidR="00317D9D" w:rsidRDefault="00317D9D" w:rsidP="00317D9D">
      <w:pPr>
        <w:pStyle w:val="LabStepScreenshotLevel2"/>
      </w:pPr>
      <w:r>
        <w:drawing>
          <wp:inline distT="0" distB="0" distL="0" distR="0" wp14:anchorId="11F582E3" wp14:editId="7BA9832A">
            <wp:extent cx="3006165" cy="1811087"/>
            <wp:effectExtent l="19050" t="19050" r="2286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b="20676"/>
                    <a:stretch/>
                  </pic:blipFill>
                  <pic:spPr bwMode="auto">
                    <a:xfrm>
                      <a:off x="0" y="0"/>
                      <a:ext cx="3080742" cy="185601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136464" w14:textId="77CC4EAD" w:rsidR="00E37C82" w:rsidRDefault="008B6245" w:rsidP="00E37C82">
      <w:pPr>
        <w:pStyle w:val="LabStepNumberedLevel2"/>
      </w:pPr>
      <w:r>
        <w:lastRenderedPageBreak/>
        <w:t xml:space="preserve">Update the </w:t>
      </w:r>
      <w:r w:rsidRPr="008B6245">
        <w:rPr>
          <w:b/>
        </w:rPr>
        <w:t>Method</w:t>
      </w:r>
      <w:r>
        <w:t xml:space="preserve"> input parameter to </w:t>
      </w:r>
      <w:r w:rsidRPr="008B6245">
        <w:rPr>
          <w:b/>
        </w:rPr>
        <w:t>GET</w:t>
      </w:r>
      <w:r>
        <w:t>.</w:t>
      </w:r>
    </w:p>
    <w:p w14:paraId="1E274C7E" w14:textId="5F099BD3" w:rsidR="00317D9D" w:rsidRDefault="00B950F1" w:rsidP="00317D9D">
      <w:pPr>
        <w:pStyle w:val="LabStepScreenshotLevel2"/>
      </w:pPr>
      <w:r>
        <w:drawing>
          <wp:inline distT="0" distB="0" distL="0" distR="0" wp14:anchorId="2A5A7D0B" wp14:editId="714DACCB">
            <wp:extent cx="3344091" cy="564744"/>
            <wp:effectExtent l="19050" t="19050" r="889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0870" cy="577710"/>
                    </a:xfrm>
                    <a:prstGeom prst="rect">
                      <a:avLst/>
                    </a:prstGeom>
                    <a:noFill/>
                    <a:ln>
                      <a:solidFill>
                        <a:schemeClr val="tx1">
                          <a:lumMod val="50000"/>
                          <a:lumOff val="50000"/>
                        </a:schemeClr>
                      </a:solidFill>
                    </a:ln>
                  </pic:spPr>
                </pic:pic>
              </a:graphicData>
            </a:graphic>
          </wp:inline>
        </w:drawing>
      </w:r>
    </w:p>
    <w:p w14:paraId="0EABC5EC" w14:textId="2636C92D" w:rsidR="00E37C82" w:rsidRDefault="008B6245" w:rsidP="00E37C82">
      <w:pPr>
        <w:pStyle w:val="LabStepNumberedLevel2"/>
      </w:pPr>
      <w:r>
        <w:t xml:space="preserve">Update the </w:t>
      </w:r>
      <w:r w:rsidRPr="008B6245">
        <w:rPr>
          <w:b/>
        </w:rPr>
        <w:t>URI</w:t>
      </w:r>
      <w:r>
        <w:t xml:space="preserve"> parameter with the </w:t>
      </w:r>
      <w:r w:rsidRPr="008B6245">
        <w:rPr>
          <w:b/>
        </w:rPr>
        <w:t>Output</w:t>
      </w:r>
      <w:r>
        <w:t xml:space="preserve"> parameter from the </w:t>
      </w:r>
      <w:r w:rsidRPr="008B6245">
        <w:rPr>
          <w:b/>
        </w:rPr>
        <w:t>REST URL for new Customer</w:t>
      </w:r>
      <w:r>
        <w:t xml:space="preserve"> action.</w:t>
      </w:r>
    </w:p>
    <w:p w14:paraId="62005E2E" w14:textId="356C21E4" w:rsidR="00B950F1" w:rsidRDefault="00B950F1" w:rsidP="00317D9D">
      <w:pPr>
        <w:pStyle w:val="LabStepScreenshotLevel2"/>
      </w:pPr>
      <w:r>
        <w:drawing>
          <wp:inline distT="0" distB="0" distL="0" distR="0" wp14:anchorId="79C1F8C1" wp14:editId="02273D6C">
            <wp:extent cx="4323054" cy="1105647"/>
            <wp:effectExtent l="19050" t="19050" r="2095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810"/>
                    <a:stretch/>
                  </pic:blipFill>
                  <pic:spPr bwMode="auto">
                    <a:xfrm>
                      <a:off x="0" y="0"/>
                      <a:ext cx="4390987" cy="112302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1E2E7E" w14:textId="5F8A9DC3" w:rsidR="008150A8" w:rsidRDefault="008150A8" w:rsidP="00B950F1">
      <w:pPr>
        <w:pStyle w:val="LabStepNumberedLevel2"/>
      </w:pPr>
      <w:r>
        <w:t xml:space="preserve">Once you have updated the two parameters </w:t>
      </w:r>
      <w:r w:rsidRPr="008150A8">
        <w:rPr>
          <w:b/>
        </w:rPr>
        <w:t>Method</w:t>
      </w:r>
      <w:r>
        <w:t xml:space="preserve"> and </w:t>
      </w:r>
      <w:r w:rsidRPr="008150A8">
        <w:rPr>
          <w:b/>
        </w:rPr>
        <w:t>URI</w:t>
      </w:r>
      <w:r>
        <w:t xml:space="preserve">, you have completed the work required for the </w:t>
      </w:r>
      <w:r w:rsidRPr="008150A8">
        <w:rPr>
          <w:b/>
        </w:rPr>
        <w:t>HTTP</w:t>
      </w:r>
      <w:r>
        <w:t xml:space="preserve"> action.</w:t>
      </w:r>
    </w:p>
    <w:p w14:paraId="34A01FBC" w14:textId="29E94B3E" w:rsidR="008150A8" w:rsidRDefault="008150A8" w:rsidP="008150A8">
      <w:pPr>
        <w:pStyle w:val="LabStepScreenshotLevel2"/>
      </w:pPr>
      <w:r>
        <w:drawing>
          <wp:inline distT="0" distB="0" distL="0" distR="0" wp14:anchorId="52C7EADD" wp14:editId="3DE0063A">
            <wp:extent cx="3435531" cy="708919"/>
            <wp:effectExtent l="19050" t="19050" r="1270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9914" cy="726331"/>
                    </a:xfrm>
                    <a:prstGeom prst="rect">
                      <a:avLst/>
                    </a:prstGeom>
                    <a:noFill/>
                    <a:ln>
                      <a:solidFill>
                        <a:schemeClr val="tx1">
                          <a:lumMod val="50000"/>
                          <a:lumOff val="50000"/>
                        </a:schemeClr>
                      </a:solidFill>
                    </a:ln>
                  </pic:spPr>
                </pic:pic>
              </a:graphicData>
            </a:graphic>
          </wp:inline>
        </w:drawing>
      </w:r>
    </w:p>
    <w:p w14:paraId="2D73E2BB" w14:textId="18D112AC" w:rsidR="00B950F1" w:rsidRDefault="00E37C82" w:rsidP="00B950F1">
      <w:pPr>
        <w:pStyle w:val="LabStepNumberedLevel2"/>
      </w:pPr>
      <w:r>
        <w:t>Save</w:t>
      </w:r>
      <w:r w:rsidR="008150A8">
        <w:t xml:space="preserve"> your work by clicking the Save button in the upper right corner.</w:t>
      </w:r>
    </w:p>
    <w:p w14:paraId="1A608B17" w14:textId="589A8D8F" w:rsidR="00B950F1" w:rsidRDefault="00B950F1" w:rsidP="00317D9D">
      <w:pPr>
        <w:pStyle w:val="LabStepScreenshotLevel2"/>
      </w:pPr>
      <w:r>
        <w:drawing>
          <wp:inline distT="0" distB="0" distL="0" distR="0" wp14:anchorId="1DEA2BB6" wp14:editId="54F89967">
            <wp:extent cx="4991846" cy="365760"/>
            <wp:effectExtent l="19050" t="19050" r="1841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6391" cy="369757"/>
                    </a:xfrm>
                    <a:prstGeom prst="rect">
                      <a:avLst/>
                    </a:prstGeom>
                    <a:noFill/>
                    <a:ln>
                      <a:solidFill>
                        <a:schemeClr val="tx1">
                          <a:lumMod val="50000"/>
                          <a:lumOff val="50000"/>
                        </a:schemeClr>
                      </a:solidFill>
                    </a:ln>
                  </pic:spPr>
                </pic:pic>
              </a:graphicData>
            </a:graphic>
          </wp:inline>
        </w:drawing>
      </w:r>
    </w:p>
    <w:p w14:paraId="64D277CE" w14:textId="6BFFBA2C" w:rsidR="00E37C82" w:rsidRDefault="00E37C82" w:rsidP="00E37C82">
      <w:pPr>
        <w:pStyle w:val="LabStepNumbered"/>
      </w:pPr>
      <w:r>
        <w:t>Test</w:t>
      </w:r>
      <w:r w:rsidR="008150A8">
        <w:t xml:space="preserve"> the flow to ensure the HTTP action works properly.</w:t>
      </w:r>
    </w:p>
    <w:p w14:paraId="3C358848" w14:textId="22B873A3" w:rsidR="00E37C82" w:rsidRDefault="008150A8" w:rsidP="00E37C82">
      <w:pPr>
        <w:pStyle w:val="LabStepNumberedLevel2"/>
      </w:pPr>
      <w:r>
        <w:t xml:space="preserve">Click the </w:t>
      </w:r>
      <w:r w:rsidRPr="008150A8">
        <w:rPr>
          <w:b/>
        </w:rPr>
        <w:t>Test</w:t>
      </w:r>
      <w:r>
        <w:t xml:space="preserve"> button in the upper right corner.</w:t>
      </w:r>
    </w:p>
    <w:p w14:paraId="1E2F4510" w14:textId="5D22BB6D" w:rsidR="00B950F1" w:rsidRDefault="00B950F1" w:rsidP="00317D9D">
      <w:pPr>
        <w:pStyle w:val="LabStepScreenshotLevel2"/>
      </w:pPr>
      <w:r>
        <w:drawing>
          <wp:inline distT="0" distB="0" distL="0" distR="0" wp14:anchorId="00392F35" wp14:editId="17E499B9">
            <wp:extent cx="2108835" cy="320040"/>
            <wp:effectExtent l="19050" t="19050" r="2476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8835" cy="320040"/>
                    </a:xfrm>
                    <a:prstGeom prst="rect">
                      <a:avLst/>
                    </a:prstGeom>
                    <a:noFill/>
                    <a:ln>
                      <a:solidFill>
                        <a:schemeClr val="tx1">
                          <a:lumMod val="50000"/>
                          <a:lumOff val="50000"/>
                        </a:schemeClr>
                      </a:solidFill>
                    </a:ln>
                  </pic:spPr>
                </pic:pic>
              </a:graphicData>
            </a:graphic>
          </wp:inline>
        </w:drawing>
      </w:r>
    </w:p>
    <w:p w14:paraId="187D2A47" w14:textId="4324C48A" w:rsidR="00E37C82" w:rsidRDefault="008150A8" w:rsidP="00E37C82">
      <w:pPr>
        <w:pStyle w:val="LabStepNumberedLevel2"/>
      </w:pPr>
      <w:r>
        <w:t xml:space="preserve">Select the </w:t>
      </w:r>
      <w:r w:rsidRPr="008150A8">
        <w:rPr>
          <w:b/>
        </w:rPr>
        <w:t>I'll perform the trigger action</w:t>
      </w:r>
      <w:r>
        <w:t xml:space="preserve"> option and then click </w:t>
      </w:r>
      <w:r w:rsidRPr="008150A8">
        <w:rPr>
          <w:b/>
        </w:rPr>
        <w:t>Test</w:t>
      </w:r>
      <w:r>
        <w:t>.</w:t>
      </w:r>
    </w:p>
    <w:p w14:paraId="5F81F9FB" w14:textId="27C60CBB" w:rsidR="00794F9F" w:rsidRDefault="00794F9F" w:rsidP="00317D9D">
      <w:pPr>
        <w:pStyle w:val="LabStepScreenshotLevel2"/>
      </w:pPr>
      <w:r>
        <w:drawing>
          <wp:inline distT="0" distB="0" distL="0" distR="0" wp14:anchorId="2FD3E862" wp14:editId="7F358374">
            <wp:extent cx="1664593" cy="830729"/>
            <wp:effectExtent l="19050" t="19050" r="1206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7480" cy="837160"/>
                    </a:xfrm>
                    <a:prstGeom prst="rect">
                      <a:avLst/>
                    </a:prstGeom>
                    <a:noFill/>
                    <a:ln>
                      <a:solidFill>
                        <a:schemeClr val="tx1">
                          <a:lumMod val="50000"/>
                          <a:lumOff val="50000"/>
                        </a:schemeClr>
                      </a:solidFill>
                    </a:ln>
                  </pic:spPr>
                </pic:pic>
              </a:graphicData>
            </a:graphic>
          </wp:inline>
        </w:drawing>
      </w:r>
    </w:p>
    <w:p w14:paraId="73E316E8" w14:textId="242B5E8E" w:rsidR="008150A8" w:rsidRDefault="008150A8" w:rsidP="008150A8">
      <w:pPr>
        <w:pStyle w:val="LabStepNumberedLevel2"/>
      </w:pPr>
      <w:r>
        <w:t xml:space="preserve">When prompted with the </w:t>
      </w:r>
      <w:r w:rsidRPr="008150A8">
        <w:rPr>
          <w:b/>
        </w:rPr>
        <w:t>Run flow</w:t>
      </w:r>
      <w:r>
        <w:t xml:space="preserve"> dialog, click the </w:t>
      </w:r>
      <w:r w:rsidRPr="008150A8">
        <w:rPr>
          <w:b/>
        </w:rPr>
        <w:t>Run flow</w:t>
      </w:r>
      <w:r>
        <w:t xml:space="preserve"> button to continue.</w:t>
      </w:r>
    </w:p>
    <w:p w14:paraId="626EDD14" w14:textId="4300FD64" w:rsidR="00794F9F" w:rsidRDefault="00794F9F" w:rsidP="00317D9D">
      <w:pPr>
        <w:pStyle w:val="LabStepScreenshotLevel2"/>
      </w:pPr>
      <w:r>
        <w:drawing>
          <wp:inline distT="0" distB="0" distL="0" distR="0" wp14:anchorId="2C89A88A" wp14:editId="61DD54CE">
            <wp:extent cx="2950597" cy="1051858"/>
            <wp:effectExtent l="19050" t="19050" r="2159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4765" cy="1071168"/>
                    </a:xfrm>
                    <a:prstGeom prst="rect">
                      <a:avLst/>
                    </a:prstGeom>
                    <a:noFill/>
                    <a:ln>
                      <a:solidFill>
                        <a:schemeClr val="tx1">
                          <a:lumMod val="50000"/>
                          <a:lumOff val="50000"/>
                        </a:schemeClr>
                      </a:solidFill>
                    </a:ln>
                  </pic:spPr>
                </pic:pic>
              </a:graphicData>
            </a:graphic>
          </wp:inline>
        </w:drawing>
      </w:r>
    </w:p>
    <w:p w14:paraId="1805AFBC" w14:textId="3203291B" w:rsidR="00E37C82" w:rsidRDefault="008150A8" w:rsidP="00E37C82">
      <w:pPr>
        <w:pStyle w:val="LabStepNumberedLevel2"/>
      </w:pPr>
      <w:r>
        <w:lastRenderedPageBreak/>
        <w:t xml:space="preserve">You should see a dialog indicating the flow has started successfully. Click </w:t>
      </w:r>
      <w:r w:rsidRPr="008150A8">
        <w:rPr>
          <w:b/>
        </w:rPr>
        <w:t>Done</w:t>
      </w:r>
      <w:r>
        <w:t xml:space="preserve"> to continue.</w:t>
      </w:r>
    </w:p>
    <w:p w14:paraId="7B070B1E" w14:textId="73293BFC" w:rsidR="00794F9F" w:rsidRDefault="00794F9F" w:rsidP="00317D9D">
      <w:pPr>
        <w:pStyle w:val="LabStepScreenshotLevel2"/>
      </w:pPr>
      <w:r>
        <w:drawing>
          <wp:inline distT="0" distB="0" distL="0" distR="0" wp14:anchorId="7FA635D3" wp14:editId="2F487EE7">
            <wp:extent cx="2384612" cy="809784"/>
            <wp:effectExtent l="19050" t="19050" r="158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3438" cy="836552"/>
                    </a:xfrm>
                    <a:prstGeom prst="rect">
                      <a:avLst/>
                    </a:prstGeom>
                    <a:noFill/>
                    <a:ln>
                      <a:solidFill>
                        <a:schemeClr val="tx1">
                          <a:lumMod val="50000"/>
                          <a:lumOff val="50000"/>
                        </a:schemeClr>
                      </a:solidFill>
                    </a:ln>
                  </pic:spPr>
                </pic:pic>
              </a:graphicData>
            </a:graphic>
          </wp:inline>
        </w:drawing>
      </w:r>
    </w:p>
    <w:p w14:paraId="0FEF14A2" w14:textId="7C943390" w:rsidR="00E37C82" w:rsidRDefault="00C9494A" w:rsidP="00E37C82">
      <w:pPr>
        <w:pStyle w:val="LabStepNumberedLevel2"/>
      </w:pPr>
      <w:r>
        <w:t>You should new see the run history page for your test run. All actions should have completed successfully.</w:t>
      </w:r>
    </w:p>
    <w:p w14:paraId="104850B2" w14:textId="35AFCC39" w:rsidR="00794F9F" w:rsidRDefault="00794F9F" w:rsidP="00317D9D">
      <w:pPr>
        <w:pStyle w:val="LabStepScreenshotLevel2"/>
      </w:pPr>
      <w:r>
        <w:drawing>
          <wp:inline distT="0" distB="0" distL="0" distR="0" wp14:anchorId="1FD0CB9C" wp14:editId="6F0163FA">
            <wp:extent cx="2850777" cy="1263318"/>
            <wp:effectExtent l="19050" t="19050" r="2603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5754" cy="1274386"/>
                    </a:xfrm>
                    <a:prstGeom prst="rect">
                      <a:avLst/>
                    </a:prstGeom>
                    <a:noFill/>
                    <a:ln>
                      <a:solidFill>
                        <a:schemeClr val="tx1">
                          <a:lumMod val="50000"/>
                          <a:lumOff val="50000"/>
                        </a:schemeClr>
                      </a:solidFill>
                    </a:ln>
                  </pic:spPr>
                </pic:pic>
              </a:graphicData>
            </a:graphic>
          </wp:inline>
        </w:drawing>
      </w:r>
    </w:p>
    <w:p w14:paraId="343A8172" w14:textId="08AEBD14" w:rsidR="00E37C82" w:rsidRDefault="00C9494A" w:rsidP="00E37C82">
      <w:pPr>
        <w:pStyle w:val="LabStepNumberedLevel2"/>
      </w:pPr>
      <w:r>
        <w:t xml:space="preserve">Click on the </w:t>
      </w:r>
      <w:r w:rsidRPr="00C9494A">
        <w:rPr>
          <w:b/>
        </w:rPr>
        <w:t>REST URL for new Customer</w:t>
      </w:r>
      <w:r>
        <w:t xml:space="preserve"> action and inspect its </w:t>
      </w:r>
      <w:r w:rsidRPr="00C9494A">
        <w:rPr>
          <w:b/>
        </w:rPr>
        <w:t>Outputs</w:t>
      </w:r>
      <w:r>
        <w:t xml:space="preserve"> parameter value to see the URL that was used.</w:t>
      </w:r>
    </w:p>
    <w:p w14:paraId="5E583C48" w14:textId="6BB057C5" w:rsidR="00794F9F" w:rsidRDefault="00794F9F" w:rsidP="00317D9D">
      <w:pPr>
        <w:pStyle w:val="LabStepScreenshotLevel2"/>
      </w:pPr>
      <w:r>
        <w:drawing>
          <wp:inline distT="0" distB="0" distL="0" distR="0" wp14:anchorId="64CAA5AB" wp14:editId="4273F139">
            <wp:extent cx="3442447" cy="1911217"/>
            <wp:effectExtent l="19050" t="19050" r="2476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4218" cy="1923304"/>
                    </a:xfrm>
                    <a:prstGeom prst="rect">
                      <a:avLst/>
                    </a:prstGeom>
                    <a:noFill/>
                    <a:ln>
                      <a:solidFill>
                        <a:schemeClr val="tx1">
                          <a:lumMod val="50000"/>
                          <a:lumOff val="50000"/>
                        </a:schemeClr>
                      </a:solidFill>
                    </a:ln>
                  </pic:spPr>
                </pic:pic>
              </a:graphicData>
            </a:graphic>
          </wp:inline>
        </w:drawing>
      </w:r>
    </w:p>
    <w:p w14:paraId="6724080A" w14:textId="020A6B1B" w:rsidR="00E37C82" w:rsidRDefault="00C9494A" w:rsidP="00E37C82">
      <w:pPr>
        <w:pStyle w:val="LabStepNumberedLevel2"/>
      </w:pPr>
      <w:r>
        <w:t>Next, click on the HTTP action to inspect its parameter values.</w:t>
      </w:r>
    </w:p>
    <w:p w14:paraId="479155DE" w14:textId="7AF053E0" w:rsidR="00794F9F" w:rsidRDefault="00794F9F" w:rsidP="00317D9D">
      <w:pPr>
        <w:pStyle w:val="LabStepScreenshotLevel2"/>
      </w:pPr>
      <w:r>
        <w:drawing>
          <wp:inline distT="0" distB="0" distL="0" distR="0" wp14:anchorId="41770028" wp14:editId="2169785B">
            <wp:extent cx="3325610" cy="702310"/>
            <wp:effectExtent l="19050" t="19050" r="2730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t="53432"/>
                    <a:stretch/>
                  </pic:blipFill>
                  <pic:spPr bwMode="auto">
                    <a:xfrm>
                      <a:off x="0" y="0"/>
                      <a:ext cx="3343992" cy="70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CEAC5D" w14:textId="03F57E6A" w:rsidR="00E37C82" w:rsidRDefault="00C9494A" w:rsidP="00E37C82">
      <w:pPr>
        <w:pStyle w:val="LabStepNumberedLevel2"/>
      </w:pPr>
      <w:r>
        <w:t xml:space="preserve">Inspect the </w:t>
      </w:r>
      <w:r w:rsidRPr="00C9494A">
        <w:rPr>
          <w:b/>
        </w:rPr>
        <w:t>Body</w:t>
      </w:r>
      <w:r>
        <w:t xml:space="preserve"> parameter to see the actual JSON content returned by the web service in the HTTP response.</w:t>
      </w:r>
    </w:p>
    <w:p w14:paraId="1A6C8FBA" w14:textId="7BFF529D" w:rsidR="00794F9F" w:rsidRDefault="00794F9F" w:rsidP="00317D9D">
      <w:pPr>
        <w:pStyle w:val="LabStepScreenshotLevel2"/>
      </w:pPr>
      <w:r>
        <w:drawing>
          <wp:inline distT="0" distB="0" distL="0" distR="0" wp14:anchorId="144F1185" wp14:editId="6F6488C7">
            <wp:extent cx="3677603" cy="1320800"/>
            <wp:effectExtent l="19050" t="19050" r="1841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6719" cy="1338440"/>
                    </a:xfrm>
                    <a:prstGeom prst="rect">
                      <a:avLst/>
                    </a:prstGeom>
                    <a:noFill/>
                    <a:ln>
                      <a:solidFill>
                        <a:schemeClr val="tx1">
                          <a:lumMod val="50000"/>
                          <a:lumOff val="50000"/>
                        </a:schemeClr>
                      </a:solidFill>
                    </a:ln>
                  </pic:spPr>
                </pic:pic>
              </a:graphicData>
            </a:graphic>
          </wp:inline>
        </w:drawing>
      </w:r>
    </w:p>
    <w:p w14:paraId="0D115463" w14:textId="3BBC9991" w:rsidR="00C9494A" w:rsidRDefault="00C9494A" w:rsidP="00C9494A">
      <w:pPr>
        <w:pStyle w:val="LabExerciseCallout"/>
      </w:pPr>
      <w:r>
        <w:lastRenderedPageBreak/>
        <w:t>You have now reached the point where your flow is retrieving customer data from a web service. However, you flow is not yet doing anything with the customer data. Over the next few steps you will add a few more actions to parse the JSON result and add a new customer item into a SharePoint list.</w:t>
      </w:r>
    </w:p>
    <w:p w14:paraId="3CA2FE9F" w14:textId="7A32E964" w:rsidR="00E37C82" w:rsidRDefault="00C9494A" w:rsidP="00C9494A">
      <w:pPr>
        <w:pStyle w:val="LabStepNumbered"/>
      </w:pPr>
      <w:r>
        <w:t>Add a new step to parse the JSON returned by the web service.</w:t>
      </w:r>
    </w:p>
    <w:p w14:paraId="0E30A07C" w14:textId="1B2F98F4" w:rsidR="00C9494A" w:rsidRDefault="00C9494A" w:rsidP="00C9494A">
      <w:pPr>
        <w:pStyle w:val="LabStepNumberedLevel2"/>
      </w:pPr>
      <w:r>
        <w:t xml:space="preserve">Click the </w:t>
      </w:r>
      <w:r w:rsidRPr="00C9494A">
        <w:rPr>
          <w:b/>
        </w:rPr>
        <w:t>Edit</w:t>
      </w:r>
      <w:r>
        <w:t xml:space="preserve"> button in the upper right corner to return to edit mode with the flow name </w:t>
      </w:r>
      <w:r w:rsidRPr="00C9494A">
        <w:rPr>
          <w:b/>
        </w:rPr>
        <w:t>Add New Customer flow</w:t>
      </w:r>
      <w:r>
        <w:t>.</w:t>
      </w:r>
    </w:p>
    <w:p w14:paraId="78D1B70D" w14:textId="32E3F5D0" w:rsidR="00F62245" w:rsidRDefault="00F62245" w:rsidP="00317D9D">
      <w:pPr>
        <w:pStyle w:val="LabStepScreenshotLevel2"/>
      </w:pPr>
      <w:r>
        <w:drawing>
          <wp:inline distT="0" distB="0" distL="0" distR="0" wp14:anchorId="7B67FB2E" wp14:editId="414963DC">
            <wp:extent cx="3749040" cy="505033"/>
            <wp:effectExtent l="19050" t="19050" r="2286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627" cy="509423"/>
                    </a:xfrm>
                    <a:prstGeom prst="rect">
                      <a:avLst/>
                    </a:prstGeom>
                    <a:noFill/>
                    <a:ln>
                      <a:solidFill>
                        <a:schemeClr val="tx1">
                          <a:lumMod val="50000"/>
                          <a:lumOff val="50000"/>
                        </a:schemeClr>
                      </a:solidFill>
                    </a:ln>
                  </pic:spPr>
                </pic:pic>
              </a:graphicData>
            </a:graphic>
          </wp:inline>
        </w:drawing>
      </w:r>
    </w:p>
    <w:p w14:paraId="6E59F4A4" w14:textId="3CF7824B" w:rsidR="00E37C82" w:rsidRDefault="00C9494A" w:rsidP="00E37C82">
      <w:pPr>
        <w:pStyle w:val="LabStepNumberedLevel2"/>
      </w:pPr>
      <w:r>
        <w:t xml:space="preserve">Click </w:t>
      </w:r>
      <w:r w:rsidRPr="00C9494A">
        <w:rPr>
          <w:b/>
        </w:rPr>
        <w:t>New Step</w:t>
      </w:r>
      <w:r>
        <w:t xml:space="preserve"> to add a new action below the </w:t>
      </w:r>
      <w:r w:rsidRPr="00C9494A">
        <w:rPr>
          <w:b/>
        </w:rPr>
        <w:t>HTTP</w:t>
      </w:r>
      <w:r>
        <w:t xml:space="preserve"> action.</w:t>
      </w:r>
    </w:p>
    <w:p w14:paraId="40E151E2" w14:textId="13BF4B12" w:rsidR="00F62245" w:rsidRDefault="00F62245" w:rsidP="00317D9D">
      <w:pPr>
        <w:pStyle w:val="LabStepScreenshotLevel2"/>
      </w:pPr>
      <w:r>
        <w:drawing>
          <wp:inline distT="0" distB="0" distL="0" distR="0" wp14:anchorId="1700D4C4" wp14:editId="1D074542">
            <wp:extent cx="2680335" cy="650661"/>
            <wp:effectExtent l="19050" t="19050" r="2476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4362" cy="654066"/>
                    </a:xfrm>
                    <a:prstGeom prst="rect">
                      <a:avLst/>
                    </a:prstGeom>
                    <a:noFill/>
                    <a:ln>
                      <a:solidFill>
                        <a:schemeClr val="tx1">
                          <a:lumMod val="50000"/>
                          <a:lumOff val="50000"/>
                        </a:schemeClr>
                      </a:solidFill>
                    </a:ln>
                  </pic:spPr>
                </pic:pic>
              </a:graphicData>
            </a:graphic>
          </wp:inline>
        </w:drawing>
      </w:r>
    </w:p>
    <w:p w14:paraId="2CAFA8FD" w14:textId="1DA226E7" w:rsidR="00E37C82" w:rsidRDefault="00C9494A" w:rsidP="00E37C82">
      <w:pPr>
        <w:pStyle w:val="LabStepNumberedLevel2"/>
      </w:pPr>
      <w:r>
        <w:t xml:space="preserve">Type </w:t>
      </w:r>
      <w:r w:rsidRPr="00C9494A">
        <w:rPr>
          <w:b/>
        </w:rPr>
        <w:t>JSON</w:t>
      </w:r>
      <w:r>
        <w:t xml:space="preserve"> into the search box and then select the </w:t>
      </w:r>
      <w:r w:rsidRPr="00C9494A">
        <w:rPr>
          <w:b/>
        </w:rPr>
        <w:t>Parse JSON</w:t>
      </w:r>
      <w:r>
        <w:t xml:space="preserve"> action.</w:t>
      </w:r>
    </w:p>
    <w:p w14:paraId="5B69552A" w14:textId="256D2DD3" w:rsidR="00F62245" w:rsidRDefault="00F62245" w:rsidP="00317D9D">
      <w:pPr>
        <w:pStyle w:val="LabStepScreenshotLevel2"/>
      </w:pPr>
      <w:r>
        <w:drawing>
          <wp:inline distT="0" distB="0" distL="0" distR="0" wp14:anchorId="0A3E6F43" wp14:editId="16C7E575">
            <wp:extent cx="2707342" cy="1556047"/>
            <wp:effectExtent l="19050" t="19050" r="1714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6170" cy="1578363"/>
                    </a:xfrm>
                    <a:prstGeom prst="rect">
                      <a:avLst/>
                    </a:prstGeom>
                    <a:noFill/>
                    <a:ln>
                      <a:solidFill>
                        <a:schemeClr val="tx1">
                          <a:lumMod val="50000"/>
                          <a:lumOff val="50000"/>
                        </a:schemeClr>
                      </a:solidFill>
                    </a:ln>
                  </pic:spPr>
                </pic:pic>
              </a:graphicData>
            </a:graphic>
          </wp:inline>
        </w:drawing>
      </w:r>
    </w:p>
    <w:p w14:paraId="6883BFA8" w14:textId="3753BC8A" w:rsidR="00E37C82" w:rsidRDefault="001A679E" w:rsidP="00E37C82">
      <w:pPr>
        <w:pStyle w:val="LabStepNumberedLevel2"/>
      </w:pPr>
      <w:r>
        <w:t xml:space="preserve">The action will be created with a name of Parse JSON. Click the action's context menu and select the </w:t>
      </w:r>
      <w:r w:rsidRPr="001A679E">
        <w:rPr>
          <w:b/>
        </w:rPr>
        <w:t>Rename</w:t>
      </w:r>
      <w:r>
        <w:t xml:space="preserve"> command.</w:t>
      </w:r>
    </w:p>
    <w:p w14:paraId="1C276C38" w14:textId="28A10C93" w:rsidR="00F62245" w:rsidRDefault="00F62245" w:rsidP="00317D9D">
      <w:pPr>
        <w:pStyle w:val="LabStepScreenshotLevel2"/>
      </w:pPr>
      <w:r>
        <w:drawing>
          <wp:inline distT="0" distB="0" distL="0" distR="0" wp14:anchorId="49C5D8BD" wp14:editId="7BCCDAF2">
            <wp:extent cx="4360545" cy="400005"/>
            <wp:effectExtent l="19050" t="19050" r="20955"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0502" cy="403670"/>
                    </a:xfrm>
                    <a:prstGeom prst="rect">
                      <a:avLst/>
                    </a:prstGeom>
                    <a:noFill/>
                    <a:ln>
                      <a:solidFill>
                        <a:schemeClr val="tx1">
                          <a:lumMod val="50000"/>
                          <a:lumOff val="50000"/>
                        </a:schemeClr>
                      </a:solidFill>
                    </a:ln>
                  </pic:spPr>
                </pic:pic>
              </a:graphicData>
            </a:graphic>
          </wp:inline>
        </w:drawing>
      </w:r>
    </w:p>
    <w:p w14:paraId="456C1B86" w14:textId="294BE6FC" w:rsidR="00E37C82" w:rsidRDefault="001A679E" w:rsidP="00E37C82">
      <w:pPr>
        <w:pStyle w:val="LabStepNumberedLevel2"/>
      </w:pPr>
      <w:r>
        <w:t xml:space="preserve">Rename the Parse JSON action to </w:t>
      </w:r>
      <w:r w:rsidRPr="001A679E">
        <w:rPr>
          <w:b/>
        </w:rPr>
        <w:t>Customer Data</w:t>
      </w:r>
      <w:r>
        <w:t>.</w:t>
      </w:r>
    </w:p>
    <w:p w14:paraId="05CB999F" w14:textId="0E295E19" w:rsidR="00F62245" w:rsidRDefault="00F62245" w:rsidP="00317D9D">
      <w:pPr>
        <w:pStyle w:val="LabStepScreenshotLevel2"/>
      </w:pPr>
      <w:r>
        <w:drawing>
          <wp:inline distT="0" distB="0" distL="0" distR="0" wp14:anchorId="3C5C1566" wp14:editId="3DD40357">
            <wp:extent cx="4337685" cy="519928"/>
            <wp:effectExtent l="19050" t="19050" r="571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7807" cy="528333"/>
                    </a:xfrm>
                    <a:prstGeom prst="rect">
                      <a:avLst/>
                    </a:prstGeom>
                    <a:noFill/>
                    <a:ln>
                      <a:solidFill>
                        <a:schemeClr val="tx1">
                          <a:lumMod val="50000"/>
                          <a:lumOff val="50000"/>
                        </a:schemeClr>
                      </a:solidFill>
                    </a:ln>
                  </pic:spPr>
                </pic:pic>
              </a:graphicData>
            </a:graphic>
          </wp:inline>
        </w:drawing>
      </w:r>
    </w:p>
    <w:p w14:paraId="640BA764" w14:textId="48C4D92F" w:rsidR="00E37C82" w:rsidRDefault="001A679E" w:rsidP="00E37C82">
      <w:pPr>
        <w:pStyle w:val="LabStepNumberedLevel2"/>
      </w:pPr>
      <w:r>
        <w:t xml:space="preserve">Update the </w:t>
      </w:r>
      <w:r w:rsidRPr="001A679E">
        <w:rPr>
          <w:b/>
        </w:rPr>
        <w:t>Content</w:t>
      </w:r>
      <w:r>
        <w:t xml:space="preserve"> input parameter of </w:t>
      </w:r>
      <w:r w:rsidRPr="001A679E">
        <w:rPr>
          <w:b/>
        </w:rPr>
        <w:t>Customer Data</w:t>
      </w:r>
      <w:r>
        <w:t xml:space="preserve"> with the </w:t>
      </w:r>
      <w:r w:rsidRPr="001A679E">
        <w:rPr>
          <w:b/>
        </w:rPr>
        <w:t>Body</w:t>
      </w:r>
      <w:r>
        <w:t xml:space="preserve"> output parameter of the </w:t>
      </w:r>
      <w:r w:rsidRPr="001A679E">
        <w:rPr>
          <w:b/>
        </w:rPr>
        <w:t>HTTP</w:t>
      </w:r>
      <w:r>
        <w:t xml:space="preserve"> action.</w:t>
      </w:r>
    </w:p>
    <w:p w14:paraId="167DC046" w14:textId="4540BCCB" w:rsidR="00F62245" w:rsidRDefault="00F62245" w:rsidP="00317D9D">
      <w:pPr>
        <w:pStyle w:val="LabStepScreenshotLevel2"/>
      </w:pPr>
      <w:r>
        <w:drawing>
          <wp:inline distT="0" distB="0" distL="0" distR="0" wp14:anchorId="49E8223D" wp14:editId="28546E4E">
            <wp:extent cx="4858161" cy="1195294"/>
            <wp:effectExtent l="19050" t="19050" r="19050"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4582" cy="1216557"/>
                    </a:xfrm>
                    <a:prstGeom prst="rect">
                      <a:avLst/>
                    </a:prstGeom>
                    <a:noFill/>
                    <a:ln>
                      <a:solidFill>
                        <a:schemeClr val="tx1">
                          <a:lumMod val="50000"/>
                          <a:lumOff val="50000"/>
                        </a:schemeClr>
                      </a:solidFill>
                    </a:ln>
                  </pic:spPr>
                </pic:pic>
              </a:graphicData>
            </a:graphic>
          </wp:inline>
        </w:drawing>
      </w:r>
    </w:p>
    <w:p w14:paraId="5F9790FC" w14:textId="513E5503" w:rsidR="00E37C82" w:rsidRDefault="001A679E" w:rsidP="00E37C82">
      <w:pPr>
        <w:pStyle w:val="LabStepNumberedLevel2"/>
      </w:pPr>
      <w:r>
        <w:lastRenderedPageBreak/>
        <w:t xml:space="preserve">Click on the </w:t>
      </w:r>
      <w:r w:rsidRPr="001A679E">
        <w:rPr>
          <w:b/>
        </w:rPr>
        <w:t>Use sample payload to generate schema</w:t>
      </w:r>
      <w:r>
        <w:t xml:space="preserve"> link at the bottom of the </w:t>
      </w:r>
      <w:r w:rsidRPr="001A679E">
        <w:rPr>
          <w:b/>
        </w:rPr>
        <w:t>Customer Data</w:t>
      </w:r>
      <w:r>
        <w:t xml:space="preserve"> action.</w:t>
      </w:r>
    </w:p>
    <w:p w14:paraId="0E97912C" w14:textId="25E93272" w:rsidR="00E80B5B" w:rsidRDefault="00E80B5B" w:rsidP="00317D9D">
      <w:pPr>
        <w:pStyle w:val="LabStepScreenshotLevel2"/>
      </w:pPr>
      <w:r>
        <w:drawing>
          <wp:inline distT="0" distB="0" distL="0" distR="0" wp14:anchorId="75A4CF0A" wp14:editId="4359FBBE">
            <wp:extent cx="3211076" cy="1458258"/>
            <wp:effectExtent l="19050" t="19050" r="2794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9712" cy="1471263"/>
                    </a:xfrm>
                    <a:prstGeom prst="rect">
                      <a:avLst/>
                    </a:prstGeom>
                    <a:noFill/>
                    <a:ln>
                      <a:solidFill>
                        <a:schemeClr val="tx1">
                          <a:lumMod val="50000"/>
                          <a:lumOff val="50000"/>
                        </a:schemeClr>
                      </a:solidFill>
                    </a:ln>
                  </pic:spPr>
                </pic:pic>
              </a:graphicData>
            </a:graphic>
          </wp:inline>
        </w:drawing>
      </w:r>
    </w:p>
    <w:p w14:paraId="32657ED4" w14:textId="14A12D80" w:rsidR="00E80B5B" w:rsidRDefault="001A679E" w:rsidP="00A57BDE">
      <w:pPr>
        <w:pStyle w:val="LabStepNumberedLevel2"/>
      </w:pPr>
      <w:r>
        <w:t xml:space="preserve">You should be prompted with the </w:t>
      </w:r>
      <w:r w:rsidRPr="001A679E">
        <w:rPr>
          <w:b/>
        </w:rPr>
        <w:t>Enter or paste a sample JSON payload</w:t>
      </w:r>
      <w:r>
        <w:t xml:space="preserve"> dialog as shown in the following screenshot.</w:t>
      </w:r>
    </w:p>
    <w:p w14:paraId="394E64DA" w14:textId="25B86AA3" w:rsidR="00E80B5B" w:rsidRDefault="00E80B5B" w:rsidP="00E80B5B">
      <w:pPr>
        <w:pStyle w:val="LabStepScreenshotLevel2"/>
      </w:pPr>
      <w:r>
        <w:drawing>
          <wp:inline distT="0" distB="0" distL="0" distR="0" wp14:anchorId="0B3D272A" wp14:editId="5434C775">
            <wp:extent cx="2696910" cy="968188"/>
            <wp:effectExtent l="19050" t="19050" r="2730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27462" cy="979156"/>
                    </a:xfrm>
                    <a:prstGeom prst="rect">
                      <a:avLst/>
                    </a:prstGeom>
                    <a:noFill/>
                    <a:ln>
                      <a:solidFill>
                        <a:schemeClr val="tx1">
                          <a:lumMod val="50000"/>
                          <a:lumOff val="50000"/>
                        </a:schemeClr>
                      </a:solidFill>
                    </a:ln>
                  </pic:spPr>
                </pic:pic>
              </a:graphicData>
            </a:graphic>
          </wp:inline>
        </w:drawing>
      </w:r>
    </w:p>
    <w:p w14:paraId="68ECEB49" w14:textId="6E051024" w:rsidR="00317D9D" w:rsidRDefault="001A679E" w:rsidP="00A57BDE">
      <w:pPr>
        <w:pStyle w:val="LabStepNumberedLevel2"/>
      </w:pPr>
      <w:r>
        <w:t>Copy the following JSON content with customer data into the clipboard.</w:t>
      </w:r>
    </w:p>
    <w:p w14:paraId="2285967B" w14:textId="77777777" w:rsidR="00E80B5B" w:rsidRDefault="00E80B5B" w:rsidP="00E80B5B">
      <w:pPr>
        <w:pStyle w:val="LabStepCodeBlockLevel2"/>
      </w:pPr>
      <w:r>
        <w:t>{</w:t>
      </w:r>
    </w:p>
    <w:p w14:paraId="79EAA8EC" w14:textId="77777777" w:rsidR="00E80B5B" w:rsidRDefault="00E80B5B" w:rsidP="00E80B5B">
      <w:pPr>
        <w:pStyle w:val="LabStepCodeBlockLevel2"/>
      </w:pPr>
      <w:r>
        <w:t xml:space="preserve">  "CustomerId": 47,</w:t>
      </w:r>
    </w:p>
    <w:p w14:paraId="3A5F6770" w14:textId="77777777" w:rsidR="00E80B5B" w:rsidRDefault="00E80B5B" w:rsidP="00E80B5B">
      <w:pPr>
        <w:pStyle w:val="LabStepCodeBlockLevel2"/>
      </w:pPr>
      <w:r>
        <w:t xml:space="preserve">  "FirstName": "Cordell",</w:t>
      </w:r>
    </w:p>
    <w:p w14:paraId="790FF758" w14:textId="77777777" w:rsidR="00E80B5B" w:rsidRDefault="00E80B5B" w:rsidP="00E80B5B">
      <w:pPr>
        <w:pStyle w:val="LabStepCodeBlockLevel2"/>
      </w:pPr>
      <w:r>
        <w:t xml:space="preserve">  "LastName": "Bridges",</w:t>
      </w:r>
    </w:p>
    <w:p w14:paraId="7490EBFE" w14:textId="77777777" w:rsidR="00E80B5B" w:rsidRDefault="00E80B5B" w:rsidP="00E80B5B">
      <w:pPr>
        <w:pStyle w:val="LabStepCodeBlockLevel2"/>
      </w:pPr>
      <w:r>
        <w:t xml:space="preserve">  "Company": "Massive Dynamic",</w:t>
      </w:r>
    </w:p>
    <w:p w14:paraId="76BA6761" w14:textId="77777777" w:rsidR="00E80B5B" w:rsidRDefault="00E80B5B" w:rsidP="00E80B5B">
      <w:pPr>
        <w:pStyle w:val="LabStepCodeBlockLevel2"/>
      </w:pPr>
      <w:r>
        <w:t xml:space="preserve">  "EmailAddress": "Cordell.Bridges@MassiveDynamic.com",</w:t>
      </w:r>
    </w:p>
    <w:p w14:paraId="681CFB08" w14:textId="77777777" w:rsidR="00E80B5B" w:rsidRDefault="00E80B5B" w:rsidP="00E80B5B">
      <w:pPr>
        <w:pStyle w:val="LabStepCodeBlockLevel2"/>
      </w:pPr>
      <w:r>
        <w:t xml:space="preserve">  "WorkPhone": "1(803)444-5555",</w:t>
      </w:r>
    </w:p>
    <w:p w14:paraId="3AD7596B" w14:textId="77777777" w:rsidR="00E80B5B" w:rsidRDefault="00E80B5B" w:rsidP="00E80B5B">
      <w:pPr>
        <w:pStyle w:val="LabStepCodeBlockLevel2"/>
      </w:pPr>
      <w:r>
        <w:t xml:space="preserve">  "HomePhone": "1(803)111-8888",</w:t>
      </w:r>
    </w:p>
    <w:p w14:paraId="728E2CD8" w14:textId="77777777" w:rsidR="00E80B5B" w:rsidRDefault="00E80B5B" w:rsidP="00E80B5B">
      <w:pPr>
        <w:pStyle w:val="LabStepCodeBlockLevel2"/>
      </w:pPr>
      <w:r>
        <w:t xml:space="preserve">  "Address": "2019 Power Platform Avenue",</w:t>
      </w:r>
    </w:p>
    <w:p w14:paraId="535B458A" w14:textId="77777777" w:rsidR="00E80B5B" w:rsidRDefault="00E80B5B" w:rsidP="00E80B5B">
      <w:pPr>
        <w:pStyle w:val="LabStepCodeBlockLevel2"/>
      </w:pPr>
      <w:r>
        <w:t xml:space="preserve">  "City": "Tampa",</w:t>
      </w:r>
    </w:p>
    <w:p w14:paraId="6F87AEB3" w14:textId="18D337D6" w:rsidR="00E80B5B" w:rsidRDefault="00E80B5B" w:rsidP="00E80B5B">
      <w:pPr>
        <w:pStyle w:val="LabStepCodeBlockLevel2"/>
      </w:pPr>
      <w:r>
        <w:t xml:space="preserve">  "State": "FL",</w:t>
      </w:r>
    </w:p>
    <w:p w14:paraId="4345F4A0" w14:textId="77777777" w:rsidR="00E80B5B" w:rsidRDefault="00E80B5B" w:rsidP="00E80B5B">
      <w:pPr>
        <w:pStyle w:val="LabStepCodeBlockLevel2"/>
      </w:pPr>
      <w:r>
        <w:t xml:space="preserve">  "Zipcode": "11111"</w:t>
      </w:r>
    </w:p>
    <w:p w14:paraId="226724CE" w14:textId="6DC671AB" w:rsidR="00E80B5B" w:rsidRDefault="00E80B5B" w:rsidP="00E80B5B">
      <w:pPr>
        <w:pStyle w:val="LabStepCodeBlockLevel2"/>
      </w:pPr>
      <w:r>
        <w:t>}</w:t>
      </w:r>
    </w:p>
    <w:p w14:paraId="3AD3A4C1" w14:textId="2F36D02D" w:rsidR="00F62245" w:rsidRDefault="001A679E" w:rsidP="00A57BDE">
      <w:pPr>
        <w:pStyle w:val="LabStepNumberedLevel2"/>
      </w:pPr>
      <w:r>
        <w:t xml:space="preserve">Paste the contents of the clipboard into the </w:t>
      </w:r>
      <w:r w:rsidRPr="001A679E">
        <w:rPr>
          <w:b/>
        </w:rPr>
        <w:t>Enter or paste a sample JSON payload</w:t>
      </w:r>
      <w:r>
        <w:t xml:space="preserve"> dialog and then click </w:t>
      </w:r>
      <w:r w:rsidRPr="001A679E">
        <w:rPr>
          <w:b/>
        </w:rPr>
        <w:t>Done</w:t>
      </w:r>
      <w:r>
        <w:t>.</w:t>
      </w:r>
    </w:p>
    <w:p w14:paraId="19EBF935" w14:textId="243D8B83" w:rsidR="00E80B5B" w:rsidRDefault="00E80B5B" w:rsidP="00E80B5B">
      <w:pPr>
        <w:pStyle w:val="LabStepScreenshotLevel2"/>
      </w:pPr>
      <w:r>
        <w:drawing>
          <wp:inline distT="0" distB="0" distL="0" distR="0" wp14:anchorId="2FB56C02" wp14:editId="41CD720E">
            <wp:extent cx="3282985" cy="1183341"/>
            <wp:effectExtent l="19050" t="19050" r="1270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36004" cy="1202451"/>
                    </a:xfrm>
                    <a:prstGeom prst="rect">
                      <a:avLst/>
                    </a:prstGeom>
                    <a:noFill/>
                    <a:ln>
                      <a:solidFill>
                        <a:schemeClr val="tx1">
                          <a:lumMod val="50000"/>
                          <a:lumOff val="50000"/>
                        </a:schemeClr>
                      </a:solidFill>
                    </a:ln>
                  </pic:spPr>
                </pic:pic>
              </a:graphicData>
            </a:graphic>
          </wp:inline>
        </w:drawing>
      </w:r>
    </w:p>
    <w:p w14:paraId="32685A25" w14:textId="37268130" w:rsidR="00E80B5B" w:rsidRDefault="001A679E" w:rsidP="00A57BDE">
      <w:pPr>
        <w:pStyle w:val="LabStepNumberedLevel2"/>
      </w:pPr>
      <w:r>
        <w:t>Once you've provided the sample JSON data, you should be able to see a new schema has been automatically generated.</w:t>
      </w:r>
    </w:p>
    <w:p w14:paraId="39E52F56" w14:textId="6FD4C124" w:rsidR="00E80B5B" w:rsidRDefault="00E80B5B" w:rsidP="00E80B5B">
      <w:pPr>
        <w:pStyle w:val="LabStepScreenshotLevel2"/>
      </w:pPr>
      <w:r>
        <w:drawing>
          <wp:inline distT="0" distB="0" distL="0" distR="0" wp14:anchorId="3FB63577" wp14:editId="311AAF4A">
            <wp:extent cx="2061884" cy="1004047"/>
            <wp:effectExtent l="19050" t="19050" r="14605"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850" cy="1021074"/>
                    </a:xfrm>
                    <a:prstGeom prst="rect">
                      <a:avLst/>
                    </a:prstGeom>
                    <a:noFill/>
                    <a:ln>
                      <a:solidFill>
                        <a:schemeClr val="tx1">
                          <a:lumMod val="50000"/>
                          <a:lumOff val="50000"/>
                        </a:schemeClr>
                      </a:solidFill>
                    </a:ln>
                  </pic:spPr>
                </pic:pic>
              </a:graphicData>
            </a:graphic>
          </wp:inline>
        </w:drawing>
      </w:r>
    </w:p>
    <w:p w14:paraId="69ABDFB5" w14:textId="48690049" w:rsidR="00B9015D" w:rsidRDefault="00B9015D" w:rsidP="00B9015D">
      <w:pPr>
        <w:pStyle w:val="LabExerciseCallout"/>
      </w:pPr>
      <w:r>
        <w:lastRenderedPageBreak/>
        <w:t xml:space="preserve">Now that you have added an action to parse the JSON result with the customer data, you are now ready to add the final action to your flow which will create a new SharePoint list item using the customer data returned from the web service. </w:t>
      </w:r>
    </w:p>
    <w:p w14:paraId="66961E1A" w14:textId="21B0CE5A" w:rsidR="00B9015D" w:rsidRPr="00B9015D" w:rsidRDefault="00B9015D" w:rsidP="00B9015D">
      <w:pPr>
        <w:pStyle w:val="LabExerciseCallout"/>
      </w:pPr>
      <w:r>
        <w:t xml:space="preserve">This lab assumes you have completed the earlier PowerApps labs and you have a SharePoint Online site in which you have already created a list named </w:t>
      </w:r>
      <w:r w:rsidRPr="00B9015D">
        <w:rPr>
          <w:b/>
        </w:rPr>
        <w:t>Customers</w:t>
      </w:r>
      <w:r>
        <w:t xml:space="preserve">. If you have not already created the </w:t>
      </w:r>
      <w:r w:rsidRPr="00B9015D">
        <w:rPr>
          <w:b/>
        </w:rPr>
        <w:t>Customers</w:t>
      </w:r>
      <w:r>
        <w:t xml:space="preserve"> list, you should return to </w:t>
      </w:r>
      <w:r w:rsidRPr="00B9015D">
        <w:rPr>
          <w:b/>
        </w:rPr>
        <w:t>Lab 2: Building a Data-driven Canvas App</w:t>
      </w:r>
      <w:r>
        <w:t xml:space="preserve"> and complete </w:t>
      </w:r>
      <w:r w:rsidRPr="00B9015D">
        <w:rPr>
          <w:b/>
        </w:rPr>
        <w:t>Exercise 1: Create a SharePoint List to Store Customer Data</w:t>
      </w:r>
      <w:r>
        <w:t>.</w:t>
      </w:r>
    </w:p>
    <w:p w14:paraId="0A763F21" w14:textId="4A6DC699" w:rsidR="001A679E" w:rsidRDefault="001A679E" w:rsidP="001A679E">
      <w:pPr>
        <w:pStyle w:val="LabStepNumbered"/>
      </w:pPr>
      <w:r>
        <w:t>Add a new action to create a new SharePoint list item using the customer data.</w:t>
      </w:r>
    </w:p>
    <w:p w14:paraId="5002691B" w14:textId="291F7CC2" w:rsidR="00E37C82" w:rsidRDefault="00B9015D" w:rsidP="00E37C82">
      <w:pPr>
        <w:pStyle w:val="LabStepNumberedLevel2"/>
      </w:pPr>
      <w:r>
        <w:t xml:space="preserve">Click </w:t>
      </w:r>
      <w:r w:rsidRPr="00B9015D">
        <w:rPr>
          <w:b/>
        </w:rPr>
        <w:t>New Step</w:t>
      </w:r>
      <w:r>
        <w:t xml:space="preserve"> to add a new action below the </w:t>
      </w:r>
      <w:r w:rsidRPr="00B9015D">
        <w:rPr>
          <w:b/>
        </w:rPr>
        <w:t>Customer Data</w:t>
      </w:r>
      <w:r>
        <w:t xml:space="preserve"> action.</w:t>
      </w:r>
    </w:p>
    <w:p w14:paraId="3E920DBE" w14:textId="527E505C" w:rsidR="00E80B5B" w:rsidRDefault="00E80B5B" w:rsidP="00E80B5B">
      <w:pPr>
        <w:pStyle w:val="LabStepScreenshotLevel2"/>
      </w:pPr>
      <w:r>
        <w:drawing>
          <wp:inline distT="0" distB="0" distL="0" distR="0" wp14:anchorId="258AC38A" wp14:editId="6E179905">
            <wp:extent cx="2181412" cy="496603"/>
            <wp:effectExtent l="19050" t="19050" r="28575" b="177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6586" cy="518270"/>
                    </a:xfrm>
                    <a:prstGeom prst="rect">
                      <a:avLst/>
                    </a:prstGeom>
                    <a:noFill/>
                    <a:ln>
                      <a:solidFill>
                        <a:schemeClr val="tx1">
                          <a:lumMod val="50000"/>
                          <a:lumOff val="50000"/>
                        </a:schemeClr>
                      </a:solidFill>
                    </a:ln>
                  </pic:spPr>
                </pic:pic>
              </a:graphicData>
            </a:graphic>
          </wp:inline>
        </w:drawing>
      </w:r>
    </w:p>
    <w:p w14:paraId="52DDBF2C" w14:textId="4EC006B0" w:rsidR="00E37C82" w:rsidRDefault="00B9015D" w:rsidP="00E37C82">
      <w:pPr>
        <w:pStyle w:val="LabStepNumberedLevel2"/>
      </w:pPr>
      <w:r>
        <w:t xml:space="preserve">Type </w:t>
      </w:r>
      <w:r w:rsidRPr="00B9015D">
        <w:rPr>
          <w:b/>
        </w:rPr>
        <w:t>SharePoint Create Item</w:t>
      </w:r>
      <w:r>
        <w:t xml:space="preserve"> into the search box and then select the </w:t>
      </w:r>
      <w:r w:rsidRPr="00B9015D">
        <w:rPr>
          <w:b/>
        </w:rPr>
        <w:t>Create Item</w:t>
      </w:r>
      <w:r>
        <w:t xml:space="preserve"> action from the </w:t>
      </w:r>
      <w:r w:rsidRPr="00B9015D">
        <w:rPr>
          <w:b/>
        </w:rPr>
        <w:t>SharePoint</w:t>
      </w:r>
      <w:r>
        <w:t xml:space="preserve"> connector.</w:t>
      </w:r>
    </w:p>
    <w:p w14:paraId="084D7BBA" w14:textId="5CD25259" w:rsidR="00E80B5B" w:rsidRDefault="00E80B5B" w:rsidP="00E80B5B">
      <w:pPr>
        <w:pStyle w:val="LabStepScreenshotLevel2"/>
      </w:pPr>
      <w:r>
        <w:drawing>
          <wp:inline distT="0" distB="0" distL="0" distR="0" wp14:anchorId="20EA9DCD" wp14:editId="62C2FC89">
            <wp:extent cx="2504142" cy="1430939"/>
            <wp:effectExtent l="19050" t="19050" r="1079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100" cy="1472629"/>
                    </a:xfrm>
                    <a:prstGeom prst="rect">
                      <a:avLst/>
                    </a:prstGeom>
                    <a:noFill/>
                    <a:ln>
                      <a:solidFill>
                        <a:schemeClr val="tx1">
                          <a:lumMod val="50000"/>
                          <a:lumOff val="50000"/>
                        </a:schemeClr>
                      </a:solidFill>
                    </a:ln>
                  </pic:spPr>
                </pic:pic>
              </a:graphicData>
            </a:graphic>
          </wp:inline>
        </w:drawing>
      </w:r>
    </w:p>
    <w:p w14:paraId="0BADF5AE" w14:textId="0A48539A" w:rsidR="00E37C82" w:rsidRDefault="00B9015D" w:rsidP="00E37C82">
      <w:pPr>
        <w:pStyle w:val="LabStepNumberedLevel2"/>
      </w:pPr>
      <w:r>
        <w:t xml:space="preserve">Update the parameters named </w:t>
      </w:r>
      <w:r w:rsidRPr="00B9015D">
        <w:rPr>
          <w:b/>
        </w:rPr>
        <w:t>Site Address</w:t>
      </w:r>
      <w:r>
        <w:t xml:space="preserve"> and </w:t>
      </w:r>
      <w:r w:rsidRPr="00B9015D">
        <w:rPr>
          <w:b/>
        </w:rPr>
        <w:t>List Name</w:t>
      </w:r>
      <w:r>
        <w:t xml:space="preserve"> to reference the </w:t>
      </w:r>
      <w:r w:rsidRPr="00354BF9">
        <w:rPr>
          <w:b/>
        </w:rPr>
        <w:t>Customers</w:t>
      </w:r>
      <w:r>
        <w:t xml:space="preserve"> list you created </w:t>
      </w:r>
      <w:r w:rsidR="00354BF9">
        <w:t xml:space="preserve">in an </w:t>
      </w:r>
      <w:r>
        <w:t>earlier lab.</w:t>
      </w:r>
    </w:p>
    <w:p w14:paraId="726D1569" w14:textId="079E2503" w:rsidR="004764EC" w:rsidRDefault="004764EC" w:rsidP="00E80B5B">
      <w:pPr>
        <w:pStyle w:val="LabStepScreenshotLevel2"/>
      </w:pPr>
      <w:r>
        <w:drawing>
          <wp:inline distT="0" distB="0" distL="0" distR="0" wp14:anchorId="38FFC665" wp14:editId="5DA7DA59">
            <wp:extent cx="3609789" cy="737670"/>
            <wp:effectExtent l="19050" t="19050" r="1016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2904" cy="762829"/>
                    </a:xfrm>
                    <a:prstGeom prst="rect">
                      <a:avLst/>
                    </a:prstGeom>
                    <a:noFill/>
                    <a:ln>
                      <a:solidFill>
                        <a:schemeClr val="tx1">
                          <a:lumMod val="50000"/>
                          <a:lumOff val="50000"/>
                        </a:schemeClr>
                      </a:solidFill>
                    </a:ln>
                  </pic:spPr>
                </pic:pic>
              </a:graphicData>
            </a:graphic>
          </wp:inline>
        </w:drawing>
      </w:r>
    </w:p>
    <w:p w14:paraId="7D0080B7" w14:textId="3D8DEB24" w:rsidR="00E80B5B" w:rsidRDefault="00354BF9" w:rsidP="00A57BDE">
      <w:pPr>
        <w:pStyle w:val="LabStepNumberedLevel2"/>
      </w:pPr>
      <w:r>
        <w:t>Map all the fields from the Customer Data action to columns in the SharePoint list as shown in the following screenshot.</w:t>
      </w:r>
    </w:p>
    <w:p w14:paraId="0F00EBA5" w14:textId="1F023F60" w:rsidR="004764EC" w:rsidRDefault="00DE1784" w:rsidP="00DE1784">
      <w:pPr>
        <w:pStyle w:val="LabStepScreenshotLevel2"/>
      </w:pPr>
      <w:r>
        <w:drawing>
          <wp:inline distT="0" distB="0" distL="0" distR="0" wp14:anchorId="4072EF35" wp14:editId="7FD7A487">
            <wp:extent cx="4500283" cy="2516153"/>
            <wp:effectExtent l="19050" t="19050" r="14605"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0795" cy="2594715"/>
                    </a:xfrm>
                    <a:prstGeom prst="rect">
                      <a:avLst/>
                    </a:prstGeom>
                    <a:noFill/>
                    <a:ln>
                      <a:solidFill>
                        <a:schemeClr val="tx1">
                          <a:lumMod val="50000"/>
                          <a:lumOff val="50000"/>
                        </a:schemeClr>
                      </a:solidFill>
                    </a:ln>
                  </pic:spPr>
                </pic:pic>
              </a:graphicData>
            </a:graphic>
          </wp:inline>
        </w:drawing>
      </w:r>
    </w:p>
    <w:p w14:paraId="440AD951" w14:textId="5A9AF1E1" w:rsidR="00E80B5B" w:rsidRDefault="00DE1784" w:rsidP="00A57BDE">
      <w:pPr>
        <w:pStyle w:val="LabStepNumberedLevel2"/>
      </w:pPr>
      <w:r>
        <w:t>Save</w:t>
      </w:r>
      <w:r w:rsidR="007C563A">
        <w:t xml:space="preserve"> your changes by clicking the Save button in the upper right corner.</w:t>
      </w:r>
    </w:p>
    <w:p w14:paraId="5E58EF1B" w14:textId="28AF316C" w:rsidR="00DE1784" w:rsidRDefault="00DE1784" w:rsidP="00DE1784">
      <w:pPr>
        <w:pStyle w:val="LabStepNumbered"/>
      </w:pPr>
      <w:r>
        <w:lastRenderedPageBreak/>
        <w:t>Test</w:t>
      </w:r>
      <w:r w:rsidR="007C563A">
        <w:t xml:space="preserve"> your work.</w:t>
      </w:r>
    </w:p>
    <w:p w14:paraId="225346D2" w14:textId="08745156" w:rsidR="00DE1784" w:rsidRDefault="007C563A" w:rsidP="00DE1784">
      <w:pPr>
        <w:pStyle w:val="LabStepNumberedLevel2"/>
      </w:pPr>
      <w:r>
        <w:t>Click Test in the upper right corner to start a test run of your flow.</w:t>
      </w:r>
    </w:p>
    <w:p w14:paraId="7160F4E1" w14:textId="32FD446E" w:rsidR="007C563A" w:rsidRDefault="007C563A" w:rsidP="00DE1784">
      <w:pPr>
        <w:pStyle w:val="LabStepNumberedLevel2"/>
      </w:pPr>
      <w:r>
        <w:t xml:space="preserve">When prompted with the </w:t>
      </w:r>
      <w:r w:rsidRPr="007C563A">
        <w:rPr>
          <w:b/>
        </w:rPr>
        <w:t>Run flow</w:t>
      </w:r>
      <w:r>
        <w:t xml:space="preserve"> dialog, click </w:t>
      </w:r>
      <w:r w:rsidRPr="007C563A">
        <w:rPr>
          <w:b/>
        </w:rPr>
        <w:t>Continue</w:t>
      </w:r>
      <w:r>
        <w:t xml:space="preserve"> to grant access to the </w:t>
      </w:r>
      <w:r w:rsidRPr="007C563A">
        <w:rPr>
          <w:b/>
        </w:rPr>
        <w:t>SharePoint</w:t>
      </w:r>
      <w:r>
        <w:t xml:space="preserve"> connector.</w:t>
      </w:r>
    </w:p>
    <w:p w14:paraId="7702C9E3" w14:textId="5B160D25" w:rsidR="00DE1784" w:rsidRDefault="00DE1784" w:rsidP="00DE1784">
      <w:pPr>
        <w:pStyle w:val="LabStepScreenshotLevel2"/>
      </w:pPr>
      <w:r>
        <w:drawing>
          <wp:inline distT="0" distB="0" distL="0" distR="0" wp14:anchorId="19F810D5" wp14:editId="610A96E3">
            <wp:extent cx="2468241" cy="1238777"/>
            <wp:effectExtent l="19050" t="19050" r="2794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83201" cy="1246285"/>
                    </a:xfrm>
                    <a:prstGeom prst="rect">
                      <a:avLst/>
                    </a:prstGeom>
                    <a:noFill/>
                    <a:ln>
                      <a:solidFill>
                        <a:schemeClr val="tx1">
                          <a:lumMod val="50000"/>
                          <a:lumOff val="50000"/>
                        </a:schemeClr>
                      </a:solidFill>
                    </a:ln>
                  </pic:spPr>
                </pic:pic>
              </a:graphicData>
            </a:graphic>
          </wp:inline>
        </w:drawing>
      </w:r>
    </w:p>
    <w:p w14:paraId="78032984" w14:textId="4C307730" w:rsidR="00E37C82" w:rsidRDefault="007C563A" w:rsidP="00E37C82">
      <w:pPr>
        <w:pStyle w:val="LabStepNumberedLevel2"/>
      </w:pPr>
      <w:r>
        <w:t xml:space="preserve">Click </w:t>
      </w:r>
      <w:r w:rsidRPr="007C563A">
        <w:rPr>
          <w:b/>
        </w:rPr>
        <w:t>Run flow</w:t>
      </w:r>
      <w:r>
        <w:t xml:space="preserve"> to begin the test run.</w:t>
      </w:r>
    </w:p>
    <w:p w14:paraId="39F507EC" w14:textId="58D75674" w:rsidR="00DE1784" w:rsidRDefault="00DE1784" w:rsidP="00DE1784">
      <w:pPr>
        <w:pStyle w:val="LabStepScreenshotLevel2"/>
      </w:pPr>
      <w:r>
        <w:drawing>
          <wp:inline distT="0" distB="0" distL="0" distR="0" wp14:anchorId="6313528C" wp14:editId="649C6801">
            <wp:extent cx="3375660" cy="1432902"/>
            <wp:effectExtent l="19050" t="19050" r="1524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1641" cy="1443931"/>
                    </a:xfrm>
                    <a:prstGeom prst="rect">
                      <a:avLst/>
                    </a:prstGeom>
                    <a:noFill/>
                    <a:ln>
                      <a:solidFill>
                        <a:schemeClr val="tx1">
                          <a:lumMod val="50000"/>
                          <a:lumOff val="50000"/>
                        </a:schemeClr>
                      </a:solidFill>
                    </a:ln>
                  </pic:spPr>
                </pic:pic>
              </a:graphicData>
            </a:graphic>
          </wp:inline>
        </w:drawing>
      </w:r>
    </w:p>
    <w:p w14:paraId="581C74CF" w14:textId="7D9EE10E" w:rsidR="006A50D2" w:rsidRDefault="007C563A" w:rsidP="00E37C82">
      <w:pPr>
        <w:pStyle w:val="LabStepNumberedLevel2"/>
      </w:pPr>
      <w:r>
        <w:t xml:space="preserve">When you see the dialog indicating your flow has started successfully, click </w:t>
      </w:r>
      <w:r w:rsidRPr="007C563A">
        <w:rPr>
          <w:b/>
        </w:rPr>
        <w:t>Done</w:t>
      </w:r>
      <w:r>
        <w:t>.</w:t>
      </w:r>
    </w:p>
    <w:p w14:paraId="3A89177E" w14:textId="56D3701B" w:rsidR="006A50D2" w:rsidRDefault="006A50D2" w:rsidP="00DE1784">
      <w:pPr>
        <w:pStyle w:val="LabStepScreenshotLevel2"/>
      </w:pPr>
      <w:r>
        <w:drawing>
          <wp:inline distT="0" distB="0" distL="0" distR="0" wp14:anchorId="16A37017" wp14:editId="67E3FDE8">
            <wp:extent cx="3376246" cy="1113043"/>
            <wp:effectExtent l="19050" t="19050" r="15240" b="114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0770" cy="1121128"/>
                    </a:xfrm>
                    <a:prstGeom prst="rect">
                      <a:avLst/>
                    </a:prstGeom>
                    <a:noFill/>
                    <a:ln>
                      <a:solidFill>
                        <a:schemeClr val="tx1">
                          <a:lumMod val="50000"/>
                          <a:lumOff val="50000"/>
                        </a:schemeClr>
                      </a:solidFill>
                    </a:ln>
                  </pic:spPr>
                </pic:pic>
              </a:graphicData>
            </a:graphic>
          </wp:inline>
        </w:drawing>
      </w:r>
    </w:p>
    <w:p w14:paraId="08809919" w14:textId="0A73F85D" w:rsidR="00E37C82" w:rsidRDefault="007C563A" w:rsidP="00E37C82">
      <w:pPr>
        <w:pStyle w:val="LabStepNumberedLevel2"/>
      </w:pPr>
      <w:r>
        <w:t xml:space="preserve">Examine the run history and verify that all actions completed successfully including the </w:t>
      </w:r>
      <w:r w:rsidRPr="007C563A">
        <w:rPr>
          <w:b/>
        </w:rPr>
        <w:t>Add Customer to SharePoint</w:t>
      </w:r>
      <w:r>
        <w:t xml:space="preserve"> action.</w:t>
      </w:r>
    </w:p>
    <w:p w14:paraId="676805E1" w14:textId="207BC07D" w:rsidR="006A50D2" w:rsidRDefault="006A50D2" w:rsidP="00DE1784">
      <w:pPr>
        <w:pStyle w:val="LabStepScreenshotLevel2"/>
      </w:pPr>
      <w:r>
        <w:drawing>
          <wp:inline distT="0" distB="0" distL="0" distR="0" wp14:anchorId="077AF4CC" wp14:editId="52F07ED8">
            <wp:extent cx="4121544" cy="2300941"/>
            <wp:effectExtent l="19050" t="19050" r="12700" b="234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0175" cy="2333673"/>
                    </a:xfrm>
                    <a:prstGeom prst="rect">
                      <a:avLst/>
                    </a:prstGeom>
                    <a:noFill/>
                    <a:ln>
                      <a:solidFill>
                        <a:schemeClr val="tx1">
                          <a:lumMod val="50000"/>
                          <a:lumOff val="50000"/>
                        </a:schemeClr>
                      </a:solidFill>
                    </a:ln>
                  </pic:spPr>
                </pic:pic>
              </a:graphicData>
            </a:graphic>
          </wp:inline>
        </w:drawing>
      </w:r>
    </w:p>
    <w:p w14:paraId="5F6CA5D5" w14:textId="6EEAC6BF" w:rsidR="007C563A" w:rsidRDefault="007C563A" w:rsidP="007C563A">
      <w:pPr>
        <w:pStyle w:val="LabStepNumbered"/>
      </w:pPr>
      <w:r>
        <w:lastRenderedPageBreak/>
        <w:t>Run the flow outside the flow editing environment.</w:t>
      </w:r>
    </w:p>
    <w:p w14:paraId="46943C86" w14:textId="293CC6BB" w:rsidR="00E37C82" w:rsidRDefault="007C563A" w:rsidP="00E37C82">
      <w:pPr>
        <w:pStyle w:val="LabStepNumberedLevel2"/>
      </w:pPr>
      <w:r>
        <w:t xml:space="preserve">Return to the </w:t>
      </w:r>
      <w:r w:rsidRPr="007C563A">
        <w:rPr>
          <w:b/>
        </w:rPr>
        <w:t>My flows</w:t>
      </w:r>
      <w:r>
        <w:t xml:space="preserve"> list in the Flow portal.</w:t>
      </w:r>
    </w:p>
    <w:p w14:paraId="1BA0AF0E" w14:textId="56138325" w:rsidR="00AC3B71" w:rsidRDefault="00AC3B71" w:rsidP="00AC3B71">
      <w:pPr>
        <w:pStyle w:val="LabStepScreenshotLevel2"/>
      </w:pPr>
      <w:r>
        <w:drawing>
          <wp:inline distT="0" distB="0" distL="0" distR="0" wp14:anchorId="7DB64FAA" wp14:editId="54B13B1F">
            <wp:extent cx="881106" cy="1093694"/>
            <wp:effectExtent l="19050" t="19050" r="1460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93759" cy="1109400"/>
                    </a:xfrm>
                    <a:prstGeom prst="rect">
                      <a:avLst/>
                    </a:prstGeom>
                    <a:noFill/>
                    <a:ln>
                      <a:solidFill>
                        <a:schemeClr val="tx1">
                          <a:lumMod val="50000"/>
                          <a:lumOff val="50000"/>
                        </a:schemeClr>
                      </a:solidFill>
                    </a:ln>
                  </pic:spPr>
                </pic:pic>
              </a:graphicData>
            </a:graphic>
          </wp:inline>
        </w:drawing>
      </w:r>
    </w:p>
    <w:p w14:paraId="13A07C4F" w14:textId="466E65D6" w:rsidR="00E37C82" w:rsidRDefault="007C563A" w:rsidP="00E37C82">
      <w:pPr>
        <w:pStyle w:val="LabStepNumberedLevel2"/>
      </w:pPr>
      <w:r>
        <w:t xml:space="preserve">Locate the </w:t>
      </w:r>
      <w:r w:rsidRPr="00C320D5">
        <w:rPr>
          <w:b/>
        </w:rPr>
        <w:t>Add New Customer</w:t>
      </w:r>
      <w:r>
        <w:t xml:space="preserve"> flow and </w:t>
      </w:r>
      <w:r w:rsidR="00C320D5">
        <w:t xml:space="preserve">click </w:t>
      </w:r>
      <w:r>
        <w:t xml:space="preserve">the </w:t>
      </w:r>
      <w:r w:rsidRPr="007C563A">
        <w:rPr>
          <w:b/>
        </w:rPr>
        <w:t>Run Now</w:t>
      </w:r>
      <w:r>
        <w:t xml:space="preserve"> button to run </w:t>
      </w:r>
      <w:r w:rsidR="00C320D5">
        <w:t>it on demand.</w:t>
      </w:r>
    </w:p>
    <w:p w14:paraId="190E8E91" w14:textId="1344039C" w:rsidR="006A50D2" w:rsidRDefault="006A50D2" w:rsidP="00DE1784">
      <w:pPr>
        <w:pStyle w:val="LabStepScreenshotLevel2"/>
      </w:pPr>
      <w:r>
        <w:drawing>
          <wp:inline distT="0" distB="0" distL="0" distR="0" wp14:anchorId="598D2D7C" wp14:editId="53C33D30">
            <wp:extent cx="4034870" cy="1027500"/>
            <wp:effectExtent l="19050" t="19050" r="22860" b="203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3485" cy="1032240"/>
                    </a:xfrm>
                    <a:prstGeom prst="rect">
                      <a:avLst/>
                    </a:prstGeom>
                    <a:noFill/>
                    <a:ln>
                      <a:solidFill>
                        <a:schemeClr val="tx1">
                          <a:lumMod val="50000"/>
                          <a:lumOff val="50000"/>
                        </a:schemeClr>
                      </a:solidFill>
                    </a:ln>
                  </pic:spPr>
                </pic:pic>
              </a:graphicData>
            </a:graphic>
          </wp:inline>
        </w:drawing>
      </w:r>
    </w:p>
    <w:p w14:paraId="334B2F58" w14:textId="71CE5CEB" w:rsidR="00E37C82" w:rsidRDefault="00C320D5" w:rsidP="00E37C82">
      <w:pPr>
        <w:pStyle w:val="LabStepNumberedLevel2"/>
      </w:pPr>
      <w:r>
        <w:t xml:space="preserve">Click the </w:t>
      </w:r>
      <w:r w:rsidRPr="007C563A">
        <w:rPr>
          <w:b/>
        </w:rPr>
        <w:t>Run Now</w:t>
      </w:r>
      <w:r>
        <w:t xml:space="preserve"> button a second time to run the flow </w:t>
      </w:r>
      <w:r w:rsidR="0035686E">
        <w:t>again</w:t>
      </w:r>
      <w:r>
        <w:t>.</w:t>
      </w:r>
    </w:p>
    <w:p w14:paraId="03B94956" w14:textId="1CBBE276" w:rsidR="00C320D5" w:rsidRDefault="0035686E" w:rsidP="0035686E">
      <w:pPr>
        <w:pStyle w:val="LabStepNumberedLevel2"/>
      </w:pPr>
      <w:r>
        <w:t xml:space="preserve">Click on </w:t>
      </w:r>
      <w:r w:rsidRPr="0035686E">
        <w:rPr>
          <w:b/>
        </w:rPr>
        <w:t>Add New Customer</w:t>
      </w:r>
      <w:r>
        <w:t xml:space="preserve"> to view </w:t>
      </w:r>
      <w:r w:rsidR="00C320D5">
        <w:t xml:space="preserve">the </w:t>
      </w:r>
      <w:r w:rsidR="00C320D5" w:rsidRPr="0035686E">
        <w:rPr>
          <w:b/>
        </w:rPr>
        <w:t>RUN HISTORY</w:t>
      </w:r>
      <w:r w:rsidR="00C320D5">
        <w:t xml:space="preserve"> </w:t>
      </w:r>
      <w:r>
        <w:t xml:space="preserve">list for the </w:t>
      </w:r>
      <w:r w:rsidRPr="0035686E">
        <w:rPr>
          <w:b/>
        </w:rPr>
        <w:t>Add New Customer</w:t>
      </w:r>
      <w:r>
        <w:t xml:space="preserve"> flow</w:t>
      </w:r>
      <w:r w:rsidR="00C320D5">
        <w:t>.</w:t>
      </w:r>
    </w:p>
    <w:p w14:paraId="6769943A" w14:textId="6081279B" w:rsidR="006A50D2" w:rsidRDefault="006A50D2" w:rsidP="00DE1784">
      <w:pPr>
        <w:pStyle w:val="LabStepScreenshotLevel2"/>
      </w:pPr>
      <w:r>
        <w:drawing>
          <wp:inline distT="0" distB="0" distL="0" distR="0" wp14:anchorId="3E23316E" wp14:editId="7B0810DE">
            <wp:extent cx="3670389" cy="2492172"/>
            <wp:effectExtent l="19050" t="19050" r="25400" b="2286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0619" cy="2499118"/>
                    </a:xfrm>
                    <a:prstGeom prst="rect">
                      <a:avLst/>
                    </a:prstGeom>
                    <a:noFill/>
                    <a:ln>
                      <a:solidFill>
                        <a:schemeClr val="tx1">
                          <a:lumMod val="50000"/>
                          <a:lumOff val="50000"/>
                        </a:schemeClr>
                      </a:solidFill>
                    </a:ln>
                  </pic:spPr>
                </pic:pic>
              </a:graphicData>
            </a:graphic>
          </wp:inline>
        </w:drawing>
      </w:r>
    </w:p>
    <w:p w14:paraId="1856F0EA" w14:textId="4224D5F5" w:rsidR="0035686E" w:rsidRDefault="0035686E" w:rsidP="0035686E">
      <w:pPr>
        <w:pStyle w:val="LabExerciseCallout"/>
      </w:pPr>
      <w:r>
        <w:t xml:space="preserve">Note that the </w:t>
      </w:r>
      <w:r w:rsidRPr="0035686E">
        <w:rPr>
          <w:b/>
        </w:rPr>
        <w:t>RUN HISTORY</w:t>
      </w:r>
      <w:r>
        <w:t xml:space="preserve"> list indicates which runs were test runs and which were normal runs.</w:t>
      </w:r>
    </w:p>
    <w:p w14:paraId="55D94537" w14:textId="51192022" w:rsidR="00E37C82" w:rsidRDefault="0035686E" w:rsidP="00E37C82">
      <w:pPr>
        <w:pStyle w:val="LabStepNumberedLevel2"/>
      </w:pPr>
      <w:r>
        <w:t>Navigate to the Customer list in your SharePoint Online site and verify that new customers have been added.</w:t>
      </w:r>
    </w:p>
    <w:p w14:paraId="553C3C45" w14:textId="645F4D22" w:rsidR="006A50D2" w:rsidRDefault="006A50D2" w:rsidP="00DE1784">
      <w:pPr>
        <w:pStyle w:val="LabStepScreenshotLevel2"/>
      </w:pPr>
      <w:r>
        <w:drawing>
          <wp:inline distT="0" distB="0" distL="0" distR="0" wp14:anchorId="51EAA0A2" wp14:editId="66949E98">
            <wp:extent cx="5543889" cy="1153458"/>
            <wp:effectExtent l="19050" t="19050" r="19050" b="279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6712" cy="1183174"/>
                    </a:xfrm>
                    <a:prstGeom prst="rect">
                      <a:avLst/>
                    </a:prstGeom>
                    <a:noFill/>
                    <a:ln>
                      <a:solidFill>
                        <a:schemeClr val="tx1">
                          <a:lumMod val="50000"/>
                          <a:lumOff val="50000"/>
                        </a:schemeClr>
                      </a:solidFill>
                    </a:ln>
                  </pic:spPr>
                </pic:pic>
              </a:graphicData>
            </a:graphic>
          </wp:inline>
        </w:drawing>
      </w:r>
    </w:p>
    <w:p w14:paraId="58572CD1" w14:textId="5E2FFCAE" w:rsidR="00BA446B" w:rsidRDefault="00BA446B" w:rsidP="00BA446B">
      <w:pPr>
        <w:pStyle w:val="Heading3"/>
      </w:pPr>
      <w:r>
        <w:lastRenderedPageBreak/>
        <w:t>Exercise 2: Execute a Child Flow from a Parent Flow</w:t>
      </w:r>
    </w:p>
    <w:p w14:paraId="235F3794" w14:textId="17819FDD" w:rsidR="00BA446B" w:rsidRDefault="00BA446B" w:rsidP="00BA446B">
      <w:pPr>
        <w:pStyle w:val="LabExerciseLeadIn"/>
        <w:shd w:val="clear" w:color="auto" w:fill="auto"/>
      </w:pPr>
      <w:r>
        <w:rPr>
          <w:rFonts w:ascii="Segoe UI" w:eastAsia="Segoe UI" w:hAnsi="Segoe UI" w:cs="Segoe UI"/>
        </w:rPr>
        <w:t xml:space="preserve">In this exercise, you will </w:t>
      </w:r>
      <w:r w:rsidR="0035686E">
        <w:rPr>
          <w:rFonts w:ascii="Segoe UI" w:eastAsia="Segoe UI" w:hAnsi="Segoe UI" w:cs="Segoe UI"/>
        </w:rPr>
        <w:t>trigger a child flow from a parent flow using the HTTP connector</w:t>
      </w:r>
      <w:r>
        <w:t>.</w:t>
      </w:r>
    </w:p>
    <w:p w14:paraId="16E3E097" w14:textId="61E831C4" w:rsidR="00BA446B" w:rsidRDefault="00E42C5C" w:rsidP="00A57BDE">
      <w:pPr>
        <w:pStyle w:val="LabStepNumbered"/>
        <w:numPr>
          <w:ilvl w:val="0"/>
          <w:numId w:val="19"/>
        </w:numPr>
      </w:pPr>
      <w:r>
        <w:t xml:space="preserve">Clone the </w:t>
      </w:r>
      <w:r w:rsidRPr="0035686E">
        <w:rPr>
          <w:b/>
        </w:rPr>
        <w:t>Add New Customer</w:t>
      </w:r>
      <w:r>
        <w:t xml:space="preserve"> flow using the </w:t>
      </w:r>
      <w:r w:rsidRPr="00E42C5C">
        <w:rPr>
          <w:b/>
        </w:rPr>
        <w:t>Save As</w:t>
      </w:r>
      <w:r>
        <w:t xml:space="preserve"> command</w:t>
      </w:r>
      <w:r w:rsidR="00BA446B">
        <w:t>.</w:t>
      </w:r>
    </w:p>
    <w:p w14:paraId="0C85186A" w14:textId="77777777" w:rsidR="0035686E" w:rsidRDefault="0035686E" w:rsidP="0035686E">
      <w:pPr>
        <w:pStyle w:val="LabStepNumberedLevel2"/>
        <w:numPr>
          <w:ilvl w:val="1"/>
          <w:numId w:val="19"/>
        </w:numPr>
      </w:pPr>
      <w:r>
        <w:t xml:space="preserve">Return to the </w:t>
      </w:r>
      <w:r w:rsidRPr="0035686E">
        <w:rPr>
          <w:b/>
        </w:rPr>
        <w:t>My flows</w:t>
      </w:r>
      <w:r>
        <w:t xml:space="preserve"> list in the Flow portal.</w:t>
      </w:r>
    </w:p>
    <w:p w14:paraId="23CA23F1" w14:textId="6C8653FA" w:rsidR="0035686E" w:rsidRDefault="0035686E" w:rsidP="0035686E">
      <w:pPr>
        <w:pStyle w:val="LabStepNumberedLevel2"/>
        <w:numPr>
          <w:ilvl w:val="1"/>
          <w:numId w:val="19"/>
        </w:numPr>
      </w:pPr>
      <w:r>
        <w:t xml:space="preserve">Dropdown the context menu for the </w:t>
      </w:r>
      <w:r w:rsidRPr="0035686E">
        <w:rPr>
          <w:b/>
        </w:rPr>
        <w:t>Add New Customer</w:t>
      </w:r>
      <w:r>
        <w:t xml:space="preserve"> flow and select the </w:t>
      </w:r>
      <w:r w:rsidRPr="0035686E">
        <w:rPr>
          <w:b/>
        </w:rPr>
        <w:t>Save As</w:t>
      </w:r>
      <w:r>
        <w:t xml:space="preserve"> command.</w:t>
      </w:r>
    </w:p>
    <w:p w14:paraId="3A21C8B6" w14:textId="69358D89" w:rsidR="00F03C2C" w:rsidRDefault="00AA2FF8" w:rsidP="00AA2FF8">
      <w:pPr>
        <w:pStyle w:val="LabStepScreenshotLevel2"/>
      </w:pPr>
      <w:r>
        <w:drawing>
          <wp:inline distT="0" distB="0" distL="0" distR="0" wp14:anchorId="27AD3915" wp14:editId="5BD91E48">
            <wp:extent cx="4342530" cy="1386541"/>
            <wp:effectExtent l="19050" t="19050" r="2032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22958" cy="1412221"/>
                    </a:xfrm>
                    <a:prstGeom prst="rect">
                      <a:avLst/>
                    </a:prstGeom>
                    <a:noFill/>
                    <a:ln>
                      <a:solidFill>
                        <a:schemeClr val="tx1">
                          <a:lumMod val="50000"/>
                          <a:lumOff val="50000"/>
                        </a:schemeClr>
                      </a:solidFill>
                    </a:ln>
                  </pic:spPr>
                </pic:pic>
              </a:graphicData>
            </a:graphic>
          </wp:inline>
        </w:drawing>
      </w:r>
    </w:p>
    <w:p w14:paraId="4683B5BC" w14:textId="0B5DAB5E" w:rsidR="00AA2FF8" w:rsidRDefault="0035686E" w:rsidP="00AA2FF8">
      <w:pPr>
        <w:pStyle w:val="LabStepNumberedLevel2"/>
      </w:pPr>
      <w:r>
        <w:t xml:space="preserve">In the </w:t>
      </w:r>
      <w:r w:rsidRPr="0035686E">
        <w:rPr>
          <w:b/>
        </w:rPr>
        <w:t>Create a copy of this flow</w:t>
      </w:r>
      <w:r>
        <w:t xml:space="preserve"> dialog, give the new </w:t>
      </w:r>
      <w:r w:rsidR="00AA2FF8">
        <w:t xml:space="preserve">flow </w:t>
      </w:r>
      <w:r>
        <w:t xml:space="preserve">a name of </w:t>
      </w:r>
      <w:r w:rsidR="00AA2FF8" w:rsidRPr="0035686E">
        <w:rPr>
          <w:b/>
        </w:rPr>
        <w:t>Add New Customer with HTTP trigger</w:t>
      </w:r>
      <w:r>
        <w:t>.</w:t>
      </w:r>
    </w:p>
    <w:p w14:paraId="3243D9C8" w14:textId="4C5F95D8" w:rsidR="00AA2FF8" w:rsidRDefault="00AA2FF8" w:rsidP="00AA2FF8">
      <w:pPr>
        <w:pStyle w:val="LabStepScreenshotLevel2"/>
      </w:pPr>
      <w:r>
        <w:drawing>
          <wp:inline distT="0" distB="0" distL="0" distR="0" wp14:anchorId="54401ADB" wp14:editId="3C62D499">
            <wp:extent cx="3350669" cy="1112841"/>
            <wp:effectExtent l="19050" t="19050" r="21590" b="114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4394" cy="1117399"/>
                    </a:xfrm>
                    <a:prstGeom prst="rect">
                      <a:avLst/>
                    </a:prstGeom>
                    <a:noFill/>
                    <a:ln>
                      <a:solidFill>
                        <a:schemeClr val="tx1">
                          <a:lumMod val="50000"/>
                          <a:lumOff val="50000"/>
                        </a:schemeClr>
                      </a:solidFill>
                    </a:ln>
                  </pic:spPr>
                </pic:pic>
              </a:graphicData>
            </a:graphic>
          </wp:inline>
        </w:drawing>
      </w:r>
    </w:p>
    <w:p w14:paraId="0A046BF8" w14:textId="21B4FCAA" w:rsidR="00E42C5C" w:rsidRDefault="0035686E" w:rsidP="00E42C5C">
      <w:pPr>
        <w:pStyle w:val="LabStepNumberedLevel2"/>
      </w:pPr>
      <w:r>
        <w:t xml:space="preserve">When the new flow is created, you will </w:t>
      </w:r>
      <w:proofErr w:type="gramStart"/>
      <w:r>
        <w:t>notices</w:t>
      </w:r>
      <w:proofErr w:type="gramEnd"/>
      <w:r>
        <w:t xml:space="preserve"> that it is in a disabled state.</w:t>
      </w:r>
    </w:p>
    <w:p w14:paraId="67CCDF9A" w14:textId="39A17C13" w:rsidR="00AA2FF8" w:rsidRDefault="00AA2FF8" w:rsidP="00AA2FF8">
      <w:pPr>
        <w:pStyle w:val="LabStepScreenshotLevel2"/>
      </w:pPr>
      <w:r>
        <w:drawing>
          <wp:inline distT="0" distB="0" distL="0" distR="0" wp14:anchorId="7D5967A8" wp14:editId="12C409FF">
            <wp:extent cx="4587451" cy="1087049"/>
            <wp:effectExtent l="19050" t="19050" r="2286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52077" cy="1102363"/>
                    </a:xfrm>
                    <a:prstGeom prst="rect">
                      <a:avLst/>
                    </a:prstGeom>
                    <a:noFill/>
                    <a:ln>
                      <a:solidFill>
                        <a:schemeClr val="tx1">
                          <a:lumMod val="50000"/>
                          <a:lumOff val="50000"/>
                        </a:schemeClr>
                      </a:solidFill>
                    </a:ln>
                  </pic:spPr>
                </pic:pic>
              </a:graphicData>
            </a:graphic>
          </wp:inline>
        </w:drawing>
      </w:r>
    </w:p>
    <w:p w14:paraId="414BD7B2" w14:textId="4FF62BA6" w:rsidR="0035686E" w:rsidRDefault="0035686E" w:rsidP="0035686E">
      <w:pPr>
        <w:pStyle w:val="LabStepNumberedLevel2"/>
      </w:pPr>
      <w:r>
        <w:t xml:space="preserve">Dropdown the context menu for the </w:t>
      </w:r>
      <w:r w:rsidRPr="0035686E">
        <w:rPr>
          <w:b/>
        </w:rPr>
        <w:t>Add New Customer</w:t>
      </w:r>
      <w:r>
        <w:rPr>
          <w:b/>
        </w:rPr>
        <w:t xml:space="preserve"> with HTTP trigger</w:t>
      </w:r>
      <w:r>
        <w:t xml:space="preserve"> flow and select the </w:t>
      </w:r>
      <w:r>
        <w:rPr>
          <w:b/>
        </w:rPr>
        <w:t xml:space="preserve">Turn flow on </w:t>
      </w:r>
      <w:r>
        <w:t>command.</w:t>
      </w:r>
    </w:p>
    <w:p w14:paraId="50F5EF27" w14:textId="787C7833" w:rsidR="00AA2FF8" w:rsidRDefault="00AA2FF8" w:rsidP="00AA2FF8">
      <w:pPr>
        <w:pStyle w:val="LabStepScreenshotLevel2"/>
      </w:pPr>
      <w:r>
        <w:drawing>
          <wp:inline distT="0" distB="0" distL="0" distR="0" wp14:anchorId="1758A4C6" wp14:editId="39825FD9">
            <wp:extent cx="4001922" cy="1931110"/>
            <wp:effectExtent l="19050" t="19050" r="17780" b="120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35347" cy="1947239"/>
                    </a:xfrm>
                    <a:prstGeom prst="rect">
                      <a:avLst/>
                    </a:prstGeom>
                    <a:noFill/>
                    <a:ln>
                      <a:solidFill>
                        <a:schemeClr val="tx1">
                          <a:lumMod val="50000"/>
                          <a:lumOff val="50000"/>
                        </a:schemeClr>
                      </a:solidFill>
                    </a:ln>
                  </pic:spPr>
                </pic:pic>
              </a:graphicData>
            </a:graphic>
          </wp:inline>
        </w:drawing>
      </w:r>
    </w:p>
    <w:p w14:paraId="244C90E3" w14:textId="3FD35800" w:rsidR="0035686E" w:rsidRDefault="0035686E" w:rsidP="0035686E">
      <w:pPr>
        <w:pStyle w:val="LabStepNumbered"/>
      </w:pPr>
      <w:r>
        <w:lastRenderedPageBreak/>
        <w:t>Replace the button trigger in the flow with an HTTP trigger.</w:t>
      </w:r>
    </w:p>
    <w:p w14:paraId="5A1C2F17" w14:textId="256BA5F8" w:rsidR="00E42C5C" w:rsidRDefault="00F80E10" w:rsidP="00E42C5C">
      <w:pPr>
        <w:pStyle w:val="LabStepNumberedLevel2"/>
      </w:pPr>
      <w:r>
        <w:t>C</w:t>
      </w:r>
      <w:r w:rsidR="0035686E">
        <w:t>lick the pen icon to enter edit mode.</w:t>
      </w:r>
    </w:p>
    <w:p w14:paraId="006CAC72" w14:textId="5623A864" w:rsidR="00AA2FF8" w:rsidRDefault="00AA2FF8" w:rsidP="00AA2FF8">
      <w:pPr>
        <w:pStyle w:val="LabStepScreenshotLevel2"/>
      </w:pPr>
      <w:r>
        <w:drawing>
          <wp:inline distT="0" distB="0" distL="0" distR="0" wp14:anchorId="2040BBD1" wp14:editId="7CD0AF47">
            <wp:extent cx="4009292" cy="345629"/>
            <wp:effectExtent l="19050" t="19050" r="10795" b="165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0360" cy="350031"/>
                    </a:xfrm>
                    <a:prstGeom prst="rect">
                      <a:avLst/>
                    </a:prstGeom>
                    <a:noFill/>
                    <a:ln>
                      <a:solidFill>
                        <a:schemeClr val="tx1">
                          <a:lumMod val="50000"/>
                          <a:lumOff val="50000"/>
                        </a:schemeClr>
                      </a:solidFill>
                    </a:ln>
                  </pic:spPr>
                </pic:pic>
              </a:graphicData>
            </a:graphic>
          </wp:inline>
        </w:drawing>
      </w:r>
    </w:p>
    <w:p w14:paraId="30FFF732" w14:textId="02D7E7DD" w:rsidR="00E42C5C" w:rsidRDefault="00F80E10" w:rsidP="00E42C5C">
      <w:pPr>
        <w:pStyle w:val="LabStepNumberedLevel2"/>
      </w:pPr>
      <w:r>
        <w:t xml:space="preserve">Use the dropdown context menu to delete the trigger named </w:t>
      </w:r>
      <w:r w:rsidRPr="00F80E10">
        <w:rPr>
          <w:b/>
        </w:rPr>
        <w:t>Manually trigger a flow</w:t>
      </w:r>
      <w:r>
        <w:t>.</w:t>
      </w:r>
    </w:p>
    <w:p w14:paraId="14F7B4D2" w14:textId="03098192" w:rsidR="004F73BD" w:rsidRDefault="004F73BD" w:rsidP="00AA2FF8">
      <w:pPr>
        <w:pStyle w:val="LabStepScreenshotLevel2"/>
      </w:pPr>
      <w:r>
        <w:drawing>
          <wp:inline distT="0" distB="0" distL="0" distR="0" wp14:anchorId="79A6161E" wp14:editId="0BFB9B3E">
            <wp:extent cx="4394805" cy="1175657"/>
            <wp:effectExtent l="19050" t="19050" r="25400" b="2476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591" cy="1190045"/>
                    </a:xfrm>
                    <a:prstGeom prst="rect">
                      <a:avLst/>
                    </a:prstGeom>
                    <a:noFill/>
                    <a:ln>
                      <a:solidFill>
                        <a:schemeClr val="tx1">
                          <a:lumMod val="50000"/>
                          <a:lumOff val="50000"/>
                        </a:schemeClr>
                      </a:solidFill>
                    </a:ln>
                  </pic:spPr>
                </pic:pic>
              </a:graphicData>
            </a:graphic>
          </wp:inline>
        </w:drawing>
      </w:r>
    </w:p>
    <w:p w14:paraId="1EBC5E09" w14:textId="2F340724" w:rsidR="00E42C5C" w:rsidRDefault="00F80E10" w:rsidP="00E42C5C">
      <w:pPr>
        <w:pStyle w:val="LabStepNumberedLevel2"/>
      </w:pPr>
      <w:r>
        <w:t xml:space="preserve">Click </w:t>
      </w:r>
      <w:r w:rsidRPr="00F80E10">
        <w:rPr>
          <w:b/>
        </w:rPr>
        <w:t>OK</w:t>
      </w:r>
      <w:r>
        <w:t xml:space="preserve"> to confirm you want to delete the step for the trigger,</w:t>
      </w:r>
    </w:p>
    <w:p w14:paraId="68546EB3" w14:textId="63D87C42" w:rsidR="00AA2FF8" w:rsidRDefault="004F73BD" w:rsidP="00AA2FF8">
      <w:pPr>
        <w:pStyle w:val="LabStepScreenshotLevel2"/>
      </w:pPr>
      <w:r>
        <w:drawing>
          <wp:inline distT="0" distB="0" distL="0" distR="0" wp14:anchorId="76AE323A" wp14:editId="473FD480">
            <wp:extent cx="2992485" cy="927463"/>
            <wp:effectExtent l="19050" t="19050" r="17780" b="2540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8679" cy="935581"/>
                    </a:xfrm>
                    <a:prstGeom prst="rect">
                      <a:avLst/>
                    </a:prstGeom>
                    <a:noFill/>
                    <a:ln>
                      <a:solidFill>
                        <a:schemeClr val="tx1">
                          <a:lumMod val="50000"/>
                          <a:lumOff val="50000"/>
                        </a:schemeClr>
                      </a:solidFill>
                    </a:ln>
                  </pic:spPr>
                </pic:pic>
              </a:graphicData>
            </a:graphic>
          </wp:inline>
        </w:drawing>
      </w:r>
    </w:p>
    <w:p w14:paraId="0323D582" w14:textId="627590E7" w:rsidR="00E42C5C" w:rsidRDefault="00F80E10" w:rsidP="00E42C5C">
      <w:pPr>
        <w:pStyle w:val="LabStepNumberedLevel2"/>
      </w:pPr>
      <w:r>
        <w:t xml:space="preserve">Search for a new trigger by typing </w:t>
      </w:r>
      <w:r w:rsidRPr="00F80E10">
        <w:rPr>
          <w:b/>
        </w:rPr>
        <w:t>HTTP request</w:t>
      </w:r>
      <w:r>
        <w:t xml:space="preserve"> into the search box.</w:t>
      </w:r>
    </w:p>
    <w:p w14:paraId="5344D4CB" w14:textId="2141C963" w:rsidR="00F80E10" w:rsidRDefault="00F80E10" w:rsidP="00E42C5C">
      <w:pPr>
        <w:pStyle w:val="LabStepNumberedLevel2"/>
      </w:pPr>
      <w:r>
        <w:t xml:space="preserve">Select the trigger named </w:t>
      </w:r>
      <w:r w:rsidRPr="00F80E10">
        <w:rPr>
          <w:b/>
        </w:rPr>
        <w:t>When a HTTP request is received</w:t>
      </w:r>
      <w:r>
        <w:t>.</w:t>
      </w:r>
    </w:p>
    <w:p w14:paraId="29DBF991" w14:textId="27830956" w:rsidR="00AA2FF8" w:rsidRDefault="004F73BD" w:rsidP="00AA2FF8">
      <w:pPr>
        <w:pStyle w:val="LabStepScreenshotLevel2"/>
      </w:pPr>
      <w:r>
        <w:drawing>
          <wp:inline distT="0" distB="0" distL="0" distR="0" wp14:anchorId="350DB2A2" wp14:editId="64697D0D">
            <wp:extent cx="3971108" cy="2343228"/>
            <wp:effectExtent l="19050" t="19050" r="10795" b="190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3442" cy="2362307"/>
                    </a:xfrm>
                    <a:prstGeom prst="rect">
                      <a:avLst/>
                    </a:prstGeom>
                    <a:noFill/>
                    <a:ln>
                      <a:solidFill>
                        <a:schemeClr val="tx1">
                          <a:lumMod val="50000"/>
                          <a:lumOff val="50000"/>
                        </a:schemeClr>
                      </a:solidFill>
                    </a:ln>
                  </pic:spPr>
                </pic:pic>
              </a:graphicData>
            </a:graphic>
          </wp:inline>
        </w:drawing>
      </w:r>
    </w:p>
    <w:p w14:paraId="6909DF76" w14:textId="154171DF" w:rsidR="00E42C5C" w:rsidRDefault="00F961E7" w:rsidP="00E42C5C">
      <w:pPr>
        <w:pStyle w:val="LabStepNumberedLevel2"/>
      </w:pPr>
      <w:r>
        <w:t xml:space="preserve">You </w:t>
      </w:r>
      <w:r w:rsidR="00F80E10">
        <w:t xml:space="preserve">cannot edit the </w:t>
      </w:r>
      <w:r w:rsidR="00F80E10" w:rsidRPr="00F80E10">
        <w:rPr>
          <w:b/>
        </w:rPr>
        <w:t>HTTP POST URL</w:t>
      </w:r>
      <w:r w:rsidR="00F80E10">
        <w:t xml:space="preserve"> parameter</w:t>
      </w:r>
      <w:r w:rsidR="0037194F">
        <w:t>. Instead, it</w:t>
      </w:r>
      <w:r>
        <w:t>s value</w:t>
      </w:r>
      <w:r w:rsidR="0037194F">
        <w:t xml:space="preserve"> </w:t>
      </w:r>
      <w:r>
        <w:t xml:space="preserve">is generated </w:t>
      </w:r>
      <w:r w:rsidR="00F80E10">
        <w:t>automatically when the flow</w:t>
      </w:r>
      <w:r>
        <w:t xml:space="preserve"> is first saved</w:t>
      </w:r>
      <w:r w:rsidR="00F80E10">
        <w:t>.</w:t>
      </w:r>
    </w:p>
    <w:p w14:paraId="016C1EE9" w14:textId="0BE08FC0" w:rsidR="004F73BD" w:rsidRDefault="004F73BD" w:rsidP="00AA2FF8">
      <w:pPr>
        <w:pStyle w:val="LabStepScreenshotLevel2"/>
      </w:pPr>
      <w:r>
        <w:drawing>
          <wp:inline distT="0" distB="0" distL="0" distR="0" wp14:anchorId="4AEC4037" wp14:editId="18A38EB0">
            <wp:extent cx="3798276" cy="783772"/>
            <wp:effectExtent l="19050" t="19050" r="12065" b="1651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7713" cy="808418"/>
                    </a:xfrm>
                    <a:prstGeom prst="rect">
                      <a:avLst/>
                    </a:prstGeom>
                    <a:noFill/>
                    <a:ln>
                      <a:solidFill>
                        <a:schemeClr val="tx1">
                          <a:lumMod val="50000"/>
                          <a:lumOff val="50000"/>
                        </a:schemeClr>
                      </a:solidFill>
                    </a:ln>
                  </pic:spPr>
                </pic:pic>
              </a:graphicData>
            </a:graphic>
          </wp:inline>
        </w:drawing>
      </w:r>
    </w:p>
    <w:p w14:paraId="40F764CF" w14:textId="2215142E" w:rsidR="00E42C5C" w:rsidRDefault="00F80E10" w:rsidP="00E42C5C">
      <w:pPr>
        <w:pStyle w:val="LabStepNumberedLevel2"/>
      </w:pPr>
      <w:r>
        <w:lastRenderedPageBreak/>
        <w:t xml:space="preserve">Click on the </w:t>
      </w:r>
      <w:r w:rsidRPr="00F80E10">
        <w:rPr>
          <w:b/>
        </w:rPr>
        <w:t>Show advanced options</w:t>
      </w:r>
      <w:r>
        <w:t xml:space="preserve"> link.</w:t>
      </w:r>
    </w:p>
    <w:p w14:paraId="7D5E2B0A" w14:textId="5C52B2BE" w:rsidR="004F73BD" w:rsidRDefault="004F73BD" w:rsidP="00AA2FF8">
      <w:pPr>
        <w:pStyle w:val="LabStepScreenshotLevel2"/>
      </w:pPr>
      <w:r>
        <w:drawing>
          <wp:inline distT="0" distB="0" distL="0" distR="0" wp14:anchorId="5E9D9194" wp14:editId="3016CD61">
            <wp:extent cx="3253208" cy="1810870"/>
            <wp:effectExtent l="19050" t="19050" r="23495" b="1841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84366" cy="1828214"/>
                    </a:xfrm>
                    <a:prstGeom prst="rect">
                      <a:avLst/>
                    </a:prstGeom>
                    <a:noFill/>
                    <a:ln>
                      <a:solidFill>
                        <a:schemeClr val="tx1">
                          <a:lumMod val="50000"/>
                          <a:lumOff val="50000"/>
                        </a:schemeClr>
                      </a:solidFill>
                    </a:ln>
                  </pic:spPr>
                </pic:pic>
              </a:graphicData>
            </a:graphic>
          </wp:inline>
        </w:drawing>
      </w:r>
    </w:p>
    <w:p w14:paraId="6BA00B06" w14:textId="08CF60FF" w:rsidR="00E42C5C" w:rsidRDefault="00F80E10" w:rsidP="00E42C5C">
      <w:pPr>
        <w:pStyle w:val="LabStepNumberedLevel2"/>
      </w:pPr>
      <w:r>
        <w:t xml:space="preserve">Set the </w:t>
      </w:r>
      <w:r w:rsidRPr="00F80E10">
        <w:rPr>
          <w:b/>
        </w:rPr>
        <w:t>method</w:t>
      </w:r>
      <w:r>
        <w:t xml:space="preserve"> parameter to </w:t>
      </w:r>
      <w:r w:rsidRPr="00F80E10">
        <w:rPr>
          <w:b/>
        </w:rPr>
        <w:t>GET</w:t>
      </w:r>
      <w:r>
        <w:t xml:space="preserve"> as shown in the following screenshot.</w:t>
      </w:r>
    </w:p>
    <w:p w14:paraId="7DC3ED12" w14:textId="5E737903" w:rsidR="004F73BD" w:rsidRDefault="004F73BD" w:rsidP="00AA2FF8">
      <w:pPr>
        <w:pStyle w:val="LabStepScreenshotLevel2"/>
      </w:pPr>
      <w:r>
        <w:drawing>
          <wp:inline distT="0" distB="0" distL="0" distR="0" wp14:anchorId="5924B466" wp14:editId="6C6E7C7F">
            <wp:extent cx="2931659" cy="1691341"/>
            <wp:effectExtent l="19050" t="19050" r="21590" b="2349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5199" cy="1716460"/>
                    </a:xfrm>
                    <a:prstGeom prst="rect">
                      <a:avLst/>
                    </a:prstGeom>
                    <a:noFill/>
                    <a:ln>
                      <a:solidFill>
                        <a:schemeClr val="tx1">
                          <a:lumMod val="50000"/>
                          <a:lumOff val="50000"/>
                        </a:schemeClr>
                      </a:solidFill>
                    </a:ln>
                  </pic:spPr>
                </pic:pic>
              </a:graphicData>
            </a:graphic>
          </wp:inline>
        </w:drawing>
      </w:r>
    </w:p>
    <w:p w14:paraId="0EF64EAC" w14:textId="1484C1A5" w:rsidR="00E42C5C" w:rsidRDefault="00F961E7" w:rsidP="00E42C5C">
      <w:pPr>
        <w:pStyle w:val="LabStepNumberedLevel2"/>
      </w:pPr>
      <w:r>
        <w:t xml:space="preserve">Click the </w:t>
      </w:r>
      <w:r w:rsidRPr="00F961E7">
        <w:rPr>
          <w:b/>
        </w:rPr>
        <w:t>Save</w:t>
      </w:r>
      <w:r>
        <w:t xml:space="preserve"> button in the upper right corner to save the flow.</w:t>
      </w:r>
    </w:p>
    <w:p w14:paraId="255E1C2B" w14:textId="6173F42D" w:rsidR="004F73BD" w:rsidRDefault="004F73BD" w:rsidP="00AA2FF8">
      <w:pPr>
        <w:pStyle w:val="LabStepScreenshotLevel2"/>
      </w:pPr>
      <w:r>
        <w:drawing>
          <wp:inline distT="0" distB="0" distL="0" distR="0" wp14:anchorId="147D73CC" wp14:editId="06C9FD07">
            <wp:extent cx="4362259" cy="890494"/>
            <wp:effectExtent l="19050" t="19050" r="19685" b="241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8933" cy="906146"/>
                    </a:xfrm>
                    <a:prstGeom prst="rect">
                      <a:avLst/>
                    </a:prstGeom>
                    <a:noFill/>
                    <a:ln>
                      <a:solidFill>
                        <a:schemeClr val="tx1">
                          <a:lumMod val="50000"/>
                          <a:lumOff val="50000"/>
                        </a:schemeClr>
                      </a:solidFill>
                    </a:ln>
                  </pic:spPr>
                </pic:pic>
              </a:graphicData>
            </a:graphic>
          </wp:inline>
        </w:drawing>
      </w:r>
    </w:p>
    <w:p w14:paraId="386B4687" w14:textId="5A9284AB" w:rsidR="00E42C5C" w:rsidRDefault="00F961E7" w:rsidP="00E42C5C">
      <w:pPr>
        <w:pStyle w:val="LabStepNumberedLevel2"/>
      </w:pPr>
      <w:r>
        <w:t xml:space="preserve">After the flow has been saved, you should see a new value appear for the </w:t>
      </w:r>
      <w:r w:rsidRPr="00F961E7">
        <w:rPr>
          <w:b/>
        </w:rPr>
        <w:t>HTTP GET URL</w:t>
      </w:r>
      <w:r>
        <w:t xml:space="preserve"> parameter.</w:t>
      </w:r>
    </w:p>
    <w:p w14:paraId="41F88B8F" w14:textId="33F60700" w:rsidR="00F961E7" w:rsidRDefault="00F961E7" w:rsidP="00E42C5C">
      <w:pPr>
        <w:pStyle w:val="LabStepNumberedLevel2"/>
      </w:pPr>
      <w:r>
        <w:t xml:space="preserve">Click the button to the right of the </w:t>
      </w:r>
      <w:r w:rsidRPr="00F961E7">
        <w:rPr>
          <w:b/>
        </w:rPr>
        <w:t>HTTP GET URL</w:t>
      </w:r>
      <w:r>
        <w:t xml:space="preserve"> input control to copy the URL to the clipboard.</w:t>
      </w:r>
    </w:p>
    <w:p w14:paraId="585D6DB4" w14:textId="603D580E" w:rsidR="004F73BD" w:rsidRDefault="004F73BD" w:rsidP="00AA2FF8">
      <w:pPr>
        <w:pStyle w:val="LabStepScreenshotLevel2"/>
      </w:pPr>
      <w:r>
        <w:drawing>
          <wp:inline distT="0" distB="0" distL="0" distR="0" wp14:anchorId="3F9A59B9" wp14:editId="30D2FD46">
            <wp:extent cx="4667624" cy="828337"/>
            <wp:effectExtent l="19050" t="19050" r="19050" b="1016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5228" cy="845658"/>
                    </a:xfrm>
                    <a:prstGeom prst="rect">
                      <a:avLst/>
                    </a:prstGeom>
                    <a:noFill/>
                    <a:ln>
                      <a:solidFill>
                        <a:schemeClr val="tx1">
                          <a:lumMod val="50000"/>
                          <a:lumOff val="50000"/>
                        </a:schemeClr>
                      </a:solidFill>
                    </a:ln>
                  </pic:spPr>
                </pic:pic>
              </a:graphicData>
            </a:graphic>
          </wp:inline>
        </w:drawing>
      </w:r>
    </w:p>
    <w:p w14:paraId="2C67F4D1" w14:textId="7617C976" w:rsidR="004F73BD" w:rsidRDefault="00F961E7" w:rsidP="00E42C5C">
      <w:pPr>
        <w:pStyle w:val="LabStepNumberedLevel2"/>
      </w:pPr>
      <w:r>
        <w:t>Open a text editor such as Notepad and paste in the URL. You will need to copy and paste this URL in an upcoming step.</w:t>
      </w:r>
    </w:p>
    <w:p w14:paraId="78E6FE10" w14:textId="532F32BB" w:rsidR="004F73BD" w:rsidRDefault="004F73BD" w:rsidP="00AA2FF8">
      <w:pPr>
        <w:pStyle w:val="LabStepScreenshotLevel2"/>
      </w:pPr>
      <w:r>
        <w:drawing>
          <wp:inline distT="0" distB="0" distL="0" distR="0" wp14:anchorId="58785177" wp14:editId="443EC5A1">
            <wp:extent cx="5711863" cy="621553"/>
            <wp:effectExtent l="19050" t="19050" r="22225" b="266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7773" cy="652665"/>
                    </a:xfrm>
                    <a:prstGeom prst="rect">
                      <a:avLst/>
                    </a:prstGeom>
                    <a:noFill/>
                    <a:ln>
                      <a:solidFill>
                        <a:schemeClr val="tx1">
                          <a:lumMod val="50000"/>
                          <a:lumOff val="50000"/>
                        </a:schemeClr>
                      </a:solidFill>
                    </a:ln>
                  </pic:spPr>
                </pic:pic>
              </a:graphicData>
            </a:graphic>
          </wp:inline>
        </w:drawing>
      </w:r>
    </w:p>
    <w:p w14:paraId="54BA2040" w14:textId="14302210" w:rsidR="00F80E10" w:rsidRDefault="00F961E7" w:rsidP="00F80E10">
      <w:pPr>
        <w:pStyle w:val="LabExerciseCallout"/>
      </w:pPr>
      <w:r>
        <w:lastRenderedPageBreak/>
        <w:t xml:space="preserve">You have now completed the changes you need to make to the </w:t>
      </w:r>
      <w:r w:rsidRPr="00F961E7">
        <w:rPr>
          <w:b/>
        </w:rPr>
        <w:t>Add New Customer with HTTP trigger</w:t>
      </w:r>
      <w:r>
        <w:t xml:space="preserve"> flow.</w:t>
      </w:r>
      <w:r w:rsidR="00E34533">
        <w:t xml:space="preserve"> Next, you will test it out by submitting a few HTTP requests through the browser.</w:t>
      </w:r>
    </w:p>
    <w:p w14:paraId="164B1403" w14:textId="5D4EB544" w:rsidR="00E42C5C" w:rsidRDefault="00E34533" w:rsidP="00E42C5C">
      <w:pPr>
        <w:pStyle w:val="LabStepNumberedLevel2"/>
      </w:pPr>
      <w:r>
        <w:t xml:space="preserve">Click the back arrow in the upper left to leave the flow editor and navigate to the page with the flow's </w:t>
      </w:r>
      <w:r w:rsidRPr="00E34533">
        <w:rPr>
          <w:b/>
        </w:rPr>
        <w:t>RUN HISTORY</w:t>
      </w:r>
      <w:r>
        <w:t xml:space="preserve"> list.</w:t>
      </w:r>
    </w:p>
    <w:p w14:paraId="2CFAC810" w14:textId="167C3106" w:rsidR="004F73BD" w:rsidRDefault="004F73BD" w:rsidP="00AA2FF8">
      <w:pPr>
        <w:pStyle w:val="LabStepScreenshotLevel2"/>
      </w:pPr>
      <w:r>
        <w:drawing>
          <wp:inline distT="0" distB="0" distL="0" distR="0" wp14:anchorId="2153CC71" wp14:editId="36F2F1B2">
            <wp:extent cx="2711450" cy="473075"/>
            <wp:effectExtent l="19050" t="19050" r="12700" b="222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1450" cy="473075"/>
                    </a:xfrm>
                    <a:prstGeom prst="rect">
                      <a:avLst/>
                    </a:prstGeom>
                    <a:noFill/>
                    <a:ln>
                      <a:solidFill>
                        <a:schemeClr val="tx1">
                          <a:lumMod val="50000"/>
                          <a:lumOff val="50000"/>
                        </a:schemeClr>
                      </a:solidFill>
                    </a:ln>
                  </pic:spPr>
                </pic:pic>
              </a:graphicData>
            </a:graphic>
          </wp:inline>
        </w:drawing>
      </w:r>
    </w:p>
    <w:p w14:paraId="35717A36" w14:textId="2F3CB0D8" w:rsidR="00E42C5C" w:rsidRDefault="00E34533" w:rsidP="00E42C5C">
      <w:pPr>
        <w:pStyle w:val="LabStepNumberedLevel2"/>
      </w:pPr>
      <w:r>
        <w:t>At this point, the RUN HISTORY list should be empty.</w:t>
      </w:r>
    </w:p>
    <w:p w14:paraId="3DD9599B" w14:textId="7DE6BE1D" w:rsidR="004F73BD" w:rsidRDefault="004F73BD" w:rsidP="00AA2FF8">
      <w:pPr>
        <w:pStyle w:val="LabStepScreenshotLevel2"/>
      </w:pPr>
      <w:r>
        <w:drawing>
          <wp:inline distT="0" distB="0" distL="0" distR="0" wp14:anchorId="11122428" wp14:editId="3FFB36DF">
            <wp:extent cx="4103300" cy="2294965"/>
            <wp:effectExtent l="19050" t="19050" r="12065" b="10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4327" cy="2306725"/>
                    </a:xfrm>
                    <a:prstGeom prst="rect">
                      <a:avLst/>
                    </a:prstGeom>
                    <a:noFill/>
                    <a:ln>
                      <a:solidFill>
                        <a:schemeClr val="tx1">
                          <a:lumMod val="50000"/>
                          <a:lumOff val="50000"/>
                        </a:schemeClr>
                      </a:solidFill>
                    </a:ln>
                  </pic:spPr>
                </pic:pic>
              </a:graphicData>
            </a:graphic>
          </wp:inline>
        </w:drawing>
      </w:r>
    </w:p>
    <w:p w14:paraId="18185D51" w14:textId="33DBC162" w:rsidR="00E42C5C" w:rsidRDefault="00E34533" w:rsidP="00E42C5C">
      <w:pPr>
        <w:pStyle w:val="LabStepNumberedLevel2"/>
      </w:pPr>
      <w:r>
        <w:t>Launch a browser and then copy and paste the URL you copied into Notepad.</w:t>
      </w:r>
    </w:p>
    <w:p w14:paraId="4A812DA4" w14:textId="10968D7E" w:rsidR="000E71C1" w:rsidRDefault="000E71C1" w:rsidP="00AA2FF8">
      <w:pPr>
        <w:pStyle w:val="LabStepScreenshotLevel2"/>
      </w:pPr>
      <w:r>
        <w:drawing>
          <wp:inline distT="0" distB="0" distL="0" distR="0" wp14:anchorId="086FAA06" wp14:editId="2E2C584A">
            <wp:extent cx="4667624" cy="564578"/>
            <wp:effectExtent l="19050" t="19050" r="19050" b="260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6643" cy="581393"/>
                    </a:xfrm>
                    <a:prstGeom prst="rect">
                      <a:avLst/>
                    </a:prstGeom>
                    <a:noFill/>
                    <a:ln>
                      <a:solidFill>
                        <a:schemeClr val="tx1">
                          <a:lumMod val="50000"/>
                          <a:lumOff val="50000"/>
                        </a:schemeClr>
                      </a:solidFill>
                    </a:ln>
                  </pic:spPr>
                </pic:pic>
              </a:graphicData>
            </a:graphic>
          </wp:inline>
        </w:drawing>
      </w:r>
    </w:p>
    <w:p w14:paraId="7ABED9C9" w14:textId="76D49F0B" w:rsidR="00E34533" w:rsidRDefault="00E34533" w:rsidP="00E34533">
      <w:pPr>
        <w:pStyle w:val="LabExerciseCallout"/>
      </w:pPr>
      <w:r>
        <w:t>Note that after browsing to this URL, the browser should display an empty page because the flow with the HTTP trigger doesn't pass any data back in the HTTP response. However, the flow should have run and completed the work to create a new SharePoint list item.</w:t>
      </w:r>
    </w:p>
    <w:p w14:paraId="22ACAEFB" w14:textId="35DBBA82" w:rsidR="00E42C5C" w:rsidRDefault="00E34533" w:rsidP="003E6BD0">
      <w:pPr>
        <w:pStyle w:val="LabStepNumberedLevel2"/>
      </w:pPr>
      <w:r>
        <w:t>Refresh the browser a few more times. Each time you refresh the browser, it should trigger the flow to run again.</w:t>
      </w:r>
    </w:p>
    <w:p w14:paraId="48D75DEE" w14:textId="71539532" w:rsidR="000E71C1" w:rsidRDefault="000E71C1" w:rsidP="00AA2FF8">
      <w:pPr>
        <w:pStyle w:val="LabStepScreenshotLevel2"/>
      </w:pPr>
      <w:r>
        <w:drawing>
          <wp:inline distT="0" distB="0" distL="0" distR="0" wp14:anchorId="21B250CC" wp14:editId="003C8193">
            <wp:extent cx="4761613" cy="531906"/>
            <wp:effectExtent l="19050" t="19050" r="20320" b="209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2474" cy="542056"/>
                    </a:xfrm>
                    <a:prstGeom prst="rect">
                      <a:avLst/>
                    </a:prstGeom>
                    <a:noFill/>
                    <a:ln>
                      <a:solidFill>
                        <a:schemeClr val="tx1">
                          <a:lumMod val="50000"/>
                          <a:lumOff val="50000"/>
                        </a:schemeClr>
                      </a:solidFill>
                    </a:ln>
                  </pic:spPr>
                </pic:pic>
              </a:graphicData>
            </a:graphic>
          </wp:inline>
        </w:drawing>
      </w:r>
    </w:p>
    <w:p w14:paraId="2E8FA0CB" w14:textId="3AC898EB" w:rsidR="003E6BD0" w:rsidRDefault="00E34533" w:rsidP="003E6BD0">
      <w:pPr>
        <w:pStyle w:val="LabStepNumberedLevel2"/>
      </w:pPr>
      <w:r>
        <w:t>Return to the RUN HISTORY page and refresh it. You should see a run for each HTTP request you submitted.</w:t>
      </w:r>
    </w:p>
    <w:p w14:paraId="03437C4A" w14:textId="0E182CFE" w:rsidR="000E71C1" w:rsidRDefault="000E71C1" w:rsidP="00AA2FF8">
      <w:pPr>
        <w:pStyle w:val="LabStepScreenshotLevel2"/>
      </w:pPr>
      <w:r>
        <w:drawing>
          <wp:inline distT="0" distB="0" distL="0" distR="0" wp14:anchorId="7B4B3D2C" wp14:editId="08176D22">
            <wp:extent cx="4143375" cy="1279572"/>
            <wp:effectExtent l="19050" t="19050" r="9525" b="158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7889" cy="1284054"/>
                    </a:xfrm>
                    <a:prstGeom prst="rect">
                      <a:avLst/>
                    </a:prstGeom>
                    <a:noFill/>
                    <a:ln>
                      <a:solidFill>
                        <a:schemeClr val="tx1">
                          <a:lumMod val="50000"/>
                          <a:lumOff val="50000"/>
                        </a:schemeClr>
                      </a:solidFill>
                    </a:ln>
                  </pic:spPr>
                </pic:pic>
              </a:graphicData>
            </a:graphic>
          </wp:inline>
        </w:drawing>
      </w:r>
    </w:p>
    <w:p w14:paraId="425E959B" w14:textId="0E50DCD3" w:rsidR="00E34533" w:rsidRDefault="00E34533" w:rsidP="00E34533">
      <w:pPr>
        <w:pStyle w:val="LabStepNumbered"/>
      </w:pPr>
      <w:r>
        <w:lastRenderedPageBreak/>
        <w:t xml:space="preserve">Create a new parent flow </w:t>
      </w:r>
      <w:r w:rsidR="00757D13">
        <w:t xml:space="preserve">named </w:t>
      </w:r>
      <w:r w:rsidR="00757D13" w:rsidRPr="00757D13">
        <w:rPr>
          <w:b/>
        </w:rPr>
        <w:t>Add Multiple Customers</w:t>
      </w:r>
      <w:r w:rsidR="00757D13">
        <w:t xml:space="preserve"> which </w:t>
      </w:r>
      <w:r>
        <w:t>call</w:t>
      </w:r>
      <w:r w:rsidR="00757D13">
        <w:t xml:space="preserve">s the </w:t>
      </w:r>
      <w:r w:rsidR="00757D13" w:rsidRPr="00F961E7">
        <w:rPr>
          <w:b/>
        </w:rPr>
        <w:t>Add New Customer with HTTP trigger</w:t>
      </w:r>
      <w:r w:rsidR="00757D13">
        <w:t xml:space="preserve"> flow.</w:t>
      </w:r>
    </w:p>
    <w:p w14:paraId="5082C12C" w14:textId="2B7034CA" w:rsidR="003E6BD0" w:rsidRDefault="00757D13" w:rsidP="003E6BD0">
      <w:pPr>
        <w:pStyle w:val="LabStepNumberedLevel2"/>
      </w:pPr>
      <w:r>
        <w:t>Create a new flow from blank as you did earlier in this lab.</w:t>
      </w:r>
    </w:p>
    <w:p w14:paraId="1DD1B3A6" w14:textId="05AE04EF" w:rsidR="000E71C1" w:rsidRDefault="000E71C1" w:rsidP="00AA2FF8">
      <w:pPr>
        <w:pStyle w:val="LabStepScreenshotLevel2"/>
      </w:pPr>
      <w:r>
        <w:drawing>
          <wp:inline distT="0" distB="0" distL="0" distR="0" wp14:anchorId="1F731CF9" wp14:editId="7F9C6333">
            <wp:extent cx="2276408" cy="1624636"/>
            <wp:effectExtent l="19050" t="19050" r="10160" b="139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85688" cy="1631259"/>
                    </a:xfrm>
                    <a:prstGeom prst="rect">
                      <a:avLst/>
                    </a:prstGeom>
                    <a:noFill/>
                    <a:ln>
                      <a:solidFill>
                        <a:schemeClr val="tx1">
                          <a:lumMod val="50000"/>
                          <a:lumOff val="50000"/>
                        </a:schemeClr>
                      </a:solidFill>
                    </a:ln>
                  </pic:spPr>
                </pic:pic>
              </a:graphicData>
            </a:graphic>
          </wp:inline>
        </w:drawing>
      </w:r>
    </w:p>
    <w:p w14:paraId="7FFFFDB1" w14:textId="070D6343" w:rsidR="003E6BD0" w:rsidRDefault="00757D13" w:rsidP="003E6BD0">
      <w:pPr>
        <w:pStyle w:val="LabStepNumberedLevel2"/>
      </w:pPr>
      <w:r>
        <w:t xml:space="preserve">Once the flow has been created, update its name to </w:t>
      </w:r>
      <w:r w:rsidRPr="00757D13">
        <w:rPr>
          <w:b/>
        </w:rPr>
        <w:t>Add Multiple Customers</w:t>
      </w:r>
      <w:r>
        <w:t>.</w:t>
      </w:r>
    </w:p>
    <w:p w14:paraId="582D8089" w14:textId="0C5ED1F7" w:rsidR="000E71C1" w:rsidRDefault="000E71C1" w:rsidP="00AA2FF8">
      <w:pPr>
        <w:pStyle w:val="LabStepScreenshotLevel2"/>
      </w:pPr>
      <w:r>
        <w:drawing>
          <wp:inline distT="0" distB="0" distL="0" distR="0" wp14:anchorId="6BB257F2" wp14:editId="12744048">
            <wp:extent cx="1739265" cy="389890"/>
            <wp:effectExtent l="19050" t="19050" r="13335" b="1016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39265" cy="389890"/>
                    </a:xfrm>
                    <a:prstGeom prst="rect">
                      <a:avLst/>
                    </a:prstGeom>
                    <a:noFill/>
                    <a:ln>
                      <a:solidFill>
                        <a:schemeClr val="tx1">
                          <a:lumMod val="50000"/>
                          <a:lumOff val="50000"/>
                        </a:schemeClr>
                      </a:solidFill>
                    </a:ln>
                  </pic:spPr>
                </pic:pic>
              </a:graphicData>
            </a:graphic>
          </wp:inline>
        </w:drawing>
      </w:r>
    </w:p>
    <w:p w14:paraId="2CA99D17" w14:textId="5E86982F" w:rsidR="003E6BD0" w:rsidRDefault="00757D13" w:rsidP="003E6BD0">
      <w:pPr>
        <w:pStyle w:val="LabStepNumberedLevel2"/>
      </w:pPr>
      <w:r>
        <w:t xml:space="preserve">Select the trigger named </w:t>
      </w:r>
      <w:r w:rsidRPr="00757D13">
        <w:rPr>
          <w:b/>
        </w:rPr>
        <w:t>Manually trigger a flow</w:t>
      </w:r>
      <w:r>
        <w:t>.</w:t>
      </w:r>
    </w:p>
    <w:p w14:paraId="4C9124A9" w14:textId="7B15CF54" w:rsidR="00A324AC" w:rsidRDefault="00A324AC" w:rsidP="00AA2FF8">
      <w:pPr>
        <w:pStyle w:val="LabStepScreenshotLevel2"/>
      </w:pPr>
      <w:r>
        <w:drawing>
          <wp:inline distT="0" distB="0" distL="0" distR="0" wp14:anchorId="0EBDDD6F" wp14:editId="6B395566">
            <wp:extent cx="2046210" cy="870330"/>
            <wp:effectExtent l="19050" t="19050" r="11430" b="254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6288" cy="878870"/>
                    </a:xfrm>
                    <a:prstGeom prst="rect">
                      <a:avLst/>
                    </a:prstGeom>
                    <a:noFill/>
                    <a:ln>
                      <a:solidFill>
                        <a:schemeClr val="tx1">
                          <a:lumMod val="50000"/>
                          <a:lumOff val="50000"/>
                        </a:schemeClr>
                      </a:solidFill>
                    </a:ln>
                  </pic:spPr>
                </pic:pic>
              </a:graphicData>
            </a:graphic>
          </wp:inline>
        </w:drawing>
      </w:r>
    </w:p>
    <w:p w14:paraId="6683CDDC" w14:textId="606BF9A4" w:rsidR="003E6BD0" w:rsidRDefault="00757D13" w:rsidP="00757D13">
      <w:pPr>
        <w:pStyle w:val="LabStepNumberedLevel2"/>
      </w:pPr>
      <w:r>
        <w:t xml:space="preserve">Click </w:t>
      </w:r>
      <w:r w:rsidRPr="00757D13">
        <w:rPr>
          <w:b/>
        </w:rPr>
        <w:t>+ Add an input</w:t>
      </w:r>
      <w:r>
        <w:t xml:space="preserve"> to add a new parameter to the trigger.</w:t>
      </w:r>
    </w:p>
    <w:p w14:paraId="31ABA9C6" w14:textId="77BAADFF" w:rsidR="00A324AC" w:rsidRDefault="00A324AC" w:rsidP="00AA2FF8">
      <w:pPr>
        <w:pStyle w:val="LabStepScreenshotLevel2"/>
      </w:pPr>
      <w:r>
        <w:drawing>
          <wp:inline distT="0" distB="0" distL="0" distR="0" wp14:anchorId="10E24070" wp14:editId="77439BBE">
            <wp:extent cx="3795059" cy="732380"/>
            <wp:effectExtent l="19050" t="19050" r="15240" b="1079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53730" cy="743702"/>
                    </a:xfrm>
                    <a:prstGeom prst="rect">
                      <a:avLst/>
                    </a:prstGeom>
                    <a:noFill/>
                    <a:ln>
                      <a:solidFill>
                        <a:schemeClr val="tx1">
                          <a:lumMod val="50000"/>
                          <a:lumOff val="50000"/>
                        </a:schemeClr>
                      </a:solidFill>
                    </a:ln>
                  </pic:spPr>
                </pic:pic>
              </a:graphicData>
            </a:graphic>
          </wp:inline>
        </w:drawing>
      </w:r>
    </w:p>
    <w:p w14:paraId="4FB21815" w14:textId="7D0BCE0C" w:rsidR="003E6BD0" w:rsidRDefault="00757D13" w:rsidP="003E6BD0">
      <w:pPr>
        <w:pStyle w:val="LabStepNumberedLevel2"/>
      </w:pPr>
      <w:r>
        <w:t xml:space="preserve">When prompted to </w:t>
      </w:r>
      <w:r w:rsidRPr="00757D13">
        <w:rPr>
          <w:b/>
        </w:rPr>
        <w:t>Choose the type of user input</w:t>
      </w:r>
      <w:r>
        <w:t xml:space="preserve">, select </w:t>
      </w:r>
      <w:r w:rsidRPr="00757D13">
        <w:rPr>
          <w:b/>
        </w:rPr>
        <w:t>Number</w:t>
      </w:r>
      <w:r>
        <w:t>.</w:t>
      </w:r>
    </w:p>
    <w:p w14:paraId="1D773B52" w14:textId="5E146D69" w:rsidR="00A324AC" w:rsidRDefault="00A324AC" w:rsidP="00AA2FF8">
      <w:pPr>
        <w:pStyle w:val="LabStepScreenshotLevel2"/>
      </w:pPr>
      <w:r>
        <w:drawing>
          <wp:inline distT="0" distB="0" distL="0" distR="0" wp14:anchorId="0E5180E4" wp14:editId="5250D7C4">
            <wp:extent cx="2896666" cy="931589"/>
            <wp:effectExtent l="19050" t="19050" r="18415" b="20955"/>
            <wp:docPr id="6784" name="Picture 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8518" cy="938617"/>
                    </a:xfrm>
                    <a:prstGeom prst="rect">
                      <a:avLst/>
                    </a:prstGeom>
                    <a:noFill/>
                    <a:ln>
                      <a:solidFill>
                        <a:schemeClr val="tx1">
                          <a:lumMod val="50000"/>
                          <a:lumOff val="50000"/>
                        </a:schemeClr>
                      </a:solidFill>
                    </a:ln>
                  </pic:spPr>
                </pic:pic>
              </a:graphicData>
            </a:graphic>
          </wp:inline>
        </w:drawing>
      </w:r>
    </w:p>
    <w:p w14:paraId="50B6478F" w14:textId="35906389" w:rsidR="00A324AC" w:rsidRDefault="00757D13" w:rsidP="00CD4E70">
      <w:pPr>
        <w:pStyle w:val="LabStepNumberedLevel2"/>
      </w:pPr>
      <w:r>
        <w:t xml:space="preserve">Give the input parameter a name of </w:t>
      </w:r>
      <w:r w:rsidRPr="00757D13">
        <w:rPr>
          <w:b/>
        </w:rPr>
        <w:t>Customer Count</w:t>
      </w:r>
      <w:r>
        <w:t xml:space="preserve"> and a caption of </w:t>
      </w:r>
      <w:r w:rsidRPr="00757D13">
        <w:rPr>
          <w:b/>
        </w:rPr>
        <w:t>Please enter the number of customers requested</w:t>
      </w:r>
      <w:r>
        <w:t>.</w:t>
      </w:r>
    </w:p>
    <w:p w14:paraId="7282340A" w14:textId="1EB62DBB" w:rsidR="00CD4E70" w:rsidRPr="00757D13" w:rsidRDefault="00CD4E70" w:rsidP="00AA2FF8">
      <w:pPr>
        <w:pStyle w:val="LabStepScreenshotLevel2"/>
        <w:rPr>
          <w:b/>
        </w:rPr>
      </w:pPr>
      <w:r>
        <w:drawing>
          <wp:inline distT="0" distB="0" distL="0" distR="0" wp14:anchorId="371AD60E" wp14:editId="308FF363">
            <wp:extent cx="4242139" cy="836705"/>
            <wp:effectExtent l="19050" t="19050" r="25400" b="20955"/>
            <wp:docPr id="6785" name="Picture 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5188" cy="837306"/>
                    </a:xfrm>
                    <a:prstGeom prst="rect">
                      <a:avLst/>
                    </a:prstGeom>
                    <a:noFill/>
                    <a:ln>
                      <a:solidFill>
                        <a:schemeClr val="tx1">
                          <a:lumMod val="50000"/>
                          <a:lumOff val="50000"/>
                        </a:schemeClr>
                      </a:solidFill>
                    </a:ln>
                  </pic:spPr>
                </pic:pic>
              </a:graphicData>
            </a:graphic>
          </wp:inline>
        </w:drawing>
      </w:r>
    </w:p>
    <w:p w14:paraId="4E05297D" w14:textId="69C2F782" w:rsidR="003E6BD0" w:rsidRDefault="00757D13" w:rsidP="00757D13">
      <w:pPr>
        <w:pStyle w:val="LabStepNumbered"/>
      </w:pPr>
      <w:r>
        <w:lastRenderedPageBreak/>
        <w:t xml:space="preserve">Add a new action to initialize a new variable named </w:t>
      </w:r>
      <w:r w:rsidRPr="00757D13">
        <w:rPr>
          <w:b/>
        </w:rPr>
        <w:t>Loop Counter</w:t>
      </w:r>
      <w:r>
        <w:t>.</w:t>
      </w:r>
    </w:p>
    <w:p w14:paraId="779E2BF0" w14:textId="4CA5EF4B" w:rsidR="00757D13" w:rsidRDefault="00757D13" w:rsidP="00757D13">
      <w:pPr>
        <w:pStyle w:val="LabStepNumberedLevel2"/>
      </w:pPr>
      <w:r>
        <w:t xml:space="preserve">Click </w:t>
      </w:r>
      <w:r w:rsidRPr="00757D13">
        <w:rPr>
          <w:b/>
        </w:rPr>
        <w:t>New step</w:t>
      </w:r>
      <w:r>
        <w:t xml:space="preserve"> to add a new action underneath the trigger named </w:t>
      </w:r>
      <w:r w:rsidRPr="00757D13">
        <w:rPr>
          <w:b/>
        </w:rPr>
        <w:t>Manually trigger a flow</w:t>
      </w:r>
      <w:r>
        <w:t>.</w:t>
      </w:r>
    </w:p>
    <w:p w14:paraId="5D8BD308" w14:textId="25652356" w:rsidR="00CD4E70" w:rsidRDefault="00CD4E70" w:rsidP="00AA2FF8">
      <w:pPr>
        <w:pStyle w:val="LabStepScreenshotLevel2"/>
      </w:pPr>
      <w:r>
        <w:drawing>
          <wp:inline distT="0" distB="0" distL="0" distR="0" wp14:anchorId="56CE60CE" wp14:editId="1A8DF8E9">
            <wp:extent cx="3024095" cy="1312044"/>
            <wp:effectExtent l="19050" t="19050" r="24130" b="21590"/>
            <wp:docPr id="6786" name="Picture 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8584" cy="1331346"/>
                    </a:xfrm>
                    <a:prstGeom prst="rect">
                      <a:avLst/>
                    </a:prstGeom>
                    <a:noFill/>
                    <a:ln>
                      <a:solidFill>
                        <a:schemeClr val="tx1">
                          <a:lumMod val="50000"/>
                          <a:lumOff val="50000"/>
                        </a:schemeClr>
                      </a:solidFill>
                    </a:ln>
                  </pic:spPr>
                </pic:pic>
              </a:graphicData>
            </a:graphic>
          </wp:inline>
        </w:drawing>
      </w:r>
    </w:p>
    <w:p w14:paraId="34096A31" w14:textId="10455C98" w:rsidR="003E6BD0" w:rsidRDefault="00757D13" w:rsidP="00757D13">
      <w:pPr>
        <w:pStyle w:val="LabStepNumberedLevel2"/>
      </w:pPr>
      <w:r>
        <w:t xml:space="preserve">Type </w:t>
      </w:r>
      <w:r w:rsidRPr="00757D13">
        <w:rPr>
          <w:b/>
        </w:rPr>
        <w:t xml:space="preserve">initialize </w:t>
      </w:r>
      <w:r w:rsidR="003E6BD0" w:rsidRPr="00757D13">
        <w:rPr>
          <w:b/>
        </w:rPr>
        <w:t>variable</w:t>
      </w:r>
      <w:r>
        <w:t xml:space="preserve"> in the search box. Find and select the action named </w:t>
      </w:r>
      <w:r w:rsidRPr="00757D13">
        <w:rPr>
          <w:b/>
        </w:rPr>
        <w:t>Initialize variable</w:t>
      </w:r>
      <w:r>
        <w:t>.</w:t>
      </w:r>
    </w:p>
    <w:p w14:paraId="27E0F604" w14:textId="034659E9" w:rsidR="00CD4E70" w:rsidRDefault="00CD4E70" w:rsidP="00AA2FF8">
      <w:pPr>
        <w:pStyle w:val="LabStepScreenshotLevel2"/>
      </w:pPr>
      <w:r>
        <w:drawing>
          <wp:inline distT="0" distB="0" distL="0" distR="0" wp14:anchorId="19568886" wp14:editId="532AFDF2">
            <wp:extent cx="2856753" cy="1582309"/>
            <wp:effectExtent l="19050" t="19050" r="20320" b="18415"/>
            <wp:docPr id="6787" name="Picture 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9749" cy="1595046"/>
                    </a:xfrm>
                    <a:prstGeom prst="rect">
                      <a:avLst/>
                    </a:prstGeom>
                    <a:noFill/>
                    <a:ln>
                      <a:solidFill>
                        <a:schemeClr val="tx1">
                          <a:lumMod val="50000"/>
                          <a:lumOff val="50000"/>
                        </a:schemeClr>
                      </a:solidFill>
                    </a:ln>
                  </pic:spPr>
                </pic:pic>
              </a:graphicData>
            </a:graphic>
          </wp:inline>
        </w:drawing>
      </w:r>
    </w:p>
    <w:p w14:paraId="3CF40448" w14:textId="0EEBF0E7" w:rsidR="003E6BD0" w:rsidRDefault="00757D13" w:rsidP="003E6BD0">
      <w:pPr>
        <w:pStyle w:val="LabStepNumberedLevel2"/>
      </w:pPr>
      <w:r>
        <w:t xml:space="preserve">Set the </w:t>
      </w:r>
      <w:r w:rsidRPr="00757D13">
        <w:rPr>
          <w:b/>
        </w:rPr>
        <w:t>Name</w:t>
      </w:r>
      <w:r>
        <w:t xml:space="preserve"> parameter to </w:t>
      </w:r>
      <w:r w:rsidRPr="001C5EE6">
        <w:rPr>
          <w:b/>
        </w:rPr>
        <w:t>Loop Counter</w:t>
      </w:r>
      <w:r>
        <w:t>.</w:t>
      </w:r>
    </w:p>
    <w:p w14:paraId="0C8581FF" w14:textId="7039733C" w:rsidR="00757D13" w:rsidRDefault="00757D13" w:rsidP="003E6BD0">
      <w:pPr>
        <w:pStyle w:val="LabStepNumberedLevel2"/>
      </w:pPr>
      <w:r>
        <w:t xml:space="preserve">Set the </w:t>
      </w:r>
      <w:r w:rsidRPr="00757D13">
        <w:rPr>
          <w:b/>
        </w:rPr>
        <w:t>Type</w:t>
      </w:r>
      <w:r>
        <w:t xml:space="preserve"> parameter to </w:t>
      </w:r>
      <w:r w:rsidRPr="00757D13">
        <w:rPr>
          <w:b/>
        </w:rPr>
        <w:t>Integer</w:t>
      </w:r>
      <w:r>
        <w:t>.</w:t>
      </w:r>
    </w:p>
    <w:p w14:paraId="6706BD5B" w14:textId="6B893370" w:rsidR="001C5EE6" w:rsidRDefault="001C5EE6" w:rsidP="003E6BD0">
      <w:pPr>
        <w:pStyle w:val="LabStepNumberedLevel2"/>
      </w:pPr>
      <w:r>
        <w:t xml:space="preserve">Set the </w:t>
      </w:r>
      <w:r w:rsidRPr="001C5EE6">
        <w:rPr>
          <w:b/>
        </w:rPr>
        <w:t>Value</w:t>
      </w:r>
      <w:r>
        <w:t xml:space="preserve"> parameter to </w:t>
      </w:r>
      <w:r w:rsidRPr="001C5EE6">
        <w:rPr>
          <w:b/>
        </w:rPr>
        <w:t>1</w:t>
      </w:r>
      <w:r>
        <w:t>.</w:t>
      </w:r>
    </w:p>
    <w:p w14:paraId="13383F44" w14:textId="320E8DA2" w:rsidR="00CD4E70" w:rsidRDefault="00CD4E70" w:rsidP="00AA2FF8">
      <w:pPr>
        <w:pStyle w:val="LabStepScreenshotLevel2"/>
      </w:pPr>
      <w:r w:rsidRPr="00757D13">
        <w:rPr>
          <w:b/>
        </w:rPr>
        <w:drawing>
          <wp:inline distT="0" distB="0" distL="0" distR="0" wp14:anchorId="75B0312D" wp14:editId="4DBEF6CA">
            <wp:extent cx="3615765" cy="1162016"/>
            <wp:effectExtent l="19050" t="19050" r="22860" b="19685"/>
            <wp:docPr id="6788" name="Picture 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5095" cy="1168228"/>
                    </a:xfrm>
                    <a:prstGeom prst="rect">
                      <a:avLst/>
                    </a:prstGeom>
                    <a:noFill/>
                    <a:ln>
                      <a:solidFill>
                        <a:schemeClr val="tx1">
                          <a:lumMod val="50000"/>
                          <a:lumOff val="50000"/>
                        </a:schemeClr>
                      </a:solidFill>
                    </a:ln>
                  </pic:spPr>
                </pic:pic>
              </a:graphicData>
            </a:graphic>
          </wp:inline>
        </w:drawing>
      </w:r>
    </w:p>
    <w:p w14:paraId="735C490E" w14:textId="5649C001" w:rsidR="003E6BD0" w:rsidRDefault="003E6BD0" w:rsidP="003E6BD0">
      <w:pPr>
        <w:pStyle w:val="LabStepNumbered"/>
      </w:pPr>
      <w:r>
        <w:t xml:space="preserve">Add </w:t>
      </w:r>
      <w:r w:rsidR="001C5EE6">
        <w:t xml:space="preserve">an action for a </w:t>
      </w:r>
      <w:r w:rsidRPr="001C5EE6">
        <w:rPr>
          <w:b/>
        </w:rPr>
        <w:t>Do Until</w:t>
      </w:r>
      <w:r>
        <w:t xml:space="preserve"> loop</w:t>
      </w:r>
    </w:p>
    <w:p w14:paraId="320A09AC" w14:textId="301003E4" w:rsidR="003E6BD0" w:rsidRDefault="001C5EE6" w:rsidP="003E6BD0">
      <w:pPr>
        <w:pStyle w:val="LabStepNumberedLevel2"/>
      </w:pPr>
      <w:r>
        <w:t xml:space="preserve">Click </w:t>
      </w:r>
      <w:r w:rsidRPr="001C5EE6">
        <w:rPr>
          <w:b/>
        </w:rPr>
        <w:t>New step</w:t>
      </w:r>
      <w:r>
        <w:t xml:space="preserve"> to add a new action to the bottom of the flow.</w:t>
      </w:r>
    </w:p>
    <w:p w14:paraId="3F157DE4" w14:textId="628CB442" w:rsidR="001C5EE6" w:rsidRDefault="001C5EE6" w:rsidP="001C5EE6">
      <w:pPr>
        <w:pStyle w:val="LabStepNumberedLevel2"/>
      </w:pPr>
      <w:r>
        <w:t xml:space="preserve">Type </w:t>
      </w:r>
      <w:r>
        <w:rPr>
          <w:b/>
        </w:rPr>
        <w:t>Do until</w:t>
      </w:r>
      <w:r>
        <w:t xml:space="preserve"> in the search box. Find and select the action named </w:t>
      </w:r>
      <w:r>
        <w:rPr>
          <w:b/>
        </w:rPr>
        <w:t>Do until</w:t>
      </w:r>
      <w:r>
        <w:t>.</w:t>
      </w:r>
    </w:p>
    <w:p w14:paraId="22224ED2" w14:textId="75BBB14D" w:rsidR="00CD4E70" w:rsidRDefault="00CD4E70" w:rsidP="00AA2FF8">
      <w:pPr>
        <w:pStyle w:val="LabStepScreenshotLevel2"/>
      </w:pPr>
      <w:r>
        <w:drawing>
          <wp:inline distT="0" distB="0" distL="0" distR="0" wp14:anchorId="1C62AC11" wp14:editId="10750E8B">
            <wp:extent cx="2602424" cy="1488141"/>
            <wp:effectExtent l="19050" t="19050" r="26670" b="17145"/>
            <wp:docPr id="6789" name="Picture 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28894" cy="1503277"/>
                    </a:xfrm>
                    <a:prstGeom prst="rect">
                      <a:avLst/>
                    </a:prstGeom>
                    <a:noFill/>
                    <a:ln>
                      <a:solidFill>
                        <a:schemeClr val="tx1">
                          <a:lumMod val="50000"/>
                          <a:lumOff val="50000"/>
                        </a:schemeClr>
                      </a:solidFill>
                    </a:ln>
                  </pic:spPr>
                </pic:pic>
              </a:graphicData>
            </a:graphic>
          </wp:inline>
        </w:drawing>
      </w:r>
    </w:p>
    <w:p w14:paraId="3C8DC9C3" w14:textId="3F573F46" w:rsidR="003E6BD0" w:rsidRDefault="001C5EE6" w:rsidP="003E6BD0">
      <w:pPr>
        <w:pStyle w:val="LabStepNumberedLevel2"/>
      </w:pPr>
      <w:r>
        <w:lastRenderedPageBreak/>
        <w:t xml:space="preserve">Set the Do until loop </w:t>
      </w:r>
      <w:r w:rsidRPr="001C5EE6">
        <w:t>condition</w:t>
      </w:r>
      <w:r>
        <w:rPr>
          <w:b/>
        </w:rPr>
        <w:t xml:space="preserve"> </w:t>
      </w:r>
      <w:r>
        <w:t xml:space="preserve">to </w:t>
      </w:r>
      <w:r w:rsidRPr="001C5EE6">
        <w:rPr>
          <w:b/>
        </w:rPr>
        <w:t>Loop Counter</w:t>
      </w:r>
      <w:r>
        <w:t xml:space="preserve"> </w:t>
      </w:r>
      <w:r w:rsidRPr="001C5EE6">
        <w:rPr>
          <w:b/>
          <w:color w:val="7F7F7F" w:themeColor="text1" w:themeTint="80"/>
        </w:rPr>
        <w:t>is greater than</w:t>
      </w:r>
      <w:r w:rsidRPr="001C5EE6">
        <w:rPr>
          <w:b/>
        </w:rPr>
        <w:t xml:space="preserve"> Customer Count</w:t>
      </w:r>
      <w:r>
        <w:t xml:space="preserve"> as shown in the following screenshot.</w:t>
      </w:r>
    </w:p>
    <w:p w14:paraId="1F9CA91F" w14:textId="164A5A4E" w:rsidR="00CD4E70" w:rsidRDefault="00CD4E70" w:rsidP="00AA2FF8">
      <w:pPr>
        <w:pStyle w:val="LabStepScreenshotLevel2"/>
      </w:pPr>
      <w:r>
        <w:drawing>
          <wp:inline distT="0" distB="0" distL="0" distR="0" wp14:anchorId="749D06F8" wp14:editId="7013DCC1">
            <wp:extent cx="3748902" cy="744583"/>
            <wp:effectExtent l="19050" t="19050" r="23495" b="17780"/>
            <wp:docPr id="6794" name="Picture 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2651" cy="755258"/>
                    </a:xfrm>
                    <a:prstGeom prst="rect">
                      <a:avLst/>
                    </a:prstGeom>
                    <a:noFill/>
                    <a:ln>
                      <a:solidFill>
                        <a:schemeClr val="tx1">
                          <a:lumMod val="50000"/>
                          <a:lumOff val="50000"/>
                        </a:schemeClr>
                      </a:solidFill>
                    </a:ln>
                  </pic:spPr>
                </pic:pic>
              </a:graphicData>
            </a:graphic>
          </wp:inline>
        </w:drawing>
      </w:r>
    </w:p>
    <w:p w14:paraId="6DC58837" w14:textId="034C3D4B" w:rsidR="003E6BD0" w:rsidRDefault="001C5EE6" w:rsidP="001C5EE6">
      <w:pPr>
        <w:pStyle w:val="LabStepNumberedLevel2"/>
      </w:pPr>
      <w:r>
        <w:t xml:space="preserve">Click the </w:t>
      </w:r>
      <w:r w:rsidRPr="001C5EE6">
        <w:rPr>
          <w:b/>
        </w:rPr>
        <w:t>Add an action</w:t>
      </w:r>
      <w:r>
        <w:t xml:space="preserve"> link inside the </w:t>
      </w:r>
      <w:r w:rsidRPr="001C5EE6">
        <w:rPr>
          <w:b/>
        </w:rPr>
        <w:t>Do until</w:t>
      </w:r>
      <w:r>
        <w:t xml:space="preserve"> action.</w:t>
      </w:r>
    </w:p>
    <w:p w14:paraId="3FF15D8C" w14:textId="0F05C529" w:rsidR="00CD4E70" w:rsidRDefault="00CD4E70" w:rsidP="00AA2FF8">
      <w:pPr>
        <w:pStyle w:val="LabStepScreenshotLevel2"/>
      </w:pPr>
      <w:r>
        <w:drawing>
          <wp:inline distT="0" distB="0" distL="0" distR="0" wp14:anchorId="0F95BA49" wp14:editId="1EE1410F">
            <wp:extent cx="2885320" cy="1436914"/>
            <wp:effectExtent l="19050" t="19050" r="10795" b="11430"/>
            <wp:docPr id="6802" name="Picture 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5769" cy="1471998"/>
                    </a:xfrm>
                    <a:prstGeom prst="rect">
                      <a:avLst/>
                    </a:prstGeom>
                    <a:noFill/>
                    <a:ln>
                      <a:solidFill>
                        <a:schemeClr val="tx1">
                          <a:lumMod val="50000"/>
                          <a:lumOff val="50000"/>
                        </a:schemeClr>
                      </a:solidFill>
                    </a:ln>
                  </pic:spPr>
                </pic:pic>
              </a:graphicData>
            </a:graphic>
          </wp:inline>
        </w:drawing>
      </w:r>
    </w:p>
    <w:p w14:paraId="6B697EDF" w14:textId="504AD2AC" w:rsidR="003E6BD0" w:rsidRDefault="001C5EE6" w:rsidP="003E6BD0">
      <w:pPr>
        <w:pStyle w:val="LabStepNumberedLevel2"/>
      </w:pPr>
      <w:r>
        <w:t xml:space="preserve">Type </w:t>
      </w:r>
      <w:r w:rsidRPr="001C5EE6">
        <w:rPr>
          <w:b/>
        </w:rPr>
        <w:t>HTTP</w:t>
      </w:r>
      <w:r>
        <w:t xml:space="preserve"> in the search box. Locate and select the </w:t>
      </w:r>
      <w:r w:rsidRPr="001C5EE6">
        <w:rPr>
          <w:b/>
        </w:rPr>
        <w:t>HTTP</w:t>
      </w:r>
      <w:r>
        <w:t xml:space="preserve"> action.</w:t>
      </w:r>
    </w:p>
    <w:p w14:paraId="32D256B6" w14:textId="1978CBF6" w:rsidR="00732CB5" w:rsidRDefault="00732CB5" w:rsidP="00AA2FF8">
      <w:pPr>
        <w:pStyle w:val="LabStepScreenshotLevel2"/>
      </w:pPr>
      <w:r>
        <w:drawing>
          <wp:inline distT="0" distB="0" distL="0" distR="0" wp14:anchorId="5A0046E3" wp14:editId="5D68F8FE">
            <wp:extent cx="3317966" cy="2019761"/>
            <wp:effectExtent l="19050" t="19050" r="15875" b="19050"/>
            <wp:docPr id="6821" name="Picture 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2409" cy="2040728"/>
                    </a:xfrm>
                    <a:prstGeom prst="rect">
                      <a:avLst/>
                    </a:prstGeom>
                    <a:noFill/>
                    <a:ln>
                      <a:solidFill>
                        <a:schemeClr val="tx1">
                          <a:lumMod val="50000"/>
                          <a:lumOff val="50000"/>
                        </a:schemeClr>
                      </a:solidFill>
                    </a:ln>
                  </pic:spPr>
                </pic:pic>
              </a:graphicData>
            </a:graphic>
          </wp:inline>
        </w:drawing>
      </w:r>
    </w:p>
    <w:p w14:paraId="4A356B31" w14:textId="3C8EB97D" w:rsidR="003E6BD0" w:rsidRDefault="001C5EE6" w:rsidP="003E6BD0">
      <w:pPr>
        <w:pStyle w:val="LabStepNumberedLevel2"/>
      </w:pPr>
      <w:r>
        <w:t xml:space="preserve">Set the Method parameter to </w:t>
      </w:r>
      <w:r w:rsidRPr="001C5EE6">
        <w:rPr>
          <w:b/>
        </w:rPr>
        <w:t>GET</w:t>
      </w:r>
      <w:r>
        <w:t>.</w:t>
      </w:r>
    </w:p>
    <w:p w14:paraId="5EDB44EA" w14:textId="43D07D37" w:rsidR="00732CB5" w:rsidRDefault="00732CB5" w:rsidP="00AA2FF8">
      <w:pPr>
        <w:pStyle w:val="LabStepScreenshotLevel2"/>
      </w:pPr>
      <w:r>
        <w:drawing>
          <wp:inline distT="0" distB="0" distL="0" distR="0" wp14:anchorId="51824923" wp14:editId="7B5A8448">
            <wp:extent cx="3722914" cy="580614"/>
            <wp:effectExtent l="19050" t="19050" r="11430" b="10160"/>
            <wp:docPr id="6822" name="Picture 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62583" cy="602396"/>
                    </a:xfrm>
                    <a:prstGeom prst="rect">
                      <a:avLst/>
                    </a:prstGeom>
                    <a:noFill/>
                    <a:ln>
                      <a:solidFill>
                        <a:schemeClr val="tx1">
                          <a:lumMod val="50000"/>
                          <a:lumOff val="50000"/>
                        </a:schemeClr>
                      </a:solidFill>
                    </a:ln>
                  </pic:spPr>
                </pic:pic>
              </a:graphicData>
            </a:graphic>
          </wp:inline>
        </w:drawing>
      </w:r>
    </w:p>
    <w:p w14:paraId="30607DAC" w14:textId="2B9D7115" w:rsidR="003E6BD0" w:rsidRDefault="001C5EE6" w:rsidP="003E6BD0">
      <w:pPr>
        <w:pStyle w:val="LabStepNumberedLevel2"/>
      </w:pPr>
      <w:r>
        <w:t xml:space="preserve">Update the </w:t>
      </w:r>
      <w:r w:rsidRPr="001C5EE6">
        <w:rPr>
          <w:b/>
        </w:rPr>
        <w:t>URI</w:t>
      </w:r>
      <w:r>
        <w:t xml:space="preserve"> parameter and copying and pasting the </w:t>
      </w:r>
      <w:r w:rsidRPr="00F961E7">
        <w:rPr>
          <w:b/>
        </w:rPr>
        <w:t>HTTP GET URL</w:t>
      </w:r>
      <w:r>
        <w:t xml:space="preserve"> value that you copied to notepad earlier.</w:t>
      </w:r>
    </w:p>
    <w:p w14:paraId="65E51E51" w14:textId="2DC5B127" w:rsidR="00732CB5" w:rsidRDefault="00732CB5" w:rsidP="00AA2FF8">
      <w:pPr>
        <w:pStyle w:val="LabStepScreenshotLevel2"/>
      </w:pPr>
      <w:r>
        <w:drawing>
          <wp:inline distT="0" distB="0" distL="0" distR="0" wp14:anchorId="2315F911" wp14:editId="497B5987">
            <wp:extent cx="3252651" cy="1190691"/>
            <wp:effectExtent l="19050" t="19050" r="24130" b="28575"/>
            <wp:docPr id="6828" name="Picture 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8990" cy="1222297"/>
                    </a:xfrm>
                    <a:prstGeom prst="rect">
                      <a:avLst/>
                    </a:prstGeom>
                    <a:noFill/>
                    <a:ln>
                      <a:solidFill>
                        <a:schemeClr val="tx1">
                          <a:lumMod val="50000"/>
                          <a:lumOff val="50000"/>
                        </a:schemeClr>
                      </a:solidFill>
                    </a:ln>
                  </pic:spPr>
                </pic:pic>
              </a:graphicData>
            </a:graphic>
          </wp:inline>
        </w:drawing>
      </w:r>
    </w:p>
    <w:p w14:paraId="53249309" w14:textId="764C72D0" w:rsidR="001C5EE6" w:rsidRDefault="001C5EE6" w:rsidP="001C5EE6">
      <w:pPr>
        <w:pStyle w:val="LabStepNumbered"/>
      </w:pPr>
      <w:r>
        <w:lastRenderedPageBreak/>
        <w:t xml:space="preserve">Add </w:t>
      </w:r>
      <w:proofErr w:type="gramStart"/>
      <w:r>
        <w:t>a</w:t>
      </w:r>
      <w:proofErr w:type="gramEnd"/>
      <w:r>
        <w:t xml:space="preserve"> </w:t>
      </w:r>
      <w:r w:rsidRPr="001C5EE6">
        <w:rPr>
          <w:b/>
        </w:rPr>
        <w:t>Increment Variable</w:t>
      </w:r>
      <w:r>
        <w:t xml:space="preserve"> action to increment the Loop Counter variable on each iteration through the </w:t>
      </w:r>
      <w:r w:rsidRPr="001C5EE6">
        <w:rPr>
          <w:b/>
        </w:rPr>
        <w:t>Do Until</w:t>
      </w:r>
      <w:r>
        <w:t xml:space="preserve"> loop</w:t>
      </w:r>
    </w:p>
    <w:p w14:paraId="3D29AECA" w14:textId="043F9474" w:rsidR="001C5EE6" w:rsidRDefault="001C5EE6" w:rsidP="001C5EE6">
      <w:pPr>
        <w:pStyle w:val="LabStepNumberedLevel2"/>
      </w:pPr>
      <w:r>
        <w:t xml:space="preserve">Click </w:t>
      </w:r>
      <w:r w:rsidRPr="001C5EE6">
        <w:rPr>
          <w:b/>
        </w:rPr>
        <w:t>New step</w:t>
      </w:r>
      <w:r>
        <w:t xml:space="preserve"> to </w:t>
      </w:r>
      <w:r w:rsidR="00DF57B3">
        <w:t xml:space="preserve">underneath the </w:t>
      </w:r>
      <w:r w:rsidR="00DF57B3" w:rsidRPr="00DF57B3">
        <w:rPr>
          <w:b/>
        </w:rPr>
        <w:t>HTTP</w:t>
      </w:r>
      <w:r w:rsidR="00DF57B3">
        <w:t xml:space="preserve"> action to </w:t>
      </w:r>
      <w:r>
        <w:t xml:space="preserve">add a new action to the bottom of </w:t>
      </w:r>
      <w:r w:rsidR="00DF57B3" w:rsidRPr="00DF57B3">
        <w:rPr>
          <w:b/>
        </w:rPr>
        <w:t>Do until</w:t>
      </w:r>
      <w:r w:rsidR="00DF57B3">
        <w:t xml:space="preserve"> action</w:t>
      </w:r>
      <w:r>
        <w:t>.</w:t>
      </w:r>
    </w:p>
    <w:p w14:paraId="03235227" w14:textId="7C644AB4" w:rsidR="001C5EE6" w:rsidRDefault="001C5EE6" w:rsidP="001C5EE6">
      <w:pPr>
        <w:pStyle w:val="LabStepNumberedLevel2"/>
      </w:pPr>
      <w:r>
        <w:t xml:space="preserve">Type </w:t>
      </w:r>
      <w:r w:rsidRPr="001C5EE6">
        <w:rPr>
          <w:b/>
        </w:rPr>
        <w:t>Increment Variable</w:t>
      </w:r>
      <w:r>
        <w:t xml:space="preserve"> in the search box. Find and select the action named </w:t>
      </w:r>
      <w:r w:rsidRPr="001C5EE6">
        <w:rPr>
          <w:b/>
        </w:rPr>
        <w:t>Increment Variable</w:t>
      </w:r>
      <w:r>
        <w:t>.</w:t>
      </w:r>
    </w:p>
    <w:p w14:paraId="5A02D682" w14:textId="6C2F2FE8" w:rsidR="00442E58" w:rsidRDefault="00442E58" w:rsidP="00AA2FF8">
      <w:pPr>
        <w:pStyle w:val="LabStepScreenshotLevel2"/>
      </w:pPr>
      <w:r>
        <w:drawing>
          <wp:inline distT="0" distB="0" distL="0" distR="0" wp14:anchorId="0AB4F966" wp14:editId="7697F6D5">
            <wp:extent cx="2181497" cy="1458568"/>
            <wp:effectExtent l="19050" t="19050" r="9525" b="27940"/>
            <wp:docPr id="6837" name="Picture 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11370" cy="1478541"/>
                    </a:xfrm>
                    <a:prstGeom prst="rect">
                      <a:avLst/>
                    </a:prstGeom>
                    <a:noFill/>
                    <a:ln>
                      <a:solidFill>
                        <a:schemeClr val="tx1">
                          <a:lumMod val="50000"/>
                          <a:lumOff val="50000"/>
                        </a:schemeClr>
                      </a:solidFill>
                    </a:ln>
                  </pic:spPr>
                </pic:pic>
              </a:graphicData>
            </a:graphic>
          </wp:inline>
        </w:drawing>
      </w:r>
    </w:p>
    <w:p w14:paraId="694DCD97" w14:textId="39095E3F" w:rsidR="003E6BD0" w:rsidRDefault="00DF57B3" w:rsidP="003E6BD0">
      <w:pPr>
        <w:pStyle w:val="LabStepNumberedLevel2"/>
      </w:pPr>
      <w:r>
        <w:t xml:space="preserve">Set the </w:t>
      </w:r>
      <w:r w:rsidRPr="00DF57B3">
        <w:rPr>
          <w:b/>
        </w:rPr>
        <w:t>Name</w:t>
      </w:r>
      <w:r>
        <w:t xml:space="preserve"> to </w:t>
      </w:r>
      <w:r w:rsidRPr="00DF57B3">
        <w:rPr>
          <w:b/>
        </w:rPr>
        <w:t>Loop Counter</w:t>
      </w:r>
      <w:r>
        <w:t>.</w:t>
      </w:r>
    </w:p>
    <w:p w14:paraId="37715A8C" w14:textId="004FB4DA" w:rsidR="00DF57B3" w:rsidRDefault="00DF57B3" w:rsidP="003E6BD0">
      <w:pPr>
        <w:pStyle w:val="LabStepNumberedLevel2"/>
      </w:pPr>
      <w:r>
        <w:t xml:space="preserve">Set the </w:t>
      </w:r>
      <w:r w:rsidRPr="00DF57B3">
        <w:rPr>
          <w:b/>
        </w:rPr>
        <w:t>Value</w:t>
      </w:r>
      <w:r>
        <w:t xml:space="preserve"> to </w:t>
      </w:r>
      <w:r w:rsidRPr="00DF57B3">
        <w:rPr>
          <w:b/>
        </w:rPr>
        <w:t>1</w:t>
      </w:r>
      <w:r>
        <w:t>.</w:t>
      </w:r>
    </w:p>
    <w:p w14:paraId="63AD6151" w14:textId="48A101DF" w:rsidR="00442E58" w:rsidRDefault="00442E58" w:rsidP="00AA2FF8">
      <w:pPr>
        <w:pStyle w:val="LabStepScreenshotLevel2"/>
      </w:pPr>
      <w:r>
        <w:drawing>
          <wp:inline distT="0" distB="0" distL="0" distR="0" wp14:anchorId="56124838" wp14:editId="5061D96B">
            <wp:extent cx="3739937" cy="992777"/>
            <wp:effectExtent l="0" t="0" r="0" b="0"/>
            <wp:docPr id="6838" name="Picture 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5110" cy="1018041"/>
                    </a:xfrm>
                    <a:prstGeom prst="rect">
                      <a:avLst/>
                    </a:prstGeom>
                    <a:noFill/>
                    <a:ln>
                      <a:noFill/>
                    </a:ln>
                  </pic:spPr>
                </pic:pic>
              </a:graphicData>
            </a:graphic>
          </wp:inline>
        </w:drawing>
      </w:r>
    </w:p>
    <w:p w14:paraId="63D1B4E1" w14:textId="35829DA5" w:rsidR="003E6BD0" w:rsidRDefault="00DF57B3" w:rsidP="003E6BD0">
      <w:pPr>
        <w:pStyle w:val="LabStepNumberedLevel2"/>
      </w:pPr>
      <w:r>
        <w:t xml:space="preserve">Click </w:t>
      </w:r>
      <w:r w:rsidRPr="00DF57B3">
        <w:rPr>
          <w:b/>
        </w:rPr>
        <w:t>Save</w:t>
      </w:r>
      <w:r>
        <w:t xml:space="preserve"> in the upper right corner to save your work.</w:t>
      </w:r>
    </w:p>
    <w:p w14:paraId="22E0F9FC" w14:textId="0C9BFDCA" w:rsidR="00732CB5" w:rsidRDefault="00732CB5" w:rsidP="00AA2FF8">
      <w:pPr>
        <w:pStyle w:val="LabStepScreenshotLevel2"/>
      </w:pPr>
      <w:r>
        <w:drawing>
          <wp:inline distT="0" distB="0" distL="0" distR="0" wp14:anchorId="2ADCF8E1" wp14:editId="25A0A158">
            <wp:extent cx="2615565" cy="422275"/>
            <wp:effectExtent l="19050" t="19050" r="13335" b="15875"/>
            <wp:docPr id="6829" name="Picture 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5565" cy="422275"/>
                    </a:xfrm>
                    <a:prstGeom prst="rect">
                      <a:avLst/>
                    </a:prstGeom>
                    <a:noFill/>
                    <a:ln>
                      <a:solidFill>
                        <a:schemeClr val="tx1">
                          <a:lumMod val="50000"/>
                          <a:lumOff val="50000"/>
                        </a:schemeClr>
                      </a:solidFill>
                    </a:ln>
                  </pic:spPr>
                </pic:pic>
              </a:graphicData>
            </a:graphic>
          </wp:inline>
        </w:drawing>
      </w:r>
    </w:p>
    <w:p w14:paraId="5763D5B8" w14:textId="5C642754" w:rsidR="00DF57B3" w:rsidRDefault="00D13BBC" w:rsidP="00DF57B3">
      <w:pPr>
        <w:pStyle w:val="LabExerciseCallout"/>
      </w:pPr>
      <w:r>
        <w:t xml:space="preserve">Now have now completed the work on both the parent flow and the child flow. When you run the </w:t>
      </w:r>
      <w:r w:rsidRPr="00D13BBC">
        <w:rPr>
          <w:b/>
        </w:rPr>
        <w:t>Add Multiple Customers</w:t>
      </w:r>
      <w:r w:rsidR="00D84F9F">
        <w:t xml:space="preserve"> flow, you should be able to set the desired number of</w:t>
      </w:r>
      <w:r>
        <w:t xml:space="preserve"> </w:t>
      </w:r>
      <w:r w:rsidR="00D84F9F">
        <w:t xml:space="preserve">customers using the </w:t>
      </w:r>
      <w:r w:rsidR="00D84F9F" w:rsidRPr="00D84F9F">
        <w:rPr>
          <w:b/>
        </w:rPr>
        <w:t>Customer Count</w:t>
      </w:r>
      <w:r w:rsidR="00D84F9F">
        <w:t xml:space="preserve"> user input parameter. When this parent flow executes, it should call the Add Customer using HTTP trigger once for each customer.</w:t>
      </w:r>
    </w:p>
    <w:p w14:paraId="2EF7ADB6" w14:textId="7A2CF45D" w:rsidR="003E6BD0" w:rsidRDefault="003E6BD0" w:rsidP="003E6BD0">
      <w:pPr>
        <w:pStyle w:val="LabStepNumbered"/>
      </w:pPr>
      <w:r>
        <w:t>Test</w:t>
      </w:r>
      <w:r w:rsidR="00D84F9F">
        <w:t xml:space="preserve"> your work by running the </w:t>
      </w:r>
      <w:r w:rsidR="00D84F9F" w:rsidRPr="00D84F9F">
        <w:rPr>
          <w:b/>
        </w:rPr>
        <w:t>Add Multiple Customers</w:t>
      </w:r>
      <w:r w:rsidR="00D84F9F">
        <w:t xml:space="preserve"> flow.</w:t>
      </w:r>
    </w:p>
    <w:p w14:paraId="034A4B32" w14:textId="686A71CD" w:rsidR="003E6BD0" w:rsidRDefault="003E6BD0" w:rsidP="003E6BD0">
      <w:pPr>
        <w:pStyle w:val="LabStepNumberedLevel2"/>
      </w:pPr>
      <w:r>
        <w:t>Click Test</w:t>
      </w:r>
      <w:r w:rsidR="00D84F9F">
        <w:t xml:space="preserve"> in the upper right corner.</w:t>
      </w:r>
    </w:p>
    <w:p w14:paraId="449D1A95" w14:textId="1C4CDC56" w:rsidR="00732CB5" w:rsidRDefault="00732CB5" w:rsidP="00AA2FF8">
      <w:pPr>
        <w:pStyle w:val="LabStepScreenshotLevel2"/>
      </w:pPr>
      <w:r>
        <w:drawing>
          <wp:inline distT="0" distB="0" distL="0" distR="0" wp14:anchorId="68991D76" wp14:editId="462F5DFC">
            <wp:extent cx="2521014" cy="434820"/>
            <wp:effectExtent l="19050" t="19050" r="12700" b="22860"/>
            <wp:docPr id="6830" name="Picture 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2640" cy="436825"/>
                    </a:xfrm>
                    <a:prstGeom prst="rect">
                      <a:avLst/>
                    </a:prstGeom>
                    <a:noFill/>
                    <a:ln>
                      <a:solidFill>
                        <a:schemeClr val="tx1">
                          <a:lumMod val="50000"/>
                          <a:lumOff val="50000"/>
                        </a:schemeClr>
                      </a:solidFill>
                    </a:ln>
                  </pic:spPr>
                </pic:pic>
              </a:graphicData>
            </a:graphic>
          </wp:inline>
        </w:drawing>
      </w:r>
    </w:p>
    <w:p w14:paraId="4BAD9D18" w14:textId="6410444A" w:rsidR="003E6BD0" w:rsidRDefault="00D84F9F" w:rsidP="003E6BD0">
      <w:pPr>
        <w:pStyle w:val="LabStepNumberedLevel2"/>
      </w:pPr>
      <w:r>
        <w:t xml:space="preserve">Select the </w:t>
      </w:r>
      <w:r w:rsidRPr="00D84F9F">
        <w:rPr>
          <w:b/>
        </w:rPr>
        <w:t>I'll perform the trigger action</w:t>
      </w:r>
      <w:r>
        <w:t xml:space="preserve"> option and then click the </w:t>
      </w:r>
      <w:r w:rsidRPr="00D84F9F">
        <w:rPr>
          <w:b/>
        </w:rPr>
        <w:t>Test</w:t>
      </w:r>
      <w:r>
        <w:t xml:space="preserve"> button.</w:t>
      </w:r>
    </w:p>
    <w:p w14:paraId="76A9186A" w14:textId="412CB579" w:rsidR="003E6BD0" w:rsidRDefault="00D84F9F" w:rsidP="003E6BD0">
      <w:pPr>
        <w:pStyle w:val="LabStepNumberedLevel2"/>
      </w:pPr>
      <w:r>
        <w:t xml:space="preserve">The </w:t>
      </w:r>
      <w:r w:rsidRPr="00D84F9F">
        <w:rPr>
          <w:b/>
        </w:rPr>
        <w:t>Run flow</w:t>
      </w:r>
      <w:r>
        <w:t xml:space="preserve"> dialog should appear with a user input control to set a value the </w:t>
      </w:r>
      <w:r w:rsidRPr="00D84F9F">
        <w:rPr>
          <w:b/>
        </w:rPr>
        <w:t>Customer Count</w:t>
      </w:r>
      <w:r>
        <w:t xml:space="preserve"> parameter.</w:t>
      </w:r>
    </w:p>
    <w:p w14:paraId="1F133D97" w14:textId="5EC4FC97" w:rsidR="00732CB5" w:rsidRDefault="00732CB5" w:rsidP="00AA2FF8">
      <w:pPr>
        <w:pStyle w:val="LabStepScreenshotLevel2"/>
      </w:pPr>
      <w:r>
        <w:drawing>
          <wp:inline distT="0" distB="0" distL="0" distR="0" wp14:anchorId="6C81C0CA" wp14:editId="2476D273">
            <wp:extent cx="2769326" cy="1221761"/>
            <wp:effectExtent l="19050" t="19050" r="12065" b="16510"/>
            <wp:docPr id="6832" name="Picture 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15485" cy="1242125"/>
                    </a:xfrm>
                    <a:prstGeom prst="rect">
                      <a:avLst/>
                    </a:prstGeom>
                    <a:noFill/>
                    <a:ln>
                      <a:solidFill>
                        <a:schemeClr val="tx1">
                          <a:lumMod val="50000"/>
                          <a:lumOff val="50000"/>
                        </a:schemeClr>
                      </a:solidFill>
                    </a:ln>
                  </pic:spPr>
                </pic:pic>
              </a:graphicData>
            </a:graphic>
          </wp:inline>
        </w:drawing>
      </w:r>
    </w:p>
    <w:p w14:paraId="461B0AE4" w14:textId="6B958EB6" w:rsidR="003E6BD0" w:rsidRDefault="00D84F9F" w:rsidP="003E6BD0">
      <w:pPr>
        <w:pStyle w:val="LabStepNumberedLevel2"/>
      </w:pPr>
      <w:r>
        <w:lastRenderedPageBreak/>
        <w:t xml:space="preserve">Click the upward arrow button on the right side of the </w:t>
      </w:r>
      <w:r w:rsidRPr="00D84F9F">
        <w:rPr>
          <w:b/>
        </w:rPr>
        <w:t>Customer Count</w:t>
      </w:r>
      <w:r>
        <w:t xml:space="preserve"> input control three times to set its value to </w:t>
      </w:r>
      <w:r w:rsidRPr="00D84F9F">
        <w:rPr>
          <w:b/>
        </w:rPr>
        <w:t>3</w:t>
      </w:r>
      <w:r>
        <w:t>.</w:t>
      </w:r>
    </w:p>
    <w:p w14:paraId="074E1F6D" w14:textId="32A6828E" w:rsidR="00732CB5" w:rsidRDefault="00732CB5" w:rsidP="00AA2FF8">
      <w:pPr>
        <w:pStyle w:val="LabStepScreenshotLevel2"/>
      </w:pPr>
      <w:r>
        <w:drawing>
          <wp:inline distT="0" distB="0" distL="0" distR="0" wp14:anchorId="5BA7AFDD" wp14:editId="76D196C7">
            <wp:extent cx="607695" cy="358140"/>
            <wp:effectExtent l="19050" t="19050" r="20955" b="22860"/>
            <wp:docPr id="6833" name="Picture 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7695" cy="358140"/>
                    </a:xfrm>
                    <a:prstGeom prst="rect">
                      <a:avLst/>
                    </a:prstGeom>
                    <a:noFill/>
                    <a:ln>
                      <a:solidFill>
                        <a:schemeClr val="tx1">
                          <a:lumMod val="50000"/>
                          <a:lumOff val="50000"/>
                        </a:schemeClr>
                      </a:solidFill>
                    </a:ln>
                  </pic:spPr>
                </pic:pic>
              </a:graphicData>
            </a:graphic>
          </wp:inline>
        </w:drawing>
      </w:r>
    </w:p>
    <w:p w14:paraId="38EB5847" w14:textId="632E4E3A" w:rsidR="003E6BD0" w:rsidRDefault="00D84F9F" w:rsidP="003E6BD0">
      <w:pPr>
        <w:pStyle w:val="LabStepNumberedLevel2"/>
      </w:pPr>
      <w:r>
        <w:t xml:space="preserve">With the </w:t>
      </w:r>
      <w:r w:rsidRPr="00D84F9F">
        <w:rPr>
          <w:b/>
        </w:rPr>
        <w:t>Customer Count</w:t>
      </w:r>
      <w:r>
        <w:t xml:space="preserve"> parameter set to </w:t>
      </w:r>
      <w:r w:rsidRPr="00D84F9F">
        <w:rPr>
          <w:b/>
        </w:rPr>
        <w:t>3</w:t>
      </w:r>
      <w:r>
        <w:t xml:space="preserve">, click </w:t>
      </w:r>
      <w:r w:rsidRPr="00D84F9F">
        <w:rPr>
          <w:b/>
        </w:rPr>
        <w:t>Run flow</w:t>
      </w:r>
      <w:r>
        <w:t xml:space="preserve"> to begin the test run.</w:t>
      </w:r>
    </w:p>
    <w:p w14:paraId="4235975E" w14:textId="56B2AAD8" w:rsidR="00732CB5" w:rsidRDefault="00732CB5" w:rsidP="00AA2FF8">
      <w:pPr>
        <w:pStyle w:val="LabStepScreenshotLevel2"/>
      </w:pPr>
      <w:r>
        <w:drawing>
          <wp:inline distT="0" distB="0" distL="0" distR="0" wp14:anchorId="0D59526A" wp14:editId="0614BC73">
            <wp:extent cx="3248358" cy="1384038"/>
            <wp:effectExtent l="19050" t="19050" r="9525" b="26035"/>
            <wp:docPr id="6834" name="Picture 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1402" cy="1389595"/>
                    </a:xfrm>
                    <a:prstGeom prst="rect">
                      <a:avLst/>
                    </a:prstGeom>
                    <a:noFill/>
                    <a:ln>
                      <a:solidFill>
                        <a:schemeClr val="tx1">
                          <a:lumMod val="50000"/>
                          <a:lumOff val="50000"/>
                        </a:schemeClr>
                      </a:solidFill>
                    </a:ln>
                  </pic:spPr>
                </pic:pic>
              </a:graphicData>
            </a:graphic>
          </wp:inline>
        </w:drawing>
      </w:r>
    </w:p>
    <w:p w14:paraId="1F50FF68" w14:textId="1FF8B082" w:rsidR="003E6BD0" w:rsidRDefault="00301E4C" w:rsidP="003E6BD0">
      <w:pPr>
        <w:pStyle w:val="LabStepNumberedLevel2"/>
      </w:pPr>
      <w:r>
        <w:t xml:space="preserve">When you see the dialog indicating the flow has started successfully, click </w:t>
      </w:r>
      <w:r w:rsidRPr="00301E4C">
        <w:rPr>
          <w:b/>
        </w:rPr>
        <w:t>Done</w:t>
      </w:r>
      <w:r>
        <w:t xml:space="preserve"> to continue.</w:t>
      </w:r>
    </w:p>
    <w:p w14:paraId="1572A544" w14:textId="161893FE" w:rsidR="00732CB5" w:rsidRDefault="00442E58" w:rsidP="00AA2FF8">
      <w:pPr>
        <w:pStyle w:val="LabStepScreenshotLevel2"/>
      </w:pPr>
      <w:r>
        <w:drawing>
          <wp:inline distT="0" distB="0" distL="0" distR="0" wp14:anchorId="70D8647F" wp14:editId="0DA47A2B">
            <wp:extent cx="3155768" cy="1101436"/>
            <wp:effectExtent l="19050" t="19050" r="26035" b="22860"/>
            <wp:docPr id="6836" name="Picture 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12748" cy="1121323"/>
                    </a:xfrm>
                    <a:prstGeom prst="rect">
                      <a:avLst/>
                    </a:prstGeom>
                    <a:noFill/>
                    <a:ln>
                      <a:solidFill>
                        <a:schemeClr val="tx1">
                          <a:lumMod val="50000"/>
                          <a:lumOff val="50000"/>
                        </a:schemeClr>
                      </a:solidFill>
                    </a:ln>
                  </pic:spPr>
                </pic:pic>
              </a:graphicData>
            </a:graphic>
          </wp:inline>
        </w:drawing>
      </w:r>
    </w:p>
    <w:p w14:paraId="1EBDEF59" w14:textId="77777777" w:rsidR="00301E4C" w:rsidRDefault="00301E4C" w:rsidP="003E6BD0">
      <w:pPr>
        <w:pStyle w:val="LabStepNumberedLevel2"/>
      </w:pPr>
      <w:r>
        <w:t xml:space="preserve">Examine the flow history inside the </w:t>
      </w:r>
      <w:r w:rsidRPr="00301E4C">
        <w:rPr>
          <w:b/>
        </w:rPr>
        <w:t>Do until</w:t>
      </w:r>
      <w:r>
        <w:t xml:space="preserve"> action which shows the loop ran three times.</w:t>
      </w:r>
    </w:p>
    <w:p w14:paraId="47F222F5" w14:textId="7EB49A52" w:rsidR="003E6BD0" w:rsidRDefault="00301E4C" w:rsidP="003E6BD0">
      <w:pPr>
        <w:pStyle w:val="LabStepNumberedLevel2"/>
      </w:pPr>
      <w:r>
        <w:t xml:space="preserve"> Click the </w:t>
      </w:r>
      <w:r w:rsidRPr="00301E4C">
        <w:rPr>
          <w:b/>
        </w:rPr>
        <w:t>Next</w:t>
      </w:r>
      <w:r>
        <w:t xml:space="preserve"> button to see the history of each iteration inside the </w:t>
      </w:r>
      <w:r w:rsidRPr="00301E4C">
        <w:rPr>
          <w:b/>
        </w:rPr>
        <w:t>Do until</w:t>
      </w:r>
      <w:r>
        <w:t xml:space="preserve"> loop.</w:t>
      </w:r>
    </w:p>
    <w:p w14:paraId="70DB6F97" w14:textId="586784D4" w:rsidR="00442E58" w:rsidRDefault="00442E58" w:rsidP="00AA2FF8">
      <w:pPr>
        <w:pStyle w:val="LabStepScreenshotLevel2"/>
      </w:pPr>
      <w:r>
        <w:drawing>
          <wp:inline distT="0" distB="0" distL="0" distR="0" wp14:anchorId="67BAE27B" wp14:editId="086C9853">
            <wp:extent cx="4061358" cy="1496290"/>
            <wp:effectExtent l="19050" t="19050" r="15875" b="27940"/>
            <wp:docPr id="6841" name="Picture 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6472" cy="1516595"/>
                    </a:xfrm>
                    <a:prstGeom prst="rect">
                      <a:avLst/>
                    </a:prstGeom>
                    <a:noFill/>
                    <a:ln>
                      <a:solidFill>
                        <a:schemeClr val="tx1">
                          <a:lumMod val="50000"/>
                          <a:lumOff val="50000"/>
                        </a:schemeClr>
                      </a:solidFill>
                    </a:ln>
                  </pic:spPr>
                </pic:pic>
              </a:graphicData>
            </a:graphic>
          </wp:inline>
        </w:drawing>
      </w:r>
    </w:p>
    <w:p w14:paraId="6F51EDE2" w14:textId="7F6D7DE1" w:rsidR="00301E4C" w:rsidRDefault="00301E4C" w:rsidP="00301E4C">
      <w:pPr>
        <w:pStyle w:val="LabStepNumberedLevel2"/>
      </w:pPr>
      <w:r>
        <w:t>Navigate to the Customer list in your SharePoint Online site and verify that new three customers have been added.</w:t>
      </w:r>
    </w:p>
    <w:p w14:paraId="7D5905BC" w14:textId="2701372C" w:rsidR="00442E58" w:rsidRDefault="00442E58" w:rsidP="00AA2FF8">
      <w:pPr>
        <w:pStyle w:val="LabStepScreenshotLevel2"/>
      </w:pPr>
      <w:r>
        <w:drawing>
          <wp:inline distT="0" distB="0" distL="0" distR="0" wp14:anchorId="7607B0C8" wp14:editId="2AA1EB87">
            <wp:extent cx="3950447" cy="1020638"/>
            <wp:effectExtent l="19050" t="19050" r="12065" b="27305"/>
            <wp:docPr id="6840" name="Picture 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89814" cy="1030809"/>
                    </a:xfrm>
                    <a:prstGeom prst="rect">
                      <a:avLst/>
                    </a:prstGeom>
                    <a:noFill/>
                    <a:ln>
                      <a:solidFill>
                        <a:schemeClr val="tx1">
                          <a:lumMod val="50000"/>
                          <a:lumOff val="50000"/>
                        </a:schemeClr>
                      </a:solidFill>
                    </a:ln>
                  </pic:spPr>
                </pic:pic>
              </a:graphicData>
            </a:graphic>
          </wp:inline>
        </w:drawing>
      </w:r>
    </w:p>
    <w:p w14:paraId="45B5E7FB" w14:textId="2B63A9E3" w:rsidR="00442E58" w:rsidRDefault="00301E4C" w:rsidP="003E6BD0">
      <w:pPr>
        <w:pStyle w:val="LabExerciseCallout"/>
      </w:pPr>
      <w:r>
        <w:t xml:space="preserve">Try running the </w:t>
      </w:r>
      <w:r w:rsidRPr="00301E4C">
        <w:rPr>
          <w:b/>
        </w:rPr>
        <w:t>Add Multiple Customers</w:t>
      </w:r>
      <w:r>
        <w:t xml:space="preserve"> flow and setting the </w:t>
      </w:r>
      <w:r w:rsidRPr="00301E4C">
        <w:rPr>
          <w:b/>
        </w:rPr>
        <w:t>Customer Count</w:t>
      </w:r>
      <w:r>
        <w:t xml:space="preserve"> to </w:t>
      </w:r>
      <w:r w:rsidRPr="00301E4C">
        <w:rPr>
          <w:b/>
        </w:rPr>
        <w:t>100</w:t>
      </w:r>
      <w:r>
        <w:t xml:space="preserve">. How long does it take flow to add 100 new list items into the Customers list in SharePoint </w:t>
      </w:r>
      <w:proofErr w:type="gramStart"/>
      <w:r>
        <w:t>Online.</w:t>
      </w:r>
      <w:proofErr w:type="gramEnd"/>
    </w:p>
    <w:p w14:paraId="7B152491" w14:textId="243EAF9B" w:rsidR="00BA446B" w:rsidRDefault="00BA446B" w:rsidP="00BA446B">
      <w:pPr>
        <w:pStyle w:val="Heading3"/>
      </w:pPr>
      <w:r>
        <w:lastRenderedPageBreak/>
        <w:t>Exercise 3: Create a Custom Connector for an External Web Service</w:t>
      </w:r>
    </w:p>
    <w:p w14:paraId="7528DAB7" w14:textId="01E5E82D" w:rsidR="00BA446B" w:rsidRDefault="00BA446B" w:rsidP="00BA446B">
      <w:pPr>
        <w:pStyle w:val="LabExerciseLeadIn"/>
        <w:shd w:val="clear" w:color="auto" w:fill="auto"/>
      </w:pPr>
      <w:r>
        <w:rPr>
          <w:rFonts w:ascii="Segoe UI" w:eastAsia="Segoe UI" w:hAnsi="Segoe UI" w:cs="Segoe UI"/>
        </w:rPr>
        <w:t>In this exercise, you will</w:t>
      </w:r>
      <w:r w:rsidR="00172F29">
        <w:rPr>
          <w:rFonts w:ascii="Segoe UI" w:eastAsia="Segoe UI" w:hAnsi="Segoe UI" w:cs="Segoe UI"/>
        </w:rPr>
        <w:t xml:space="preserve"> </w:t>
      </w:r>
      <w:r w:rsidR="00172F29">
        <w:t>create a custom connector to retrieve customer data from the same web service you worked with in the first exercise of this lab. One key benefit of creating a custom connector is that you can use it when building a canvas app.</w:t>
      </w:r>
    </w:p>
    <w:p w14:paraId="08F4DE44" w14:textId="2A7C7ABB" w:rsidR="00172F29" w:rsidRDefault="009A27F3" w:rsidP="00A57BDE">
      <w:pPr>
        <w:pStyle w:val="LabStepNumbered"/>
        <w:numPr>
          <w:ilvl w:val="0"/>
          <w:numId w:val="20"/>
        </w:numPr>
      </w:pPr>
      <w:r>
        <w:t>Create a new custom connector</w:t>
      </w:r>
      <w:r w:rsidR="00BA446B">
        <w:t>.</w:t>
      </w:r>
    </w:p>
    <w:p w14:paraId="047D34A0" w14:textId="72680257" w:rsidR="009A27F3" w:rsidRDefault="00DB690E" w:rsidP="009A27F3">
      <w:pPr>
        <w:pStyle w:val="LabStepNumberedLevel2"/>
        <w:numPr>
          <w:ilvl w:val="1"/>
          <w:numId w:val="20"/>
        </w:numPr>
      </w:pPr>
      <w:r>
        <w:t xml:space="preserve">Navigate to the PowerApps portal at </w:t>
      </w:r>
      <w:hyperlink r:id="rId105" w:history="1">
        <w:r w:rsidRPr="004B638D">
          <w:rPr>
            <w:rStyle w:val="Hyperlink"/>
          </w:rPr>
          <w:t>https://web.PowerApps.com</w:t>
        </w:r>
      </w:hyperlink>
      <w:r>
        <w:t xml:space="preserve"> </w:t>
      </w:r>
      <w:r w:rsidR="002E7C0D">
        <w:t>and sign in with your Office 365 account.</w:t>
      </w:r>
    </w:p>
    <w:p w14:paraId="64A4B47C" w14:textId="3241806C" w:rsidR="002E7C0D" w:rsidRDefault="002E7C0D" w:rsidP="009A27F3">
      <w:pPr>
        <w:pStyle w:val="LabStepNumberedLevel2"/>
        <w:numPr>
          <w:ilvl w:val="1"/>
          <w:numId w:val="20"/>
        </w:numPr>
      </w:pPr>
      <w:r>
        <w:t>Make sure you are working in the same environment where you have completed your other lab exercises.</w:t>
      </w:r>
    </w:p>
    <w:p w14:paraId="2F255C9F" w14:textId="07A794E2" w:rsidR="002E7C0D" w:rsidRDefault="002E7C0D" w:rsidP="009A27F3">
      <w:pPr>
        <w:pStyle w:val="LabStepNumberedLevel2"/>
        <w:numPr>
          <w:ilvl w:val="1"/>
          <w:numId w:val="20"/>
        </w:numPr>
      </w:pPr>
      <w:r>
        <w:t xml:space="preserve">Expand the </w:t>
      </w:r>
      <w:r w:rsidRPr="002E7C0D">
        <w:rPr>
          <w:b/>
        </w:rPr>
        <w:t>Data</w:t>
      </w:r>
      <w:r>
        <w:t xml:space="preserve"> section in the left navigation and then click the </w:t>
      </w:r>
      <w:r w:rsidRPr="002E7C0D">
        <w:rPr>
          <w:b/>
        </w:rPr>
        <w:t>Customer connectors</w:t>
      </w:r>
      <w:r>
        <w:t xml:space="preserve"> link.</w:t>
      </w:r>
    </w:p>
    <w:p w14:paraId="736ADD47" w14:textId="58273AF6" w:rsidR="009A27F3" w:rsidRDefault="009A27F3" w:rsidP="009A27F3">
      <w:pPr>
        <w:pStyle w:val="LabStepScreenshotLevel2"/>
      </w:pPr>
      <w:r>
        <w:drawing>
          <wp:inline distT="0" distB="0" distL="0" distR="0" wp14:anchorId="17382757" wp14:editId="3C1EB4CA">
            <wp:extent cx="5149567" cy="1879955"/>
            <wp:effectExtent l="19050" t="19050" r="1333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40575" cy="1913179"/>
                    </a:xfrm>
                    <a:prstGeom prst="rect">
                      <a:avLst/>
                    </a:prstGeom>
                    <a:noFill/>
                    <a:ln>
                      <a:solidFill>
                        <a:schemeClr val="tx1">
                          <a:lumMod val="50000"/>
                          <a:lumOff val="50000"/>
                        </a:schemeClr>
                      </a:solidFill>
                    </a:ln>
                  </pic:spPr>
                </pic:pic>
              </a:graphicData>
            </a:graphic>
          </wp:inline>
        </w:drawing>
      </w:r>
    </w:p>
    <w:p w14:paraId="740DC216" w14:textId="6684567B" w:rsidR="002E7C0D" w:rsidRDefault="002E7C0D" w:rsidP="002E7C0D">
      <w:pPr>
        <w:pStyle w:val="LabStepNumberedLevel2"/>
      </w:pPr>
      <w:r>
        <w:t xml:space="preserve">Drop down the </w:t>
      </w:r>
      <w:r w:rsidRPr="002E7C0D">
        <w:rPr>
          <w:b/>
        </w:rPr>
        <w:t>Create custom connector</w:t>
      </w:r>
      <w:r>
        <w:t xml:space="preserve"> menu in the top right and select the </w:t>
      </w:r>
      <w:r w:rsidRPr="002E7C0D">
        <w:rPr>
          <w:b/>
        </w:rPr>
        <w:t>Create from blank</w:t>
      </w:r>
      <w:r>
        <w:t xml:space="preserve"> command.</w:t>
      </w:r>
    </w:p>
    <w:p w14:paraId="2890538C" w14:textId="02807EBB" w:rsidR="009A27F3" w:rsidRDefault="009A27F3" w:rsidP="009A27F3">
      <w:pPr>
        <w:pStyle w:val="LabStepScreenshotLevel2"/>
      </w:pPr>
      <w:r>
        <w:drawing>
          <wp:inline distT="0" distB="0" distL="0" distR="0" wp14:anchorId="36677CA4" wp14:editId="534CB3CF">
            <wp:extent cx="1786965" cy="903363"/>
            <wp:effectExtent l="19050" t="19050" r="2286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9282" cy="914645"/>
                    </a:xfrm>
                    <a:prstGeom prst="rect">
                      <a:avLst/>
                    </a:prstGeom>
                    <a:noFill/>
                    <a:ln>
                      <a:solidFill>
                        <a:schemeClr val="tx1">
                          <a:lumMod val="50000"/>
                          <a:lumOff val="50000"/>
                        </a:schemeClr>
                      </a:solidFill>
                    </a:ln>
                  </pic:spPr>
                </pic:pic>
              </a:graphicData>
            </a:graphic>
          </wp:inline>
        </w:drawing>
      </w:r>
    </w:p>
    <w:p w14:paraId="168A7586" w14:textId="206294A6" w:rsidR="009A27F3" w:rsidRDefault="002E7C0D" w:rsidP="009A27F3">
      <w:pPr>
        <w:pStyle w:val="LabStepNumberedLevel2"/>
      </w:pPr>
      <w:r>
        <w:t xml:space="preserve">Enter a </w:t>
      </w:r>
      <w:r w:rsidRPr="002E7C0D">
        <w:rPr>
          <w:b/>
        </w:rPr>
        <w:t>Customer connector name</w:t>
      </w:r>
      <w:r>
        <w:t xml:space="preserve"> of </w:t>
      </w:r>
      <w:proofErr w:type="spellStart"/>
      <w:r w:rsidR="009A27F3" w:rsidRPr="002E7C0D">
        <w:rPr>
          <w:b/>
        </w:rPr>
        <w:t>CustomersAPI</w:t>
      </w:r>
      <w:proofErr w:type="spellEnd"/>
      <w:r>
        <w:t xml:space="preserve"> and then click </w:t>
      </w:r>
      <w:r w:rsidRPr="002E7C0D">
        <w:rPr>
          <w:b/>
        </w:rPr>
        <w:t>Continue</w:t>
      </w:r>
      <w:r w:rsidR="009A27F3">
        <w:t>.</w:t>
      </w:r>
    </w:p>
    <w:p w14:paraId="14AB1A73" w14:textId="00ED56F6" w:rsidR="009A27F3" w:rsidRDefault="009A27F3" w:rsidP="009A27F3">
      <w:pPr>
        <w:pStyle w:val="LabStepScreenshotLevel2"/>
      </w:pPr>
      <w:r>
        <w:drawing>
          <wp:inline distT="0" distB="0" distL="0" distR="0" wp14:anchorId="7078DCC8" wp14:editId="0B1AFCB3">
            <wp:extent cx="3072911" cy="1087049"/>
            <wp:effectExtent l="19050" t="19050" r="1333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1674" cy="1114911"/>
                    </a:xfrm>
                    <a:prstGeom prst="rect">
                      <a:avLst/>
                    </a:prstGeom>
                    <a:noFill/>
                    <a:ln>
                      <a:solidFill>
                        <a:schemeClr val="tx1">
                          <a:lumMod val="50000"/>
                          <a:lumOff val="50000"/>
                        </a:schemeClr>
                      </a:solidFill>
                    </a:ln>
                  </pic:spPr>
                </pic:pic>
              </a:graphicData>
            </a:graphic>
          </wp:inline>
        </w:drawing>
      </w:r>
    </w:p>
    <w:p w14:paraId="7DFFC445" w14:textId="121BCE55" w:rsidR="00212494" w:rsidRDefault="00212494" w:rsidP="00212494">
      <w:pPr>
        <w:pStyle w:val="LabStepNumbered"/>
      </w:pPr>
      <w:r>
        <w:t>Fill out the General information page for the custom connector.</w:t>
      </w:r>
    </w:p>
    <w:p w14:paraId="2C2DC6C1" w14:textId="0B595ADF" w:rsidR="002E7C0D" w:rsidRDefault="002E7C0D" w:rsidP="002E7C0D">
      <w:pPr>
        <w:pStyle w:val="LabStepNumberedLevel2"/>
      </w:pPr>
      <w:r>
        <w:t xml:space="preserve">In the </w:t>
      </w:r>
      <w:r w:rsidRPr="002E7C0D">
        <w:rPr>
          <w:b/>
        </w:rPr>
        <w:t>General information</w:t>
      </w:r>
      <w:r>
        <w:t xml:space="preserve"> section, click the </w:t>
      </w:r>
      <w:r w:rsidRPr="002E7C0D">
        <w:rPr>
          <w:b/>
        </w:rPr>
        <w:t>Upload</w:t>
      </w:r>
      <w:r>
        <w:t xml:space="preserve"> button to upload a connector icon.</w:t>
      </w:r>
    </w:p>
    <w:p w14:paraId="281C9D4C" w14:textId="6AF5E860" w:rsidR="009A27F3" w:rsidRDefault="002E0213" w:rsidP="009A27F3">
      <w:pPr>
        <w:pStyle w:val="LabStepScreenshotLevel2"/>
      </w:pPr>
      <w:r>
        <w:drawing>
          <wp:inline distT="0" distB="0" distL="0" distR="0" wp14:anchorId="3A7CC310" wp14:editId="00BA6E5E">
            <wp:extent cx="4296371" cy="1093694"/>
            <wp:effectExtent l="19050" t="19050" r="952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36197" cy="1103832"/>
                    </a:xfrm>
                    <a:prstGeom prst="rect">
                      <a:avLst/>
                    </a:prstGeom>
                    <a:noFill/>
                    <a:ln>
                      <a:solidFill>
                        <a:schemeClr val="tx1">
                          <a:lumMod val="50000"/>
                          <a:lumOff val="50000"/>
                        </a:schemeClr>
                      </a:solidFill>
                    </a:ln>
                  </pic:spPr>
                </pic:pic>
              </a:graphicData>
            </a:graphic>
          </wp:inline>
        </w:drawing>
      </w:r>
    </w:p>
    <w:p w14:paraId="066AAB7A" w14:textId="56E35882" w:rsidR="002E7C0D" w:rsidRDefault="002E7C0D" w:rsidP="002E0213">
      <w:pPr>
        <w:pStyle w:val="LabStepNumberedLevel2"/>
        <w:numPr>
          <w:ilvl w:val="1"/>
          <w:numId w:val="20"/>
        </w:numPr>
      </w:pPr>
      <w:r>
        <w:lastRenderedPageBreak/>
        <w:t>Upload an icon file for your custom connector using the PG file at the following path.</w:t>
      </w:r>
    </w:p>
    <w:p w14:paraId="156DD81C" w14:textId="0B31893D" w:rsidR="00BA446B" w:rsidRDefault="002E0213" w:rsidP="002E7C0D">
      <w:pPr>
        <w:pStyle w:val="LabStepCodeBlockLevel2"/>
      </w:pPr>
      <w:r w:rsidRPr="002E0213">
        <w:t>C:\Student\Extras\Images</w:t>
      </w:r>
      <w:r>
        <w:t>\AppIcon.png</w:t>
      </w:r>
    </w:p>
    <w:p w14:paraId="175DDF44" w14:textId="3A904441" w:rsidR="002E7C0D" w:rsidRDefault="002E7C0D" w:rsidP="002E7C0D">
      <w:pPr>
        <w:pStyle w:val="LabStepNumberedLevel2"/>
      </w:pPr>
      <w:r>
        <w:t>Verify that the icon file has been successfully uploaded.</w:t>
      </w:r>
    </w:p>
    <w:p w14:paraId="584AE80C" w14:textId="38906ACC" w:rsidR="002E0213" w:rsidRDefault="002E0213" w:rsidP="002E0213">
      <w:pPr>
        <w:pStyle w:val="LabStepScreenshotLevel2"/>
      </w:pPr>
      <w:r>
        <w:drawing>
          <wp:inline distT="0" distB="0" distL="0" distR="0" wp14:anchorId="40A8E975" wp14:editId="2F13EBB4">
            <wp:extent cx="2640890" cy="737882"/>
            <wp:effectExtent l="19050" t="19050" r="2667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05707" cy="755992"/>
                    </a:xfrm>
                    <a:prstGeom prst="rect">
                      <a:avLst/>
                    </a:prstGeom>
                    <a:noFill/>
                    <a:ln>
                      <a:solidFill>
                        <a:schemeClr val="tx1">
                          <a:lumMod val="50000"/>
                          <a:lumOff val="50000"/>
                        </a:schemeClr>
                      </a:solidFill>
                    </a:ln>
                  </pic:spPr>
                </pic:pic>
              </a:graphicData>
            </a:graphic>
          </wp:inline>
        </w:drawing>
      </w:r>
    </w:p>
    <w:p w14:paraId="72FD8877" w14:textId="4A358064" w:rsidR="002E0213" w:rsidRDefault="002E0213" w:rsidP="002E0213">
      <w:pPr>
        <w:pStyle w:val="LabStepNumberedLevel2"/>
      </w:pPr>
      <w:r>
        <w:t xml:space="preserve">Add a </w:t>
      </w:r>
      <w:r w:rsidRPr="002E0213">
        <w:rPr>
          <w:b/>
        </w:rPr>
        <w:t>Description</w:t>
      </w:r>
      <w:r>
        <w:t xml:space="preserve"> of </w:t>
      </w:r>
      <w:r w:rsidRPr="002E0213">
        <w:rPr>
          <w:b/>
        </w:rPr>
        <w:t>A custom connector to retrieve customer data</w:t>
      </w:r>
      <w:r>
        <w:t>.</w:t>
      </w:r>
    </w:p>
    <w:p w14:paraId="08FCF873" w14:textId="694EABC1" w:rsidR="00BA446B" w:rsidRDefault="002E0213" w:rsidP="002E0213">
      <w:pPr>
        <w:pStyle w:val="LabStepScreenshotLevel2"/>
      </w:pPr>
      <w:r>
        <w:drawing>
          <wp:inline distT="0" distB="0" distL="0" distR="0" wp14:anchorId="29D54650" wp14:editId="5D8C37A2">
            <wp:extent cx="2416628" cy="1284995"/>
            <wp:effectExtent l="19050" t="19050" r="2222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49687" cy="1302573"/>
                    </a:xfrm>
                    <a:prstGeom prst="rect">
                      <a:avLst/>
                    </a:prstGeom>
                    <a:noFill/>
                    <a:ln>
                      <a:solidFill>
                        <a:schemeClr val="tx1">
                          <a:lumMod val="50000"/>
                          <a:lumOff val="50000"/>
                        </a:schemeClr>
                      </a:solidFill>
                    </a:ln>
                  </pic:spPr>
                </pic:pic>
              </a:graphicData>
            </a:graphic>
          </wp:inline>
        </w:drawing>
      </w:r>
    </w:p>
    <w:p w14:paraId="0A1FF417" w14:textId="40ADD7BE" w:rsidR="002E0213" w:rsidRDefault="002E7C0D" w:rsidP="002E0213">
      <w:pPr>
        <w:pStyle w:val="LabStepNumberedLevel2"/>
      </w:pPr>
      <w:r>
        <w:t xml:space="preserve">For the </w:t>
      </w:r>
      <w:r w:rsidRPr="002E7C0D">
        <w:rPr>
          <w:b/>
        </w:rPr>
        <w:t>Scheme</w:t>
      </w:r>
      <w:r>
        <w:t xml:space="preserve"> setting, select </w:t>
      </w:r>
      <w:r w:rsidRPr="002E7C0D">
        <w:rPr>
          <w:b/>
        </w:rPr>
        <w:t>HTTP</w:t>
      </w:r>
      <w:r>
        <w:t>.</w:t>
      </w:r>
    </w:p>
    <w:p w14:paraId="683A5E6D" w14:textId="3B2EBBC0" w:rsidR="002E7C0D" w:rsidRDefault="002E7C0D" w:rsidP="002E0213">
      <w:pPr>
        <w:pStyle w:val="LabStepNumberedLevel2"/>
      </w:pPr>
      <w:r>
        <w:t xml:space="preserve">For the </w:t>
      </w:r>
      <w:r w:rsidRPr="002E7C0D">
        <w:rPr>
          <w:b/>
        </w:rPr>
        <w:t>Host</w:t>
      </w:r>
      <w:r>
        <w:t xml:space="preserve">, enter a value of </w:t>
      </w:r>
      <w:r w:rsidRPr="002E7C0D">
        <w:rPr>
          <w:b/>
        </w:rPr>
        <w:t>subliminalsystems.com</w:t>
      </w:r>
      <w:r>
        <w:t>.</w:t>
      </w:r>
    </w:p>
    <w:p w14:paraId="61CF5108" w14:textId="3C6649EC" w:rsidR="002E7C0D" w:rsidRDefault="002E7C0D" w:rsidP="002E0213">
      <w:pPr>
        <w:pStyle w:val="LabStepNumberedLevel2"/>
      </w:pPr>
      <w:r>
        <w:t xml:space="preserve">For the </w:t>
      </w:r>
      <w:r w:rsidRPr="002E7C0D">
        <w:rPr>
          <w:b/>
        </w:rPr>
        <w:t>Base URL</w:t>
      </w:r>
      <w:r>
        <w:t xml:space="preserve">, enter a value of </w:t>
      </w:r>
      <w:r w:rsidRPr="002E7C0D">
        <w:rPr>
          <w:b/>
        </w:rPr>
        <w:t>/</w:t>
      </w:r>
      <w:proofErr w:type="spellStart"/>
      <w:r w:rsidRPr="002E7C0D">
        <w:rPr>
          <w:b/>
        </w:rPr>
        <w:t>api</w:t>
      </w:r>
      <w:proofErr w:type="spellEnd"/>
      <w:r w:rsidRPr="002E7C0D">
        <w:rPr>
          <w:b/>
        </w:rPr>
        <w:t>/</w:t>
      </w:r>
      <w:r>
        <w:t>.</w:t>
      </w:r>
    </w:p>
    <w:p w14:paraId="11A92F44" w14:textId="202295A8" w:rsidR="002E0213" w:rsidRDefault="002E0213" w:rsidP="002E0213">
      <w:pPr>
        <w:pStyle w:val="LabStepScreenshotLevel2"/>
      </w:pPr>
      <w:r>
        <w:drawing>
          <wp:inline distT="0" distB="0" distL="0" distR="0" wp14:anchorId="332E7F9C" wp14:editId="010E079F">
            <wp:extent cx="2800750" cy="1303601"/>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05242" cy="1352237"/>
                    </a:xfrm>
                    <a:prstGeom prst="rect">
                      <a:avLst/>
                    </a:prstGeom>
                    <a:noFill/>
                    <a:ln>
                      <a:solidFill>
                        <a:schemeClr val="tx1">
                          <a:lumMod val="50000"/>
                          <a:lumOff val="50000"/>
                        </a:schemeClr>
                      </a:solidFill>
                    </a:ln>
                  </pic:spPr>
                </pic:pic>
              </a:graphicData>
            </a:graphic>
          </wp:inline>
        </w:drawing>
      </w:r>
    </w:p>
    <w:p w14:paraId="69D421CD" w14:textId="58EA703E" w:rsidR="002E7C0D" w:rsidRDefault="002E7C0D" w:rsidP="002E7C0D">
      <w:pPr>
        <w:pStyle w:val="LabStepNumberedLevel2"/>
      </w:pPr>
      <w:r>
        <w:t xml:space="preserve">Click the </w:t>
      </w:r>
      <w:r w:rsidRPr="002E7C0D">
        <w:rPr>
          <w:b/>
        </w:rPr>
        <w:t>Security</w:t>
      </w:r>
      <w:r>
        <w:t xml:space="preserve"> link at the bottom of the </w:t>
      </w:r>
      <w:r w:rsidR="00212494" w:rsidRPr="00212494">
        <w:rPr>
          <w:b/>
        </w:rPr>
        <w:t>General information</w:t>
      </w:r>
      <w:r w:rsidR="00212494">
        <w:t xml:space="preserve"> </w:t>
      </w:r>
      <w:r>
        <w:t xml:space="preserve">page to move ahead to the </w:t>
      </w:r>
      <w:r w:rsidRPr="002E7C0D">
        <w:rPr>
          <w:b/>
        </w:rPr>
        <w:t>Security</w:t>
      </w:r>
      <w:r>
        <w:t xml:space="preserve"> page.</w:t>
      </w:r>
    </w:p>
    <w:p w14:paraId="5EBAE026" w14:textId="7DA722CA" w:rsidR="002E0213" w:rsidRDefault="002E0213" w:rsidP="002E0213">
      <w:pPr>
        <w:pStyle w:val="LabStepScreenshotLevel2"/>
      </w:pPr>
      <w:r>
        <w:drawing>
          <wp:inline distT="0" distB="0" distL="0" distR="0" wp14:anchorId="51484A2D" wp14:editId="3EE52CB4">
            <wp:extent cx="1175657" cy="389832"/>
            <wp:effectExtent l="19050" t="19050" r="247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6379" cy="393387"/>
                    </a:xfrm>
                    <a:prstGeom prst="rect">
                      <a:avLst/>
                    </a:prstGeom>
                    <a:noFill/>
                    <a:ln>
                      <a:solidFill>
                        <a:schemeClr val="tx1">
                          <a:lumMod val="50000"/>
                          <a:lumOff val="50000"/>
                        </a:schemeClr>
                      </a:solidFill>
                    </a:ln>
                  </pic:spPr>
                </pic:pic>
              </a:graphicData>
            </a:graphic>
          </wp:inline>
        </w:drawing>
      </w:r>
    </w:p>
    <w:p w14:paraId="0FEE89EF" w14:textId="545B195C" w:rsidR="002E7C0D" w:rsidRDefault="00212494" w:rsidP="00212494">
      <w:pPr>
        <w:pStyle w:val="LabExerciseCallout"/>
      </w:pPr>
      <w:r>
        <w:t xml:space="preserve">The web service at </w:t>
      </w:r>
      <w:hyperlink r:id="rId114" w:history="1">
        <w:r w:rsidRPr="004B638D">
          <w:rPr>
            <w:rStyle w:val="Hyperlink"/>
          </w:rPr>
          <w:t>http://subliminalsystems.com</w:t>
        </w:r>
      </w:hyperlink>
      <w:r>
        <w:t xml:space="preserve"> is accessible through anonymous access so you do not need to configure security.</w:t>
      </w:r>
    </w:p>
    <w:p w14:paraId="4EA735D6" w14:textId="6A32960E" w:rsidR="00212494" w:rsidRDefault="00212494" w:rsidP="00212494">
      <w:pPr>
        <w:pStyle w:val="LabStepNumberedLevel2"/>
      </w:pPr>
      <w:r>
        <w:t xml:space="preserve">Click the </w:t>
      </w:r>
      <w:r>
        <w:rPr>
          <w:b/>
        </w:rPr>
        <w:t>Definition</w:t>
      </w:r>
      <w:r>
        <w:t xml:space="preserve"> link at the bottom of the </w:t>
      </w:r>
      <w:r>
        <w:rPr>
          <w:b/>
        </w:rPr>
        <w:t>Security</w:t>
      </w:r>
      <w:r>
        <w:t xml:space="preserve"> page to move ahead to the </w:t>
      </w:r>
      <w:r>
        <w:rPr>
          <w:b/>
        </w:rPr>
        <w:t xml:space="preserve">Definition </w:t>
      </w:r>
      <w:r>
        <w:t>page.</w:t>
      </w:r>
    </w:p>
    <w:p w14:paraId="26EBAFCF" w14:textId="3A59939E" w:rsidR="002E0213" w:rsidRDefault="002E0213" w:rsidP="002E0213">
      <w:pPr>
        <w:pStyle w:val="LabStepScreenshotLevel2"/>
      </w:pPr>
      <w:r>
        <w:drawing>
          <wp:inline distT="0" distB="0" distL="0" distR="0" wp14:anchorId="548379DA" wp14:editId="7B39E7A8">
            <wp:extent cx="3899272" cy="1182965"/>
            <wp:effectExtent l="19050" t="19050" r="2540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10173" cy="1216610"/>
                    </a:xfrm>
                    <a:prstGeom prst="rect">
                      <a:avLst/>
                    </a:prstGeom>
                    <a:noFill/>
                    <a:ln>
                      <a:solidFill>
                        <a:schemeClr val="tx1">
                          <a:lumMod val="50000"/>
                          <a:lumOff val="50000"/>
                        </a:schemeClr>
                      </a:solidFill>
                    </a:ln>
                  </pic:spPr>
                </pic:pic>
              </a:graphicData>
            </a:graphic>
          </wp:inline>
        </w:drawing>
      </w:r>
    </w:p>
    <w:p w14:paraId="1980D943" w14:textId="49F8AD19" w:rsidR="00212494" w:rsidRDefault="00212494" w:rsidP="00212494">
      <w:pPr>
        <w:pStyle w:val="LabStepNumbered"/>
      </w:pPr>
      <w:r>
        <w:lastRenderedPageBreak/>
        <w:t xml:space="preserve">Create the </w:t>
      </w:r>
      <w:proofErr w:type="spellStart"/>
      <w:r w:rsidRPr="00212494">
        <w:rPr>
          <w:b/>
        </w:rPr>
        <w:t>GetCustomers</w:t>
      </w:r>
      <w:proofErr w:type="spellEnd"/>
      <w:r>
        <w:t xml:space="preserve"> action.</w:t>
      </w:r>
    </w:p>
    <w:p w14:paraId="7F3921BD" w14:textId="64156661" w:rsidR="00212494" w:rsidRDefault="00212494" w:rsidP="00212494">
      <w:pPr>
        <w:pStyle w:val="LabStepNumberedLevel2"/>
      </w:pPr>
      <w:r>
        <w:t xml:space="preserve">Click the </w:t>
      </w:r>
      <w:r w:rsidRPr="00212494">
        <w:rPr>
          <w:b/>
        </w:rPr>
        <w:t>New action</w:t>
      </w:r>
      <w:r>
        <w:t xml:space="preserve"> link in the </w:t>
      </w:r>
      <w:r w:rsidRPr="00212494">
        <w:rPr>
          <w:b/>
        </w:rPr>
        <w:t>Definition</w:t>
      </w:r>
      <w:r>
        <w:t xml:space="preserve"> page.</w:t>
      </w:r>
    </w:p>
    <w:p w14:paraId="4F8DD4D2" w14:textId="24059053" w:rsidR="002E0213" w:rsidRDefault="002E0213" w:rsidP="002E0213">
      <w:pPr>
        <w:pStyle w:val="LabStepScreenshotLevel2"/>
      </w:pPr>
      <w:r>
        <w:drawing>
          <wp:inline distT="0" distB="0" distL="0" distR="0" wp14:anchorId="6B671DE7" wp14:editId="6C82825B">
            <wp:extent cx="5561245" cy="1522325"/>
            <wp:effectExtent l="19050" t="19050" r="20955"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82690" cy="1555569"/>
                    </a:xfrm>
                    <a:prstGeom prst="rect">
                      <a:avLst/>
                    </a:prstGeom>
                    <a:noFill/>
                    <a:ln>
                      <a:solidFill>
                        <a:schemeClr val="tx1">
                          <a:lumMod val="50000"/>
                          <a:lumOff val="50000"/>
                        </a:schemeClr>
                      </a:solidFill>
                    </a:ln>
                  </pic:spPr>
                </pic:pic>
              </a:graphicData>
            </a:graphic>
          </wp:inline>
        </w:drawing>
      </w:r>
    </w:p>
    <w:p w14:paraId="047E8803" w14:textId="50E4A97B" w:rsidR="00212494" w:rsidRDefault="00212494" w:rsidP="00212494">
      <w:pPr>
        <w:pStyle w:val="LabStepNumberedLevel2"/>
      </w:pPr>
      <w:r>
        <w:t xml:space="preserve">In the </w:t>
      </w:r>
      <w:r w:rsidRPr="00212494">
        <w:rPr>
          <w:b/>
        </w:rPr>
        <w:t>General</w:t>
      </w:r>
      <w:r>
        <w:t xml:space="preserve"> </w:t>
      </w:r>
      <w:r w:rsidR="003914F6">
        <w:t>section</w:t>
      </w:r>
      <w:r>
        <w:t xml:space="preserve">, enter a </w:t>
      </w:r>
      <w:r w:rsidRPr="00212494">
        <w:rPr>
          <w:b/>
        </w:rPr>
        <w:t>Summary</w:t>
      </w:r>
      <w:r>
        <w:t xml:space="preserve"> of </w:t>
      </w:r>
      <w:r w:rsidRPr="00212494">
        <w:rPr>
          <w:b/>
        </w:rPr>
        <w:t>Get Customers</w:t>
      </w:r>
      <w:r>
        <w:t>.</w:t>
      </w:r>
    </w:p>
    <w:p w14:paraId="4792D0F9" w14:textId="52479A74" w:rsidR="00212494" w:rsidRDefault="00212494" w:rsidP="00212494">
      <w:pPr>
        <w:pStyle w:val="LabStepNumberedLevel2"/>
      </w:pPr>
      <w:r>
        <w:t xml:space="preserve">Enter a </w:t>
      </w:r>
      <w:r w:rsidRPr="00212494">
        <w:rPr>
          <w:b/>
        </w:rPr>
        <w:t>Description</w:t>
      </w:r>
      <w:r>
        <w:t xml:space="preserve"> of </w:t>
      </w:r>
      <w:proofErr w:type="gramStart"/>
      <w:r w:rsidRPr="00212494">
        <w:rPr>
          <w:b/>
        </w:rPr>
        <w:t>An</w:t>
      </w:r>
      <w:proofErr w:type="gramEnd"/>
      <w:r w:rsidRPr="00212494">
        <w:rPr>
          <w:b/>
        </w:rPr>
        <w:t xml:space="preserve"> operation to retrieve customer data</w:t>
      </w:r>
      <w:r>
        <w:t>.</w:t>
      </w:r>
    </w:p>
    <w:p w14:paraId="1FFD2D15" w14:textId="37EEBF4D" w:rsidR="00212494" w:rsidRDefault="00212494" w:rsidP="00212494">
      <w:pPr>
        <w:pStyle w:val="LabStepNumberedLevel2"/>
      </w:pPr>
      <w:r>
        <w:t xml:space="preserve">Enter an </w:t>
      </w:r>
      <w:r w:rsidRPr="00212494">
        <w:rPr>
          <w:b/>
        </w:rPr>
        <w:t>Operation ID</w:t>
      </w:r>
      <w:r>
        <w:t xml:space="preserve"> of </w:t>
      </w:r>
      <w:proofErr w:type="spellStart"/>
      <w:r w:rsidRPr="00212494">
        <w:rPr>
          <w:b/>
        </w:rPr>
        <w:t>GetCustomers</w:t>
      </w:r>
      <w:proofErr w:type="spellEnd"/>
      <w:r>
        <w:t>.</w:t>
      </w:r>
    </w:p>
    <w:p w14:paraId="0337600E" w14:textId="23EB6A3D" w:rsidR="002E0213" w:rsidRDefault="002E0213" w:rsidP="002E0213">
      <w:pPr>
        <w:pStyle w:val="LabStepScreenshotLevel2"/>
      </w:pPr>
      <w:r>
        <w:drawing>
          <wp:inline distT="0" distB="0" distL="0" distR="0" wp14:anchorId="65B3A365" wp14:editId="76A27797">
            <wp:extent cx="3336962" cy="2039815"/>
            <wp:effectExtent l="19050" t="19050" r="1587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16549" cy="2088465"/>
                    </a:xfrm>
                    <a:prstGeom prst="rect">
                      <a:avLst/>
                    </a:prstGeom>
                    <a:noFill/>
                    <a:ln>
                      <a:solidFill>
                        <a:schemeClr val="tx1">
                          <a:lumMod val="50000"/>
                          <a:lumOff val="50000"/>
                        </a:schemeClr>
                      </a:solidFill>
                    </a:ln>
                  </pic:spPr>
                </pic:pic>
              </a:graphicData>
            </a:graphic>
          </wp:inline>
        </w:drawing>
      </w:r>
    </w:p>
    <w:p w14:paraId="19576E65" w14:textId="7E8D2FAF" w:rsidR="00212494" w:rsidRDefault="00212494" w:rsidP="00212494">
      <w:pPr>
        <w:pStyle w:val="LabStepNumberedLevel2"/>
      </w:pPr>
      <w:r>
        <w:t xml:space="preserve">Move down to the </w:t>
      </w:r>
      <w:r w:rsidRPr="00212494">
        <w:rPr>
          <w:b/>
        </w:rPr>
        <w:t>Request</w:t>
      </w:r>
      <w:r>
        <w:t xml:space="preserve"> section and click the </w:t>
      </w:r>
      <w:r w:rsidRPr="00212494">
        <w:rPr>
          <w:b/>
        </w:rPr>
        <w:t>Import from sample</w:t>
      </w:r>
      <w:r>
        <w:t xml:space="preserve"> link.</w:t>
      </w:r>
    </w:p>
    <w:p w14:paraId="403FEBC7" w14:textId="6F46BEC1" w:rsidR="002E0213" w:rsidRDefault="002E0213" w:rsidP="002E0213">
      <w:pPr>
        <w:pStyle w:val="LabStepScreenshotLevel2"/>
      </w:pPr>
      <w:r>
        <w:drawing>
          <wp:inline distT="0" distB="0" distL="0" distR="0" wp14:anchorId="05894BBE" wp14:editId="32B5346C">
            <wp:extent cx="4490433" cy="939977"/>
            <wp:effectExtent l="19050" t="19050" r="2476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0003" cy="958727"/>
                    </a:xfrm>
                    <a:prstGeom prst="rect">
                      <a:avLst/>
                    </a:prstGeom>
                    <a:noFill/>
                    <a:ln>
                      <a:solidFill>
                        <a:schemeClr val="tx1">
                          <a:lumMod val="50000"/>
                          <a:lumOff val="50000"/>
                        </a:schemeClr>
                      </a:solidFill>
                    </a:ln>
                  </pic:spPr>
                </pic:pic>
              </a:graphicData>
            </a:graphic>
          </wp:inline>
        </w:drawing>
      </w:r>
    </w:p>
    <w:p w14:paraId="0810E19C" w14:textId="7CCBD443" w:rsidR="003914F6" w:rsidRDefault="003914F6" w:rsidP="002E0213">
      <w:pPr>
        <w:pStyle w:val="LabStepScreenshotLevel2"/>
      </w:pPr>
      <w:r>
        <w:t xml:space="preserve">The </w:t>
      </w:r>
      <w:r w:rsidRPr="003914F6">
        <w:rPr>
          <w:b/>
        </w:rPr>
        <w:t>Import from sample</w:t>
      </w:r>
      <w:r>
        <w:t xml:space="preserve"> pane should open on the right side of the screen.</w:t>
      </w:r>
    </w:p>
    <w:p w14:paraId="76665DCD" w14:textId="50757503" w:rsidR="00E253AD" w:rsidRDefault="00E253AD" w:rsidP="002E0213">
      <w:pPr>
        <w:pStyle w:val="LabStepScreenshotLevel2"/>
      </w:pPr>
      <w:r>
        <w:drawing>
          <wp:inline distT="0" distB="0" distL="0" distR="0" wp14:anchorId="5F4FCD4C" wp14:editId="1259704A">
            <wp:extent cx="2710619" cy="1482132"/>
            <wp:effectExtent l="19050" t="19050" r="1397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3652" cy="1516598"/>
                    </a:xfrm>
                    <a:prstGeom prst="rect">
                      <a:avLst/>
                    </a:prstGeom>
                    <a:noFill/>
                    <a:ln>
                      <a:solidFill>
                        <a:schemeClr val="tx1">
                          <a:lumMod val="50000"/>
                          <a:lumOff val="50000"/>
                        </a:schemeClr>
                      </a:solidFill>
                    </a:ln>
                  </pic:spPr>
                </pic:pic>
              </a:graphicData>
            </a:graphic>
          </wp:inline>
        </w:drawing>
      </w:r>
    </w:p>
    <w:p w14:paraId="4516C769" w14:textId="51D2C55B" w:rsidR="00E253AD" w:rsidRDefault="003914F6" w:rsidP="00E253AD">
      <w:pPr>
        <w:pStyle w:val="LabStepNumberedLevel2"/>
      </w:pPr>
      <w:r>
        <w:lastRenderedPageBreak/>
        <w:t xml:space="preserve">For the </w:t>
      </w:r>
      <w:r w:rsidRPr="003914F6">
        <w:rPr>
          <w:b/>
        </w:rPr>
        <w:t>Verb</w:t>
      </w:r>
      <w:r>
        <w:t xml:space="preserve"> setting</w:t>
      </w:r>
      <w:r w:rsidR="00955DD4">
        <w:t>,</w:t>
      </w:r>
      <w:r>
        <w:t xml:space="preserve"> select </w:t>
      </w:r>
      <w:r w:rsidRPr="003914F6">
        <w:rPr>
          <w:b/>
        </w:rPr>
        <w:t>GET</w:t>
      </w:r>
      <w:r>
        <w:t>.</w:t>
      </w:r>
    </w:p>
    <w:p w14:paraId="35EB4305" w14:textId="6EAD5F12" w:rsidR="003914F6" w:rsidRDefault="003914F6" w:rsidP="00E253AD">
      <w:pPr>
        <w:pStyle w:val="LabStepNumberedLevel2"/>
      </w:pPr>
      <w:r>
        <w:t xml:space="preserve">Copy the following URL and paste it into the textbox for the </w:t>
      </w:r>
      <w:r w:rsidRPr="003914F6">
        <w:rPr>
          <w:b/>
        </w:rPr>
        <w:t>URL</w:t>
      </w:r>
      <w:r>
        <w:t>.</w:t>
      </w:r>
    </w:p>
    <w:p w14:paraId="73F44349" w14:textId="73364C91" w:rsidR="00E253AD" w:rsidRDefault="00E253AD" w:rsidP="00E253AD">
      <w:pPr>
        <w:pStyle w:val="LabStepCodeBlockLevel2"/>
        <w:rPr>
          <w:sz w:val="14"/>
        </w:rPr>
      </w:pPr>
      <w:r w:rsidRPr="00A95B5A">
        <w:rPr>
          <w:sz w:val="14"/>
        </w:rPr>
        <w:t>http://subliminalsystems.com/api/Customers/?$select=LastName,FirstName,CustomerId</w:t>
      </w:r>
      <w:r w:rsidR="00887B3C" w:rsidRPr="00A95B5A">
        <w:rPr>
          <w:sz w:val="14"/>
        </w:rPr>
        <w:t>&amp;</w:t>
      </w:r>
      <w:r w:rsidR="00A95B5A" w:rsidRPr="00A95B5A">
        <w:rPr>
          <w:sz w:val="14"/>
        </w:rPr>
        <w:t>$filter=startswith(LastName, 'A')</w:t>
      </w:r>
    </w:p>
    <w:p w14:paraId="05243AB5" w14:textId="5267F0D8" w:rsidR="00A95B5A" w:rsidRPr="00A95B5A" w:rsidRDefault="003914F6" w:rsidP="00A95B5A">
      <w:pPr>
        <w:pStyle w:val="LabStepNumberedLevel2"/>
      </w:pPr>
      <w:r>
        <w:t xml:space="preserve">Click </w:t>
      </w:r>
      <w:r w:rsidRPr="003914F6">
        <w:rPr>
          <w:b/>
        </w:rPr>
        <w:t>Import</w:t>
      </w:r>
      <w:r>
        <w:t xml:space="preserve"> to import the data from sample URL.</w:t>
      </w:r>
    </w:p>
    <w:p w14:paraId="66687920" w14:textId="788F68FB" w:rsidR="002E0213" w:rsidRDefault="00E253AD" w:rsidP="002E0213">
      <w:pPr>
        <w:pStyle w:val="LabStepScreenshotLevel2"/>
      </w:pPr>
      <w:r>
        <w:drawing>
          <wp:inline distT="0" distB="0" distL="0" distR="0" wp14:anchorId="473CED46" wp14:editId="14CFC43E">
            <wp:extent cx="2964998" cy="2356338"/>
            <wp:effectExtent l="19050" t="19050" r="2603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26803" cy="2405455"/>
                    </a:xfrm>
                    <a:prstGeom prst="rect">
                      <a:avLst/>
                    </a:prstGeom>
                    <a:noFill/>
                    <a:ln>
                      <a:solidFill>
                        <a:schemeClr val="tx1">
                          <a:lumMod val="50000"/>
                          <a:lumOff val="50000"/>
                        </a:schemeClr>
                      </a:solidFill>
                    </a:ln>
                  </pic:spPr>
                </pic:pic>
              </a:graphicData>
            </a:graphic>
          </wp:inline>
        </w:drawing>
      </w:r>
    </w:p>
    <w:p w14:paraId="057FB613" w14:textId="6FBD3068" w:rsidR="00D90DD5" w:rsidRDefault="00D90DD5" w:rsidP="00D90DD5">
      <w:pPr>
        <w:pStyle w:val="LabStepNumbered"/>
      </w:pPr>
      <w:r>
        <w:t xml:space="preserve">Configure the </w:t>
      </w:r>
      <w:r w:rsidRPr="00955DD4">
        <w:rPr>
          <w:b/>
        </w:rPr>
        <w:t>Query</w:t>
      </w:r>
      <w:r>
        <w:t xml:space="preserve"> parameters named </w:t>
      </w:r>
      <w:r w:rsidRPr="00D90DD5">
        <w:rPr>
          <w:b/>
        </w:rPr>
        <w:t>$select</w:t>
      </w:r>
      <w:r>
        <w:t xml:space="preserve"> and </w:t>
      </w:r>
      <w:r w:rsidRPr="00D90DD5">
        <w:rPr>
          <w:b/>
        </w:rPr>
        <w:t>$filter</w:t>
      </w:r>
      <w:r>
        <w:t>.</w:t>
      </w:r>
    </w:p>
    <w:p w14:paraId="309EA6B6" w14:textId="6FC57754" w:rsidR="003914F6" w:rsidRDefault="003914F6" w:rsidP="003914F6">
      <w:pPr>
        <w:pStyle w:val="LabStepNumberedLevel2"/>
      </w:pPr>
      <w:r>
        <w:t xml:space="preserve">Once the URL has been imported, you should see the </w:t>
      </w:r>
      <w:r w:rsidRPr="003914F6">
        <w:rPr>
          <w:b/>
        </w:rPr>
        <w:t>URL</w:t>
      </w:r>
      <w:r>
        <w:t xml:space="preserve"> has been set to </w:t>
      </w:r>
      <w:r w:rsidRPr="003914F6">
        <w:rPr>
          <w:b/>
        </w:rPr>
        <w:t>http://subliminalsystems.com/api/Customers</w:t>
      </w:r>
      <w:r>
        <w:t>.</w:t>
      </w:r>
    </w:p>
    <w:p w14:paraId="08634A00" w14:textId="14A7166A" w:rsidR="00E253AD" w:rsidRDefault="00A95B5A" w:rsidP="002E0213">
      <w:pPr>
        <w:pStyle w:val="LabStepScreenshotLevel2"/>
      </w:pPr>
      <w:r>
        <w:drawing>
          <wp:inline distT="0" distB="0" distL="0" distR="0" wp14:anchorId="3E90D10C" wp14:editId="0BFAB414">
            <wp:extent cx="3612209" cy="1472083"/>
            <wp:effectExtent l="19050" t="19050" r="26670" b="139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41950"/>
                    <a:stretch/>
                  </pic:blipFill>
                  <pic:spPr bwMode="auto">
                    <a:xfrm>
                      <a:off x="0" y="0"/>
                      <a:ext cx="3714946" cy="151395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BF6C21" w14:textId="69A34D4D" w:rsidR="003914F6" w:rsidRDefault="00955DD4" w:rsidP="003914F6">
      <w:pPr>
        <w:pStyle w:val="LabStepNumberedLevel2"/>
      </w:pPr>
      <w:r>
        <w:t>Below the URL, y</w:t>
      </w:r>
      <w:r w:rsidR="003914F6">
        <w:t xml:space="preserve">ou should also see two </w:t>
      </w:r>
      <w:r w:rsidR="003914F6" w:rsidRPr="003914F6">
        <w:rPr>
          <w:b/>
        </w:rPr>
        <w:t>Query</w:t>
      </w:r>
      <w:r w:rsidR="003914F6">
        <w:t xml:space="preserve"> parameters </w:t>
      </w:r>
      <w:r>
        <w:t xml:space="preserve">that </w:t>
      </w:r>
      <w:r w:rsidR="003914F6">
        <w:t xml:space="preserve">have been created name </w:t>
      </w:r>
      <w:r w:rsidR="003914F6" w:rsidRPr="003914F6">
        <w:rPr>
          <w:b/>
        </w:rPr>
        <w:t>$select</w:t>
      </w:r>
      <w:r w:rsidR="003914F6">
        <w:t xml:space="preserve"> and </w:t>
      </w:r>
      <w:r w:rsidR="003914F6" w:rsidRPr="003914F6">
        <w:rPr>
          <w:b/>
        </w:rPr>
        <w:t>$filter</w:t>
      </w:r>
      <w:r w:rsidR="003914F6">
        <w:t>.</w:t>
      </w:r>
    </w:p>
    <w:p w14:paraId="4CADFF89" w14:textId="500E52D2" w:rsidR="003914F6" w:rsidRDefault="003914F6" w:rsidP="003914F6">
      <w:pPr>
        <w:pStyle w:val="LabStepScreenshotLevel2"/>
      </w:pPr>
      <w:r>
        <w:drawing>
          <wp:inline distT="0" distB="0" distL="0" distR="0" wp14:anchorId="508C227F" wp14:editId="2D8B36E8">
            <wp:extent cx="3903370" cy="780117"/>
            <wp:effectExtent l="19050" t="19050" r="20955" b="20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71532"/>
                    <a:stretch/>
                  </pic:blipFill>
                  <pic:spPr bwMode="auto">
                    <a:xfrm>
                      <a:off x="0" y="0"/>
                      <a:ext cx="4115795" cy="8225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357694" w14:textId="35BA794B" w:rsidR="003914F6" w:rsidRDefault="003914F6" w:rsidP="003914F6">
      <w:pPr>
        <w:pStyle w:val="LabStepNumberedLevel2"/>
      </w:pPr>
      <w:r>
        <w:t xml:space="preserve">Drop down the context menu for the </w:t>
      </w:r>
      <w:r w:rsidRPr="003914F6">
        <w:rPr>
          <w:b/>
        </w:rPr>
        <w:t>$select</w:t>
      </w:r>
      <w:r>
        <w:t xml:space="preserve"> query parameter and click the </w:t>
      </w:r>
      <w:r w:rsidRPr="003914F6">
        <w:rPr>
          <w:b/>
        </w:rPr>
        <w:t>Edit</w:t>
      </w:r>
      <w:r>
        <w:t xml:space="preserve"> command</w:t>
      </w:r>
      <w:r w:rsidR="00D90DD5">
        <w:t xml:space="preserve"> to display the </w:t>
      </w:r>
      <w:r w:rsidR="00D90DD5" w:rsidRPr="00D90DD5">
        <w:rPr>
          <w:b/>
        </w:rPr>
        <w:t>Parameter</w:t>
      </w:r>
      <w:r w:rsidR="00D90DD5">
        <w:t xml:space="preserve"> dialog</w:t>
      </w:r>
      <w:r>
        <w:t>.</w:t>
      </w:r>
    </w:p>
    <w:p w14:paraId="7D69CBC0" w14:textId="46F1977F" w:rsidR="00E253AD" w:rsidRDefault="00E253AD" w:rsidP="002E0213">
      <w:pPr>
        <w:pStyle w:val="LabStepScreenshotLevel2"/>
      </w:pPr>
      <w:r>
        <w:drawing>
          <wp:inline distT="0" distB="0" distL="0" distR="0" wp14:anchorId="69C854E2" wp14:editId="577888C2">
            <wp:extent cx="1488356" cy="939521"/>
            <wp:effectExtent l="19050" t="19050" r="1714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6340" cy="963498"/>
                    </a:xfrm>
                    <a:prstGeom prst="rect">
                      <a:avLst/>
                    </a:prstGeom>
                    <a:noFill/>
                    <a:ln>
                      <a:solidFill>
                        <a:schemeClr val="tx1">
                          <a:lumMod val="50000"/>
                          <a:lumOff val="50000"/>
                        </a:schemeClr>
                      </a:solidFill>
                    </a:ln>
                  </pic:spPr>
                </pic:pic>
              </a:graphicData>
            </a:graphic>
          </wp:inline>
        </w:drawing>
      </w:r>
    </w:p>
    <w:p w14:paraId="3D4DC272" w14:textId="6DB24148" w:rsidR="00E253AD" w:rsidRDefault="00D90DD5" w:rsidP="00E253AD">
      <w:pPr>
        <w:pStyle w:val="LabStepNumberedLevel2"/>
      </w:pPr>
      <w:r>
        <w:lastRenderedPageBreak/>
        <w:t xml:space="preserve">In the </w:t>
      </w:r>
      <w:r w:rsidRPr="00D90DD5">
        <w:rPr>
          <w:b/>
        </w:rPr>
        <w:t>Parameter</w:t>
      </w:r>
      <w:r>
        <w:t xml:space="preserve"> dialog for the </w:t>
      </w:r>
      <w:r w:rsidRPr="00D90DD5">
        <w:rPr>
          <w:b/>
        </w:rPr>
        <w:t>$select</w:t>
      </w:r>
      <w:r>
        <w:t xml:space="preserve"> parameter, enter a </w:t>
      </w:r>
      <w:r w:rsidRPr="00D90DD5">
        <w:rPr>
          <w:b/>
        </w:rPr>
        <w:t>Default value</w:t>
      </w:r>
      <w:r>
        <w:t xml:space="preserve"> using the following text. </w:t>
      </w:r>
    </w:p>
    <w:p w14:paraId="0A620564" w14:textId="24E4FE1A" w:rsidR="00E253AD" w:rsidRDefault="00E253AD" w:rsidP="00E253AD">
      <w:pPr>
        <w:pStyle w:val="LabStepCodeBlockLevel2"/>
      </w:pPr>
      <w:r w:rsidRPr="00E253AD">
        <w:t>LastName,FirstName,CustomerId</w:t>
      </w:r>
    </w:p>
    <w:p w14:paraId="7FF4E211" w14:textId="44DDDDDE" w:rsidR="00D90DD5" w:rsidRDefault="00D90DD5" w:rsidP="00D90DD5">
      <w:pPr>
        <w:pStyle w:val="LabStepNumberedLevel2"/>
      </w:pPr>
      <w:r>
        <w:t xml:space="preserve">Set the </w:t>
      </w:r>
      <w:r w:rsidRPr="00D90DD5">
        <w:rPr>
          <w:b/>
        </w:rPr>
        <w:t>Is required</w:t>
      </w:r>
      <w:r>
        <w:t xml:space="preserve"> setting to </w:t>
      </w:r>
      <w:r w:rsidRPr="00D90DD5">
        <w:rPr>
          <w:b/>
        </w:rPr>
        <w:t>Yes</w:t>
      </w:r>
      <w:r>
        <w:t>.</w:t>
      </w:r>
    </w:p>
    <w:p w14:paraId="0E956D69" w14:textId="2469AE28" w:rsidR="00D90DD5" w:rsidRDefault="00D90DD5" w:rsidP="00D90DD5">
      <w:pPr>
        <w:pStyle w:val="LabStepNumberedLevel2"/>
      </w:pPr>
      <w:r>
        <w:t xml:space="preserve">Set the </w:t>
      </w:r>
      <w:r w:rsidRPr="00D90DD5">
        <w:rPr>
          <w:b/>
        </w:rPr>
        <w:t>Visibility</w:t>
      </w:r>
      <w:r>
        <w:t xml:space="preserve"> setting to </w:t>
      </w:r>
      <w:r w:rsidRPr="00D90DD5">
        <w:rPr>
          <w:b/>
        </w:rPr>
        <w:t>internal</w:t>
      </w:r>
      <w:r>
        <w:t>.</w:t>
      </w:r>
    </w:p>
    <w:p w14:paraId="30AE1B66" w14:textId="762102F2" w:rsidR="002E0213" w:rsidRDefault="00E253AD" w:rsidP="00E253AD">
      <w:pPr>
        <w:pStyle w:val="LabStepScreenshotLevel2"/>
      </w:pPr>
      <w:r>
        <w:drawing>
          <wp:inline distT="0" distB="0" distL="0" distR="0" wp14:anchorId="2B88243F" wp14:editId="3E37DAD2">
            <wp:extent cx="3567289" cy="2744205"/>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12079" cy="2778661"/>
                    </a:xfrm>
                    <a:prstGeom prst="rect">
                      <a:avLst/>
                    </a:prstGeom>
                    <a:noFill/>
                    <a:ln>
                      <a:solidFill>
                        <a:schemeClr val="tx1">
                          <a:lumMod val="50000"/>
                          <a:lumOff val="50000"/>
                        </a:schemeClr>
                      </a:solidFill>
                    </a:ln>
                  </pic:spPr>
                </pic:pic>
              </a:graphicData>
            </a:graphic>
          </wp:inline>
        </w:drawing>
      </w:r>
    </w:p>
    <w:p w14:paraId="6B7AED08" w14:textId="3D30B52B" w:rsidR="00D90DD5" w:rsidRDefault="00D90DD5" w:rsidP="00D90DD5">
      <w:pPr>
        <w:pStyle w:val="LabStepNumberedLevel2"/>
      </w:pPr>
      <w:r>
        <w:t xml:space="preserve">Click the </w:t>
      </w:r>
      <w:r w:rsidRPr="00D90DD5">
        <w:rPr>
          <w:b/>
        </w:rPr>
        <w:t>Back</w:t>
      </w:r>
      <w:r>
        <w:t xml:space="preserve"> arrow to move from the </w:t>
      </w:r>
      <w:r w:rsidRPr="00D90DD5">
        <w:rPr>
          <w:b/>
        </w:rPr>
        <w:t>Parameter</w:t>
      </w:r>
      <w:r>
        <w:t xml:space="preserve"> dialog back to the action definition.</w:t>
      </w:r>
    </w:p>
    <w:p w14:paraId="67468AF5" w14:textId="18833036" w:rsidR="004246D0" w:rsidRDefault="004246D0" w:rsidP="00E253AD">
      <w:pPr>
        <w:pStyle w:val="LabStepScreenshotLevel2"/>
      </w:pPr>
      <w:r>
        <w:drawing>
          <wp:inline distT="0" distB="0" distL="0" distR="0" wp14:anchorId="4592B0F1" wp14:editId="136C5684">
            <wp:extent cx="4425244" cy="1004388"/>
            <wp:effectExtent l="19050" t="19050" r="13970"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3637" cy="1026720"/>
                    </a:xfrm>
                    <a:prstGeom prst="rect">
                      <a:avLst/>
                    </a:prstGeom>
                    <a:noFill/>
                    <a:ln>
                      <a:solidFill>
                        <a:schemeClr val="tx1">
                          <a:lumMod val="50000"/>
                          <a:lumOff val="50000"/>
                        </a:schemeClr>
                      </a:solidFill>
                    </a:ln>
                  </pic:spPr>
                </pic:pic>
              </a:graphicData>
            </a:graphic>
          </wp:inline>
        </w:drawing>
      </w:r>
    </w:p>
    <w:p w14:paraId="28DD1845" w14:textId="57EEC6D6" w:rsidR="00955DD4" w:rsidRDefault="00955DD4" w:rsidP="00D90DD5">
      <w:pPr>
        <w:pStyle w:val="LabStepNumberedLevel2"/>
      </w:pPr>
      <w:r>
        <w:t xml:space="preserve">You should now be back on the page which displays the two </w:t>
      </w:r>
      <w:r w:rsidRPr="00955DD4">
        <w:rPr>
          <w:b/>
        </w:rPr>
        <w:t>Query</w:t>
      </w:r>
      <w:r>
        <w:t xml:space="preserve"> parameters named </w:t>
      </w:r>
      <w:r w:rsidRPr="00955DD4">
        <w:rPr>
          <w:b/>
        </w:rPr>
        <w:t>$select</w:t>
      </w:r>
      <w:r>
        <w:t xml:space="preserve"> and </w:t>
      </w:r>
      <w:r w:rsidRPr="00955DD4">
        <w:rPr>
          <w:b/>
        </w:rPr>
        <w:t>$filter</w:t>
      </w:r>
      <w:r>
        <w:t>.</w:t>
      </w:r>
    </w:p>
    <w:p w14:paraId="186CB8E3" w14:textId="1DFD9ABC" w:rsidR="00955DD4" w:rsidRDefault="00955DD4" w:rsidP="00955DD4">
      <w:pPr>
        <w:pStyle w:val="LabStepScreenshotLevel2"/>
      </w:pPr>
      <w:r>
        <w:drawing>
          <wp:inline distT="0" distB="0" distL="0" distR="0" wp14:anchorId="2525CF9A" wp14:editId="369A0E5A">
            <wp:extent cx="3903370" cy="780117"/>
            <wp:effectExtent l="19050" t="19050" r="2095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71532"/>
                    <a:stretch/>
                  </pic:blipFill>
                  <pic:spPr bwMode="auto">
                    <a:xfrm>
                      <a:off x="0" y="0"/>
                      <a:ext cx="4115795" cy="8225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894757" w14:textId="14F8D3AC" w:rsidR="00D90DD5" w:rsidRDefault="00D90DD5" w:rsidP="00D90DD5">
      <w:pPr>
        <w:pStyle w:val="LabStepNumberedLevel2"/>
      </w:pPr>
      <w:r>
        <w:t xml:space="preserve">Drop down the context menu for the </w:t>
      </w:r>
      <w:r w:rsidRPr="003914F6">
        <w:rPr>
          <w:b/>
        </w:rPr>
        <w:t>$</w:t>
      </w:r>
      <w:r>
        <w:rPr>
          <w:b/>
        </w:rPr>
        <w:t xml:space="preserve">filter </w:t>
      </w:r>
      <w:r>
        <w:t xml:space="preserve">query parameter and click the </w:t>
      </w:r>
      <w:r w:rsidRPr="003914F6">
        <w:rPr>
          <w:b/>
        </w:rPr>
        <w:t>Edit</w:t>
      </w:r>
      <w:r>
        <w:t xml:space="preserve"> command to display the </w:t>
      </w:r>
      <w:r w:rsidRPr="00D90DD5">
        <w:rPr>
          <w:b/>
        </w:rPr>
        <w:t>Parameter</w:t>
      </w:r>
      <w:r>
        <w:t xml:space="preserve"> dialog.</w:t>
      </w:r>
    </w:p>
    <w:p w14:paraId="0EEED0B5" w14:textId="4F07CA50" w:rsidR="00A95B5A" w:rsidRDefault="00A95B5A" w:rsidP="00E253AD">
      <w:pPr>
        <w:pStyle w:val="LabStepScreenshotLevel2"/>
      </w:pPr>
      <w:r>
        <w:drawing>
          <wp:inline distT="0" distB="0" distL="0" distR="0" wp14:anchorId="5D39B1F4" wp14:editId="2AB2C526">
            <wp:extent cx="4111717" cy="1266092"/>
            <wp:effectExtent l="19050" t="19050" r="22225" b="107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8256" cy="1292739"/>
                    </a:xfrm>
                    <a:prstGeom prst="rect">
                      <a:avLst/>
                    </a:prstGeom>
                    <a:noFill/>
                    <a:ln>
                      <a:solidFill>
                        <a:schemeClr val="tx1">
                          <a:lumMod val="50000"/>
                          <a:lumOff val="50000"/>
                        </a:schemeClr>
                      </a:solidFill>
                    </a:ln>
                  </pic:spPr>
                </pic:pic>
              </a:graphicData>
            </a:graphic>
          </wp:inline>
        </w:drawing>
      </w:r>
    </w:p>
    <w:p w14:paraId="5D61F756" w14:textId="03393996" w:rsidR="00D90DD5" w:rsidRDefault="00D90DD5" w:rsidP="00D90DD5">
      <w:pPr>
        <w:pStyle w:val="LabStepNumberedLevel2"/>
      </w:pPr>
      <w:r>
        <w:lastRenderedPageBreak/>
        <w:t xml:space="preserve">In the </w:t>
      </w:r>
      <w:r w:rsidRPr="00D90DD5">
        <w:rPr>
          <w:b/>
        </w:rPr>
        <w:t>Parameter</w:t>
      </w:r>
      <w:r>
        <w:t xml:space="preserve"> dialog for the </w:t>
      </w:r>
      <w:r w:rsidRPr="00D90DD5">
        <w:rPr>
          <w:b/>
        </w:rPr>
        <w:t>$</w:t>
      </w:r>
      <w:r>
        <w:rPr>
          <w:b/>
        </w:rPr>
        <w:t xml:space="preserve">filter </w:t>
      </w:r>
      <w:r>
        <w:t xml:space="preserve">parameter, enter a </w:t>
      </w:r>
      <w:r w:rsidRPr="00D90DD5">
        <w:rPr>
          <w:b/>
        </w:rPr>
        <w:t>Default value</w:t>
      </w:r>
      <w:r>
        <w:t xml:space="preserve"> using the following text</w:t>
      </w:r>
      <w:r w:rsidR="00955DD4">
        <w:t xml:space="preserve"> to return all customer records</w:t>
      </w:r>
      <w:r>
        <w:t xml:space="preserve">. </w:t>
      </w:r>
    </w:p>
    <w:p w14:paraId="0EC8E93C" w14:textId="31C6AE21" w:rsidR="00A95B5A" w:rsidRDefault="00A95B5A" w:rsidP="00A95B5A">
      <w:pPr>
        <w:pStyle w:val="LabStepCodeBlockLevel2"/>
      </w:pPr>
      <w:r w:rsidRPr="00A95B5A">
        <w:t>length(LastName) gt 0</w:t>
      </w:r>
    </w:p>
    <w:p w14:paraId="66630646" w14:textId="2C159F18" w:rsidR="00D90DD5" w:rsidRDefault="00D90DD5" w:rsidP="00D90DD5">
      <w:pPr>
        <w:pStyle w:val="LabStepNumberedLevel2"/>
      </w:pPr>
      <w:r>
        <w:t xml:space="preserve">Set the </w:t>
      </w:r>
      <w:r w:rsidRPr="00D90DD5">
        <w:rPr>
          <w:b/>
        </w:rPr>
        <w:t>Visibility</w:t>
      </w:r>
      <w:r>
        <w:t xml:space="preserve"> setting to </w:t>
      </w:r>
      <w:r>
        <w:rPr>
          <w:b/>
        </w:rPr>
        <w:t>important</w:t>
      </w:r>
      <w:r>
        <w:t>.</w:t>
      </w:r>
    </w:p>
    <w:p w14:paraId="185E5882" w14:textId="24DCB666" w:rsidR="007A12BF" w:rsidRDefault="007A12BF" w:rsidP="007A12BF">
      <w:pPr>
        <w:pStyle w:val="LabStepScreenshotLevel2"/>
      </w:pPr>
      <w:r>
        <w:drawing>
          <wp:inline distT="0" distB="0" distL="0" distR="0" wp14:anchorId="7A3688D7" wp14:editId="18FDB475">
            <wp:extent cx="2259106" cy="1754549"/>
            <wp:effectExtent l="19050" t="19050" r="27305" b="171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3975" cy="1773863"/>
                    </a:xfrm>
                    <a:prstGeom prst="rect">
                      <a:avLst/>
                    </a:prstGeom>
                    <a:noFill/>
                    <a:ln>
                      <a:solidFill>
                        <a:schemeClr val="tx1">
                          <a:lumMod val="50000"/>
                          <a:lumOff val="50000"/>
                        </a:schemeClr>
                      </a:solidFill>
                    </a:ln>
                  </pic:spPr>
                </pic:pic>
              </a:graphicData>
            </a:graphic>
          </wp:inline>
        </w:drawing>
      </w:r>
    </w:p>
    <w:p w14:paraId="743840F5" w14:textId="77777777" w:rsidR="00D90DD5" w:rsidRDefault="00D90DD5" w:rsidP="00D90DD5">
      <w:pPr>
        <w:pStyle w:val="LabStepNumberedLevel2"/>
      </w:pPr>
      <w:r>
        <w:t xml:space="preserve">Click the </w:t>
      </w:r>
      <w:r w:rsidRPr="00D90DD5">
        <w:rPr>
          <w:b/>
        </w:rPr>
        <w:t>Back</w:t>
      </w:r>
      <w:r>
        <w:t xml:space="preserve"> arrow to move from the </w:t>
      </w:r>
      <w:r w:rsidRPr="00D90DD5">
        <w:rPr>
          <w:b/>
        </w:rPr>
        <w:t>Parameter</w:t>
      </w:r>
      <w:r>
        <w:t xml:space="preserve"> dialog back to the action definition.</w:t>
      </w:r>
    </w:p>
    <w:p w14:paraId="58733C00" w14:textId="7A6C02EB" w:rsidR="007A12BF" w:rsidRDefault="00BE74CF" w:rsidP="00BE74CF">
      <w:pPr>
        <w:pStyle w:val="LabStepNumbered"/>
      </w:pPr>
      <w:r>
        <w:t xml:space="preserve">Define the Response for the </w:t>
      </w:r>
      <w:proofErr w:type="spellStart"/>
      <w:r w:rsidRPr="00BE74CF">
        <w:rPr>
          <w:b/>
        </w:rPr>
        <w:t>GetCustomers</w:t>
      </w:r>
      <w:proofErr w:type="spellEnd"/>
      <w:r>
        <w:t xml:space="preserve"> action.</w:t>
      </w:r>
    </w:p>
    <w:p w14:paraId="1CB8DB9F" w14:textId="3AD9C5F1" w:rsidR="00BE74CF" w:rsidRDefault="00BE74CF" w:rsidP="00BE74CF">
      <w:pPr>
        <w:pStyle w:val="LabStepNumberedLevel2"/>
      </w:pPr>
      <w:r>
        <w:t xml:space="preserve">Move down in the page for the </w:t>
      </w:r>
      <w:proofErr w:type="spellStart"/>
      <w:r w:rsidRPr="00BE74CF">
        <w:rPr>
          <w:b/>
        </w:rPr>
        <w:t>GetCustomers</w:t>
      </w:r>
      <w:proofErr w:type="spellEnd"/>
      <w:r>
        <w:t xml:space="preserve"> action to the </w:t>
      </w:r>
      <w:r w:rsidRPr="00BE74CF">
        <w:rPr>
          <w:b/>
        </w:rPr>
        <w:t>Response</w:t>
      </w:r>
      <w:r>
        <w:t xml:space="preserve"> section and click the </w:t>
      </w:r>
      <w:r w:rsidRPr="00BE74CF">
        <w:rPr>
          <w:b/>
        </w:rPr>
        <w:t>Add default response</w:t>
      </w:r>
      <w:r>
        <w:t xml:space="preserve"> link.</w:t>
      </w:r>
    </w:p>
    <w:p w14:paraId="404E3B6D" w14:textId="45813F40" w:rsidR="004246D0" w:rsidRDefault="004246D0" w:rsidP="00E253AD">
      <w:pPr>
        <w:pStyle w:val="LabStepScreenshotLevel2"/>
      </w:pPr>
      <w:r>
        <w:drawing>
          <wp:inline distT="0" distB="0" distL="0" distR="0" wp14:anchorId="7B83CE84" wp14:editId="224A8B4B">
            <wp:extent cx="3364753" cy="935073"/>
            <wp:effectExtent l="19050" t="19050" r="2667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65722" cy="963132"/>
                    </a:xfrm>
                    <a:prstGeom prst="rect">
                      <a:avLst/>
                    </a:prstGeom>
                    <a:noFill/>
                    <a:ln>
                      <a:solidFill>
                        <a:schemeClr val="tx1">
                          <a:lumMod val="50000"/>
                          <a:lumOff val="50000"/>
                        </a:schemeClr>
                      </a:solidFill>
                    </a:ln>
                  </pic:spPr>
                </pic:pic>
              </a:graphicData>
            </a:graphic>
          </wp:inline>
        </w:drawing>
      </w:r>
    </w:p>
    <w:p w14:paraId="0A644854" w14:textId="51255097" w:rsidR="004246D0" w:rsidRDefault="00BE74CF" w:rsidP="004246D0">
      <w:pPr>
        <w:pStyle w:val="LabStepNumberedLevel2"/>
      </w:pPr>
      <w:r>
        <w:t xml:space="preserve">Copy and paste the following JSON result into the </w:t>
      </w:r>
      <w:r w:rsidRPr="00BE74CF">
        <w:rPr>
          <w:b/>
        </w:rPr>
        <w:t>Body</w:t>
      </w:r>
      <w:r>
        <w:t xml:space="preserve"> textbox on the </w:t>
      </w:r>
      <w:r w:rsidRPr="00BE74CF">
        <w:rPr>
          <w:b/>
        </w:rPr>
        <w:t>Import from sample</w:t>
      </w:r>
      <w:r>
        <w:t xml:space="preserve"> pane.</w:t>
      </w:r>
    </w:p>
    <w:p w14:paraId="65BA859B" w14:textId="77777777" w:rsidR="004246D0" w:rsidRDefault="004246D0" w:rsidP="004246D0">
      <w:pPr>
        <w:pStyle w:val="LabStepCodeBlockLevel2"/>
      </w:pPr>
      <w:r>
        <w:t>{</w:t>
      </w:r>
    </w:p>
    <w:p w14:paraId="3FA46FB6" w14:textId="77777777" w:rsidR="004246D0" w:rsidRDefault="004246D0" w:rsidP="004246D0">
      <w:pPr>
        <w:pStyle w:val="LabStepCodeBlockLevel2"/>
      </w:pPr>
      <w:r>
        <w:t xml:space="preserve">  "value":[ </w:t>
      </w:r>
    </w:p>
    <w:p w14:paraId="225E823E" w14:textId="77777777" w:rsidR="004246D0" w:rsidRDefault="004246D0" w:rsidP="004246D0">
      <w:pPr>
        <w:pStyle w:val="LabStepCodeBlockLevel2"/>
      </w:pPr>
      <w:r>
        <w:t xml:space="preserve">    {</w:t>
      </w:r>
    </w:p>
    <w:p w14:paraId="1EB7584C" w14:textId="77777777" w:rsidR="004246D0" w:rsidRDefault="004246D0" w:rsidP="004246D0">
      <w:pPr>
        <w:pStyle w:val="LabStepCodeBlockLevel2"/>
      </w:pPr>
      <w:r>
        <w:t xml:space="preserve">      "CustomerId":1,</w:t>
      </w:r>
    </w:p>
    <w:p w14:paraId="7AC311EE" w14:textId="77777777" w:rsidR="004246D0" w:rsidRDefault="004246D0" w:rsidP="004246D0">
      <w:pPr>
        <w:pStyle w:val="LabStepCodeBlockLevel2"/>
      </w:pPr>
      <w:r>
        <w:t xml:space="preserve">      "FirstName":"Madeline",</w:t>
      </w:r>
    </w:p>
    <w:p w14:paraId="2893CBC0" w14:textId="77777777" w:rsidR="004246D0" w:rsidRDefault="004246D0" w:rsidP="004246D0">
      <w:pPr>
        <w:pStyle w:val="LabStepCodeBlockLevel2"/>
      </w:pPr>
      <w:r>
        <w:t xml:space="preserve">      "LastName":"Jenkins"</w:t>
      </w:r>
    </w:p>
    <w:p w14:paraId="48FC5AFE" w14:textId="77777777" w:rsidR="004246D0" w:rsidRDefault="004246D0" w:rsidP="004246D0">
      <w:pPr>
        <w:pStyle w:val="LabStepCodeBlockLevel2"/>
      </w:pPr>
      <w:r>
        <w:t xml:space="preserve">    }</w:t>
      </w:r>
    </w:p>
    <w:p w14:paraId="143B9EBD" w14:textId="77777777" w:rsidR="004246D0" w:rsidRDefault="004246D0" w:rsidP="004246D0">
      <w:pPr>
        <w:pStyle w:val="LabStepCodeBlockLevel2"/>
      </w:pPr>
      <w:r>
        <w:t xml:space="preserve">  ]</w:t>
      </w:r>
    </w:p>
    <w:p w14:paraId="217A6112" w14:textId="4E4571AE" w:rsidR="004246D0" w:rsidRDefault="004246D0" w:rsidP="004246D0">
      <w:pPr>
        <w:pStyle w:val="LabStepCodeBlockLevel2"/>
      </w:pPr>
      <w:r>
        <w:t>}</w:t>
      </w:r>
    </w:p>
    <w:p w14:paraId="5B759F5C" w14:textId="553F0479" w:rsidR="00B00A48" w:rsidRDefault="00BE74CF" w:rsidP="009A0B40">
      <w:pPr>
        <w:pStyle w:val="LabStepNumberedLevel2"/>
      </w:pPr>
      <w:r>
        <w:t xml:space="preserve">Once you have added the JSON into the </w:t>
      </w:r>
      <w:r w:rsidRPr="00BE74CF">
        <w:rPr>
          <w:b/>
        </w:rPr>
        <w:t>Body</w:t>
      </w:r>
      <w:r>
        <w:t xml:space="preserve"> textbox, click </w:t>
      </w:r>
      <w:r w:rsidRPr="00BE74CF">
        <w:rPr>
          <w:b/>
        </w:rPr>
        <w:t>Import</w:t>
      </w:r>
      <w:r>
        <w:t>.</w:t>
      </w:r>
    </w:p>
    <w:p w14:paraId="0ED3F963" w14:textId="3961ADB5" w:rsidR="009A0B40" w:rsidRDefault="009A0B40" w:rsidP="009A0B40">
      <w:pPr>
        <w:pStyle w:val="LabStepScreenshotLevel2"/>
      </w:pPr>
      <w:r>
        <w:drawing>
          <wp:inline distT="0" distB="0" distL="0" distR="0" wp14:anchorId="60E1B9DF" wp14:editId="14A845B3">
            <wp:extent cx="2062113" cy="1948329"/>
            <wp:effectExtent l="19050" t="19050" r="1460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24702" cy="2007464"/>
                    </a:xfrm>
                    <a:prstGeom prst="rect">
                      <a:avLst/>
                    </a:prstGeom>
                    <a:noFill/>
                    <a:ln>
                      <a:solidFill>
                        <a:schemeClr val="tx1">
                          <a:lumMod val="50000"/>
                          <a:lumOff val="50000"/>
                        </a:schemeClr>
                      </a:solidFill>
                    </a:ln>
                  </pic:spPr>
                </pic:pic>
              </a:graphicData>
            </a:graphic>
          </wp:inline>
        </w:drawing>
      </w:r>
    </w:p>
    <w:p w14:paraId="7351C1A8" w14:textId="338D6AF5" w:rsidR="00BE74CF" w:rsidRDefault="00BE74CF" w:rsidP="00BE74CF">
      <w:pPr>
        <w:pStyle w:val="LabStepNumberedLevel2"/>
      </w:pPr>
      <w:r>
        <w:lastRenderedPageBreak/>
        <w:t xml:space="preserve">Check your work by clicking the </w:t>
      </w:r>
      <w:r w:rsidRPr="00041E36">
        <w:rPr>
          <w:b/>
        </w:rPr>
        <w:t>default</w:t>
      </w:r>
      <w:r>
        <w:t xml:space="preserve"> section in the </w:t>
      </w:r>
      <w:r w:rsidRPr="00041E36">
        <w:rPr>
          <w:b/>
        </w:rPr>
        <w:t>Response</w:t>
      </w:r>
      <w:r>
        <w:t xml:space="preserve"> section as shown in the following screenshot.</w:t>
      </w:r>
    </w:p>
    <w:p w14:paraId="0F2FA4EF" w14:textId="534D031B" w:rsidR="009A0B40" w:rsidRDefault="009A0B40" w:rsidP="009A0B40">
      <w:pPr>
        <w:pStyle w:val="LabStepScreenshotLevel2"/>
      </w:pPr>
      <w:r>
        <w:drawing>
          <wp:inline distT="0" distB="0" distL="0" distR="0" wp14:anchorId="605EE175" wp14:editId="3F5D1F83">
            <wp:extent cx="3293035" cy="874283"/>
            <wp:effectExtent l="19050" t="19050" r="22225" b="215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26412" cy="883144"/>
                    </a:xfrm>
                    <a:prstGeom prst="rect">
                      <a:avLst/>
                    </a:prstGeom>
                    <a:noFill/>
                    <a:ln>
                      <a:solidFill>
                        <a:schemeClr val="tx1">
                          <a:lumMod val="50000"/>
                          <a:lumOff val="50000"/>
                        </a:schemeClr>
                      </a:solidFill>
                    </a:ln>
                  </pic:spPr>
                </pic:pic>
              </a:graphicData>
            </a:graphic>
          </wp:inline>
        </w:drawing>
      </w:r>
    </w:p>
    <w:p w14:paraId="4C7D154C" w14:textId="5861F0BB" w:rsidR="00BE74CF" w:rsidRDefault="00BE74CF" w:rsidP="00BE74CF">
      <w:pPr>
        <w:pStyle w:val="LabStepNumberedLevel2"/>
      </w:pPr>
      <w:r>
        <w:t xml:space="preserve">You should be able to verify that the </w:t>
      </w:r>
      <w:r w:rsidRPr="00BE74CF">
        <w:rPr>
          <w:b/>
        </w:rPr>
        <w:t>Body</w:t>
      </w:r>
      <w:r>
        <w:t xml:space="preserve"> contains properties for </w:t>
      </w:r>
      <w:proofErr w:type="spellStart"/>
      <w:r w:rsidRPr="00BE74CF">
        <w:rPr>
          <w:b/>
        </w:rPr>
        <w:t>CustomerId</w:t>
      </w:r>
      <w:proofErr w:type="spellEnd"/>
      <w:r>
        <w:t xml:space="preserve">, </w:t>
      </w:r>
      <w:r w:rsidRPr="00BE74CF">
        <w:rPr>
          <w:b/>
        </w:rPr>
        <w:t>FirstName</w:t>
      </w:r>
      <w:r>
        <w:t xml:space="preserve"> and </w:t>
      </w:r>
      <w:proofErr w:type="spellStart"/>
      <w:r w:rsidRPr="00BE74CF">
        <w:rPr>
          <w:b/>
        </w:rPr>
        <w:t>LastName</w:t>
      </w:r>
      <w:proofErr w:type="spellEnd"/>
      <w:r>
        <w:t>.</w:t>
      </w:r>
    </w:p>
    <w:p w14:paraId="3809BEE5" w14:textId="4CF97330" w:rsidR="009A0B40" w:rsidRDefault="009A0B40" w:rsidP="009A0B40">
      <w:pPr>
        <w:pStyle w:val="LabStepScreenshotLevel2"/>
      </w:pPr>
      <w:r>
        <w:drawing>
          <wp:inline distT="0" distB="0" distL="0" distR="0" wp14:anchorId="4D4169C7" wp14:editId="5781EF41">
            <wp:extent cx="3000188" cy="1949787"/>
            <wp:effectExtent l="19050" t="19050" r="10160" b="127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8834" cy="1961905"/>
                    </a:xfrm>
                    <a:prstGeom prst="rect">
                      <a:avLst/>
                    </a:prstGeom>
                    <a:noFill/>
                    <a:ln>
                      <a:solidFill>
                        <a:schemeClr val="tx1">
                          <a:lumMod val="50000"/>
                          <a:lumOff val="50000"/>
                        </a:schemeClr>
                      </a:solidFill>
                    </a:ln>
                  </pic:spPr>
                </pic:pic>
              </a:graphicData>
            </a:graphic>
          </wp:inline>
        </w:drawing>
      </w:r>
    </w:p>
    <w:p w14:paraId="528CF669" w14:textId="08B61953" w:rsidR="00BE74CF" w:rsidRDefault="00BE74CF" w:rsidP="00BE74CF">
      <w:pPr>
        <w:pStyle w:val="LabStepNumberedLevel2"/>
      </w:pPr>
      <w:r>
        <w:t xml:space="preserve">Click the </w:t>
      </w:r>
      <w:r w:rsidRPr="00D90DD5">
        <w:rPr>
          <w:b/>
        </w:rPr>
        <w:t>Back</w:t>
      </w:r>
      <w:r>
        <w:t xml:space="preserve"> arrow to move from the </w:t>
      </w:r>
      <w:r>
        <w:rPr>
          <w:b/>
        </w:rPr>
        <w:t>Response</w:t>
      </w:r>
      <w:r>
        <w:t xml:space="preserve"> dialog back to the action definition.</w:t>
      </w:r>
    </w:p>
    <w:p w14:paraId="2684A853" w14:textId="4CF6290B" w:rsidR="009A0B40" w:rsidRDefault="009A0B40" w:rsidP="009A0B40">
      <w:pPr>
        <w:pStyle w:val="LabStepScreenshotLevel2"/>
      </w:pPr>
      <w:r>
        <w:drawing>
          <wp:inline distT="0" distB="0" distL="0" distR="0" wp14:anchorId="308715D9" wp14:editId="259B20CC">
            <wp:extent cx="4273176" cy="953790"/>
            <wp:effectExtent l="19050" t="19050" r="13335" b="177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6177" cy="963388"/>
                    </a:xfrm>
                    <a:prstGeom prst="rect">
                      <a:avLst/>
                    </a:prstGeom>
                    <a:noFill/>
                    <a:ln>
                      <a:solidFill>
                        <a:schemeClr val="tx1">
                          <a:lumMod val="50000"/>
                          <a:lumOff val="50000"/>
                        </a:schemeClr>
                      </a:solidFill>
                    </a:ln>
                  </pic:spPr>
                </pic:pic>
              </a:graphicData>
            </a:graphic>
          </wp:inline>
        </w:drawing>
      </w:r>
    </w:p>
    <w:p w14:paraId="1A916510" w14:textId="662CF183" w:rsidR="00BE74CF" w:rsidRDefault="00BE74CF" w:rsidP="00BE74CF">
      <w:pPr>
        <w:pStyle w:val="LabStepNumbered"/>
      </w:pPr>
      <w:r>
        <w:t>Save your changes and test the custom connector.</w:t>
      </w:r>
    </w:p>
    <w:p w14:paraId="653A274C" w14:textId="0B819C17" w:rsidR="00BE74CF" w:rsidRDefault="00BE74CF" w:rsidP="00BE74CF">
      <w:pPr>
        <w:pStyle w:val="LabStepNumberedLevel2"/>
      </w:pPr>
      <w:r>
        <w:t xml:space="preserve">Click the </w:t>
      </w:r>
      <w:r w:rsidRPr="003C2CD0">
        <w:rPr>
          <w:b/>
        </w:rPr>
        <w:t>Create connector</w:t>
      </w:r>
      <w:r>
        <w:t xml:space="preserve"> link at the top right to save the </w:t>
      </w:r>
      <w:proofErr w:type="spellStart"/>
      <w:r w:rsidR="00041E36" w:rsidRPr="00041E36">
        <w:rPr>
          <w:b/>
        </w:rPr>
        <w:t>CustomerAPI</w:t>
      </w:r>
      <w:proofErr w:type="spellEnd"/>
      <w:r>
        <w:t xml:space="preserve"> </w:t>
      </w:r>
      <w:r w:rsidR="00041E36">
        <w:t xml:space="preserve">custom </w:t>
      </w:r>
      <w:r>
        <w:t>connector.</w:t>
      </w:r>
    </w:p>
    <w:p w14:paraId="37714D71" w14:textId="5ADD92C4" w:rsidR="009A0B40" w:rsidRDefault="009A0B40" w:rsidP="009A0B40">
      <w:pPr>
        <w:pStyle w:val="LabStepScreenshotLevel2"/>
      </w:pPr>
      <w:r>
        <w:drawing>
          <wp:inline distT="0" distB="0" distL="0" distR="0" wp14:anchorId="3730FD41" wp14:editId="0A058F30">
            <wp:extent cx="3542501" cy="1016835"/>
            <wp:effectExtent l="19050" t="19050" r="20320" b="12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586499" cy="1029464"/>
                    </a:xfrm>
                    <a:prstGeom prst="rect">
                      <a:avLst/>
                    </a:prstGeom>
                    <a:noFill/>
                    <a:ln>
                      <a:solidFill>
                        <a:schemeClr val="tx1">
                          <a:lumMod val="50000"/>
                          <a:lumOff val="50000"/>
                        </a:schemeClr>
                      </a:solidFill>
                    </a:ln>
                  </pic:spPr>
                </pic:pic>
              </a:graphicData>
            </a:graphic>
          </wp:inline>
        </w:drawing>
      </w:r>
    </w:p>
    <w:p w14:paraId="015444FF" w14:textId="439E0AE6" w:rsidR="003C2CD0" w:rsidRDefault="003C2CD0" w:rsidP="003C2CD0">
      <w:pPr>
        <w:pStyle w:val="LabStepNumberedLevel2"/>
      </w:pPr>
      <w:r>
        <w:t xml:space="preserve">Once the </w:t>
      </w:r>
      <w:proofErr w:type="spellStart"/>
      <w:r w:rsidRPr="003C2CD0">
        <w:rPr>
          <w:b/>
        </w:rPr>
        <w:t>CustomerAPI</w:t>
      </w:r>
      <w:proofErr w:type="spellEnd"/>
      <w:r>
        <w:t xml:space="preserve"> custom connector has been created, click the </w:t>
      </w:r>
      <w:r w:rsidRPr="003C2CD0">
        <w:rPr>
          <w:b/>
        </w:rPr>
        <w:t>Test</w:t>
      </w:r>
      <w:r>
        <w:t xml:space="preserve"> link to </w:t>
      </w:r>
      <w:r w:rsidR="00041E36">
        <w:t>navigate</w:t>
      </w:r>
      <w:r>
        <w:t xml:space="preserve"> to the </w:t>
      </w:r>
      <w:r w:rsidRPr="003C2CD0">
        <w:rPr>
          <w:b/>
        </w:rPr>
        <w:t>Test</w:t>
      </w:r>
      <w:r>
        <w:t xml:space="preserve"> page.</w:t>
      </w:r>
    </w:p>
    <w:p w14:paraId="70B847E2" w14:textId="614865C4" w:rsidR="009A0B40" w:rsidRDefault="009A0B40" w:rsidP="009A0B40">
      <w:pPr>
        <w:pStyle w:val="LabStepScreenshotLevel2"/>
      </w:pPr>
      <w:r>
        <w:drawing>
          <wp:inline distT="0" distB="0" distL="0" distR="0" wp14:anchorId="7DD7444C" wp14:editId="7B22BF4C">
            <wp:extent cx="3593656" cy="1028520"/>
            <wp:effectExtent l="19050" t="19050" r="26035"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53839" cy="1045745"/>
                    </a:xfrm>
                    <a:prstGeom prst="rect">
                      <a:avLst/>
                    </a:prstGeom>
                    <a:noFill/>
                    <a:ln>
                      <a:solidFill>
                        <a:schemeClr val="tx1">
                          <a:lumMod val="50000"/>
                          <a:lumOff val="50000"/>
                        </a:schemeClr>
                      </a:solidFill>
                    </a:ln>
                  </pic:spPr>
                </pic:pic>
              </a:graphicData>
            </a:graphic>
          </wp:inline>
        </w:drawing>
      </w:r>
    </w:p>
    <w:p w14:paraId="3174ECE4" w14:textId="61368B87" w:rsidR="003C2CD0" w:rsidRDefault="003C2CD0" w:rsidP="003C2CD0">
      <w:pPr>
        <w:pStyle w:val="LabStepNumberedLevel2"/>
      </w:pPr>
      <w:r>
        <w:lastRenderedPageBreak/>
        <w:t xml:space="preserve">Click the </w:t>
      </w:r>
      <w:r w:rsidRPr="003C2CD0">
        <w:rPr>
          <w:b/>
        </w:rPr>
        <w:t>New connection</w:t>
      </w:r>
      <w:r>
        <w:t xml:space="preserve"> link to create a new connection for your custom connector.</w:t>
      </w:r>
    </w:p>
    <w:p w14:paraId="755BDA10" w14:textId="04939F5A" w:rsidR="009A0B40" w:rsidRDefault="009A0B40" w:rsidP="009A0B40">
      <w:pPr>
        <w:pStyle w:val="LabStepScreenshotLevel2"/>
      </w:pPr>
      <w:r>
        <w:drawing>
          <wp:inline distT="0" distB="0" distL="0" distR="0" wp14:anchorId="32BED122" wp14:editId="5120391C">
            <wp:extent cx="4811059" cy="1048673"/>
            <wp:effectExtent l="19050" t="19050" r="889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42563" cy="1055540"/>
                    </a:xfrm>
                    <a:prstGeom prst="rect">
                      <a:avLst/>
                    </a:prstGeom>
                    <a:noFill/>
                    <a:ln>
                      <a:solidFill>
                        <a:schemeClr val="tx1">
                          <a:lumMod val="50000"/>
                          <a:lumOff val="50000"/>
                        </a:schemeClr>
                      </a:solidFill>
                    </a:ln>
                  </pic:spPr>
                </pic:pic>
              </a:graphicData>
            </a:graphic>
          </wp:inline>
        </w:drawing>
      </w:r>
    </w:p>
    <w:p w14:paraId="2E54E2FD" w14:textId="518CB769" w:rsidR="003C2CD0" w:rsidRDefault="003C2CD0" w:rsidP="003C2CD0">
      <w:pPr>
        <w:pStyle w:val="LabStepNumberedLevel2"/>
      </w:pPr>
      <w:r>
        <w:t xml:space="preserve">When you are prompted with the </w:t>
      </w:r>
      <w:proofErr w:type="spellStart"/>
      <w:r w:rsidRPr="003C2CD0">
        <w:rPr>
          <w:b/>
        </w:rPr>
        <w:t>CustomersAPI</w:t>
      </w:r>
      <w:proofErr w:type="spellEnd"/>
      <w:r>
        <w:t xml:space="preserve"> dialog, click the </w:t>
      </w:r>
      <w:r w:rsidRPr="003C2CD0">
        <w:rPr>
          <w:b/>
        </w:rPr>
        <w:t>Create</w:t>
      </w:r>
      <w:r>
        <w:t xml:space="preserve"> button to create a new connection.</w:t>
      </w:r>
    </w:p>
    <w:p w14:paraId="6E475B8C" w14:textId="1E6508F8" w:rsidR="009A0B40" w:rsidRDefault="009A0B40" w:rsidP="009A0B40">
      <w:pPr>
        <w:pStyle w:val="LabStepScreenshotLevel2"/>
      </w:pPr>
      <w:r>
        <w:drawing>
          <wp:inline distT="0" distB="0" distL="0" distR="0" wp14:anchorId="678C9F70" wp14:editId="5F94D415">
            <wp:extent cx="2868706" cy="1104787"/>
            <wp:effectExtent l="19050" t="19050" r="27305" b="196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21798" cy="1125234"/>
                    </a:xfrm>
                    <a:prstGeom prst="rect">
                      <a:avLst/>
                    </a:prstGeom>
                    <a:noFill/>
                    <a:ln>
                      <a:solidFill>
                        <a:schemeClr val="tx1">
                          <a:lumMod val="50000"/>
                          <a:lumOff val="50000"/>
                        </a:schemeClr>
                      </a:solidFill>
                    </a:ln>
                  </pic:spPr>
                </pic:pic>
              </a:graphicData>
            </a:graphic>
          </wp:inline>
        </w:drawing>
      </w:r>
    </w:p>
    <w:p w14:paraId="2515D30F" w14:textId="2CD7B6B4" w:rsidR="003C2CD0" w:rsidRDefault="003C2CD0" w:rsidP="003C2CD0">
      <w:pPr>
        <w:pStyle w:val="LabStepNumberedLevel2"/>
      </w:pPr>
      <w:r>
        <w:t xml:space="preserve">You should </w:t>
      </w:r>
      <w:r w:rsidR="00041E36">
        <w:t xml:space="preserve">now </w:t>
      </w:r>
      <w:r>
        <w:t xml:space="preserve">be </w:t>
      </w:r>
      <w:r w:rsidR="00041E36">
        <w:t>re</w:t>
      </w:r>
      <w:r>
        <w:t xml:space="preserve">directed to the </w:t>
      </w:r>
      <w:r w:rsidRPr="003C2CD0">
        <w:rPr>
          <w:b/>
        </w:rPr>
        <w:t>Connection</w:t>
      </w:r>
      <w:r>
        <w:t xml:space="preserve"> page where you can see </w:t>
      </w:r>
      <w:r w:rsidR="00041E36">
        <w:t xml:space="preserve">that </w:t>
      </w:r>
      <w:r>
        <w:t>the new connection has been created,</w:t>
      </w:r>
    </w:p>
    <w:p w14:paraId="36BE0899" w14:textId="6A02B3F4" w:rsidR="007337DA" w:rsidRDefault="007337DA" w:rsidP="009A0B40">
      <w:pPr>
        <w:pStyle w:val="LabStepScreenshotLevel2"/>
      </w:pPr>
      <w:r>
        <w:drawing>
          <wp:inline distT="0" distB="0" distL="0" distR="0" wp14:anchorId="501561F4" wp14:editId="2F0F2D97">
            <wp:extent cx="3908612" cy="965942"/>
            <wp:effectExtent l="19050" t="19050" r="15875" b="2476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35645" cy="972623"/>
                    </a:xfrm>
                    <a:prstGeom prst="rect">
                      <a:avLst/>
                    </a:prstGeom>
                    <a:noFill/>
                    <a:ln>
                      <a:solidFill>
                        <a:schemeClr val="tx1">
                          <a:lumMod val="50000"/>
                          <a:lumOff val="50000"/>
                        </a:schemeClr>
                      </a:solidFill>
                    </a:ln>
                  </pic:spPr>
                </pic:pic>
              </a:graphicData>
            </a:graphic>
          </wp:inline>
        </w:drawing>
      </w:r>
    </w:p>
    <w:p w14:paraId="04BE87AA" w14:textId="2AF4245E" w:rsidR="003C2CD0" w:rsidRDefault="003C2CD0" w:rsidP="003C2CD0">
      <w:pPr>
        <w:pStyle w:val="LabStepNumberedLevel2"/>
      </w:pPr>
      <w:r>
        <w:t xml:space="preserve">Navigate back to the </w:t>
      </w:r>
      <w:r w:rsidRPr="003C2CD0">
        <w:rPr>
          <w:b/>
        </w:rPr>
        <w:t>Custom connectors</w:t>
      </w:r>
      <w:r>
        <w:t xml:space="preserve"> page.</w:t>
      </w:r>
    </w:p>
    <w:p w14:paraId="795CB96D" w14:textId="7324027C" w:rsidR="007337DA" w:rsidRDefault="007337DA" w:rsidP="009A0B40">
      <w:pPr>
        <w:pStyle w:val="LabStepScreenshotLevel2"/>
      </w:pPr>
      <w:r>
        <w:drawing>
          <wp:inline distT="0" distB="0" distL="0" distR="0" wp14:anchorId="04BCC11D" wp14:editId="2DF36448">
            <wp:extent cx="4310338" cy="1852706"/>
            <wp:effectExtent l="19050" t="19050" r="14605" b="146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63876" cy="1875718"/>
                    </a:xfrm>
                    <a:prstGeom prst="rect">
                      <a:avLst/>
                    </a:prstGeom>
                    <a:noFill/>
                    <a:ln>
                      <a:solidFill>
                        <a:schemeClr val="tx1">
                          <a:lumMod val="50000"/>
                          <a:lumOff val="50000"/>
                        </a:schemeClr>
                      </a:solidFill>
                    </a:ln>
                  </pic:spPr>
                </pic:pic>
              </a:graphicData>
            </a:graphic>
          </wp:inline>
        </w:drawing>
      </w:r>
    </w:p>
    <w:p w14:paraId="4780552B" w14:textId="5D11A4B2" w:rsidR="003C2CD0" w:rsidRDefault="003C2CD0" w:rsidP="003C2CD0">
      <w:pPr>
        <w:pStyle w:val="LabStepNumberedLevel2"/>
      </w:pPr>
      <w:r>
        <w:t xml:space="preserve">Click on the edit link with the pen icon to return to edit mode for the </w:t>
      </w:r>
      <w:proofErr w:type="spellStart"/>
      <w:r w:rsidRPr="003C2CD0">
        <w:rPr>
          <w:b/>
        </w:rPr>
        <w:t>CustomersAPI</w:t>
      </w:r>
      <w:proofErr w:type="spellEnd"/>
      <w:r>
        <w:t xml:space="preserve"> custom connector.</w:t>
      </w:r>
    </w:p>
    <w:p w14:paraId="4B136081" w14:textId="08E82FDD" w:rsidR="007337DA" w:rsidRDefault="007337DA" w:rsidP="009A0B40">
      <w:pPr>
        <w:pStyle w:val="LabStepScreenshotLevel2"/>
      </w:pPr>
      <w:r>
        <w:drawing>
          <wp:inline distT="0" distB="0" distL="0" distR="0" wp14:anchorId="15BD8B23" wp14:editId="7385DB47">
            <wp:extent cx="4170654" cy="1004047"/>
            <wp:effectExtent l="19050" t="19050" r="20955" b="247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20055" cy="1015940"/>
                    </a:xfrm>
                    <a:prstGeom prst="rect">
                      <a:avLst/>
                    </a:prstGeom>
                    <a:noFill/>
                    <a:ln>
                      <a:solidFill>
                        <a:schemeClr val="tx1">
                          <a:lumMod val="50000"/>
                          <a:lumOff val="50000"/>
                        </a:schemeClr>
                      </a:solidFill>
                    </a:ln>
                  </pic:spPr>
                </pic:pic>
              </a:graphicData>
            </a:graphic>
          </wp:inline>
        </w:drawing>
      </w:r>
    </w:p>
    <w:p w14:paraId="4E80D3AD" w14:textId="523C7B3E" w:rsidR="003C2CD0" w:rsidRDefault="003C2CD0" w:rsidP="003C2CD0">
      <w:pPr>
        <w:pStyle w:val="LabStepNumberedLevel2"/>
      </w:pPr>
      <w:r>
        <w:lastRenderedPageBreak/>
        <w:t xml:space="preserve">Return to the </w:t>
      </w:r>
      <w:r w:rsidRPr="003C2CD0">
        <w:rPr>
          <w:b/>
        </w:rPr>
        <w:t>Test</w:t>
      </w:r>
      <w:r>
        <w:t xml:space="preserve"> page for the custom connector.</w:t>
      </w:r>
    </w:p>
    <w:p w14:paraId="57E5B559" w14:textId="7550CECA" w:rsidR="007337DA" w:rsidRDefault="007A12BF" w:rsidP="009A0B40">
      <w:pPr>
        <w:pStyle w:val="LabStepScreenshotLevel2"/>
      </w:pPr>
      <w:r>
        <w:drawing>
          <wp:inline distT="0" distB="0" distL="0" distR="0" wp14:anchorId="579A6017" wp14:editId="1C4EF891">
            <wp:extent cx="5192209" cy="2826870"/>
            <wp:effectExtent l="19050" t="19050" r="27940" b="1206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1069" cy="2842583"/>
                    </a:xfrm>
                    <a:prstGeom prst="rect">
                      <a:avLst/>
                    </a:prstGeom>
                    <a:noFill/>
                    <a:ln>
                      <a:solidFill>
                        <a:schemeClr val="tx1">
                          <a:lumMod val="50000"/>
                          <a:lumOff val="50000"/>
                        </a:schemeClr>
                      </a:solidFill>
                    </a:ln>
                  </pic:spPr>
                </pic:pic>
              </a:graphicData>
            </a:graphic>
          </wp:inline>
        </w:drawing>
      </w:r>
    </w:p>
    <w:p w14:paraId="381A1059" w14:textId="44A9F476" w:rsidR="003C2CD0" w:rsidRDefault="003C2CD0" w:rsidP="003C2CD0">
      <w:pPr>
        <w:pStyle w:val="LabStepNumberedLevel2"/>
      </w:pPr>
      <w:r>
        <w:t xml:space="preserve">Without changing the default value of the </w:t>
      </w:r>
      <w:r w:rsidRPr="003C2CD0">
        <w:rPr>
          <w:b/>
        </w:rPr>
        <w:t>$filter</w:t>
      </w:r>
      <w:r>
        <w:t xml:space="preserve"> parameter, click the </w:t>
      </w:r>
      <w:r w:rsidRPr="003C2CD0">
        <w:rPr>
          <w:b/>
        </w:rPr>
        <w:t>Test operation</w:t>
      </w:r>
      <w:r>
        <w:t xml:space="preserve"> button.</w:t>
      </w:r>
    </w:p>
    <w:p w14:paraId="4F2A70E1" w14:textId="47143DA4" w:rsidR="007337DA" w:rsidRDefault="007A12BF" w:rsidP="009A0B40">
      <w:pPr>
        <w:pStyle w:val="LabStepScreenshotLevel2"/>
      </w:pPr>
      <w:r>
        <w:drawing>
          <wp:inline distT="0" distB="0" distL="0" distR="0" wp14:anchorId="38457E6A" wp14:editId="197401D7">
            <wp:extent cx="3854824" cy="1380923"/>
            <wp:effectExtent l="19050" t="19050" r="12700" b="101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15993" cy="1402836"/>
                    </a:xfrm>
                    <a:prstGeom prst="rect">
                      <a:avLst/>
                    </a:prstGeom>
                    <a:noFill/>
                    <a:ln>
                      <a:solidFill>
                        <a:schemeClr val="tx1">
                          <a:lumMod val="50000"/>
                          <a:lumOff val="50000"/>
                        </a:schemeClr>
                      </a:solidFill>
                    </a:ln>
                  </pic:spPr>
                </pic:pic>
              </a:graphicData>
            </a:graphic>
          </wp:inline>
        </w:drawing>
      </w:r>
    </w:p>
    <w:p w14:paraId="6E8D9032" w14:textId="09A8F960" w:rsidR="003C2CD0" w:rsidRDefault="003C2CD0" w:rsidP="003C2CD0">
      <w:pPr>
        <w:pStyle w:val="LabStepNumberedLevel2"/>
      </w:pPr>
      <w:r>
        <w:t xml:space="preserve">You should see the </w:t>
      </w:r>
      <w:r w:rsidRPr="003C2CD0">
        <w:rPr>
          <w:b/>
        </w:rPr>
        <w:t>Response</w:t>
      </w:r>
      <w:r>
        <w:t xml:space="preserve"> contains with custom data.</w:t>
      </w:r>
    </w:p>
    <w:p w14:paraId="556C3563" w14:textId="32738E33" w:rsidR="007337DA" w:rsidRDefault="007337DA" w:rsidP="009A0B40">
      <w:pPr>
        <w:pStyle w:val="LabStepScreenshotLevel2"/>
      </w:pPr>
      <w:r>
        <w:drawing>
          <wp:inline distT="0" distB="0" distL="0" distR="0" wp14:anchorId="073EB222" wp14:editId="006F0502">
            <wp:extent cx="3774512" cy="2677458"/>
            <wp:effectExtent l="19050" t="19050" r="16510" b="279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25323" cy="2713501"/>
                    </a:xfrm>
                    <a:prstGeom prst="rect">
                      <a:avLst/>
                    </a:prstGeom>
                    <a:noFill/>
                    <a:ln>
                      <a:solidFill>
                        <a:schemeClr val="tx1">
                          <a:lumMod val="50000"/>
                          <a:lumOff val="50000"/>
                        </a:schemeClr>
                      </a:solidFill>
                    </a:ln>
                  </pic:spPr>
                </pic:pic>
              </a:graphicData>
            </a:graphic>
          </wp:inline>
        </w:drawing>
      </w:r>
    </w:p>
    <w:p w14:paraId="16230875" w14:textId="2C19AC94" w:rsidR="003C2CD0" w:rsidRDefault="003C2CD0" w:rsidP="003C2CD0">
      <w:pPr>
        <w:pStyle w:val="LabStepNumberedLevel2"/>
      </w:pPr>
      <w:r>
        <w:lastRenderedPageBreak/>
        <w:t xml:space="preserve">Replace the default value for the </w:t>
      </w:r>
      <w:r w:rsidRPr="003C2CD0">
        <w:rPr>
          <w:b/>
        </w:rPr>
        <w:t>$filter</w:t>
      </w:r>
      <w:r>
        <w:t xml:space="preserve"> parameter with the following text.</w:t>
      </w:r>
    </w:p>
    <w:p w14:paraId="017177AA" w14:textId="41356E4C" w:rsidR="007A12BF" w:rsidRDefault="007A12BF" w:rsidP="007A12BF">
      <w:pPr>
        <w:pStyle w:val="LabStepCodeBlockLevel2"/>
      </w:pPr>
      <w:r w:rsidRPr="007A12BF">
        <w:t>startswith(LastName, 'A')</w:t>
      </w:r>
    </w:p>
    <w:p w14:paraId="737C03C7" w14:textId="4BDD825C" w:rsidR="003C2CD0" w:rsidRDefault="003C2CD0" w:rsidP="003C2CD0">
      <w:pPr>
        <w:pStyle w:val="LabStepNumberedLevel2"/>
      </w:pPr>
      <w:r>
        <w:t xml:space="preserve">Click the </w:t>
      </w:r>
      <w:r w:rsidRPr="003C2CD0">
        <w:rPr>
          <w:b/>
        </w:rPr>
        <w:t>Test operation</w:t>
      </w:r>
      <w:r>
        <w:t xml:space="preserve"> button again to retrieve custom data using the new filter </w:t>
      </w:r>
      <w:proofErr w:type="gramStart"/>
      <w:r>
        <w:t>value..</w:t>
      </w:r>
      <w:proofErr w:type="gramEnd"/>
    </w:p>
    <w:p w14:paraId="52E6F3B8" w14:textId="0BDEDF36" w:rsidR="007A12BF" w:rsidRDefault="007A12BF" w:rsidP="009A0B40">
      <w:pPr>
        <w:pStyle w:val="LabStepScreenshotLevel2"/>
      </w:pPr>
      <w:r>
        <w:drawing>
          <wp:inline distT="0" distB="0" distL="0" distR="0" wp14:anchorId="7CEA9530" wp14:editId="354CF1F9">
            <wp:extent cx="2528047" cy="931455"/>
            <wp:effectExtent l="19050" t="19050" r="24765" b="215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53721" cy="940915"/>
                    </a:xfrm>
                    <a:prstGeom prst="rect">
                      <a:avLst/>
                    </a:prstGeom>
                    <a:noFill/>
                    <a:ln>
                      <a:solidFill>
                        <a:schemeClr val="tx1">
                          <a:lumMod val="50000"/>
                          <a:lumOff val="50000"/>
                        </a:schemeClr>
                      </a:solidFill>
                    </a:ln>
                  </pic:spPr>
                </pic:pic>
              </a:graphicData>
            </a:graphic>
          </wp:inline>
        </w:drawing>
      </w:r>
    </w:p>
    <w:p w14:paraId="0025E1A7" w14:textId="7F7165C9" w:rsidR="003C2CD0" w:rsidRDefault="003C2CD0" w:rsidP="003C2CD0">
      <w:pPr>
        <w:pStyle w:val="LabStepNumberedLevel2"/>
      </w:pPr>
      <w:r>
        <w:t>You should be able to verify that only customers whose last names start with "A" are returned in the response.</w:t>
      </w:r>
    </w:p>
    <w:p w14:paraId="63A700B6" w14:textId="63CB76C9" w:rsidR="00041E36" w:rsidRDefault="00041E36" w:rsidP="00041E36">
      <w:pPr>
        <w:pStyle w:val="LabExerciseCallout"/>
      </w:pPr>
      <w:r>
        <w:t>You have now successfully create</w:t>
      </w:r>
      <w:r w:rsidR="00896143">
        <w:t>d</w:t>
      </w:r>
      <w:r>
        <w:t xml:space="preserve"> the first action for the </w:t>
      </w:r>
      <w:proofErr w:type="spellStart"/>
      <w:r w:rsidRPr="00041E36">
        <w:rPr>
          <w:b/>
        </w:rPr>
        <w:t>CustomersAPI</w:t>
      </w:r>
      <w:proofErr w:type="spellEnd"/>
      <w:r>
        <w:t xml:space="preserve"> custom connector named </w:t>
      </w:r>
      <w:proofErr w:type="spellStart"/>
      <w:r w:rsidRPr="00041E36">
        <w:rPr>
          <w:b/>
        </w:rPr>
        <w:t>GetCustomer</w:t>
      </w:r>
      <w:proofErr w:type="spellEnd"/>
      <w:r>
        <w:t xml:space="preserve">. Now you will create a second action named </w:t>
      </w:r>
      <w:proofErr w:type="spellStart"/>
      <w:r w:rsidRPr="00896143">
        <w:rPr>
          <w:b/>
        </w:rPr>
        <w:t>GetCustomer</w:t>
      </w:r>
      <w:proofErr w:type="spellEnd"/>
      <w:r>
        <w:t xml:space="preserve"> that will accept a </w:t>
      </w:r>
      <w:proofErr w:type="spellStart"/>
      <w:r w:rsidRPr="00041E36">
        <w:rPr>
          <w:b/>
        </w:rPr>
        <w:t>CustomerId</w:t>
      </w:r>
      <w:proofErr w:type="spellEnd"/>
      <w:r>
        <w:t xml:space="preserve"> and return a single customer instance.</w:t>
      </w:r>
    </w:p>
    <w:p w14:paraId="3C5AD70A" w14:textId="3E1FC3CA" w:rsidR="003C2CD0" w:rsidRDefault="003C2CD0" w:rsidP="003C2CD0">
      <w:pPr>
        <w:pStyle w:val="LabStepNumbered"/>
      </w:pPr>
      <w:r>
        <w:t xml:space="preserve">Create a second operation named </w:t>
      </w:r>
      <w:proofErr w:type="spellStart"/>
      <w:r w:rsidRPr="003C2CD0">
        <w:rPr>
          <w:b/>
        </w:rPr>
        <w:t>GetCustomer</w:t>
      </w:r>
      <w:proofErr w:type="spellEnd"/>
      <w:r>
        <w:t>.</w:t>
      </w:r>
    </w:p>
    <w:p w14:paraId="137ED7FB" w14:textId="62808132" w:rsidR="003C2CD0" w:rsidRDefault="00041E36" w:rsidP="003C2CD0">
      <w:pPr>
        <w:pStyle w:val="LabStepNumberedLevel2"/>
      </w:pPr>
      <w:r>
        <w:t xml:space="preserve">Navigate to the </w:t>
      </w:r>
      <w:r w:rsidRPr="00041E36">
        <w:rPr>
          <w:b/>
        </w:rPr>
        <w:t>Definition</w:t>
      </w:r>
      <w:r>
        <w:t xml:space="preserve"> page.</w:t>
      </w:r>
    </w:p>
    <w:p w14:paraId="41127122" w14:textId="76E95020" w:rsidR="007337DA" w:rsidRDefault="007337DA" w:rsidP="009A0B40">
      <w:pPr>
        <w:pStyle w:val="LabStepScreenshotLevel2"/>
      </w:pPr>
      <w:r>
        <w:drawing>
          <wp:inline distT="0" distB="0" distL="0" distR="0" wp14:anchorId="515B35FD" wp14:editId="04C08AE3">
            <wp:extent cx="5505390" cy="1272988"/>
            <wp:effectExtent l="19050" t="19050" r="19685" b="2286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7793" cy="1292042"/>
                    </a:xfrm>
                    <a:prstGeom prst="rect">
                      <a:avLst/>
                    </a:prstGeom>
                    <a:noFill/>
                    <a:ln>
                      <a:solidFill>
                        <a:schemeClr val="tx1">
                          <a:lumMod val="50000"/>
                          <a:lumOff val="50000"/>
                        </a:schemeClr>
                      </a:solidFill>
                    </a:ln>
                  </pic:spPr>
                </pic:pic>
              </a:graphicData>
            </a:graphic>
          </wp:inline>
        </w:drawing>
      </w:r>
    </w:p>
    <w:p w14:paraId="6FB3E138" w14:textId="2F2D8226" w:rsidR="00041E36" w:rsidRDefault="00041E36" w:rsidP="00041E36">
      <w:pPr>
        <w:pStyle w:val="LabStepNumberedLevel2"/>
      </w:pPr>
      <w:r>
        <w:t>Click the New action link to create a new action.</w:t>
      </w:r>
    </w:p>
    <w:p w14:paraId="27EFD33C" w14:textId="4A74DA07" w:rsidR="007337DA" w:rsidRDefault="007337DA" w:rsidP="009A0B40">
      <w:pPr>
        <w:pStyle w:val="LabStepScreenshotLevel2"/>
      </w:pPr>
      <w:r>
        <w:drawing>
          <wp:inline distT="0" distB="0" distL="0" distR="0" wp14:anchorId="3A108CFE" wp14:editId="79141DEE">
            <wp:extent cx="1742693" cy="460189"/>
            <wp:effectExtent l="19050" t="19050" r="10160" b="165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58504"/>
                    <a:stretch/>
                  </pic:blipFill>
                  <pic:spPr bwMode="auto">
                    <a:xfrm>
                      <a:off x="0" y="0"/>
                      <a:ext cx="1791391" cy="47304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DD1C46" w14:textId="7ADC9D13" w:rsidR="007337DA" w:rsidRDefault="0054483A" w:rsidP="00041E36">
      <w:pPr>
        <w:pStyle w:val="LabStepNumberedLevel2"/>
      </w:pPr>
      <w:r>
        <w:t xml:space="preserve">For the </w:t>
      </w:r>
      <w:r w:rsidRPr="0054483A">
        <w:rPr>
          <w:b/>
        </w:rPr>
        <w:t>Summary</w:t>
      </w:r>
      <w:r>
        <w:t xml:space="preserve"> setting, enter </w:t>
      </w:r>
      <w:r w:rsidRPr="0054483A">
        <w:rPr>
          <w:b/>
        </w:rPr>
        <w:t>Get Customer</w:t>
      </w:r>
      <w:r>
        <w:t>.</w:t>
      </w:r>
    </w:p>
    <w:p w14:paraId="7E44B9C6" w14:textId="7C82CFAB" w:rsidR="0054483A" w:rsidRDefault="0054483A" w:rsidP="00041E36">
      <w:pPr>
        <w:pStyle w:val="LabStepNumberedLevel2"/>
      </w:pPr>
      <w:r>
        <w:t xml:space="preserve">For the </w:t>
      </w:r>
      <w:r w:rsidRPr="0054483A">
        <w:rPr>
          <w:b/>
        </w:rPr>
        <w:t>Description</w:t>
      </w:r>
      <w:r>
        <w:t xml:space="preserve"> setting, enter </w:t>
      </w:r>
      <w:r w:rsidRPr="0054483A">
        <w:rPr>
          <w:b/>
        </w:rPr>
        <w:t>an operation to retrieve a single customer</w:t>
      </w:r>
      <w:r>
        <w:t>.</w:t>
      </w:r>
    </w:p>
    <w:p w14:paraId="55722B7D" w14:textId="4165D75F" w:rsidR="0054483A" w:rsidRDefault="0054483A" w:rsidP="00041E36">
      <w:pPr>
        <w:pStyle w:val="LabStepNumberedLevel2"/>
      </w:pPr>
      <w:r>
        <w:t xml:space="preserve">For the </w:t>
      </w:r>
      <w:r w:rsidRPr="0054483A">
        <w:rPr>
          <w:b/>
        </w:rPr>
        <w:t>Operation ID</w:t>
      </w:r>
      <w:r>
        <w:t xml:space="preserve"> setting, enter </w:t>
      </w:r>
      <w:proofErr w:type="spellStart"/>
      <w:r w:rsidRPr="0054483A">
        <w:rPr>
          <w:b/>
        </w:rPr>
        <w:t>GetCustomer</w:t>
      </w:r>
      <w:proofErr w:type="spellEnd"/>
      <w:r>
        <w:t>.</w:t>
      </w:r>
    </w:p>
    <w:p w14:paraId="265AF92D" w14:textId="37190367" w:rsidR="0054483A" w:rsidRDefault="0054483A" w:rsidP="00041E36">
      <w:pPr>
        <w:pStyle w:val="LabStepNumberedLevel2"/>
      </w:pPr>
      <w:r>
        <w:t xml:space="preserve">For the </w:t>
      </w:r>
      <w:r w:rsidRPr="0054483A">
        <w:rPr>
          <w:b/>
        </w:rPr>
        <w:t>Visibility</w:t>
      </w:r>
      <w:r>
        <w:t xml:space="preserve"> setting, select </w:t>
      </w:r>
      <w:r w:rsidRPr="0054483A">
        <w:rPr>
          <w:b/>
        </w:rPr>
        <w:t>important</w:t>
      </w:r>
      <w:r>
        <w:t>.</w:t>
      </w:r>
    </w:p>
    <w:p w14:paraId="0A56F8B1" w14:textId="69F98B7B" w:rsidR="00B21F52" w:rsidRDefault="002E7986" w:rsidP="009A0B40">
      <w:pPr>
        <w:pStyle w:val="LabStepScreenshotLevel2"/>
      </w:pPr>
      <w:r>
        <w:drawing>
          <wp:inline distT="0" distB="0" distL="0" distR="0" wp14:anchorId="1C6CACE0" wp14:editId="2D1CF6EB">
            <wp:extent cx="3016076" cy="1864659"/>
            <wp:effectExtent l="19050" t="19050" r="13335" b="215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58257" cy="1890737"/>
                    </a:xfrm>
                    <a:prstGeom prst="rect">
                      <a:avLst/>
                    </a:prstGeom>
                    <a:noFill/>
                    <a:ln>
                      <a:solidFill>
                        <a:schemeClr val="tx1">
                          <a:lumMod val="50000"/>
                          <a:lumOff val="50000"/>
                        </a:schemeClr>
                      </a:solidFill>
                    </a:ln>
                  </pic:spPr>
                </pic:pic>
              </a:graphicData>
            </a:graphic>
          </wp:inline>
        </w:drawing>
      </w:r>
    </w:p>
    <w:p w14:paraId="4594CDF9" w14:textId="77777777" w:rsidR="0054483A" w:rsidRDefault="0054483A" w:rsidP="0054483A">
      <w:pPr>
        <w:pStyle w:val="LabStepNumberedLevel2"/>
      </w:pPr>
      <w:r>
        <w:lastRenderedPageBreak/>
        <w:t xml:space="preserve">Move down to the </w:t>
      </w:r>
      <w:r w:rsidRPr="00212494">
        <w:rPr>
          <w:b/>
        </w:rPr>
        <w:t>Request</w:t>
      </w:r>
      <w:r>
        <w:t xml:space="preserve"> section and click the </w:t>
      </w:r>
      <w:r w:rsidRPr="00212494">
        <w:rPr>
          <w:b/>
        </w:rPr>
        <w:t>Import from sample</w:t>
      </w:r>
      <w:r>
        <w:t xml:space="preserve"> link.</w:t>
      </w:r>
    </w:p>
    <w:p w14:paraId="78AEA41E" w14:textId="6C416F7C" w:rsidR="0054483A" w:rsidRDefault="0054483A" w:rsidP="0054483A">
      <w:pPr>
        <w:pStyle w:val="LabStepScreenshotLevel2"/>
      </w:pPr>
      <w:r>
        <w:drawing>
          <wp:inline distT="0" distB="0" distL="0" distR="0" wp14:anchorId="255EEB9F" wp14:editId="45820B1A">
            <wp:extent cx="3752850" cy="777316"/>
            <wp:effectExtent l="19050" t="19050" r="19050" b="2286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88088" cy="784615"/>
                    </a:xfrm>
                    <a:prstGeom prst="rect">
                      <a:avLst/>
                    </a:prstGeom>
                    <a:noFill/>
                    <a:ln>
                      <a:solidFill>
                        <a:schemeClr val="tx1">
                          <a:lumMod val="50000"/>
                          <a:lumOff val="50000"/>
                        </a:schemeClr>
                      </a:solidFill>
                    </a:ln>
                  </pic:spPr>
                </pic:pic>
              </a:graphicData>
            </a:graphic>
          </wp:inline>
        </w:drawing>
      </w:r>
    </w:p>
    <w:p w14:paraId="5EDB0ADB" w14:textId="77777777" w:rsidR="0054483A" w:rsidRDefault="0054483A" w:rsidP="0054483A">
      <w:pPr>
        <w:pStyle w:val="LabStepNumberedLevel2"/>
      </w:pPr>
      <w:r>
        <w:t xml:space="preserve">The </w:t>
      </w:r>
      <w:r w:rsidRPr="003914F6">
        <w:rPr>
          <w:b/>
        </w:rPr>
        <w:t>Import from sample</w:t>
      </w:r>
      <w:r>
        <w:t xml:space="preserve"> pane should open on the right side of the screen.</w:t>
      </w:r>
    </w:p>
    <w:p w14:paraId="6D181E2F" w14:textId="77777777" w:rsidR="0054483A" w:rsidRDefault="0054483A" w:rsidP="0054483A">
      <w:pPr>
        <w:pStyle w:val="LabStepNumberedLevel2"/>
      </w:pPr>
      <w:r>
        <w:t xml:space="preserve">For the </w:t>
      </w:r>
      <w:r w:rsidRPr="003914F6">
        <w:rPr>
          <w:b/>
        </w:rPr>
        <w:t>Verb</w:t>
      </w:r>
      <w:r>
        <w:t xml:space="preserve"> setting, select </w:t>
      </w:r>
      <w:r w:rsidRPr="003914F6">
        <w:rPr>
          <w:b/>
        </w:rPr>
        <w:t>GET</w:t>
      </w:r>
      <w:r>
        <w:t>.</w:t>
      </w:r>
    </w:p>
    <w:p w14:paraId="514ADEB2" w14:textId="77777777" w:rsidR="0054483A" w:rsidRDefault="0054483A" w:rsidP="0054483A">
      <w:pPr>
        <w:pStyle w:val="LabStepNumberedLevel2"/>
      </w:pPr>
      <w:r>
        <w:t xml:space="preserve">Copy the following URL and paste it into the textbox for the </w:t>
      </w:r>
      <w:r w:rsidRPr="003914F6">
        <w:rPr>
          <w:b/>
        </w:rPr>
        <w:t>URL</w:t>
      </w:r>
      <w:r>
        <w:t>.</w:t>
      </w:r>
    </w:p>
    <w:p w14:paraId="10F1938E" w14:textId="2487868E" w:rsidR="00B21F52" w:rsidRDefault="00B21F52" w:rsidP="00B21F52">
      <w:pPr>
        <w:pStyle w:val="LabStepCodeBlockLevel2"/>
        <w:rPr>
          <w:sz w:val="14"/>
        </w:rPr>
      </w:pPr>
      <w:r w:rsidRPr="00B21F52">
        <w:rPr>
          <w:sz w:val="14"/>
        </w:rPr>
        <w:t>http://subliminalsystems.com/api/Customers</w:t>
      </w:r>
      <w:r w:rsidR="002E7986">
        <w:rPr>
          <w:sz w:val="14"/>
        </w:rPr>
        <w:t>({CustomerId})</w:t>
      </w:r>
    </w:p>
    <w:p w14:paraId="7E41BB0A" w14:textId="492769D2" w:rsidR="0054483A" w:rsidRDefault="0054483A" w:rsidP="0054483A">
      <w:pPr>
        <w:pStyle w:val="LabStepNumberedLevel2"/>
      </w:pPr>
      <w:r>
        <w:t xml:space="preserve">Click the </w:t>
      </w:r>
      <w:r w:rsidRPr="0054483A">
        <w:rPr>
          <w:b/>
        </w:rPr>
        <w:t>Import</w:t>
      </w:r>
      <w:r>
        <w:t xml:space="preserve"> button.</w:t>
      </w:r>
    </w:p>
    <w:p w14:paraId="4AD746CB" w14:textId="1AC77778" w:rsidR="002E7986" w:rsidRDefault="002E7986" w:rsidP="002E7986">
      <w:pPr>
        <w:pStyle w:val="LabStepScreenshotLevel2"/>
      </w:pPr>
      <w:r>
        <w:drawing>
          <wp:inline distT="0" distB="0" distL="0" distR="0" wp14:anchorId="5196B59F" wp14:editId="3C2B4A26">
            <wp:extent cx="3143624" cy="2441809"/>
            <wp:effectExtent l="19050" t="19050" r="1905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6820" cy="2459826"/>
                    </a:xfrm>
                    <a:prstGeom prst="rect">
                      <a:avLst/>
                    </a:prstGeom>
                    <a:noFill/>
                    <a:ln>
                      <a:solidFill>
                        <a:schemeClr val="tx1">
                          <a:lumMod val="50000"/>
                          <a:lumOff val="50000"/>
                        </a:schemeClr>
                      </a:solidFill>
                    </a:ln>
                  </pic:spPr>
                </pic:pic>
              </a:graphicData>
            </a:graphic>
          </wp:inline>
        </w:drawing>
      </w:r>
    </w:p>
    <w:p w14:paraId="18E820B6" w14:textId="00C2801B" w:rsidR="0054483A" w:rsidRDefault="0014487A" w:rsidP="0054483A">
      <w:pPr>
        <w:pStyle w:val="LabStepNumberedLevel2"/>
      </w:pPr>
      <w:r>
        <w:t xml:space="preserve">After running the </w:t>
      </w:r>
      <w:r w:rsidRPr="0014487A">
        <w:rPr>
          <w:b/>
        </w:rPr>
        <w:t>Import</w:t>
      </w:r>
      <w:r>
        <w:t xml:space="preserve"> operation, you should see a new </w:t>
      </w:r>
      <w:r w:rsidRPr="0014487A">
        <w:rPr>
          <w:b/>
        </w:rPr>
        <w:t>Path</w:t>
      </w:r>
      <w:r>
        <w:t xml:space="preserve"> parameter named </w:t>
      </w:r>
      <w:proofErr w:type="spellStart"/>
      <w:r w:rsidRPr="0014487A">
        <w:rPr>
          <w:b/>
        </w:rPr>
        <w:t>CustomerId</w:t>
      </w:r>
      <w:proofErr w:type="spellEnd"/>
      <w:r>
        <w:t>.</w:t>
      </w:r>
    </w:p>
    <w:p w14:paraId="28199E6B" w14:textId="62529E66" w:rsidR="002E7986" w:rsidRDefault="002E7986" w:rsidP="002E7986">
      <w:pPr>
        <w:pStyle w:val="LabStepScreenshotLevel2"/>
      </w:pPr>
      <w:r>
        <w:drawing>
          <wp:inline distT="0" distB="0" distL="0" distR="0" wp14:anchorId="39BC27E8" wp14:editId="3E0A2C95">
            <wp:extent cx="3077883" cy="1743942"/>
            <wp:effectExtent l="19050" t="19050" r="27305" b="279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30916" cy="1773991"/>
                    </a:xfrm>
                    <a:prstGeom prst="rect">
                      <a:avLst/>
                    </a:prstGeom>
                    <a:noFill/>
                    <a:ln>
                      <a:solidFill>
                        <a:schemeClr val="tx1">
                          <a:lumMod val="50000"/>
                          <a:lumOff val="50000"/>
                        </a:schemeClr>
                      </a:solidFill>
                    </a:ln>
                  </pic:spPr>
                </pic:pic>
              </a:graphicData>
            </a:graphic>
          </wp:inline>
        </w:drawing>
      </w:r>
    </w:p>
    <w:p w14:paraId="3A0230CC" w14:textId="14A19F78" w:rsidR="0054483A" w:rsidRDefault="0054483A" w:rsidP="0054483A">
      <w:pPr>
        <w:pStyle w:val="LabStepNumberedLevel2"/>
      </w:pPr>
      <w:r>
        <w:t xml:space="preserve">Drop down the context menu for the </w:t>
      </w:r>
      <w:proofErr w:type="spellStart"/>
      <w:r w:rsidR="0014487A">
        <w:rPr>
          <w:b/>
        </w:rPr>
        <w:t>CustomerId</w:t>
      </w:r>
      <w:proofErr w:type="spellEnd"/>
      <w:r>
        <w:t xml:space="preserve"> </w:t>
      </w:r>
      <w:r w:rsidR="0014487A">
        <w:t xml:space="preserve">Path </w:t>
      </w:r>
      <w:r>
        <w:t xml:space="preserve">parameter and click the </w:t>
      </w:r>
      <w:r w:rsidRPr="003914F6">
        <w:rPr>
          <w:b/>
        </w:rPr>
        <w:t>Edit</w:t>
      </w:r>
      <w:r>
        <w:t xml:space="preserve"> command.</w:t>
      </w:r>
    </w:p>
    <w:p w14:paraId="326A2832" w14:textId="3004BA34" w:rsidR="004C500F" w:rsidRDefault="004C500F" w:rsidP="002E7986">
      <w:pPr>
        <w:pStyle w:val="LabStepScreenshotLevel2"/>
      </w:pPr>
      <w:r>
        <w:drawing>
          <wp:inline distT="0" distB="0" distL="0" distR="0" wp14:anchorId="6483D693" wp14:editId="487C780C">
            <wp:extent cx="1004047" cy="627529"/>
            <wp:effectExtent l="19050" t="19050" r="24765" b="203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10036" cy="631272"/>
                    </a:xfrm>
                    <a:prstGeom prst="rect">
                      <a:avLst/>
                    </a:prstGeom>
                    <a:noFill/>
                    <a:ln>
                      <a:solidFill>
                        <a:schemeClr val="tx1">
                          <a:lumMod val="50000"/>
                          <a:lumOff val="50000"/>
                        </a:schemeClr>
                      </a:solidFill>
                    </a:ln>
                  </pic:spPr>
                </pic:pic>
              </a:graphicData>
            </a:graphic>
          </wp:inline>
        </w:drawing>
      </w:r>
    </w:p>
    <w:p w14:paraId="0134CDDE" w14:textId="732F2C34" w:rsidR="0014487A" w:rsidRDefault="0014487A" w:rsidP="0014487A">
      <w:pPr>
        <w:pStyle w:val="LabStepNumberedLevel2"/>
      </w:pPr>
      <w:r>
        <w:lastRenderedPageBreak/>
        <w:t xml:space="preserve">On the </w:t>
      </w:r>
      <w:r w:rsidRPr="0014487A">
        <w:rPr>
          <w:b/>
        </w:rPr>
        <w:t>Parameter</w:t>
      </w:r>
      <w:r>
        <w:t xml:space="preserve"> dialog for the </w:t>
      </w:r>
      <w:proofErr w:type="spellStart"/>
      <w:r w:rsidRPr="0014487A">
        <w:rPr>
          <w:b/>
        </w:rPr>
        <w:t>CustomerId</w:t>
      </w:r>
      <w:proofErr w:type="spellEnd"/>
      <w:r>
        <w:t xml:space="preserve"> parameter, set the </w:t>
      </w:r>
      <w:r w:rsidRPr="0014487A">
        <w:rPr>
          <w:b/>
        </w:rPr>
        <w:t>Is required</w:t>
      </w:r>
      <w:r>
        <w:t xml:space="preserve"> setting to </w:t>
      </w:r>
      <w:r w:rsidRPr="0014487A">
        <w:rPr>
          <w:b/>
        </w:rPr>
        <w:t>Yes</w:t>
      </w:r>
      <w:r>
        <w:t>.</w:t>
      </w:r>
    </w:p>
    <w:p w14:paraId="40681B9B" w14:textId="31255B85" w:rsidR="004C500F" w:rsidRDefault="004C500F" w:rsidP="002E7986">
      <w:pPr>
        <w:pStyle w:val="LabStepScreenshotLevel2"/>
      </w:pPr>
      <w:r>
        <w:drawing>
          <wp:inline distT="0" distB="0" distL="0" distR="0" wp14:anchorId="42FB0781" wp14:editId="085CEC8C">
            <wp:extent cx="3425072" cy="2253129"/>
            <wp:effectExtent l="19050" t="19050" r="23495" b="139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64904" cy="2279332"/>
                    </a:xfrm>
                    <a:prstGeom prst="rect">
                      <a:avLst/>
                    </a:prstGeom>
                    <a:noFill/>
                    <a:ln>
                      <a:solidFill>
                        <a:schemeClr val="tx1">
                          <a:lumMod val="50000"/>
                          <a:lumOff val="50000"/>
                        </a:schemeClr>
                      </a:solidFill>
                    </a:ln>
                  </pic:spPr>
                </pic:pic>
              </a:graphicData>
            </a:graphic>
          </wp:inline>
        </w:drawing>
      </w:r>
    </w:p>
    <w:p w14:paraId="4C34E596" w14:textId="5326B32A" w:rsidR="004335B0" w:rsidRDefault="004335B0" w:rsidP="0014487A">
      <w:pPr>
        <w:pStyle w:val="LabStepNumberedLevel2"/>
      </w:pPr>
      <w:r>
        <w:t xml:space="preserve">Underneath the </w:t>
      </w:r>
      <w:r w:rsidRPr="004335B0">
        <w:rPr>
          <w:b/>
        </w:rPr>
        <w:t>Is required</w:t>
      </w:r>
      <w:r>
        <w:t xml:space="preserve"> property, set the </w:t>
      </w:r>
      <w:r w:rsidRPr="004335B0">
        <w:rPr>
          <w:b/>
        </w:rPr>
        <w:t>Visibility</w:t>
      </w:r>
      <w:r>
        <w:t xml:space="preserve"> property to </w:t>
      </w:r>
      <w:r w:rsidRPr="004335B0">
        <w:rPr>
          <w:b/>
        </w:rPr>
        <w:t>important</w:t>
      </w:r>
      <w:r>
        <w:t>.</w:t>
      </w:r>
    </w:p>
    <w:p w14:paraId="30E76A68" w14:textId="0EB43E02" w:rsidR="004335B0" w:rsidRDefault="004335B0" w:rsidP="0014487A">
      <w:pPr>
        <w:pStyle w:val="LabStepNumberedLevel2"/>
      </w:pPr>
      <w:r>
        <w:t xml:space="preserve">Set the </w:t>
      </w:r>
      <w:r w:rsidRPr="004335B0">
        <w:rPr>
          <w:b/>
        </w:rPr>
        <w:t>Type</w:t>
      </w:r>
      <w:r>
        <w:t xml:space="preserve"> to </w:t>
      </w:r>
      <w:r w:rsidRPr="004335B0">
        <w:rPr>
          <w:b/>
        </w:rPr>
        <w:t>integer</w:t>
      </w:r>
      <w:r>
        <w:t>.</w:t>
      </w:r>
    </w:p>
    <w:p w14:paraId="66D53FB8" w14:textId="37C93F61" w:rsidR="004335B0" w:rsidRDefault="004335B0" w:rsidP="004335B0">
      <w:pPr>
        <w:pStyle w:val="LabStepScreenshotLevel2"/>
      </w:pPr>
      <w:r>
        <w:drawing>
          <wp:inline distT="0" distB="0" distL="0" distR="0" wp14:anchorId="53E3C430" wp14:editId="6631AC49">
            <wp:extent cx="3902527" cy="1751106"/>
            <wp:effectExtent l="19050" t="19050" r="22225" b="209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64078" cy="1778724"/>
                    </a:xfrm>
                    <a:prstGeom prst="rect">
                      <a:avLst/>
                    </a:prstGeom>
                    <a:noFill/>
                    <a:ln>
                      <a:solidFill>
                        <a:schemeClr val="tx1">
                          <a:lumMod val="50000"/>
                          <a:lumOff val="50000"/>
                        </a:schemeClr>
                      </a:solidFill>
                    </a:ln>
                  </pic:spPr>
                </pic:pic>
              </a:graphicData>
            </a:graphic>
          </wp:inline>
        </w:drawing>
      </w:r>
    </w:p>
    <w:p w14:paraId="789C5BFA" w14:textId="6B703F2F" w:rsidR="0014487A" w:rsidRDefault="0014487A" w:rsidP="0014487A">
      <w:pPr>
        <w:pStyle w:val="LabStepNumberedLevel2"/>
      </w:pPr>
      <w:r>
        <w:t xml:space="preserve">Click the </w:t>
      </w:r>
      <w:r w:rsidRPr="00D90DD5">
        <w:rPr>
          <w:b/>
        </w:rPr>
        <w:t>Back</w:t>
      </w:r>
      <w:r>
        <w:t xml:space="preserve"> arrow to move from the </w:t>
      </w:r>
      <w:r>
        <w:rPr>
          <w:b/>
        </w:rPr>
        <w:t>Response</w:t>
      </w:r>
      <w:r>
        <w:t xml:space="preserve"> dialog back to the action definition.</w:t>
      </w:r>
    </w:p>
    <w:p w14:paraId="66C1DEC0" w14:textId="039A7F87" w:rsidR="004C500F" w:rsidRDefault="004C500F" w:rsidP="002E7986">
      <w:pPr>
        <w:pStyle w:val="LabStepScreenshotLevel2"/>
      </w:pPr>
      <w:r>
        <w:drawing>
          <wp:inline distT="0" distB="0" distL="0" distR="0" wp14:anchorId="774B31E4" wp14:editId="53CC806A">
            <wp:extent cx="3689543" cy="842682"/>
            <wp:effectExtent l="19050" t="19050" r="25400" b="146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53434" cy="857275"/>
                    </a:xfrm>
                    <a:prstGeom prst="rect">
                      <a:avLst/>
                    </a:prstGeom>
                    <a:noFill/>
                    <a:ln>
                      <a:solidFill>
                        <a:schemeClr val="tx1">
                          <a:lumMod val="50000"/>
                          <a:lumOff val="50000"/>
                        </a:schemeClr>
                      </a:solidFill>
                    </a:ln>
                  </pic:spPr>
                </pic:pic>
              </a:graphicData>
            </a:graphic>
          </wp:inline>
        </w:drawing>
      </w:r>
    </w:p>
    <w:p w14:paraId="16E1CD2C" w14:textId="6BDA6090" w:rsidR="0014487A" w:rsidRDefault="0014487A" w:rsidP="0014487A">
      <w:pPr>
        <w:pStyle w:val="LabStepNumbered"/>
      </w:pPr>
      <w:r>
        <w:t xml:space="preserve">Define the Response for the </w:t>
      </w:r>
      <w:proofErr w:type="spellStart"/>
      <w:r w:rsidRPr="00BE74CF">
        <w:rPr>
          <w:b/>
        </w:rPr>
        <w:t>GetCustomer</w:t>
      </w:r>
      <w:proofErr w:type="spellEnd"/>
      <w:r>
        <w:t xml:space="preserve"> action.</w:t>
      </w:r>
    </w:p>
    <w:p w14:paraId="6F88BD7D" w14:textId="33B773C4" w:rsidR="0014487A" w:rsidRDefault="0014487A" w:rsidP="0014487A">
      <w:pPr>
        <w:pStyle w:val="LabStepNumberedLevel2"/>
      </w:pPr>
      <w:r>
        <w:t xml:space="preserve">Move down in the page for the </w:t>
      </w:r>
      <w:proofErr w:type="spellStart"/>
      <w:r w:rsidRPr="00BE74CF">
        <w:rPr>
          <w:b/>
        </w:rPr>
        <w:t>GetCustomer</w:t>
      </w:r>
      <w:proofErr w:type="spellEnd"/>
      <w:r>
        <w:t xml:space="preserve"> action to the </w:t>
      </w:r>
      <w:r w:rsidRPr="00BE74CF">
        <w:rPr>
          <w:b/>
        </w:rPr>
        <w:t>Response</w:t>
      </w:r>
      <w:r>
        <w:t xml:space="preserve"> section and click the </w:t>
      </w:r>
      <w:r w:rsidRPr="00BE74CF">
        <w:rPr>
          <w:b/>
        </w:rPr>
        <w:t>Add default response</w:t>
      </w:r>
      <w:r>
        <w:t xml:space="preserve"> link.</w:t>
      </w:r>
    </w:p>
    <w:p w14:paraId="1CC7CC2E" w14:textId="0DA31AB0" w:rsidR="004C500F" w:rsidRDefault="004C500F" w:rsidP="002E7986">
      <w:pPr>
        <w:pStyle w:val="LabStepScreenshotLevel2"/>
      </w:pPr>
      <w:r>
        <w:drawing>
          <wp:inline distT="0" distB="0" distL="0" distR="0" wp14:anchorId="37DE8CBB" wp14:editId="38C9E3E7">
            <wp:extent cx="4406991" cy="1255059"/>
            <wp:effectExtent l="19050" t="19050" r="12700" b="215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68413" cy="1272551"/>
                    </a:xfrm>
                    <a:prstGeom prst="rect">
                      <a:avLst/>
                    </a:prstGeom>
                    <a:noFill/>
                    <a:ln>
                      <a:solidFill>
                        <a:schemeClr val="tx1">
                          <a:lumMod val="50000"/>
                          <a:lumOff val="50000"/>
                        </a:schemeClr>
                      </a:solidFill>
                    </a:ln>
                  </pic:spPr>
                </pic:pic>
              </a:graphicData>
            </a:graphic>
          </wp:inline>
        </w:drawing>
      </w:r>
    </w:p>
    <w:p w14:paraId="454387E3" w14:textId="3792ED3C" w:rsidR="0014487A" w:rsidRDefault="0014487A" w:rsidP="004335B0">
      <w:pPr>
        <w:pStyle w:val="LabExerciseCallout"/>
      </w:pPr>
      <w:r>
        <w:lastRenderedPageBreak/>
        <w:t xml:space="preserve">You should now see the </w:t>
      </w:r>
      <w:r w:rsidRPr="0014487A">
        <w:rPr>
          <w:b/>
        </w:rPr>
        <w:t>Import from sample</w:t>
      </w:r>
      <w:r>
        <w:t xml:space="preserve"> pane on the right side of the screen.</w:t>
      </w:r>
    </w:p>
    <w:p w14:paraId="1AA3EF24" w14:textId="50703156" w:rsidR="0014487A" w:rsidRDefault="0014487A" w:rsidP="0014487A">
      <w:pPr>
        <w:pStyle w:val="LabStepNumberedLevel2"/>
      </w:pPr>
      <w:r>
        <w:t xml:space="preserve">Locate the textbox for the </w:t>
      </w:r>
      <w:r w:rsidRPr="0014487A">
        <w:rPr>
          <w:b/>
        </w:rPr>
        <w:t>Body</w:t>
      </w:r>
      <w:r>
        <w:t>.</w:t>
      </w:r>
    </w:p>
    <w:p w14:paraId="284EA656" w14:textId="2425BA42" w:rsidR="004C500F" w:rsidRDefault="004C500F" w:rsidP="002E7986">
      <w:pPr>
        <w:pStyle w:val="LabStepScreenshotLevel2"/>
      </w:pPr>
      <w:r>
        <w:drawing>
          <wp:inline distT="0" distB="0" distL="0" distR="0" wp14:anchorId="186442CD" wp14:editId="11886465">
            <wp:extent cx="4010025" cy="2199640"/>
            <wp:effectExtent l="19050" t="19050" r="28575" b="1016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10025" cy="2199640"/>
                    </a:xfrm>
                    <a:prstGeom prst="rect">
                      <a:avLst/>
                    </a:prstGeom>
                    <a:noFill/>
                    <a:ln>
                      <a:solidFill>
                        <a:schemeClr val="tx1">
                          <a:lumMod val="50000"/>
                          <a:lumOff val="50000"/>
                        </a:schemeClr>
                      </a:solidFill>
                    </a:ln>
                  </pic:spPr>
                </pic:pic>
              </a:graphicData>
            </a:graphic>
          </wp:inline>
        </w:drawing>
      </w:r>
    </w:p>
    <w:p w14:paraId="0E2127F6" w14:textId="5A483502" w:rsidR="004C500F" w:rsidRDefault="004C500F" w:rsidP="004C500F">
      <w:pPr>
        <w:pStyle w:val="LabStepNumberedLevel2"/>
      </w:pPr>
      <w:r>
        <w:t xml:space="preserve">Copy </w:t>
      </w:r>
      <w:r w:rsidR="0014487A">
        <w:t xml:space="preserve">and paste </w:t>
      </w:r>
      <w:r>
        <w:t>the following JSON content with customer data into the clipboard.</w:t>
      </w:r>
    </w:p>
    <w:p w14:paraId="2906C297" w14:textId="77777777" w:rsidR="004C500F" w:rsidRDefault="004C500F" w:rsidP="004C500F">
      <w:pPr>
        <w:pStyle w:val="LabStepCodeBlockLevel2"/>
      </w:pPr>
      <w:r>
        <w:t>{</w:t>
      </w:r>
    </w:p>
    <w:p w14:paraId="0363D381" w14:textId="77777777" w:rsidR="004C500F" w:rsidRDefault="004C500F" w:rsidP="004C500F">
      <w:pPr>
        <w:pStyle w:val="LabStepCodeBlockLevel2"/>
      </w:pPr>
      <w:r>
        <w:t xml:space="preserve">  "CustomerId": 47,</w:t>
      </w:r>
    </w:p>
    <w:p w14:paraId="27B5BBA1" w14:textId="77777777" w:rsidR="004C500F" w:rsidRDefault="004C500F" w:rsidP="004C500F">
      <w:pPr>
        <w:pStyle w:val="LabStepCodeBlockLevel2"/>
      </w:pPr>
      <w:r>
        <w:t xml:space="preserve">  "FirstName": "Cordell",</w:t>
      </w:r>
    </w:p>
    <w:p w14:paraId="01EBD912" w14:textId="77777777" w:rsidR="004C500F" w:rsidRDefault="004C500F" w:rsidP="004C500F">
      <w:pPr>
        <w:pStyle w:val="LabStepCodeBlockLevel2"/>
      </w:pPr>
      <w:r>
        <w:t xml:space="preserve">  "LastName": "Bridges",</w:t>
      </w:r>
    </w:p>
    <w:p w14:paraId="4FF34940" w14:textId="77777777" w:rsidR="004C500F" w:rsidRDefault="004C500F" w:rsidP="004C500F">
      <w:pPr>
        <w:pStyle w:val="LabStepCodeBlockLevel2"/>
      </w:pPr>
      <w:r>
        <w:t xml:space="preserve">  "Company": "Massive Dynamic",</w:t>
      </w:r>
    </w:p>
    <w:p w14:paraId="434E018E" w14:textId="77777777" w:rsidR="004C500F" w:rsidRDefault="004C500F" w:rsidP="004C500F">
      <w:pPr>
        <w:pStyle w:val="LabStepCodeBlockLevel2"/>
      </w:pPr>
      <w:r>
        <w:t xml:space="preserve">  "EmailAddress": "Cordell.Bridges@MassiveDynamic.com",</w:t>
      </w:r>
    </w:p>
    <w:p w14:paraId="229E853F" w14:textId="77777777" w:rsidR="004C500F" w:rsidRDefault="004C500F" w:rsidP="004C500F">
      <w:pPr>
        <w:pStyle w:val="LabStepCodeBlockLevel2"/>
      </w:pPr>
      <w:r>
        <w:t xml:space="preserve">  "WorkPhone": "1(803)444-5555",</w:t>
      </w:r>
    </w:p>
    <w:p w14:paraId="366A8180" w14:textId="77777777" w:rsidR="004C500F" w:rsidRDefault="004C500F" w:rsidP="004C500F">
      <w:pPr>
        <w:pStyle w:val="LabStepCodeBlockLevel2"/>
      </w:pPr>
      <w:r>
        <w:t xml:space="preserve">  "HomePhone": "1(803)111-8888",</w:t>
      </w:r>
    </w:p>
    <w:p w14:paraId="2EF6ED82" w14:textId="602CC4D6" w:rsidR="004C500F" w:rsidRDefault="004C500F" w:rsidP="004C500F">
      <w:pPr>
        <w:pStyle w:val="LabStepCodeBlockLevel2"/>
      </w:pPr>
      <w:r>
        <w:t xml:space="preserve">  "Address": "</w:t>
      </w:r>
      <w:r w:rsidR="00256D4D">
        <w:t>2020</w:t>
      </w:r>
      <w:r>
        <w:t xml:space="preserve"> Power Platform Avenue",</w:t>
      </w:r>
    </w:p>
    <w:p w14:paraId="52025E2E" w14:textId="77777777" w:rsidR="004C500F" w:rsidRDefault="004C500F" w:rsidP="004C500F">
      <w:pPr>
        <w:pStyle w:val="LabStepCodeBlockLevel2"/>
      </w:pPr>
      <w:r>
        <w:t xml:space="preserve">  "City": "Tampa",</w:t>
      </w:r>
    </w:p>
    <w:p w14:paraId="3FE3EF44" w14:textId="77777777" w:rsidR="004C500F" w:rsidRDefault="004C500F" w:rsidP="004C500F">
      <w:pPr>
        <w:pStyle w:val="LabStepCodeBlockLevel2"/>
      </w:pPr>
      <w:r>
        <w:t xml:space="preserve">  "State": "FL",</w:t>
      </w:r>
    </w:p>
    <w:p w14:paraId="265ED467" w14:textId="77777777" w:rsidR="004C500F" w:rsidRDefault="004C500F" w:rsidP="004C500F">
      <w:pPr>
        <w:pStyle w:val="LabStepCodeBlockLevel2"/>
      </w:pPr>
      <w:r>
        <w:t xml:space="preserve">  "Zipcode": "11111"</w:t>
      </w:r>
    </w:p>
    <w:p w14:paraId="1F073EF3" w14:textId="77777777" w:rsidR="004C500F" w:rsidRDefault="004C500F" w:rsidP="004C500F">
      <w:pPr>
        <w:pStyle w:val="LabStepCodeBlockLevel2"/>
      </w:pPr>
      <w:r>
        <w:t>}</w:t>
      </w:r>
    </w:p>
    <w:p w14:paraId="520021C1" w14:textId="31EAAF50" w:rsidR="004C500F" w:rsidRDefault="004C500F" w:rsidP="00896143">
      <w:pPr>
        <w:pStyle w:val="LabStepNumberedLevel2"/>
      </w:pPr>
      <w:r>
        <w:t xml:space="preserve">Paste the contents of the </w:t>
      </w:r>
      <w:r w:rsidR="0014487A">
        <w:t xml:space="preserve">clipboard into the </w:t>
      </w:r>
      <w:r w:rsidR="0014487A" w:rsidRPr="0014487A">
        <w:rPr>
          <w:b/>
        </w:rPr>
        <w:t>Body</w:t>
      </w:r>
      <w:r w:rsidR="0014487A">
        <w:t xml:space="preserve"> textbox in the </w:t>
      </w:r>
      <w:r w:rsidR="0014487A" w:rsidRPr="0014487A">
        <w:rPr>
          <w:b/>
        </w:rPr>
        <w:t>Import from sample</w:t>
      </w:r>
      <w:r w:rsidR="0014487A">
        <w:t xml:space="preserve"> pane.</w:t>
      </w:r>
    </w:p>
    <w:p w14:paraId="32B3A7C9" w14:textId="6B4B3DC3" w:rsidR="004C500F" w:rsidRDefault="004C500F" w:rsidP="004C500F">
      <w:pPr>
        <w:pStyle w:val="LabStepScreenshotLevel2"/>
      </w:pPr>
      <w:r>
        <w:drawing>
          <wp:inline distT="0" distB="0" distL="0" distR="0" wp14:anchorId="34B3DE12" wp14:editId="1B108659">
            <wp:extent cx="2994838" cy="1613647"/>
            <wp:effectExtent l="19050" t="19050" r="15240" b="247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4194" cy="1656405"/>
                    </a:xfrm>
                    <a:prstGeom prst="rect">
                      <a:avLst/>
                    </a:prstGeom>
                    <a:noFill/>
                    <a:ln>
                      <a:solidFill>
                        <a:schemeClr val="tx1">
                          <a:lumMod val="50000"/>
                          <a:lumOff val="50000"/>
                        </a:schemeClr>
                      </a:solidFill>
                    </a:ln>
                  </pic:spPr>
                </pic:pic>
              </a:graphicData>
            </a:graphic>
          </wp:inline>
        </w:drawing>
      </w:r>
    </w:p>
    <w:p w14:paraId="408D6125" w14:textId="4562A2F8" w:rsidR="00896143" w:rsidRDefault="004335B0" w:rsidP="00896143">
      <w:pPr>
        <w:pStyle w:val="LabStepNumberedLevel2"/>
      </w:pPr>
      <w:r>
        <w:t xml:space="preserve">Click the </w:t>
      </w:r>
      <w:r w:rsidRPr="004335B0">
        <w:rPr>
          <w:b/>
        </w:rPr>
        <w:t>default</w:t>
      </w:r>
      <w:r>
        <w:t xml:space="preserve"> response </w:t>
      </w:r>
      <w:r w:rsidR="008056CE">
        <w:t xml:space="preserve">to view the its details and </w:t>
      </w:r>
      <w:r>
        <w:t xml:space="preserve">to </w:t>
      </w:r>
      <w:r w:rsidR="008056CE">
        <w:t xml:space="preserve">verify </w:t>
      </w:r>
      <w:r>
        <w:t>the customer properties have been created.</w:t>
      </w:r>
    </w:p>
    <w:p w14:paraId="07139862" w14:textId="24905C6C" w:rsidR="00896143" w:rsidRDefault="00896143" w:rsidP="00896143">
      <w:pPr>
        <w:pStyle w:val="LabStepScreenshotLevel2"/>
      </w:pPr>
      <w:r>
        <w:drawing>
          <wp:inline distT="0" distB="0" distL="0" distR="0" wp14:anchorId="0706129E" wp14:editId="3EE07D5E">
            <wp:extent cx="3291638" cy="866589"/>
            <wp:effectExtent l="19050" t="19050" r="23495" b="10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60523" cy="884724"/>
                    </a:xfrm>
                    <a:prstGeom prst="rect">
                      <a:avLst/>
                    </a:prstGeom>
                    <a:noFill/>
                    <a:ln>
                      <a:solidFill>
                        <a:schemeClr val="tx1">
                          <a:lumMod val="50000"/>
                          <a:lumOff val="50000"/>
                        </a:schemeClr>
                      </a:solidFill>
                    </a:ln>
                  </pic:spPr>
                </pic:pic>
              </a:graphicData>
            </a:graphic>
          </wp:inline>
        </w:drawing>
      </w:r>
    </w:p>
    <w:p w14:paraId="274C6546" w14:textId="1C184DC5" w:rsidR="00896143" w:rsidRDefault="004335B0" w:rsidP="00896143">
      <w:pPr>
        <w:pStyle w:val="LabStepNumberedLevel2"/>
      </w:pPr>
      <w:r>
        <w:lastRenderedPageBreak/>
        <w:t xml:space="preserve">In the </w:t>
      </w:r>
      <w:r w:rsidRPr="004335B0">
        <w:rPr>
          <w:b/>
        </w:rPr>
        <w:t>Body</w:t>
      </w:r>
      <w:r>
        <w:t xml:space="preserve"> of the default response, you should see the see of customer properties such as </w:t>
      </w:r>
      <w:r w:rsidRPr="004335B0">
        <w:rPr>
          <w:b/>
        </w:rPr>
        <w:t>FirstName</w:t>
      </w:r>
      <w:r>
        <w:t xml:space="preserve">, </w:t>
      </w:r>
      <w:proofErr w:type="spellStart"/>
      <w:r w:rsidRPr="004335B0">
        <w:rPr>
          <w:b/>
        </w:rPr>
        <w:t>LastName</w:t>
      </w:r>
      <w:proofErr w:type="spellEnd"/>
      <w:r>
        <w:t>, etc.</w:t>
      </w:r>
    </w:p>
    <w:p w14:paraId="62BAF110" w14:textId="33EA303F" w:rsidR="00896143" w:rsidRDefault="00896143" w:rsidP="00896143">
      <w:pPr>
        <w:pStyle w:val="LabStepScreenshotLevel2"/>
      </w:pPr>
      <w:r>
        <w:drawing>
          <wp:inline distT="0" distB="0" distL="0" distR="0" wp14:anchorId="623C0A71" wp14:editId="5B9BDF5F">
            <wp:extent cx="2187389" cy="1424690"/>
            <wp:effectExtent l="19050" t="19050" r="22860" b="2349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07735" cy="1437942"/>
                    </a:xfrm>
                    <a:prstGeom prst="rect">
                      <a:avLst/>
                    </a:prstGeom>
                    <a:noFill/>
                    <a:ln>
                      <a:solidFill>
                        <a:schemeClr val="tx1">
                          <a:lumMod val="50000"/>
                          <a:lumOff val="50000"/>
                        </a:schemeClr>
                      </a:solidFill>
                    </a:ln>
                  </pic:spPr>
                </pic:pic>
              </a:graphicData>
            </a:graphic>
          </wp:inline>
        </w:drawing>
      </w:r>
    </w:p>
    <w:p w14:paraId="106ECC60" w14:textId="5FABC68C" w:rsidR="00896143" w:rsidRDefault="004335B0" w:rsidP="00896143">
      <w:pPr>
        <w:pStyle w:val="LabStepNumberedLevel2"/>
      </w:pPr>
      <w:r>
        <w:t>Save your changes to the custom connector by clicking the Update connector button in the top right of the page.</w:t>
      </w:r>
    </w:p>
    <w:p w14:paraId="437A66F2" w14:textId="33C69193" w:rsidR="00896143" w:rsidRDefault="00896143" w:rsidP="00896143">
      <w:pPr>
        <w:pStyle w:val="LabStepScreenshotLevel2"/>
      </w:pPr>
      <w:r>
        <w:drawing>
          <wp:inline distT="0" distB="0" distL="0" distR="0" wp14:anchorId="12F8BEED" wp14:editId="47142802">
            <wp:extent cx="2528047" cy="317997"/>
            <wp:effectExtent l="19050" t="19050" r="5715" b="254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43724" cy="332548"/>
                    </a:xfrm>
                    <a:prstGeom prst="rect">
                      <a:avLst/>
                    </a:prstGeom>
                    <a:noFill/>
                    <a:ln>
                      <a:solidFill>
                        <a:schemeClr val="tx1">
                          <a:lumMod val="50000"/>
                          <a:lumOff val="50000"/>
                        </a:schemeClr>
                      </a:solidFill>
                    </a:ln>
                  </pic:spPr>
                </pic:pic>
              </a:graphicData>
            </a:graphic>
          </wp:inline>
        </w:drawing>
      </w:r>
    </w:p>
    <w:p w14:paraId="41260C24" w14:textId="540D1C48" w:rsidR="00896143" w:rsidRDefault="004335B0" w:rsidP="004335B0">
      <w:pPr>
        <w:pStyle w:val="LabStepNumbered"/>
      </w:pPr>
      <w:r>
        <w:t>Test your work.</w:t>
      </w:r>
    </w:p>
    <w:p w14:paraId="4209E6D4" w14:textId="77777777" w:rsidR="0025057A" w:rsidRDefault="008056CE" w:rsidP="004335B0">
      <w:pPr>
        <w:pStyle w:val="LabStepNumberedLevel2"/>
      </w:pPr>
      <w:r>
        <w:t xml:space="preserve">Navigate to the </w:t>
      </w:r>
      <w:r w:rsidRPr="0025057A">
        <w:rPr>
          <w:b/>
        </w:rPr>
        <w:t>Test</w:t>
      </w:r>
      <w:r>
        <w:t xml:space="preserve"> page. </w:t>
      </w:r>
    </w:p>
    <w:p w14:paraId="1602E457" w14:textId="5F999CD5" w:rsidR="004335B0" w:rsidRDefault="008056CE" w:rsidP="004335B0">
      <w:pPr>
        <w:pStyle w:val="LabStepNumberedLevel2"/>
      </w:pPr>
      <w:r>
        <w:t xml:space="preserve">Enter a </w:t>
      </w:r>
      <w:proofErr w:type="spellStart"/>
      <w:r w:rsidR="0025057A" w:rsidRPr="0025057A">
        <w:rPr>
          <w:b/>
        </w:rPr>
        <w:t>CustomerId</w:t>
      </w:r>
      <w:proofErr w:type="spellEnd"/>
      <w:r w:rsidR="0025057A">
        <w:t xml:space="preserve"> value of </w:t>
      </w:r>
      <w:r w:rsidR="0025057A" w:rsidRPr="0025057A">
        <w:rPr>
          <w:b/>
        </w:rPr>
        <w:t>3</w:t>
      </w:r>
      <w:r w:rsidR="0025057A">
        <w:t xml:space="preserve"> and then clock the </w:t>
      </w:r>
      <w:r w:rsidR="0025057A" w:rsidRPr="0025057A">
        <w:rPr>
          <w:b/>
        </w:rPr>
        <w:t>Test operation</w:t>
      </w:r>
      <w:r w:rsidR="0025057A">
        <w:t xml:space="preserve"> button.</w:t>
      </w:r>
    </w:p>
    <w:p w14:paraId="7C4FC19F" w14:textId="49EEEF46" w:rsidR="004335B0" w:rsidRDefault="004335B0" w:rsidP="004335B0">
      <w:pPr>
        <w:pStyle w:val="LabStepScreenshotLevel2"/>
      </w:pPr>
      <w:r>
        <w:drawing>
          <wp:inline distT="0" distB="0" distL="0" distR="0" wp14:anchorId="114DF64C" wp14:editId="57BA533C">
            <wp:extent cx="3316942" cy="1632331"/>
            <wp:effectExtent l="19050" t="19050" r="17145" b="254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80143" cy="1663433"/>
                    </a:xfrm>
                    <a:prstGeom prst="rect">
                      <a:avLst/>
                    </a:prstGeom>
                    <a:noFill/>
                    <a:ln>
                      <a:solidFill>
                        <a:schemeClr val="tx1">
                          <a:lumMod val="50000"/>
                          <a:lumOff val="50000"/>
                        </a:schemeClr>
                      </a:solidFill>
                    </a:ln>
                  </pic:spPr>
                </pic:pic>
              </a:graphicData>
            </a:graphic>
          </wp:inline>
        </w:drawing>
      </w:r>
    </w:p>
    <w:p w14:paraId="22FC1A3D" w14:textId="5479A211" w:rsidR="004335B0" w:rsidRDefault="0025057A" w:rsidP="004335B0">
      <w:pPr>
        <w:pStyle w:val="LabStepNumberedLevel2"/>
      </w:pPr>
      <w:r>
        <w:t xml:space="preserve">When you click the </w:t>
      </w:r>
      <w:r w:rsidRPr="0025057A">
        <w:rPr>
          <w:b/>
        </w:rPr>
        <w:t>Test operation</w:t>
      </w:r>
      <w:r>
        <w:t xml:space="preserve"> button, you should see the JSON for a single customer object in the </w:t>
      </w:r>
      <w:r w:rsidRPr="0025057A">
        <w:rPr>
          <w:b/>
        </w:rPr>
        <w:t>Response</w:t>
      </w:r>
      <w:r>
        <w:t xml:space="preserve"> tab below.</w:t>
      </w:r>
    </w:p>
    <w:p w14:paraId="38909245" w14:textId="4EFBB3E8" w:rsidR="004335B0" w:rsidRDefault="008056CE" w:rsidP="004335B0">
      <w:pPr>
        <w:pStyle w:val="LabStepScreenshotLevel2"/>
      </w:pPr>
      <w:r>
        <w:drawing>
          <wp:inline distT="0" distB="0" distL="0" distR="0" wp14:anchorId="1EBAF40A" wp14:editId="781F8805">
            <wp:extent cx="2709480" cy="2420470"/>
            <wp:effectExtent l="19050" t="19050" r="15240" b="18415"/>
            <wp:docPr id="6791" name="Picture 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34429" cy="2442758"/>
                    </a:xfrm>
                    <a:prstGeom prst="rect">
                      <a:avLst/>
                    </a:prstGeom>
                    <a:noFill/>
                    <a:ln>
                      <a:solidFill>
                        <a:schemeClr val="tx1">
                          <a:lumMod val="50000"/>
                          <a:lumOff val="50000"/>
                        </a:schemeClr>
                      </a:solidFill>
                    </a:ln>
                  </pic:spPr>
                </pic:pic>
              </a:graphicData>
            </a:graphic>
          </wp:inline>
        </w:drawing>
      </w:r>
    </w:p>
    <w:p w14:paraId="1D70BE7B" w14:textId="68E70C34" w:rsidR="004C500F" w:rsidRDefault="0025057A" w:rsidP="00C84ABA">
      <w:pPr>
        <w:pStyle w:val="LabExerciseCallout"/>
      </w:pPr>
      <w:r>
        <w:t xml:space="preserve">You have now completed building the </w:t>
      </w:r>
      <w:proofErr w:type="spellStart"/>
      <w:r>
        <w:t>CustomersAPI</w:t>
      </w:r>
      <w:proofErr w:type="spellEnd"/>
      <w:r>
        <w:t xml:space="preserve"> custom connector</w:t>
      </w:r>
      <w:r w:rsidR="00C84ABA">
        <w:t>.</w:t>
      </w:r>
    </w:p>
    <w:p w14:paraId="759C028A" w14:textId="77777777" w:rsidR="00912AA3" w:rsidRPr="00AB0146" w:rsidRDefault="00912AA3" w:rsidP="00912AA3">
      <w:pPr>
        <w:pStyle w:val="Heading3"/>
      </w:pPr>
      <w:r>
        <w:lastRenderedPageBreak/>
        <w:t>Exercise 4: Creating a Custom Connector for the Power BI Service API</w:t>
      </w:r>
    </w:p>
    <w:p w14:paraId="7D1A6C4E" w14:textId="77777777" w:rsidR="00912AA3" w:rsidRDefault="00912AA3" w:rsidP="00912AA3">
      <w:pPr>
        <w:pStyle w:val="LabExerciseLeadIn"/>
      </w:pPr>
      <w:r>
        <w:t>In this exercise, you will create a custom connector to call the Power BI Service API. You will start by registering an application with Azure AD. Then you will create a custom connector in PowerApps that uses the Azure AD application to call the Power BI Service API.</w:t>
      </w:r>
    </w:p>
    <w:p w14:paraId="79B9D60E" w14:textId="77777777" w:rsidR="00912AA3" w:rsidRDefault="00912AA3" w:rsidP="00912AA3">
      <w:pPr>
        <w:pStyle w:val="LabStepNumbered"/>
        <w:numPr>
          <w:ilvl w:val="0"/>
          <w:numId w:val="9"/>
        </w:numPr>
      </w:pPr>
      <w:r>
        <w:t>Log into the Azure Portal</w:t>
      </w:r>
    </w:p>
    <w:p w14:paraId="6955E2AD" w14:textId="77777777" w:rsidR="00912AA3" w:rsidRDefault="00912AA3" w:rsidP="00912AA3">
      <w:pPr>
        <w:pStyle w:val="LabStepNumberedLevel2"/>
      </w:pPr>
      <w:r>
        <w:t xml:space="preserve">In the browser, navigate to the Azure portal at </w:t>
      </w:r>
      <w:hyperlink r:id="rId161" w:history="1">
        <w:r w:rsidRPr="00773634">
          <w:rPr>
            <w:rStyle w:val="Hyperlink"/>
          </w:rPr>
          <w:t>https://portal.azure.com</w:t>
        </w:r>
      </w:hyperlink>
      <w:r>
        <w:t xml:space="preserve">. </w:t>
      </w:r>
    </w:p>
    <w:p w14:paraId="1EE5EFF9" w14:textId="77777777" w:rsidR="00912AA3" w:rsidRDefault="00912AA3" w:rsidP="00912AA3">
      <w:pPr>
        <w:pStyle w:val="LabStepNumberedLevel2"/>
      </w:pPr>
      <w:r>
        <w:t>When you are prompted to log in, provide the credentials to log in with your Office 365 user account name.</w:t>
      </w:r>
    </w:p>
    <w:p w14:paraId="7633F739" w14:textId="77777777" w:rsidR="00912AA3" w:rsidRDefault="00912AA3" w:rsidP="00912AA3">
      <w:pPr>
        <w:pStyle w:val="LabStepNumberedLevel2"/>
      </w:pPr>
      <w:r>
        <w:t>Once you have logged into the Azure portal, check the email address in the login menu in the upper right to make sure you are logged in with the correct identity for your new Office 365 user account.</w:t>
      </w:r>
    </w:p>
    <w:p w14:paraId="42A048C2" w14:textId="77777777" w:rsidR="00912AA3" w:rsidRDefault="00912AA3" w:rsidP="00912AA3">
      <w:pPr>
        <w:pStyle w:val="LabStepScreenshotLevel2"/>
      </w:pPr>
      <w:r>
        <w:drawing>
          <wp:inline distT="0" distB="0" distL="0" distR="0" wp14:anchorId="2AEFF364" wp14:editId="52591F44">
            <wp:extent cx="5734594" cy="828331"/>
            <wp:effectExtent l="19050" t="19050" r="19050" b="10160"/>
            <wp:docPr id="6790" name="Picture 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85990" cy="864644"/>
                    </a:xfrm>
                    <a:prstGeom prst="rect">
                      <a:avLst/>
                    </a:prstGeom>
                    <a:noFill/>
                    <a:ln>
                      <a:solidFill>
                        <a:schemeClr val="tx1">
                          <a:lumMod val="50000"/>
                          <a:lumOff val="50000"/>
                        </a:schemeClr>
                      </a:solidFill>
                    </a:ln>
                  </pic:spPr>
                </pic:pic>
              </a:graphicData>
            </a:graphic>
          </wp:inline>
        </w:drawing>
      </w:r>
    </w:p>
    <w:p w14:paraId="1A14087B" w14:textId="77777777" w:rsidR="00912AA3" w:rsidRDefault="00912AA3" w:rsidP="00912AA3">
      <w:pPr>
        <w:pStyle w:val="LabStepNumbered"/>
      </w:pPr>
      <w:r>
        <w:t>Register a new Azure AD application.</w:t>
      </w:r>
    </w:p>
    <w:p w14:paraId="0D960D89" w14:textId="77777777" w:rsidR="00912AA3" w:rsidRDefault="00912AA3" w:rsidP="00912AA3">
      <w:pPr>
        <w:pStyle w:val="LabStepNumberedLevel2"/>
      </w:pPr>
      <w:r>
        <w:t xml:space="preserve">In the left navigation, scroll down and click on the link for </w:t>
      </w:r>
      <w:r w:rsidRPr="0074369E">
        <w:rPr>
          <w:b/>
        </w:rPr>
        <w:t>Azure Active Directory</w:t>
      </w:r>
      <w:r>
        <w:t>.</w:t>
      </w:r>
    </w:p>
    <w:p w14:paraId="5091F2BF" w14:textId="77777777" w:rsidR="00912AA3" w:rsidRDefault="00912AA3" w:rsidP="00912AA3">
      <w:pPr>
        <w:pStyle w:val="LabStepNumberedLevel2"/>
      </w:pPr>
      <w:r>
        <w:t xml:space="preserve">Click the link for </w:t>
      </w:r>
      <w:r w:rsidRPr="009E77D7">
        <w:rPr>
          <w:b/>
        </w:rPr>
        <w:t>App registration</w:t>
      </w:r>
      <w:r>
        <w:t>.</w:t>
      </w:r>
    </w:p>
    <w:p w14:paraId="0A1A6926" w14:textId="77777777" w:rsidR="00912AA3" w:rsidRDefault="00912AA3" w:rsidP="00912AA3">
      <w:pPr>
        <w:pStyle w:val="LabStepScreenshotLevel2"/>
      </w:pPr>
      <w:r>
        <w:drawing>
          <wp:inline distT="0" distB="0" distL="0" distR="0" wp14:anchorId="401148AC" wp14:editId="721DC792">
            <wp:extent cx="2103591" cy="1606732"/>
            <wp:effectExtent l="19050" t="19050" r="11430" b="12700"/>
            <wp:docPr id="6792" name="Picture 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63936" cy="1652823"/>
                    </a:xfrm>
                    <a:prstGeom prst="rect">
                      <a:avLst/>
                    </a:prstGeom>
                    <a:noFill/>
                    <a:ln>
                      <a:solidFill>
                        <a:schemeClr val="tx1">
                          <a:lumMod val="50000"/>
                          <a:lumOff val="50000"/>
                        </a:schemeClr>
                      </a:solidFill>
                    </a:ln>
                  </pic:spPr>
                </pic:pic>
              </a:graphicData>
            </a:graphic>
          </wp:inline>
        </w:drawing>
      </w:r>
    </w:p>
    <w:p w14:paraId="32408F87" w14:textId="742466C9" w:rsidR="00912AA3" w:rsidRDefault="00912AA3" w:rsidP="00912AA3">
      <w:pPr>
        <w:pStyle w:val="LabExerciseCallout"/>
      </w:pPr>
      <w:r>
        <w:t xml:space="preserve">Note that the Azure portal user experience for creating and configuring Azure AD applications was updated in April </w:t>
      </w:r>
      <w:r w:rsidR="00256D4D">
        <w:t>2020</w:t>
      </w:r>
      <w:r>
        <w:t xml:space="preserve">. If you start feeling nostalgic, you can get back to the old user experience by clicking the </w:t>
      </w:r>
      <w:r w:rsidRPr="004750A7">
        <w:rPr>
          <w:b/>
        </w:rPr>
        <w:t>App registrations (Legacy)</w:t>
      </w:r>
      <w:r>
        <w:t xml:space="preserve"> link.</w:t>
      </w:r>
    </w:p>
    <w:p w14:paraId="71CEF4C6" w14:textId="77777777" w:rsidR="00912AA3" w:rsidRDefault="00912AA3" w:rsidP="00912AA3">
      <w:pPr>
        <w:pStyle w:val="LabStepNumberedLevel2"/>
      </w:pPr>
      <w:r>
        <w:t xml:space="preserve">Click </w:t>
      </w:r>
      <w:r w:rsidRPr="009E77D7">
        <w:rPr>
          <w:b/>
        </w:rPr>
        <w:t>New registration</w:t>
      </w:r>
      <w:r>
        <w:t>.</w:t>
      </w:r>
    </w:p>
    <w:p w14:paraId="2B913BC1" w14:textId="77777777" w:rsidR="00912AA3" w:rsidRDefault="00912AA3" w:rsidP="00912AA3">
      <w:pPr>
        <w:pStyle w:val="LabStepScreenshotLevel2"/>
      </w:pPr>
      <w:r>
        <w:drawing>
          <wp:inline distT="0" distB="0" distL="0" distR="0" wp14:anchorId="7B7E2B1D" wp14:editId="3248FA23">
            <wp:extent cx="4269857" cy="992777"/>
            <wp:effectExtent l="19050" t="19050" r="16510" b="17145"/>
            <wp:docPr id="6793" name="Picture 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27088"/>
                    <a:stretch/>
                  </pic:blipFill>
                  <pic:spPr bwMode="auto">
                    <a:xfrm>
                      <a:off x="0" y="0"/>
                      <a:ext cx="4394665" cy="102179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AE1D46" w14:textId="77777777" w:rsidR="00912AA3" w:rsidRDefault="00912AA3" w:rsidP="00912AA3">
      <w:pPr>
        <w:pStyle w:val="LabStepNumberedLevel2"/>
      </w:pPr>
      <w:r>
        <w:t xml:space="preserve">Enter a </w:t>
      </w:r>
      <w:r w:rsidRPr="004750A7">
        <w:rPr>
          <w:b/>
        </w:rPr>
        <w:t>Name</w:t>
      </w:r>
      <w:r>
        <w:t xml:space="preserve"> of </w:t>
      </w:r>
      <w:r w:rsidRPr="00B249D4">
        <w:rPr>
          <w:b/>
        </w:rPr>
        <w:t>Custom Connector for Power BI</w:t>
      </w:r>
      <w:r>
        <w:t>.</w:t>
      </w:r>
    </w:p>
    <w:p w14:paraId="1BA5EF2F" w14:textId="77777777" w:rsidR="00912AA3" w:rsidRDefault="00912AA3" w:rsidP="00912AA3">
      <w:pPr>
        <w:pStyle w:val="LabStepScreenshotLevel2"/>
      </w:pPr>
      <w:r>
        <w:drawing>
          <wp:inline distT="0" distB="0" distL="0" distR="0" wp14:anchorId="34B0DB45" wp14:editId="7FD8B5A3">
            <wp:extent cx="4355500" cy="756040"/>
            <wp:effectExtent l="19050" t="19050" r="26035" b="25400"/>
            <wp:docPr id="6795" name="Picture 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5989" cy="766540"/>
                    </a:xfrm>
                    <a:prstGeom prst="rect">
                      <a:avLst/>
                    </a:prstGeom>
                    <a:noFill/>
                    <a:ln>
                      <a:solidFill>
                        <a:schemeClr val="tx1">
                          <a:lumMod val="50000"/>
                          <a:lumOff val="50000"/>
                        </a:schemeClr>
                      </a:solidFill>
                    </a:ln>
                  </pic:spPr>
                </pic:pic>
              </a:graphicData>
            </a:graphic>
          </wp:inline>
        </w:drawing>
      </w:r>
    </w:p>
    <w:p w14:paraId="47D58F27" w14:textId="77777777" w:rsidR="00912AA3" w:rsidRDefault="00912AA3" w:rsidP="00912AA3">
      <w:pPr>
        <w:pStyle w:val="LabStepNumberedLevel2"/>
      </w:pPr>
      <w:r>
        <w:lastRenderedPageBreak/>
        <w:t xml:space="preserve">For the </w:t>
      </w:r>
      <w:r w:rsidRPr="004750A7">
        <w:rPr>
          <w:b/>
        </w:rPr>
        <w:t>Supported account types</w:t>
      </w:r>
      <w:r>
        <w:t xml:space="preserve"> option, leave the default value of </w:t>
      </w:r>
      <w:r w:rsidRPr="004750A7">
        <w:rPr>
          <w:b/>
        </w:rPr>
        <w:t>Accounts in this organizational directory only</w:t>
      </w:r>
      <w:r>
        <w:t>.</w:t>
      </w:r>
    </w:p>
    <w:p w14:paraId="66E1A408" w14:textId="77777777" w:rsidR="00912AA3" w:rsidRDefault="00912AA3" w:rsidP="00912AA3">
      <w:pPr>
        <w:pStyle w:val="LabStepScreenshotLevel2"/>
      </w:pPr>
      <w:r>
        <w:drawing>
          <wp:inline distT="0" distB="0" distL="0" distR="0" wp14:anchorId="37BD2AAC" wp14:editId="6F1AD715">
            <wp:extent cx="4414076" cy="1077685"/>
            <wp:effectExtent l="19050" t="19050" r="24765" b="27305"/>
            <wp:docPr id="6796" name="Picture 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2115" cy="1101621"/>
                    </a:xfrm>
                    <a:prstGeom prst="rect">
                      <a:avLst/>
                    </a:prstGeom>
                    <a:noFill/>
                    <a:ln>
                      <a:solidFill>
                        <a:schemeClr val="tx1">
                          <a:lumMod val="50000"/>
                          <a:lumOff val="50000"/>
                        </a:schemeClr>
                      </a:solidFill>
                    </a:ln>
                  </pic:spPr>
                </pic:pic>
              </a:graphicData>
            </a:graphic>
          </wp:inline>
        </w:drawing>
      </w:r>
    </w:p>
    <w:p w14:paraId="795EB114" w14:textId="77777777" w:rsidR="00912AA3" w:rsidRDefault="00912AA3" w:rsidP="00912AA3">
      <w:pPr>
        <w:pStyle w:val="LabStepNumberedLevel2"/>
      </w:pPr>
      <w:r>
        <w:t xml:space="preserve">In the </w:t>
      </w:r>
      <w:r w:rsidRPr="004750A7">
        <w:rPr>
          <w:b/>
        </w:rPr>
        <w:t>Redirect URI</w:t>
      </w:r>
      <w:r>
        <w:t xml:space="preserve"> section, select </w:t>
      </w:r>
      <w:r>
        <w:rPr>
          <w:b/>
        </w:rPr>
        <w:t>Web</w:t>
      </w:r>
      <w:r>
        <w:t xml:space="preserve"> in the left dropdown.</w:t>
      </w:r>
    </w:p>
    <w:p w14:paraId="40BC34DE" w14:textId="77777777" w:rsidR="00912AA3" w:rsidRDefault="00912AA3" w:rsidP="00912AA3">
      <w:pPr>
        <w:pStyle w:val="LabStepNumberedLevel2"/>
      </w:pPr>
      <w:r>
        <w:t>In the textbox to the right, leave it empty as you will need to return and add this later in this lab exercise.</w:t>
      </w:r>
    </w:p>
    <w:p w14:paraId="0F44F202" w14:textId="77777777" w:rsidR="00912AA3" w:rsidRDefault="00912AA3" w:rsidP="00912AA3">
      <w:pPr>
        <w:pStyle w:val="LabStepNumberedLevel2"/>
      </w:pPr>
      <w:r>
        <w:t xml:space="preserve">Click the </w:t>
      </w:r>
      <w:r w:rsidRPr="00DC0D41">
        <w:rPr>
          <w:b/>
        </w:rPr>
        <w:t>Register</w:t>
      </w:r>
      <w:r>
        <w:t xml:space="preserve"> button to create the new Azure AD application.</w:t>
      </w:r>
    </w:p>
    <w:p w14:paraId="6304E388" w14:textId="77777777" w:rsidR="00912AA3" w:rsidRDefault="00912AA3" w:rsidP="00912AA3">
      <w:pPr>
        <w:pStyle w:val="LabStepScreenshotLevel2"/>
      </w:pPr>
      <w:r>
        <w:drawing>
          <wp:inline distT="0" distB="0" distL="0" distR="0" wp14:anchorId="73BA2F38" wp14:editId="48B27B71">
            <wp:extent cx="4219521" cy="1377324"/>
            <wp:effectExtent l="19050" t="19050" r="10160" b="13335"/>
            <wp:docPr id="6797" name="Picture 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2867" cy="1388209"/>
                    </a:xfrm>
                    <a:prstGeom prst="rect">
                      <a:avLst/>
                    </a:prstGeom>
                    <a:noFill/>
                    <a:ln>
                      <a:solidFill>
                        <a:schemeClr val="tx1">
                          <a:lumMod val="50000"/>
                          <a:lumOff val="50000"/>
                        </a:schemeClr>
                      </a:solidFill>
                    </a:ln>
                  </pic:spPr>
                </pic:pic>
              </a:graphicData>
            </a:graphic>
          </wp:inline>
        </w:drawing>
      </w:r>
    </w:p>
    <w:p w14:paraId="4D99CA12" w14:textId="77777777" w:rsidR="00912AA3" w:rsidRDefault="00912AA3" w:rsidP="00912AA3">
      <w:pPr>
        <w:pStyle w:val="LabStepNumberedLevel2"/>
      </w:pPr>
      <w:r>
        <w:t xml:space="preserve">Once you've created the new application you should see the application summary view as shown in the following </w:t>
      </w:r>
      <w:proofErr w:type="gramStart"/>
      <w:r>
        <w:t>screenshot..</w:t>
      </w:r>
      <w:proofErr w:type="gramEnd"/>
    </w:p>
    <w:p w14:paraId="1FEA036F" w14:textId="77777777" w:rsidR="00912AA3" w:rsidRPr="008B7725" w:rsidRDefault="00912AA3" w:rsidP="00912AA3">
      <w:pPr>
        <w:pStyle w:val="LabStepScreenshotLevel2"/>
        <w:rPr>
          <w:b/>
        </w:rPr>
      </w:pPr>
      <w:r>
        <w:rPr>
          <w:b/>
        </w:rPr>
        <w:drawing>
          <wp:inline distT="0" distB="0" distL="0" distR="0" wp14:anchorId="023680E3" wp14:editId="7FFB27FA">
            <wp:extent cx="4377315" cy="1082976"/>
            <wp:effectExtent l="19050" t="19050" r="23495" b="22225"/>
            <wp:docPr id="6798" name="Picture 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13842" cy="1092013"/>
                    </a:xfrm>
                    <a:prstGeom prst="rect">
                      <a:avLst/>
                    </a:prstGeom>
                    <a:noFill/>
                    <a:ln>
                      <a:solidFill>
                        <a:schemeClr val="tx1">
                          <a:lumMod val="50000"/>
                          <a:lumOff val="50000"/>
                        </a:schemeClr>
                      </a:solidFill>
                    </a:ln>
                  </pic:spPr>
                </pic:pic>
              </a:graphicData>
            </a:graphic>
          </wp:inline>
        </w:drawing>
      </w:r>
    </w:p>
    <w:p w14:paraId="6F928C91" w14:textId="77777777" w:rsidR="00912AA3" w:rsidRDefault="00912AA3" w:rsidP="00912AA3">
      <w:pPr>
        <w:pStyle w:val="LabStepNumberedLevel2"/>
      </w:pPr>
      <w:r>
        <w:t xml:space="preserve">Copy the </w:t>
      </w:r>
      <w:r w:rsidRPr="00DE3853">
        <w:rPr>
          <w:b/>
        </w:rPr>
        <w:t>Application ID</w:t>
      </w:r>
      <w:r>
        <w:t xml:space="preserve"> to the Windows clipboard.</w:t>
      </w:r>
    </w:p>
    <w:p w14:paraId="64278F4F" w14:textId="77777777" w:rsidR="00912AA3" w:rsidRDefault="00912AA3" w:rsidP="00912AA3">
      <w:pPr>
        <w:pStyle w:val="LabStepScreenshotLevel2"/>
      </w:pPr>
      <w:r>
        <w:drawing>
          <wp:inline distT="0" distB="0" distL="0" distR="0" wp14:anchorId="6139A5C5" wp14:editId="7B996263">
            <wp:extent cx="5619218" cy="808922"/>
            <wp:effectExtent l="19050" t="19050" r="19685" b="10795"/>
            <wp:docPr id="6799" name="Picture 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1392" cy="814993"/>
                    </a:xfrm>
                    <a:prstGeom prst="rect">
                      <a:avLst/>
                    </a:prstGeom>
                    <a:noFill/>
                    <a:ln>
                      <a:solidFill>
                        <a:schemeClr val="tx1">
                          <a:lumMod val="50000"/>
                          <a:lumOff val="50000"/>
                        </a:schemeClr>
                      </a:solidFill>
                    </a:ln>
                  </pic:spPr>
                </pic:pic>
              </a:graphicData>
            </a:graphic>
          </wp:inline>
        </w:drawing>
      </w:r>
    </w:p>
    <w:p w14:paraId="5CB1B49F" w14:textId="77777777" w:rsidR="00912AA3" w:rsidRDefault="00912AA3" w:rsidP="00912AA3">
      <w:pPr>
        <w:pStyle w:val="LabStepNumberedLevel2"/>
      </w:pPr>
      <w:r>
        <w:t xml:space="preserve">Launch Notepad and paste the </w:t>
      </w:r>
      <w:r w:rsidRPr="00DE3853">
        <w:rPr>
          <w:b/>
        </w:rPr>
        <w:t>Application ID</w:t>
      </w:r>
      <w:r>
        <w:t xml:space="preserve"> into a new text file. Save the text file as </w:t>
      </w:r>
      <w:r w:rsidRPr="00AC46FB">
        <w:rPr>
          <w:b/>
        </w:rPr>
        <w:t>CustomConnectorInfo.txt</w:t>
      </w:r>
      <w:r>
        <w:t>.</w:t>
      </w:r>
    </w:p>
    <w:p w14:paraId="286B1952" w14:textId="77777777" w:rsidR="00912AA3" w:rsidRDefault="00912AA3" w:rsidP="00912AA3">
      <w:pPr>
        <w:pStyle w:val="LabStepScreenshotLevel2"/>
      </w:pPr>
      <w:r>
        <w:drawing>
          <wp:inline distT="0" distB="0" distL="0" distR="0" wp14:anchorId="4660586A" wp14:editId="792CBC70">
            <wp:extent cx="3868295" cy="1003110"/>
            <wp:effectExtent l="19050" t="19050" r="18415" b="26035"/>
            <wp:docPr id="6800" name="Picture 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0">
                      <a:extLst>
                        <a:ext uri="{28A0092B-C50C-407E-A947-70E740481C1C}">
                          <a14:useLocalDpi xmlns:a14="http://schemas.microsoft.com/office/drawing/2010/main" val="0"/>
                        </a:ext>
                      </a:extLst>
                    </a:blip>
                    <a:srcRect b="25801"/>
                    <a:stretch/>
                  </pic:blipFill>
                  <pic:spPr bwMode="auto">
                    <a:xfrm>
                      <a:off x="0" y="0"/>
                      <a:ext cx="3883889" cy="10071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B7254C" w14:textId="77777777" w:rsidR="00912AA3" w:rsidRDefault="00912AA3" w:rsidP="00912AA3">
      <w:pPr>
        <w:pStyle w:val="LabStepNumbered"/>
      </w:pPr>
      <w:r>
        <w:t>Configure required permissions for the Azure AD application.</w:t>
      </w:r>
    </w:p>
    <w:p w14:paraId="201EAB87" w14:textId="77777777" w:rsidR="00912AA3" w:rsidRDefault="00912AA3" w:rsidP="00912AA3">
      <w:pPr>
        <w:pStyle w:val="LabStepNumberedLevel2"/>
      </w:pPr>
      <w:r>
        <w:lastRenderedPageBreak/>
        <w:t xml:space="preserve">Click the </w:t>
      </w:r>
      <w:r>
        <w:rPr>
          <w:b/>
        </w:rPr>
        <w:t>API permissions</w:t>
      </w:r>
      <w:r>
        <w:t xml:space="preserve"> link on the left.</w:t>
      </w:r>
    </w:p>
    <w:p w14:paraId="53A7287E" w14:textId="77777777" w:rsidR="00912AA3" w:rsidRDefault="00912AA3" w:rsidP="00912AA3">
      <w:pPr>
        <w:pStyle w:val="LabStepNumberedLevel2"/>
      </w:pPr>
      <w:r>
        <w:t xml:space="preserve">Click the </w:t>
      </w:r>
      <w:r>
        <w:rPr>
          <w:b/>
        </w:rPr>
        <w:t>Add a permission</w:t>
      </w:r>
      <w:r>
        <w:t xml:space="preserve"> button in the </w:t>
      </w:r>
      <w:r w:rsidRPr="00DC0D41">
        <w:rPr>
          <w:b/>
        </w:rPr>
        <w:t>API permissions</w:t>
      </w:r>
      <w:r>
        <w:t xml:space="preserve"> section.</w:t>
      </w:r>
    </w:p>
    <w:p w14:paraId="4EC94A6E" w14:textId="77777777" w:rsidR="00912AA3" w:rsidRDefault="00912AA3" w:rsidP="00912AA3">
      <w:pPr>
        <w:pStyle w:val="LabStepScreenshotLevel2"/>
      </w:pPr>
      <w:r>
        <w:drawing>
          <wp:inline distT="0" distB="0" distL="0" distR="0" wp14:anchorId="4445FE09" wp14:editId="4C2F8818">
            <wp:extent cx="4871921" cy="1794680"/>
            <wp:effectExtent l="19050" t="19050" r="24130" b="15240"/>
            <wp:docPr id="6801" name="Picture 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37499" cy="1818837"/>
                    </a:xfrm>
                    <a:prstGeom prst="rect">
                      <a:avLst/>
                    </a:prstGeom>
                    <a:noFill/>
                    <a:ln>
                      <a:solidFill>
                        <a:schemeClr val="tx1">
                          <a:lumMod val="50000"/>
                          <a:lumOff val="50000"/>
                        </a:schemeClr>
                      </a:solidFill>
                    </a:ln>
                  </pic:spPr>
                </pic:pic>
              </a:graphicData>
            </a:graphic>
          </wp:inline>
        </w:drawing>
      </w:r>
    </w:p>
    <w:p w14:paraId="1B3943F1" w14:textId="77777777" w:rsidR="00912AA3" w:rsidRDefault="00912AA3" w:rsidP="00912AA3">
      <w:pPr>
        <w:pStyle w:val="LabStepNumberedLevel2"/>
      </w:pPr>
      <w:r>
        <w:t xml:space="preserve">On the </w:t>
      </w:r>
      <w:r>
        <w:rPr>
          <w:b/>
        </w:rPr>
        <w:t xml:space="preserve">Microsoft </w:t>
      </w:r>
      <w:r w:rsidRPr="001C20D7">
        <w:rPr>
          <w:b/>
        </w:rPr>
        <w:t>API</w:t>
      </w:r>
      <w:r>
        <w:rPr>
          <w:b/>
        </w:rPr>
        <w:t>s</w:t>
      </w:r>
      <w:r>
        <w:t xml:space="preserve"> tab, click </w:t>
      </w:r>
      <w:r w:rsidRPr="001C20D7">
        <w:rPr>
          <w:b/>
        </w:rPr>
        <w:t>Power BI Service</w:t>
      </w:r>
      <w:r>
        <w:t>.</w:t>
      </w:r>
    </w:p>
    <w:p w14:paraId="7EF03031" w14:textId="77777777" w:rsidR="00912AA3" w:rsidRDefault="00912AA3" w:rsidP="00912AA3">
      <w:pPr>
        <w:pStyle w:val="LabStepScreenshotLevel2"/>
      </w:pPr>
      <w:r>
        <w:drawing>
          <wp:inline distT="0" distB="0" distL="0" distR="0" wp14:anchorId="5684DEFA" wp14:editId="426B09FE">
            <wp:extent cx="3333704" cy="2545307"/>
            <wp:effectExtent l="19050" t="19050" r="19685" b="26670"/>
            <wp:docPr id="6803" name="Picture 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53172" cy="2560171"/>
                    </a:xfrm>
                    <a:prstGeom prst="rect">
                      <a:avLst/>
                    </a:prstGeom>
                    <a:noFill/>
                    <a:ln>
                      <a:solidFill>
                        <a:schemeClr val="tx1">
                          <a:lumMod val="50000"/>
                          <a:lumOff val="50000"/>
                        </a:schemeClr>
                      </a:solidFill>
                    </a:ln>
                  </pic:spPr>
                </pic:pic>
              </a:graphicData>
            </a:graphic>
          </wp:inline>
        </w:drawing>
      </w:r>
    </w:p>
    <w:p w14:paraId="5F75B81E" w14:textId="77777777" w:rsidR="00912AA3" w:rsidRDefault="00912AA3" w:rsidP="00912AA3">
      <w:pPr>
        <w:pStyle w:val="LabStepNumberedLevel2"/>
      </w:pPr>
      <w:r>
        <w:t xml:space="preserve">Click </w:t>
      </w:r>
      <w:r w:rsidRPr="00E42BEE">
        <w:rPr>
          <w:b/>
        </w:rPr>
        <w:t>Delegated Permissions</w:t>
      </w:r>
      <w:r>
        <w:t>.</w:t>
      </w:r>
    </w:p>
    <w:p w14:paraId="42253B87" w14:textId="77777777" w:rsidR="00912AA3" w:rsidRDefault="00912AA3" w:rsidP="00912AA3">
      <w:pPr>
        <w:pStyle w:val="LabStepScreenshotLevel2"/>
      </w:pPr>
      <w:r>
        <w:drawing>
          <wp:inline distT="0" distB="0" distL="0" distR="0" wp14:anchorId="1F6B21B4" wp14:editId="6BF8B45B">
            <wp:extent cx="4442460" cy="1283377"/>
            <wp:effectExtent l="19050" t="19050" r="15240" b="12065"/>
            <wp:docPr id="6804" name="Picture 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51201" cy="1285902"/>
                    </a:xfrm>
                    <a:prstGeom prst="rect">
                      <a:avLst/>
                    </a:prstGeom>
                    <a:noFill/>
                    <a:ln>
                      <a:solidFill>
                        <a:schemeClr val="tx1">
                          <a:lumMod val="50000"/>
                          <a:lumOff val="50000"/>
                        </a:schemeClr>
                      </a:solidFill>
                    </a:ln>
                  </pic:spPr>
                </pic:pic>
              </a:graphicData>
            </a:graphic>
          </wp:inline>
        </w:drawing>
      </w:r>
    </w:p>
    <w:p w14:paraId="296981B6" w14:textId="77777777" w:rsidR="00912AA3" w:rsidRDefault="00912AA3" w:rsidP="00912AA3">
      <w:pPr>
        <w:pStyle w:val="LabStepNumberedLevel2"/>
      </w:pPr>
      <w:r>
        <w:t xml:space="preserve">In the </w:t>
      </w:r>
      <w:r w:rsidRPr="008B7725">
        <w:rPr>
          <w:b/>
        </w:rPr>
        <w:t>PERMISSION</w:t>
      </w:r>
      <w:r>
        <w:t xml:space="preserve"> section, expand </w:t>
      </w:r>
      <w:r w:rsidRPr="008B7725">
        <w:rPr>
          <w:b/>
        </w:rPr>
        <w:t xml:space="preserve">Dataset </w:t>
      </w:r>
      <w:r>
        <w:t xml:space="preserve">and select the </w:t>
      </w:r>
      <w:proofErr w:type="spellStart"/>
      <w:proofErr w:type="gramStart"/>
      <w:r w:rsidRPr="008B7725">
        <w:rPr>
          <w:b/>
        </w:rPr>
        <w:t>Dataset.ReadWrite.All</w:t>
      </w:r>
      <w:proofErr w:type="spellEnd"/>
      <w:proofErr w:type="gramEnd"/>
      <w:r>
        <w:t xml:space="preserve"> permission.</w:t>
      </w:r>
    </w:p>
    <w:p w14:paraId="4FA1EA86" w14:textId="77777777" w:rsidR="00912AA3" w:rsidRDefault="00912AA3" w:rsidP="00912AA3">
      <w:pPr>
        <w:pStyle w:val="LabStepScreenshotLevel2"/>
      </w:pPr>
      <w:r>
        <w:lastRenderedPageBreak/>
        <w:drawing>
          <wp:inline distT="0" distB="0" distL="0" distR="0" wp14:anchorId="3F2BE937" wp14:editId="129EBB06">
            <wp:extent cx="1895004" cy="849085"/>
            <wp:effectExtent l="19050" t="19050" r="10160" b="27305"/>
            <wp:docPr id="6805" name="Picture 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05292" cy="898501"/>
                    </a:xfrm>
                    <a:prstGeom prst="rect">
                      <a:avLst/>
                    </a:prstGeom>
                    <a:noFill/>
                    <a:ln>
                      <a:solidFill>
                        <a:schemeClr val="tx1">
                          <a:lumMod val="50000"/>
                          <a:lumOff val="50000"/>
                        </a:schemeClr>
                      </a:solidFill>
                    </a:ln>
                  </pic:spPr>
                </pic:pic>
              </a:graphicData>
            </a:graphic>
          </wp:inline>
        </w:drawing>
      </w:r>
    </w:p>
    <w:p w14:paraId="11AEF47E" w14:textId="77777777" w:rsidR="00912AA3" w:rsidRDefault="00912AA3" w:rsidP="00912AA3">
      <w:pPr>
        <w:pStyle w:val="LabStepNumberedLevel2"/>
      </w:pPr>
      <w:r>
        <w:t xml:space="preserve">Expand </w:t>
      </w:r>
      <w:r>
        <w:rPr>
          <w:b/>
        </w:rPr>
        <w:t xml:space="preserve">Group </w:t>
      </w:r>
      <w:r>
        <w:t xml:space="preserve">and select the </w:t>
      </w:r>
      <w:proofErr w:type="spellStart"/>
      <w:proofErr w:type="gramStart"/>
      <w:r>
        <w:rPr>
          <w:b/>
        </w:rPr>
        <w:t>Group</w:t>
      </w:r>
      <w:r w:rsidRPr="00E42BEE">
        <w:rPr>
          <w:b/>
        </w:rPr>
        <w:t>.</w:t>
      </w:r>
      <w:r>
        <w:rPr>
          <w:b/>
        </w:rPr>
        <w:t>Read.</w:t>
      </w:r>
      <w:r w:rsidRPr="00E42BEE">
        <w:rPr>
          <w:b/>
        </w:rPr>
        <w:t>All</w:t>
      </w:r>
      <w:proofErr w:type="spellEnd"/>
      <w:proofErr w:type="gramEnd"/>
      <w:r>
        <w:t xml:space="preserve"> permission.</w:t>
      </w:r>
    </w:p>
    <w:p w14:paraId="7FE64921" w14:textId="77777777" w:rsidR="00912AA3" w:rsidRDefault="00912AA3" w:rsidP="00912AA3">
      <w:pPr>
        <w:pStyle w:val="LabStepScreenshotLevel2"/>
      </w:pPr>
      <w:r>
        <w:drawing>
          <wp:inline distT="0" distB="0" distL="0" distR="0" wp14:anchorId="6E799910" wp14:editId="49F1EA61">
            <wp:extent cx="1867988" cy="780039"/>
            <wp:effectExtent l="19050" t="19050" r="18415" b="20320"/>
            <wp:docPr id="6806" name="Picture 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22310"/>
                    <a:stretch/>
                  </pic:blipFill>
                  <pic:spPr bwMode="auto">
                    <a:xfrm>
                      <a:off x="0" y="0"/>
                      <a:ext cx="1962928" cy="81968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08281" w14:textId="77777777" w:rsidR="00912AA3" w:rsidRDefault="00912AA3" w:rsidP="00912AA3">
      <w:pPr>
        <w:pStyle w:val="LabStepNumberedLevel2"/>
      </w:pPr>
      <w:r>
        <w:t xml:space="preserve">At this point, you should see that the Power BI Service permissions have been added to the </w:t>
      </w:r>
      <w:r w:rsidRPr="00D8601B">
        <w:rPr>
          <w:b/>
        </w:rPr>
        <w:t>Required permissions</w:t>
      </w:r>
      <w:r>
        <w:t xml:space="preserve"> list.</w:t>
      </w:r>
    </w:p>
    <w:p w14:paraId="02EB7119" w14:textId="77777777" w:rsidR="00912AA3" w:rsidRDefault="00912AA3" w:rsidP="00912AA3">
      <w:pPr>
        <w:pStyle w:val="LabStepScreenshotLevel2"/>
      </w:pPr>
      <w:r>
        <w:drawing>
          <wp:inline distT="0" distB="0" distL="0" distR="0" wp14:anchorId="60B976E9" wp14:editId="4613A328">
            <wp:extent cx="3846610" cy="1251307"/>
            <wp:effectExtent l="19050" t="19050" r="20955" b="25400"/>
            <wp:docPr id="6807" name="Picture 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61068" cy="1256010"/>
                    </a:xfrm>
                    <a:prstGeom prst="rect">
                      <a:avLst/>
                    </a:prstGeom>
                    <a:noFill/>
                    <a:ln>
                      <a:solidFill>
                        <a:schemeClr val="tx1">
                          <a:lumMod val="50000"/>
                          <a:lumOff val="50000"/>
                        </a:schemeClr>
                      </a:solidFill>
                    </a:ln>
                  </pic:spPr>
                </pic:pic>
              </a:graphicData>
            </a:graphic>
          </wp:inline>
        </w:drawing>
      </w:r>
    </w:p>
    <w:p w14:paraId="1D5E8495" w14:textId="77777777" w:rsidR="00912AA3" w:rsidRDefault="00912AA3" w:rsidP="00912AA3">
      <w:pPr>
        <w:pStyle w:val="LabStepNumbered"/>
      </w:pPr>
      <w:r>
        <w:t>Create the application secret for the Azure AD application.</w:t>
      </w:r>
    </w:p>
    <w:p w14:paraId="4E10F9F5" w14:textId="77777777" w:rsidR="00912AA3" w:rsidRDefault="00912AA3" w:rsidP="00912AA3">
      <w:pPr>
        <w:pStyle w:val="LabStepNumberedLevel2"/>
      </w:pPr>
      <w:r>
        <w:t xml:space="preserve">Click </w:t>
      </w:r>
      <w:r w:rsidRPr="00BA14CF">
        <w:rPr>
          <w:b/>
        </w:rPr>
        <w:t>Certificates and secrets</w:t>
      </w:r>
      <w:r>
        <w:t xml:space="preserve"> in the left navigation and then click </w:t>
      </w:r>
      <w:r w:rsidRPr="00BA14CF">
        <w:rPr>
          <w:b/>
        </w:rPr>
        <w:t>New client secret</w:t>
      </w:r>
      <w:r>
        <w:t>.</w:t>
      </w:r>
    </w:p>
    <w:p w14:paraId="7C5214D3" w14:textId="77777777" w:rsidR="00912AA3" w:rsidRDefault="00912AA3" w:rsidP="00912AA3">
      <w:pPr>
        <w:pStyle w:val="LabStepScreenshotLevel2"/>
      </w:pPr>
      <w:r>
        <w:drawing>
          <wp:inline distT="0" distB="0" distL="0" distR="0" wp14:anchorId="7A671F8D" wp14:editId="6132653F">
            <wp:extent cx="4346812" cy="1710380"/>
            <wp:effectExtent l="19050" t="19050" r="15875" b="23495"/>
            <wp:docPr id="6808" name="Picture 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355190" cy="1713677"/>
                    </a:xfrm>
                    <a:prstGeom prst="rect">
                      <a:avLst/>
                    </a:prstGeom>
                    <a:noFill/>
                    <a:ln>
                      <a:solidFill>
                        <a:schemeClr val="tx1">
                          <a:lumMod val="50000"/>
                          <a:lumOff val="50000"/>
                        </a:schemeClr>
                      </a:solidFill>
                    </a:ln>
                  </pic:spPr>
                </pic:pic>
              </a:graphicData>
            </a:graphic>
          </wp:inline>
        </w:drawing>
      </w:r>
    </w:p>
    <w:p w14:paraId="73F5E746" w14:textId="77777777" w:rsidR="00912AA3" w:rsidRDefault="00912AA3" w:rsidP="00912AA3">
      <w:pPr>
        <w:pStyle w:val="LabStepNumberedLevel2"/>
      </w:pPr>
      <w:r>
        <w:t xml:space="preserve">Add a </w:t>
      </w:r>
      <w:r w:rsidRPr="00BA14CF">
        <w:rPr>
          <w:b/>
        </w:rPr>
        <w:t>Description</w:t>
      </w:r>
      <w:r>
        <w:t xml:space="preserve"> of </w:t>
      </w:r>
      <w:r w:rsidRPr="00BA14CF">
        <w:rPr>
          <w:b/>
        </w:rPr>
        <w:t>Key1</w:t>
      </w:r>
      <w:r>
        <w:t xml:space="preserve"> and then click </w:t>
      </w:r>
      <w:r w:rsidRPr="00BA14CF">
        <w:rPr>
          <w:b/>
        </w:rPr>
        <w:t>Add</w:t>
      </w:r>
      <w:r>
        <w:t>.</w:t>
      </w:r>
    </w:p>
    <w:p w14:paraId="3BB655C0" w14:textId="77777777" w:rsidR="00912AA3" w:rsidRDefault="00912AA3" w:rsidP="00912AA3">
      <w:pPr>
        <w:pStyle w:val="LabStepScreenshotLevel2"/>
      </w:pPr>
      <w:r>
        <w:drawing>
          <wp:inline distT="0" distB="0" distL="0" distR="0" wp14:anchorId="656319FF" wp14:editId="25E92BFF">
            <wp:extent cx="2838027" cy="1450642"/>
            <wp:effectExtent l="19050" t="19050" r="19685" b="16510"/>
            <wp:docPr id="6809" name="Picture 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55723" cy="1459687"/>
                    </a:xfrm>
                    <a:prstGeom prst="rect">
                      <a:avLst/>
                    </a:prstGeom>
                    <a:noFill/>
                    <a:ln>
                      <a:solidFill>
                        <a:schemeClr val="tx1">
                          <a:lumMod val="50000"/>
                          <a:lumOff val="50000"/>
                        </a:schemeClr>
                      </a:solidFill>
                    </a:ln>
                  </pic:spPr>
                </pic:pic>
              </a:graphicData>
            </a:graphic>
          </wp:inline>
        </w:drawing>
      </w:r>
    </w:p>
    <w:p w14:paraId="5D048130" w14:textId="77777777" w:rsidR="00912AA3" w:rsidRDefault="00912AA3" w:rsidP="00912AA3">
      <w:pPr>
        <w:pStyle w:val="LabStepNumberedLevel2"/>
      </w:pPr>
      <w:r>
        <w:lastRenderedPageBreak/>
        <w:t>Once the new secret has been created, copy its value to the Windows clipboard.</w:t>
      </w:r>
    </w:p>
    <w:p w14:paraId="10DCF17F" w14:textId="77777777" w:rsidR="00912AA3" w:rsidRDefault="00912AA3" w:rsidP="00912AA3">
      <w:pPr>
        <w:pStyle w:val="LabStepScreenshotLevel2"/>
      </w:pPr>
      <w:r>
        <w:drawing>
          <wp:inline distT="0" distB="0" distL="0" distR="0" wp14:anchorId="7D499FBD" wp14:editId="0C820827">
            <wp:extent cx="5036024" cy="1102330"/>
            <wp:effectExtent l="19050" t="19050" r="12700" b="22225"/>
            <wp:docPr id="6810" name="Picture 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8262" cy="1105009"/>
                    </a:xfrm>
                    <a:prstGeom prst="rect">
                      <a:avLst/>
                    </a:prstGeom>
                    <a:noFill/>
                    <a:ln>
                      <a:solidFill>
                        <a:schemeClr val="tx1">
                          <a:lumMod val="50000"/>
                          <a:lumOff val="50000"/>
                        </a:schemeClr>
                      </a:solidFill>
                    </a:ln>
                  </pic:spPr>
                </pic:pic>
              </a:graphicData>
            </a:graphic>
          </wp:inline>
        </w:drawing>
      </w:r>
    </w:p>
    <w:p w14:paraId="07294D90" w14:textId="77777777" w:rsidR="00912AA3" w:rsidRDefault="00912AA3" w:rsidP="00912AA3">
      <w:pPr>
        <w:pStyle w:val="LabStepNumberedLevel2"/>
      </w:pPr>
      <w:r>
        <w:t>Copy the secret into the same text file that contains the Application ID.</w:t>
      </w:r>
    </w:p>
    <w:p w14:paraId="5691382C" w14:textId="77777777" w:rsidR="00912AA3" w:rsidRDefault="00912AA3" w:rsidP="00912AA3">
      <w:pPr>
        <w:pStyle w:val="LabStepScreenshotLevel2"/>
      </w:pPr>
      <w:r>
        <w:drawing>
          <wp:inline distT="0" distB="0" distL="0" distR="0" wp14:anchorId="737F889F" wp14:editId="7EA92E66">
            <wp:extent cx="3704462" cy="1539029"/>
            <wp:effectExtent l="19050" t="19050" r="10795" b="23495"/>
            <wp:docPr id="6811" name="Picture 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0">
                      <a:extLst>
                        <a:ext uri="{28A0092B-C50C-407E-A947-70E740481C1C}">
                          <a14:useLocalDpi xmlns:a14="http://schemas.microsoft.com/office/drawing/2010/main" val="0"/>
                        </a:ext>
                      </a:extLst>
                    </a:blip>
                    <a:srcRect t="36570"/>
                    <a:stretch/>
                  </pic:blipFill>
                  <pic:spPr bwMode="auto">
                    <a:xfrm>
                      <a:off x="0" y="0"/>
                      <a:ext cx="3715139" cy="154346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24C5EE" w14:textId="77777777" w:rsidR="00912AA3" w:rsidRDefault="00912AA3" w:rsidP="00912AA3">
      <w:pPr>
        <w:pStyle w:val="LabStepNumbered"/>
      </w:pPr>
      <w:r>
        <w:t>Create the custom connector in PowerApps.</w:t>
      </w:r>
    </w:p>
    <w:p w14:paraId="49C9FC0D" w14:textId="77777777" w:rsidR="00912AA3" w:rsidRDefault="00912AA3" w:rsidP="00912AA3">
      <w:pPr>
        <w:pStyle w:val="LabStepNumberedLevel2"/>
      </w:pPr>
      <w:r>
        <w:t xml:space="preserve">Locate the file in the ZIP archive download named </w:t>
      </w:r>
      <w:r w:rsidRPr="00AC46FB">
        <w:rPr>
          <w:b/>
        </w:rPr>
        <w:t>Power-BI-Datasets-</w:t>
      </w:r>
      <w:proofErr w:type="spellStart"/>
      <w:proofErr w:type="gramStart"/>
      <w:r w:rsidRPr="00AC46FB">
        <w:rPr>
          <w:b/>
        </w:rPr>
        <w:t>API.swagger.json</w:t>
      </w:r>
      <w:proofErr w:type="spellEnd"/>
      <w:proofErr w:type="gramEnd"/>
      <w:r>
        <w:t>.</w:t>
      </w:r>
    </w:p>
    <w:p w14:paraId="64D7483A" w14:textId="77777777" w:rsidR="00912AA3" w:rsidRDefault="00912AA3" w:rsidP="00912AA3">
      <w:pPr>
        <w:pStyle w:val="LabStepNumberedLevel2"/>
      </w:pPr>
      <w:r>
        <w:t xml:space="preserve">Navigate to the PowerApps Maker portal at </w:t>
      </w:r>
      <w:hyperlink r:id="rId181" w:history="1">
        <w:r w:rsidRPr="002E62A7">
          <w:rPr>
            <w:rStyle w:val="Hyperlink"/>
          </w:rPr>
          <w:t>https://make.powerapps.com/home</w:t>
        </w:r>
      </w:hyperlink>
      <w:r>
        <w:t>.</w:t>
      </w:r>
    </w:p>
    <w:p w14:paraId="31FABA2E" w14:textId="77777777" w:rsidR="00912AA3" w:rsidRDefault="00912AA3" w:rsidP="00912AA3">
      <w:pPr>
        <w:pStyle w:val="LabStepNumberedLevel2"/>
      </w:pPr>
      <w:r>
        <w:t xml:space="preserve">Navigate to the </w:t>
      </w:r>
      <w:r w:rsidRPr="003434BD">
        <w:rPr>
          <w:b/>
        </w:rPr>
        <w:t>Data &gt; Custom Connectors</w:t>
      </w:r>
      <w:r>
        <w:t xml:space="preserve"> link.</w:t>
      </w:r>
    </w:p>
    <w:p w14:paraId="7AC539C5" w14:textId="77777777" w:rsidR="00912AA3" w:rsidRDefault="00912AA3" w:rsidP="00912AA3">
      <w:pPr>
        <w:pStyle w:val="LabStepScreenshotLevel2"/>
      </w:pPr>
      <w:r>
        <w:drawing>
          <wp:inline distT="0" distB="0" distL="0" distR="0" wp14:anchorId="3B65FBF6" wp14:editId="527FDE6A">
            <wp:extent cx="5026435" cy="1916853"/>
            <wp:effectExtent l="19050" t="19050" r="22225" b="26670"/>
            <wp:docPr id="6812" name="Picture 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56233" cy="1928217"/>
                    </a:xfrm>
                    <a:prstGeom prst="rect">
                      <a:avLst/>
                    </a:prstGeom>
                    <a:noFill/>
                    <a:ln>
                      <a:solidFill>
                        <a:schemeClr val="tx1">
                          <a:lumMod val="50000"/>
                          <a:lumOff val="50000"/>
                        </a:schemeClr>
                      </a:solidFill>
                    </a:ln>
                  </pic:spPr>
                </pic:pic>
              </a:graphicData>
            </a:graphic>
          </wp:inline>
        </w:drawing>
      </w:r>
    </w:p>
    <w:p w14:paraId="7B462A35" w14:textId="77777777" w:rsidR="00912AA3" w:rsidRDefault="00912AA3" w:rsidP="00912AA3">
      <w:pPr>
        <w:pStyle w:val="LabStepNumberedLevel2"/>
      </w:pPr>
      <w:r>
        <w:t xml:space="preserve">Click </w:t>
      </w:r>
      <w:r w:rsidRPr="00BA14CF">
        <w:rPr>
          <w:b/>
        </w:rPr>
        <w:t>New custom connector</w:t>
      </w:r>
      <w:r>
        <w:t>.</w:t>
      </w:r>
    </w:p>
    <w:p w14:paraId="4DCE25F8" w14:textId="77777777" w:rsidR="00912AA3" w:rsidRDefault="00912AA3" w:rsidP="00912AA3">
      <w:pPr>
        <w:pStyle w:val="LabStepScreenshotLevel2"/>
      </w:pPr>
      <w:r>
        <w:drawing>
          <wp:inline distT="0" distB="0" distL="0" distR="0" wp14:anchorId="0E845E61" wp14:editId="072568DD">
            <wp:extent cx="4913194" cy="1144137"/>
            <wp:effectExtent l="19050" t="19050" r="20955" b="18415"/>
            <wp:docPr id="6813" name="Picture 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24474" cy="1146764"/>
                    </a:xfrm>
                    <a:prstGeom prst="rect">
                      <a:avLst/>
                    </a:prstGeom>
                    <a:noFill/>
                    <a:ln>
                      <a:solidFill>
                        <a:schemeClr val="tx1">
                          <a:lumMod val="50000"/>
                          <a:lumOff val="50000"/>
                        </a:schemeClr>
                      </a:solidFill>
                    </a:ln>
                  </pic:spPr>
                </pic:pic>
              </a:graphicData>
            </a:graphic>
          </wp:inline>
        </w:drawing>
      </w:r>
    </w:p>
    <w:p w14:paraId="78937887" w14:textId="77777777" w:rsidR="00912AA3" w:rsidRDefault="00912AA3" w:rsidP="00912AA3">
      <w:pPr>
        <w:pStyle w:val="LabStepNumberedLevel2"/>
      </w:pPr>
      <w:r>
        <w:t xml:space="preserve">From the dropdown menu, click </w:t>
      </w:r>
      <w:r w:rsidRPr="00BA14CF">
        <w:rPr>
          <w:b/>
        </w:rPr>
        <w:t xml:space="preserve">Import an </w:t>
      </w:r>
      <w:proofErr w:type="spellStart"/>
      <w:r w:rsidRPr="00BA14CF">
        <w:rPr>
          <w:b/>
        </w:rPr>
        <w:t>OpenAPI</w:t>
      </w:r>
      <w:proofErr w:type="spellEnd"/>
      <w:r w:rsidRPr="00BA14CF">
        <w:rPr>
          <w:b/>
        </w:rPr>
        <w:t xml:space="preserve"> file</w:t>
      </w:r>
      <w:r>
        <w:t>.</w:t>
      </w:r>
    </w:p>
    <w:p w14:paraId="4C83C04A" w14:textId="77777777" w:rsidR="00912AA3" w:rsidRDefault="00912AA3" w:rsidP="00912AA3">
      <w:pPr>
        <w:pStyle w:val="LabStepScreenshotLevel2"/>
      </w:pPr>
      <w:r>
        <w:lastRenderedPageBreak/>
        <w:drawing>
          <wp:inline distT="0" distB="0" distL="0" distR="0" wp14:anchorId="41348D8C" wp14:editId="18271498">
            <wp:extent cx="2237400" cy="1415626"/>
            <wp:effectExtent l="19050" t="19050" r="10795" b="13335"/>
            <wp:docPr id="6814" name="Picture 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55698" cy="1427204"/>
                    </a:xfrm>
                    <a:prstGeom prst="rect">
                      <a:avLst/>
                    </a:prstGeom>
                    <a:noFill/>
                    <a:ln>
                      <a:solidFill>
                        <a:schemeClr val="tx1">
                          <a:lumMod val="50000"/>
                          <a:lumOff val="50000"/>
                        </a:schemeClr>
                      </a:solidFill>
                    </a:ln>
                  </pic:spPr>
                </pic:pic>
              </a:graphicData>
            </a:graphic>
          </wp:inline>
        </w:drawing>
      </w:r>
    </w:p>
    <w:p w14:paraId="7574AA6D" w14:textId="77777777" w:rsidR="00912AA3" w:rsidRDefault="00912AA3" w:rsidP="00912AA3">
      <w:pPr>
        <w:pStyle w:val="LabStepNumberedLevel2"/>
      </w:pPr>
      <w:r>
        <w:t xml:space="preserve">Type in a </w:t>
      </w:r>
      <w:r w:rsidRPr="00BA14CF">
        <w:rPr>
          <w:b/>
        </w:rPr>
        <w:t>Connector name</w:t>
      </w:r>
      <w:r>
        <w:t xml:space="preserve"> of </w:t>
      </w:r>
      <w:proofErr w:type="spellStart"/>
      <w:r w:rsidRPr="004C6934">
        <w:rPr>
          <w:b/>
        </w:rPr>
        <w:t>PowerBiDatasetsAPI</w:t>
      </w:r>
      <w:proofErr w:type="spellEnd"/>
      <w:r>
        <w:t xml:space="preserve"> and then click </w:t>
      </w:r>
      <w:r w:rsidRPr="00BA14CF">
        <w:rPr>
          <w:b/>
        </w:rPr>
        <w:t>Import</w:t>
      </w:r>
      <w:r>
        <w:t>.</w:t>
      </w:r>
    </w:p>
    <w:p w14:paraId="17BB05BF" w14:textId="77777777" w:rsidR="00912AA3" w:rsidRDefault="00912AA3" w:rsidP="00912AA3">
      <w:pPr>
        <w:pStyle w:val="LabStepScreenshotLevel2"/>
      </w:pPr>
      <w:r>
        <w:drawing>
          <wp:inline distT="0" distB="0" distL="0" distR="0" wp14:anchorId="2E4DD1CD" wp14:editId="7A76835B">
            <wp:extent cx="3288850" cy="2113280"/>
            <wp:effectExtent l="19050" t="19050" r="26035" b="20320"/>
            <wp:docPr id="6815" name="Picture 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05511" cy="2123986"/>
                    </a:xfrm>
                    <a:prstGeom prst="rect">
                      <a:avLst/>
                    </a:prstGeom>
                    <a:noFill/>
                    <a:ln>
                      <a:solidFill>
                        <a:schemeClr val="tx1">
                          <a:lumMod val="50000"/>
                          <a:lumOff val="50000"/>
                        </a:schemeClr>
                      </a:solidFill>
                    </a:ln>
                  </pic:spPr>
                </pic:pic>
              </a:graphicData>
            </a:graphic>
          </wp:inline>
        </w:drawing>
      </w:r>
    </w:p>
    <w:p w14:paraId="7CD82475" w14:textId="77777777" w:rsidR="00912AA3" w:rsidRDefault="00912AA3" w:rsidP="00912AA3">
      <w:pPr>
        <w:pStyle w:val="LabStepNumberedLevel2"/>
      </w:pPr>
      <w:r>
        <w:t xml:space="preserve">Select the file from the ZIP archive download named </w:t>
      </w:r>
      <w:r w:rsidRPr="00BA14CF">
        <w:rPr>
          <w:b/>
        </w:rPr>
        <w:t>Power-BI-Datasets-</w:t>
      </w:r>
      <w:proofErr w:type="spellStart"/>
      <w:proofErr w:type="gramStart"/>
      <w:r w:rsidRPr="00BA14CF">
        <w:rPr>
          <w:b/>
        </w:rPr>
        <w:t>API.swagger.json</w:t>
      </w:r>
      <w:proofErr w:type="spellEnd"/>
      <w:proofErr w:type="gramEnd"/>
      <w:r>
        <w:t xml:space="preserve"> and click </w:t>
      </w:r>
      <w:r w:rsidRPr="00BA14CF">
        <w:rPr>
          <w:b/>
        </w:rPr>
        <w:t>Open</w:t>
      </w:r>
      <w:r>
        <w:t>.</w:t>
      </w:r>
    </w:p>
    <w:p w14:paraId="0AFBA5ED" w14:textId="77777777" w:rsidR="00912AA3" w:rsidRDefault="00912AA3" w:rsidP="00912AA3">
      <w:pPr>
        <w:pStyle w:val="LabStepScreenshotLevel2"/>
      </w:pPr>
      <w:r>
        <w:drawing>
          <wp:inline distT="0" distB="0" distL="0" distR="0" wp14:anchorId="2F9A2AC1" wp14:editId="4866E8C8">
            <wp:extent cx="4730461" cy="1882986"/>
            <wp:effectExtent l="19050" t="19050" r="13335" b="22225"/>
            <wp:docPr id="6816" name="Picture 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47096" cy="1889607"/>
                    </a:xfrm>
                    <a:prstGeom prst="rect">
                      <a:avLst/>
                    </a:prstGeom>
                    <a:ln>
                      <a:solidFill>
                        <a:schemeClr val="tx1">
                          <a:lumMod val="50000"/>
                          <a:lumOff val="50000"/>
                        </a:schemeClr>
                      </a:solidFill>
                    </a:ln>
                  </pic:spPr>
                </pic:pic>
              </a:graphicData>
            </a:graphic>
          </wp:inline>
        </w:drawing>
      </w:r>
    </w:p>
    <w:p w14:paraId="73192DAA" w14:textId="77777777" w:rsidR="00912AA3" w:rsidRDefault="00912AA3" w:rsidP="00912AA3">
      <w:pPr>
        <w:pStyle w:val="LabStepNumberedLevel2"/>
      </w:pPr>
      <w:r>
        <w:t xml:space="preserve">Click the </w:t>
      </w:r>
      <w:r w:rsidRPr="00BA14CF">
        <w:rPr>
          <w:b/>
        </w:rPr>
        <w:t>Continue</w:t>
      </w:r>
      <w:r>
        <w:t xml:space="preserve"> button to create the new custom connector.</w:t>
      </w:r>
    </w:p>
    <w:p w14:paraId="27F9D848" w14:textId="77777777" w:rsidR="00912AA3" w:rsidRDefault="00912AA3" w:rsidP="00912AA3">
      <w:pPr>
        <w:pStyle w:val="LabStepScreenshotLevel2"/>
      </w:pPr>
      <w:r>
        <w:lastRenderedPageBreak/>
        <w:drawing>
          <wp:inline distT="0" distB="0" distL="0" distR="0" wp14:anchorId="2EFD231D" wp14:editId="4038DCF0">
            <wp:extent cx="2101755" cy="1407248"/>
            <wp:effectExtent l="19050" t="19050" r="13335" b="21590"/>
            <wp:docPr id="6817" name="Picture 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09277" cy="1412284"/>
                    </a:xfrm>
                    <a:prstGeom prst="rect">
                      <a:avLst/>
                    </a:prstGeom>
                    <a:noFill/>
                    <a:ln>
                      <a:solidFill>
                        <a:schemeClr val="tx1">
                          <a:lumMod val="50000"/>
                          <a:lumOff val="50000"/>
                        </a:schemeClr>
                      </a:solidFill>
                    </a:ln>
                  </pic:spPr>
                </pic:pic>
              </a:graphicData>
            </a:graphic>
          </wp:inline>
        </w:drawing>
      </w:r>
    </w:p>
    <w:p w14:paraId="36EB1002" w14:textId="77777777" w:rsidR="00912AA3" w:rsidRDefault="00912AA3" w:rsidP="00912AA3">
      <w:pPr>
        <w:pStyle w:val="LabStepNumberedLevel2"/>
      </w:pPr>
      <w:r>
        <w:t xml:space="preserve">You should now see the </w:t>
      </w:r>
      <w:r w:rsidRPr="00BA14CF">
        <w:rPr>
          <w:b/>
        </w:rPr>
        <w:t>General</w:t>
      </w:r>
      <w:r>
        <w:t xml:space="preserve"> tab for the new custom connector.</w:t>
      </w:r>
    </w:p>
    <w:p w14:paraId="72D1EBFF" w14:textId="77777777" w:rsidR="00912AA3" w:rsidRDefault="00912AA3" w:rsidP="00912AA3">
      <w:pPr>
        <w:pStyle w:val="LabStepScreenshotLevel2"/>
      </w:pPr>
      <w:r>
        <w:drawing>
          <wp:inline distT="0" distB="0" distL="0" distR="0" wp14:anchorId="6080AF03" wp14:editId="43C6FF66">
            <wp:extent cx="4152053" cy="1720280"/>
            <wp:effectExtent l="19050" t="19050" r="20320" b="13335"/>
            <wp:docPr id="6818" name="Picture 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69231" cy="1727397"/>
                    </a:xfrm>
                    <a:prstGeom prst="rect">
                      <a:avLst/>
                    </a:prstGeom>
                    <a:noFill/>
                    <a:ln>
                      <a:solidFill>
                        <a:schemeClr val="tx1">
                          <a:lumMod val="50000"/>
                          <a:lumOff val="50000"/>
                        </a:schemeClr>
                      </a:solidFill>
                    </a:ln>
                  </pic:spPr>
                </pic:pic>
              </a:graphicData>
            </a:graphic>
          </wp:inline>
        </w:drawing>
      </w:r>
    </w:p>
    <w:p w14:paraId="7A579C94" w14:textId="77777777" w:rsidR="00912AA3" w:rsidRDefault="00912AA3" w:rsidP="00912AA3">
      <w:pPr>
        <w:pStyle w:val="LabStepNumberedLevel2"/>
      </w:pPr>
      <w:r>
        <w:t>Click the Upload button to upload a custom icon.</w:t>
      </w:r>
    </w:p>
    <w:p w14:paraId="0E1EDF37" w14:textId="77777777" w:rsidR="00912AA3" w:rsidRDefault="00912AA3" w:rsidP="00912AA3">
      <w:pPr>
        <w:pStyle w:val="LabStepScreenshotLevel2"/>
      </w:pPr>
      <w:r>
        <w:drawing>
          <wp:inline distT="0" distB="0" distL="0" distR="0" wp14:anchorId="4440C8D1" wp14:editId="0464CED3">
            <wp:extent cx="5479627" cy="1838131"/>
            <wp:effectExtent l="19050" t="19050" r="26035" b="10160"/>
            <wp:docPr id="6819" name="Picture 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97097" cy="1843991"/>
                    </a:xfrm>
                    <a:prstGeom prst="rect">
                      <a:avLst/>
                    </a:prstGeom>
                    <a:noFill/>
                    <a:ln>
                      <a:solidFill>
                        <a:schemeClr val="tx1">
                          <a:lumMod val="50000"/>
                          <a:lumOff val="50000"/>
                        </a:schemeClr>
                      </a:solidFill>
                    </a:ln>
                  </pic:spPr>
                </pic:pic>
              </a:graphicData>
            </a:graphic>
          </wp:inline>
        </w:drawing>
      </w:r>
    </w:p>
    <w:p w14:paraId="516607C9" w14:textId="77777777" w:rsidR="00912AA3" w:rsidRDefault="00912AA3" w:rsidP="00912AA3">
      <w:pPr>
        <w:pStyle w:val="LabStepNumberedLevel2"/>
      </w:pPr>
      <w:r>
        <w:t xml:space="preserve">Select the file from the ZIP archive download named </w:t>
      </w:r>
      <w:r>
        <w:rPr>
          <w:b/>
        </w:rPr>
        <w:t>AppIcon.png</w:t>
      </w:r>
      <w:r>
        <w:t xml:space="preserve"> and click </w:t>
      </w:r>
      <w:r w:rsidRPr="00BA14CF">
        <w:rPr>
          <w:b/>
        </w:rPr>
        <w:t>Open</w:t>
      </w:r>
      <w:r>
        <w:t>.</w:t>
      </w:r>
    </w:p>
    <w:p w14:paraId="52459CCF" w14:textId="77777777" w:rsidR="00912AA3" w:rsidRDefault="00912AA3" w:rsidP="00912AA3">
      <w:pPr>
        <w:pStyle w:val="LabStepScreenshotLevel2"/>
      </w:pPr>
      <w:r>
        <w:drawing>
          <wp:inline distT="0" distB="0" distL="0" distR="0" wp14:anchorId="2A5F206A" wp14:editId="1E6B38FC">
            <wp:extent cx="4117885" cy="1639147"/>
            <wp:effectExtent l="19050" t="19050" r="16510" b="18415"/>
            <wp:docPr id="6820" name="Picture 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43393" cy="1649300"/>
                    </a:xfrm>
                    <a:prstGeom prst="rect">
                      <a:avLst/>
                    </a:prstGeom>
                    <a:ln>
                      <a:solidFill>
                        <a:schemeClr val="tx1">
                          <a:lumMod val="50000"/>
                          <a:lumOff val="50000"/>
                        </a:schemeClr>
                      </a:solidFill>
                    </a:ln>
                  </pic:spPr>
                </pic:pic>
              </a:graphicData>
            </a:graphic>
          </wp:inline>
        </w:drawing>
      </w:r>
    </w:p>
    <w:p w14:paraId="539D9587" w14:textId="77777777" w:rsidR="00912AA3" w:rsidRDefault="00912AA3" w:rsidP="00912AA3">
      <w:pPr>
        <w:pStyle w:val="LabStepNumberedLevel2"/>
      </w:pPr>
      <w:r>
        <w:lastRenderedPageBreak/>
        <w:t>You should now see the custom icon.</w:t>
      </w:r>
    </w:p>
    <w:p w14:paraId="5F7E3E33" w14:textId="77777777" w:rsidR="00912AA3" w:rsidRDefault="00912AA3" w:rsidP="00912AA3">
      <w:pPr>
        <w:pStyle w:val="LabStepScreenshotLevel2"/>
      </w:pPr>
      <w:r>
        <w:drawing>
          <wp:inline distT="0" distB="0" distL="0" distR="0" wp14:anchorId="1275D10C" wp14:editId="4CE1875C">
            <wp:extent cx="4009813" cy="1381634"/>
            <wp:effectExtent l="19050" t="19050" r="10160" b="28575"/>
            <wp:docPr id="6823" name="Picture 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19570" cy="1384996"/>
                    </a:xfrm>
                    <a:prstGeom prst="rect">
                      <a:avLst/>
                    </a:prstGeom>
                    <a:noFill/>
                    <a:ln>
                      <a:solidFill>
                        <a:schemeClr val="tx1">
                          <a:lumMod val="50000"/>
                          <a:lumOff val="50000"/>
                        </a:schemeClr>
                      </a:solidFill>
                    </a:ln>
                  </pic:spPr>
                </pic:pic>
              </a:graphicData>
            </a:graphic>
          </wp:inline>
        </w:drawing>
      </w:r>
    </w:p>
    <w:p w14:paraId="0925026C" w14:textId="77777777" w:rsidR="00912AA3" w:rsidRDefault="00912AA3" w:rsidP="00912AA3">
      <w:pPr>
        <w:pStyle w:val="LabStepNumbered"/>
      </w:pPr>
      <w:r>
        <w:t>Configure security settings for the new custom connector.</w:t>
      </w:r>
    </w:p>
    <w:p w14:paraId="6BDA9F2E" w14:textId="77777777" w:rsidR="00912AA3" w:rsidRDefault="00912AA3" w:rsidP="00912AA3">
      <w:pPr>
        <w:pStyle w:val="LabStepNumberedLevel2"/>
      </w:pPr>
      <w:r>
        <w:t xml:space="preserve">Click the </w:t>
      </w:r>
      <w:r w:rsidRPr="00BA14CF">
        <w:rPr>
          <w:b/>
        </w:rPr>
        <w:t>Security</w:t>
      </w:r>
      <w:r>
        <w:t xml:space="preserve"> to navigate to the Security tab</w:t>
      </w:r>
    </w:p>
    <w:p w14:paraId="3D199F86" w14:textId="77777777" w:rsidR="00912AA3" w:rsidRDefault="00912AA3" w:rsidP="00912AA3">
      <w:pPr>
        <w:pStyle w:val="LabStepScreenshotLevel2"/>
      </w:pPr>
      <w:r>
        <w:drawing>
          <wp:inline distT="0" distB="0" distL="0" distR="0" wp14:anchorId="0312B1A3" wp14:editId="7F356C30">
            <wp:extent cx="5499671" cy="1246294"/>
            <wp:effectExtent l="19050" t="19050" r="25400" b="11430"/>
            <wp:docPr id="6824" name="Picture 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36504"/>
                    <a:stretch/>
                  </pic:blipFill>
                  <pic:spPr bwMode="auto">
                    <a:xfrm>
                      <a:off x="0" y="0"/>
                      <a:ext cx="5515323" cy="124984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099C3E" w14:textId="77777777" w:rsidR="00912AA3" w:rsidRDefault="00912AA3" w:rsidP="00912AA3">
      <w:pPr>
        <w:pStyle w:val="LabStepNumberedLevel2"/>
      </w:pPr>
      <w:r>
        <w:t xml:space="preserve">On the </w:t>
      </w:r>
      <w:r w:rsidRPr="000F5683">
        <w:rPr>
          <w:b/>
        </w:rPr>
        <w:t>Security</w:t>
      </w:r>
      <w:r>
        <w:t xml:space="preserve"> tab, notice that he </w:t>
      </w:r>
      <w:r w:rsidRPr="000F5683">
        <w:rPr>
          <w:b/>
        </w:rPr>
        <w:t>Client Id</w:t>
      </w:r>
      <w:r>
        <w:t xml:space="preserve"> value and the </w:t>
      </w:r>
      <w:r w:rsidRPr="000F5683">
        <w:rPr>
          <w:b/>
        </w:rPr>
        <w:t>Client secret</w:t>
      </w:r>
      <w:r>
        <w:t xml:space="preserve"> value need to be filled in.</w:t>
      </w:r>
    </w:p>
    <w:p w14:paraId="5ABBB1B7" w14:textId="77777777" w:rsidR="00912AA3" w:rsidRDefault="00912AA3" w:rsidP="00912AA3">
      <w:pPr>
        <w:pStyle w:val="LabStepScreenshotLevel2"/>
      </w:pPr>
      <w:r>
        <w:drawing>
          <wp:inline distT="0" distB="0" distL="0" distR="0" wp14:anchorId="3F847390" wp14:editId="57522B1C">
            <wp:extent cx="4776716" cy="2335283"/>
            <wp:effectExtent l="19050" t="19050" r="24130" b="27305"/>
            <wp:docPr id="6825" name="Picture 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785208" cy="2339435"/>
                    </a:xfrm>
                    <a:prstGeom prst="rect">
                      <a:avLst/>
                    </a:prstGeom>
                    <a:noFill/>
                    <a:ln>
                      <a:solidFill>
                        <a:schemeClr val="tx1">
                          <a:lumMod val="50000"/>
                          <a:lumOff val="50000"/>
                        </a:schemeClr>
                      </a:solidFill>
                    </a:ln>
                  </pic:spPr>
                </pic:pic>
              </a:graphicData>
            </a:graphic>
          </wp:inline>
        </w:drawing>
      </w:r>
    </w:p>
    <w:p w14:paraId="6D9DA659" w14:textId="77777777" w:rsidR="00912AA3" w:rsidRDefault="00912AA3" w:rsidP="00912AA3">
      <w:pPr>
        <w:pStyle w:val="LabStepNumberedLevel2"/>
      </w:pPr>
      <w:r>
        <w:t xml:space="preserve">Fill in the </w:t>
      </w:r>
      <w:r w:rsidRPr="000F5683">
        <w:rPr>
          <w:b/>
        </w:rPr>
        <w:t>Client Id</w:t>
      </w:r>
      <w:r>
        <w:t xml:space="preserve"> and the </w:t>
      </w:r>
      <w:r w:rsidRPr="000F5683">
        <w:rPr>
          <w:b/>
        </w:rPr>
        <w:t>Client secret</w:t>
      </w:r>
      <w:r>
        <w:t xml:space="preserve"> values with the </w:t>
      </w:r>
      <w:r w:rsidRPr="000F5683">
        <w:rPr>
          <w:b/>
        </w:rPr>
        <w:t>Application ID</w:t>
      </w:r>
      <w:r>
        <w:t xml:space="preserve"> and the </w:t>
      </w:r>
      <w:r w:rsidRPr="000F5683">
        <w:rPr>
          <w:b/>
        </w:rPr>
        <w:t>Application Secret</w:t>
      </w:r>
      <w:r>
        <w:t xml:space="preserve"> values from Notepad.</w:t>
      </w:r>
    </w:p>
    <w:p w14:paraId="5403A19C" w14:textId="77777777" w:rsidR="00912AA3" w:rsidRDefault="00912AA3" w:rsidP="00912AA3">
      <w:pPr>
        <w:pStyle w:val="LabStepScreenshotLevel2"/>
      </w:pPr>
      <w:r>
        <w:lastRenderedPageBreak/>
        <w:drawing>
          <wp:inline distT="0" distB="0" distL="0" distR="0" wp14:anchorId="064CBC2C" wp14:editId="48DBA625">
            <wp:extent cx="5336930" cy="1392072"/>
            <wp:effectExtent l="19050" t="19050" r="16510" b="17780"/>
            <wp:docPr id="6826" name="Picture 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64536" cy="1399273"/>
                    </a:xfrm>
                    <a:prstGeom prst="rect">
                      <a:avLst/>
                    </a:prstGeom>
                    <a:noFill/>
                    <a:ln>
                      <a:solidFill>
                        <a:schemeClr val="tx1">
                          <a:lumMod val="50000"/>
                          <a:lumOff val="50000"/>
                        </a:schemeClr>
                      </a:solidFill>
                    </a:ln>
                  </pic:spPr>
                </pic:pic>
              </a:graphicData>
            </a:graphic>
          </wp:inline>
        </w:drawing>
      </w:r>
    </w:p>
    <w:p w14:paraId="2A5BD27D" w14:textId="77777777" w:rsidR="00912AA3" w:rsidRDefault="00912AA3" w:rsidP="00912AA3">
      <w:pPr>
        <w:pStyle w:val="LabStepNumberedLevel2"/>
      </w:pPr>
      <w:r>
        <w:t xml:space="preserve">Enter a value for the </w:t>
      </w:r>
      <w:r w:rsidRPr="000F5683">
        <w:rPr>
          <w:b/>
        </w:rPr>
        <w:t>Resource URL</w:t>
      </w:r>
      <w:r>
        <w:t xml:space="preserve"> of </w:t>
      </w:r>
      <w:r w:rsidRPr="000F5683">
        <w:rPr>
          <w:b/>
        </w:rPr>
        <w:t>https://analysis.windows.net/powerbi/api</w:t>
      </w:r>
      <w:r>
        <w:t>.</w:t>
      </w:r>
    </w:p>
    <w:p w14:paraId="1FA6BFB5" w14:textId="77777777" w:rsidR="00912AA3" w:rsidRDefault="00912AA3" w:rsidP="00912AA3">
      <w:pPr>
        <w:pStyle w:val="LabStepScreenshotLevel2"/>
      </w:pPr>
      <w:r>
        <w:drawing>
          <wp:inline distT="0" distB="0" distL="0" distR="0" wp14:anchorId="2D81C231" wp14:editId="6603A917">
            <wp:extent cx="3125337" cy="1758363"/>
            <wp:effectExtent l="19050" t="19050" r="18415" b="13335"/>
            <wp:docPr id="6827" name="Picture 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135938" cy="1764327"/>
                    </a:xfrm>
                    <a:prstGeom prst="rect">
                      <a:avLst/>
                    </a:prstGeom>
                    <a:noFill/>
                    <a:ln>
                      <a:solidFill>
                        <a:schemeClr val="tx1">
                          <a:lumMod val="50000"/>
                          <a:lumOff val="50000"/>
                        </a:schemeClr>
                      </a:solidFill>
                    </a:ln>
                  </pic:spPr>
                </pic:pic>
              </a:graphicData>
            </a:graphic>
          </wp:inline>
        </w:drawing>
      </w:r>
    </w:p>
    <w:p w14:paraId="5B15425E" w14:textId="77777777" w:rsidR="00912AA3" w:rsidRDefault="00912AA3" w:rsidP="00912AA3">
      <w:pPr>
        <w:pStyle w:val="LabExerciseCallout"/>
      </w:pPr>
      <w:r>
        <w:t xml:space="preserve">You can leave all the other textboxes in their default </w:t>
      </w:r>
      <w:proofErr w:type="spellStart"/>
      <w:r>
        <w:t>vaues</w:t>
      </w:r>
      <w:proofErr w:type="spellEnd"/>
      <w:r>
        <w:t>.</w:t>
      </w:r>
    </w:p>
    <w:p w14:paraId="599FF227" w14:textId="77777777" w:rsidR="00912AA3" w:rsidRDefault="00912AA3" w:rsidP="00912AA3">
      <w:pPr>
        <w:pStyle w:val="LabStepNumberedLevel2"/>
      </w:pPr>
      <w:r>
        <w:t xml:space="preserve">Click </w:t>
      </w:r>
      <w:r w:rsidRPr="000F5683">
        <w:rPr>
          <w:b/>
        </w:rPr>
        <w:t>Create connector</w:t>
      </w:r>
      <w:r>
        <w:t>.</w:t>
      </w:r>
    </w:p>
    <w:p w14:paraId="6819B27C" w14:textId="77777777" w:rsidR="00912AA3" w:rsidRDefault="00912AA3" w:rsidP="00912AA3">
      <w:pPr>
        <w:pStyle w:val="LabStepScreenshotLevel2"/>
      </w:pPr>
      <w:r>
        <w:drawing>
          <wp:inline distT="0" distB="0" distL="0" distR="0" wp14:anchorId="357AC8A6" wp14:editId="4270545B">
            <wp:extent cx="4926842" cy="985368"/>
            <wp:effectExtent l="19050" t="19050" r="26670" b="24765"/>
            <wp:docPr id="6831" name="Picture 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45826" cy="989165"/>
                    </a:xfrm>
                    <a:prstGeom prst="rect">
                      <a:avLst/>
                    </a:prstGeom>
                    <a:noFill/>
                    <a:ln>
                      <a:solidFill>
                        <a:schemeClr val="tx1">
                          <a:lumMod val="50000"/>
                          <a:lumOff val="50000"/>
                        </a:schemeClr>
                      </a:solidFill>
                    </a:ln>
                  </pic:spPr>
                </pic:pic>
              </a:graphicData>
            </a:graphic>
          </wp:inline>
        </w:drawing>
      </w:r>
    </w:p>
    <w:p w14:paraId="3CE1239A" w14:textId="77777777" w:rsidR="00912AA3" w:rsidRDefault="00912AA3" w:rsidP="00912AA3">
      <w:pPr>
        <w:pStyle w:val="LabStepNumberedLevel2"/>
      </w:pPr>
      <w:r>
        <w:t xml:space="preserve">Once the connector has been created, copy the Redirect URL from the bottom of the </w:t>
      </w:r>
      <w:r w:rsidRPr="000F5683">
        <w:rPr>
          <w:b/>
        </w:rPr>
        <w:t>Security</w:t>
      </w:r>
      <w:r>
        <w:t xml:space="preserve"> tab.</w:t>
      </w:r>
    </w:p>
    <w:p w14:paraId="241F9BA5" w14:textId="77777777" w:rsidR="00912AA3" w:rsidRDefault="00912AA3" w:rsidP="00912AA3">
      <w:pPr>
        <w:pStyle w:val="LabStepScreenshotLevel2"/>
      </w:pPr>
      <w:r>
        <w:drawing>
          <wp:inline distT="0" distB="0" distL="0" distR="0" wp14:anchorId="6A610EE8" wp14:editId="2885D10B">
            <wp:extent cx="4988257" cy="1750861"/>
            <wp:effectExtent l="19050" t="19050" r="22225" b="20955"/>
            <wp:docPr id="6835" name="Picture 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01956" cy="1755669"/>
                    </a:xfrm>
                    <a:prstGeom prst="rect">
                      <a:avLst/>
                    </a:prstGeom>
                    <a:noFill/>
                    <a:ln>
                      <a:solidFill>
                        <a:schemeClr val="tx1">
                          <a:lumMod val="50000"/>
                          <a:lumOff val="50000"/>
                        </a:schemeClr>
                      </a:solidFill>
                    </a:ln>
                  </pic:spPr>
                </pic:pic>
              </a:graphicData>
            </a:graphic>
          </wp:inline>
        </w:drawing>
      </w:r>
    </w:p>
    <w:p w14:paraId="6BA2D477" w14:textId="77777777" w:rsidR="00912AA3" w:rsidRDefault="00912AA3" w:rsidP="00912AA3">
      <w:pPr>
        <w:pStyle w:val="LabExerciseCallout"/>
      </w:pPr>
      <w:r>
        <w:t xml:space="preserve">As a final step, you must take the Redirect URL value and REDIRECT URI vale </w:t>
      </w:r>
      <w:proofErr w:type="spellStart"/>
      <w:r>
        <w:t>fo</w:t>
      </w:r>
      <w:proofErr w:type="spellEnd"/>
      <w:r>
        <w:t xml:space="preserve"> the Azure AD application.</w:t>
      </w:r>
    </w:p>
    <w:p w14:paraId="60BDDD07" w14:textId="77777777" w:rsidR="00912AA3" w:rsidRDefault="00912AA3" w:rsidP="00912AA3">
      <w:pPr>
        <w:pStyle w:val="LabStepNumberedLevel2"/>
      </w:pPr>
      <w:r>
        <w:t xml:space="preserve">Return to the Azure portal and </w:t>
      </w:r>
      <w:r w:rsidRPr="000F5683">
        <w:rPr>
          <w:b/>
        </w:rPr>
        <w:t>Authentication</w:t>
      </w:r>
      <w:r>
        <w:t xml:space="preserve"> view for the Azure AD application named </w:t>
      </w:r>
      <w:r w:rsidRPr="000F5683">
        <w:rPr>
          <w:b/>
        </w:rPr>
        <w:t>Custom Connector for Power BI</w:t>
      </w:r>
      <w:r>
        <w:t>.</w:t>
      </w:r>
    </w:p>
    <w:p w14:paraId="6ED542DC" w14:textId="77777777" w:rsidR="00912AA3" w:rsidRDefault="00912AA3" w:rsidP="00912AA3">
      <w:pPr>
        <w:pStyle w:val="LabStepNumberedLevel2"/>
      </w:pPr>
      <w:r>
        <w:lastRenderedPageBreak/>
        <w:t xml:space="preserve">Locate the </w:t>
      </w:r>
      <w:r w:rsidRPr="005A3672">
        <w:rPr>
          <w:b/>
        </w:rPr>
        <w:t>REDIRECT URI</w:t>
      </w:r>
      <w:r>
        <w:t xml:space="preserve"> textbox and add your cursor inside.</w:t>
      </w:r>
    </w:p>
    <w:p w14:paraId="0672F2A7" w14:textId="77777777" w:rsidR="00912AA3" w:rsidRDefault="00912AA3" w:rsidP="00912AA3">
      <w:pPr>
        <w:pStyle w:val="LabStepScreenshotLevel2"/>
      </w:pPr>
      <w:r>
        <w:drawing>
          <wp:inline distT="0" distB="0" distL="0" distR="0" wp14:anchorId="30B16904" wp14:editId="21168603">
            <wp:extent cx="5616168" cy="1341120"/>
            <wp:effectExtent l="19050" t="19050" r="22860" b="11430"/>
            <wp:docPr id="6839" name="Picture 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47300" cy="1348554"/>
                    </a:xfrm>
                    <a:prstGeom prst="rect">
                      <a:avLst/>
                    </a:prstGeom>
                    <a:noFill/>
                    <a:ln>
                      <a:solidFill>
                        <a:schemeClr val="tx1">
                          <a:lumMod val="50000"/>
                          <a:lumOff val="50000"/>
                        </a:schemeClr>
                      </a:solidFill>
                    </a:ln>
                  </pic:spPr>
                </pic:pic>
              </a:graphicData>
            </a:graphic>
          </wp:inline>
        </w:drawing>
      </w:r>
    </w:p>
    <w:p w14:paraId="02D3A68C" w14:textId="77777777" w:rsidR="00912AA3" w:rsidRDefault="00912AA3" w:rsidP="00912AA3">
      <w:pPr>
        <w:pStyle w:val="LabStepNumberedLevel2"/>
      </w:pPr>
      <w:r>
        <w:t xml:space="preserve">Paste in the Redirect URL you coped from the PowerApps custom connector and then click </w:t>
      </w:r>
      <w:r w:rsidRPr="005A3672">
        <w:rPr>
          <w:b/>
        </w:rPr>
        <w:t>Save</w:t>
      </w:r>
      <w:r>
        <w:t>.</w:t>
      </w:r>
    </w:p>
    <w:p w14:paraId="0CA8ECFA" w14:textId="77777777" w:rsidR="00912AA3" w:rsidRDefault="00912AA3" w:rsidP="00912AA3">
      <w:pPr>
        <w:pStyle w:val="LabStepScreenshotLevel2"/>
      </w:pPr>
      <w:r>
        <w:drawing>
          <wp:inline distT="0" distB="0" distL="0" distR="0" wp14:anchorId="781FE678" wp14:editId="7AD9916F">
            <wp:extent cx="5237408" cy="1402080"/>
            <wp:effectExtent l="19050" t="19050" r="20955" b="26670"/>
            <wp:docPr id="6842" name="Picture 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69954" cy="1410793"/>
                    </a:xfrm>
                    <a:prstGeom prst="rect">
                      <a:avLst/>
                    </a:prstGeom>
                    <a:noFill/>
                    <a:ln>
                      <a:solidFill>
                        <a:schemeClr val="tx1">
                          <a:lumMod val="50000"/>
                          <a:lumOff val="50000"/>
                        </a:schemeClr>
                      </a:solidFill>
                    </a:ln>
                  </pic:spPr>
                </pic:pic>
              </a:graphicData>
            </a:graphic>
          </wp:inline>
        </w:drawing>
      </w:r>
    </w:p>
    <w:p w14:paraId="4797FB6E" w14:textId="77777777" w:rsidR="00912AA3" w:rsidRDefault="00912AA3" w:rsidP="00912AA3">
      <w:pPr>
        <w:pStyle w:val="LabStepNumbered"/>
      </w:pPr>
      <w:r>
        <w:t>Create a new connection for the new custom connector.</w:t>
      </w:r>
    </w:p>
    <w:p w14:paraId="2C9575CE" w14:textId="77777777" w:rsidR="00912AA3" w:rsidRDefault="00912AA3" w:rsidP="00912AA3">
      <w:pPr>
        <w:pStyle w:val="LabStepNumberedLevel2"/>
      </w:pPr>
      <w:r>
        <w:t xml:space="preserve">Move back to the browser tab with the custom connector and navigate to the </w:t>
      </w:r>
      <w:r w:rsidRPr="005A3672">
        <w:rPr>
          <w:b/>
        </w:rPr>
        <w:t>Test</w:t>
      </w:r>
      <w:r>
        <w:t xml:space="preserve"> tab.</w:t>
      </w:r>
    </w:p>
    <w:p w14:paraId="7CD53BFF" w14:textId="77777777" w:rsidR="00912AA3" w:rsidRDefault="00912AA3" w:rsidP="00912AA3">
      <w:pPr>
        <w:pStyle w:val="LabStepNumberedLevel2"/>
      </w:pPr>
      <w:r>
        <w:t xml:space="preserve">Click the </w:t>
      </w:r>
      <w:r w:rsidRPr="005A3672">
        <w:rPr>
          <w:b/>
        </w:rPr>
        <w:t>New connection</w:t>
      </w:r>
      <w:r>
        <w:t xml:space="preserve"> link.</w:t>
      </w:r>
    </w:p>
    <w:p w14:paraId="1B6B8F83" w14:textId="77777777" w:rsidR="00912AA3" w:rsidRDefault="00912AA3" w:rsidP="00912AA3">
      <w:pPr>
        <w:pStyle w:val="LabStepScreenshotLevel2"/>
      </w:pPr>
      <w:r>
        <w:drawing>
          <wp:inline distT="0" distB="0" distL="0" distR="0" wp14:anchorId="07AD5BAB" wp14:editId="20A26AD7">
            <wp:extent cx="4930987" cy="1447872"/>
            <wp:effectExtent l="19050" t="19050" r="22225" b="19050"/>
            <wp:docPr id="6843" name="Picture 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986352" cy="1464129"/>
                    </a:xfrm>
                    <a:prstGeom prst="rect">
                      <a:avLst/>
                    </a:prstGeom>
                    <a:noFill/>
                    <a:ln>
                      <a:solidFill>
                        <a:schemeClr val="tx1">
                          <a:lumMod val="50000"/>
                          <a:lumOff val="50000"/>
                        </a:schemeClr>
                      </a:solidFill>
                    </a:ln>
                  </pic:spPr>
                </pic:pic>
              </a:graphicData>
            </a:graphic>
          </wp:inline>
        </w:drawing>
      </w:r>
    </w:p>
    <w:p w14:paraId="086D6165" w14:textId="77777777" w:rsidR="00912AA3" w:rsidRDefault="00912AA3" w:rsidP="00912AA3">
      <w:pPr>
        <w:pStyle w:val="LabStepNumberedLevel2"/>
      </w:pPr>
      <w:r>
        <w:t xml:space="preserve">Click </w:t>
      </w:r>
      <w:r w:rsidRPr="005A3672">
        <w:rPr>
          <w:b/>
        </w:rPr>
        <w:t>Create</w:t>
      </w:r>
      <w:r>
        <w:t xml:space="preserve"> to create the new connection.</w:t>
      </w:r>
    </w:p>
    <w:p w14:paraId="673E1A22" w14:textId="77777777" w:rsidR="00912AA3" w:rsidRDefault="00912AA3" w:rsidP="00912AA3">
      <w:pPr>
        <w:pStyle w:val="LabStepScreenshotLevel2"/>
      </w:pPr>
      <w:r>
        <w:drawing>
          <wp:inline distT="0" distB="0" distL="0" distR="0" wp14:anchorId="11E98B08" wp14:editId="47876BFA">
            <wp:extent cx="3778743" cy="1460310"/>
            <wp:effectExtent l="19050" t="19050" r="12700" b="26035"/>
            <wp:docPr id="6844" name="Picture 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18807" cy="1475793"/>
                    </a:xfrm>
                    <a:prstGeom prst="rect">
                      <a:avLst/>
                    </a:prstGeom>
                    <a:noFill/>
                    <a:ln>
                      <a:solidFill>
                        <a:schemeClr val="tx1">
                          <a:lumMod val="50000"/>
                          <a:lumOff val="50000"/>
                        </a:schemeClr>
                      </a:solidFill>
                    </a:ln>
                  </pic:spPr>
                </pic:pic>
              </a:graphicData>
            </a:graphic>
          </wp:inline>
        </w:drawing>
      </w:r>
    </w:p>
    <w:p w14:paraId="547D7E44" w14:textId="77777777" w:rsidR="00912AA3" w:rsidRDefault="00912AA3" w:rsidP="00912AA3">
      <w:pPr>
        <w:pStyle w:val="LabStepNumberedLevel2"/>
      </w:pPr>
      <w:r>
        <w:t>When prompted, log in with the same account you have been using.</w:t>
      </w:r>
    </w:p>
    <w:p w14:paraId="6D61D077" w14:textId="77777777" w:rsidR="00912AA3" w:rsidRDefault="00912AA3" w:rsidP="00912AA3">
      <w:pPr>
        <w:pStyle w:val="LabStepScreenshotLevel2"/>
      </w:pPr>
      <w:r>
        <w:lastRenderedPageBreak/>
        <w:drawing>
          <wp:inline distT="0" distB="0" distL="0" distR="0" wp14:anchorId="314626E5" wp14:editId="6B4EE732">
            <wp:extent cx="3923556" cy="1862667"/>
            <wp:effectExtent l="19050" t="19050" r="20320" b="23495"/>
            <wp:docPr id="6845" name="Picture 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40283" cy="1870608"/>
                    </a:xfrm>
                    <a:prstGeom prst="rect">
                      <a:avLst/>
                    </a:prstGeom>
                    <a:noFill/>
                    <a:ln>
                      <a:solidFill>
                        <a:schemeClr val="tx1">
                          <a:lumMod val="50000"/>
                          <a:lumOff val="50000"/>
                        </a:schemeClr>
                      </a:solidFill>
                    </a:ln>
                  </pic:spPr>
                </pic:pic>
              </a:graphicData>
            </a:graphic>
          </wp:inline>
        </w:drawing>
      </w:r>
    </w:p>
    <w:p w14:paraId="5C87564C" w14:textId="77777777" w:rsidR="00912AA3" w:rsidRDefault="00912AA3" w:rsidP="00912AA3">
      <w:pPr>
        <w:pStyle w:val="LabStepNumberedLevel2"/>
      </w:pPr>
      <w:r>
        <w:t xml:space="preserve">When prompted to consent to </w:t>
      </w:r>
      <w:r w:rsidRPr="005A3672">
        <w:rPr>
          <w:b/>
        </w:rPr>
        <w:t>Permissions requested</w:t>
      </w:r>
      <w:r>
        <w:t xml:space="preserve">, click </w:t>
      </w:r>
      <w:r w:rsidRPr="005A3672">
        <w:rPr>
          <w:b/>
        </w:rPr>
        <w:t>Accept</w:t>
      </w:r>
      <w:r>
        <w:t>.</w:t>
      </w:r>
    </w:p>
    <w:p w14:paraId="4F067F32" w14:textId="77777777" w:rsidR="00912AA3" w:rsidRDefault="00912AA3" w:rsidP="00912AA3">
      <w:pPr>
        <w:pStyle w:val="LabStepScreenshotLevel2"/>
      </w:pPr>
      <w:r>
        <w:drawing>
          <wp:inline distT="0" distB="0" distL="0" distR="0" wp14:anchorId="4D08585B" wp14:editId="54328A2D">
            <wp:extent cx="2115403" cy="2213657"/>
            <wp:effectExtent l="19050" t="19050" r="18415" b="15240"/>
            <wp:docPr id="6846" name="Picture 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33911" cy="2233025"/>
                    </a:xfrm>
                    <a:prstGeom prst="rect">
                      <a:avLst/>
                    </a:prstGeom>
                    <a:noFill/>
                    <a:ln>
                      <a:solidFill>
                        <a:schemeClr val="tx1">
                          <a:lumMod val="50000"/>
                          <a:lumOff val="50000"/>
                        </a:schemeClr>
                      </a:solidFill>
                    </a:ln>
                  </pic:spPr>
                </pic:pic>
              </a:graphicData>
            </a:graphic>
          </wp:inline>
        </w:drawing>
      </w:r>
    </w:p>
    <w:p w14:paraId="474A75FC" w14:textId="77777777" w:rsidR="00912AA3" w:rsidRDefault="00912AA3" w:rsidP="00912AA3">
      <w:pPr>
        <w:pStyle w:val="LabStepNumberedLevel2"/>
      </w:pPr>
      <w:r>
        <w:t>You should see that the new connection has been created.</w:t>
      </w:r>
    </w:p>
    <w:p w14:paraId="0E9D0FB4" w14:textId="77777777" w:rsidR="00912AA3" w:rsidRDefault="00912AA3" w:rsidP="00912AA3">
      <w:pPr>
        <w:pStyle w:val="LabStepScreenshotLevel2"/>
      </w:pPr>
      <w:r>
        <w:drawing>
          <wp:inline distT="0" distB="0" distL="0" distR="0" wp14:anchorId="31EBC880" wp14:editId="3D779C69">
            <wp:extent cx="3289110" cy="2159027"/>
            <wp:effectExtent l="19050" t="19050" r="26035" b="12700"/>
            <wp:docPr id="6847" name="Picture 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11459" cy="2173697"/>
                    </a:xfrm>
                    <a:prstGeom prst="rect">
                      <a:avLst/>
                    </a:prstGeom>
                    <a:noFill/>
                    <a:ln>
                      <a:solidFill>
                        <a:schemeClr val="tx1">
                          <a:lumMod val="50000"/>
                          <a:lumOff val="50000"/>
                        </a:schemeClr>
                      </a:solidFill>
                    </a:ln>
                  </pic:spPr>
                </pic:pic>
              </a:graphicData>
            </a:graphic>
          </wp:inline>
        </w:drawing>
      </w:r>
    </w:p>
    <w:p w14:paraId="3A7026FC" w14:textId="77777777" w:rsidR="00912AA3" w:rsidRDefault="00912AA3" w:rsidP="00912AA3">
      <w:pPr>
        <w:pStyle w:val="LabStepNumbered"/>
      </w:pPr>
      <w:r>
        <w:t>Import a canvas app to use the custom connector.</w:t>
      </w:r>
    </w:p>
    <w:p w14:paraId="7B946D08" w14:textId="77777777" w:rsidR="00912AA3" w:rsidRDefault="00912AA3" w:rsidP="00912AA3">
      <w:pPr>
        <w:pStyle w:val="LabStepNumberedLevel2"/>
      </w:pPr>
      <w:r>
        <w:t>Navigate to the Apps view of the PowerApps Maker portal.</w:t>
      </w:r>
    </w:p>
    <w:p w14:paraId="0827C3CC" w14:textId="77777777" w:rsidR="00912AA3" w:rsidRDefault="00912AA3" w:rsidP="00912AA3">
      <w:pPr>
        <w:pStyle w:val="LabStepNumberedLevel2"/>
      </w:pPr>
      <w:r>
        <w:t xml:space="preserve">Click </w:t>
      </w:r>
      <w:r w:rsidRPr="005A3672">
        <w:rPr>
          <w:b/>
        </w:rPr>
        <w:t>Import package</w:t>
      </w:r>
      <w:r>
        <w:t>.</w:t>
      </w:r>
    </w:p>
    <w:p w14:paraId="788F0E32" w14:textId="77777777" w:rsidR="00912AA3" w:rsidRDefault="00912AA3" w:rsidP="00912AA3">
      <w:pPr>
        <w:pStyle w:val="LabStepScreenshotLevel2"/>
      </w:pPr>
      <w:r>
        <w:lastRenderedPageBreak/>
        <w:drawing>
          <wp:inline distT="0" distB="0" distL="0" distR="0" wp14:anchorId="30B82DAE" wp14:editId="24BD3545">
            <wp:extent cx="4210334" cy="1035705"/>
            <wp:effectExtent l="19050" t="19050" r="19050" b="12065"/>
            <wp:docPr id="6848" name="Picture 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227930" cy="1040034"/>
                    </a:xfrm>
                    <a:prstGeom prst="rect">
                      <a:avLst/>
                    </a:prstGeom>
                    <a:noFill/>
                    <a:ln>
                      <a:solidFill>
                        <a:schemeClr val="tx1">
                          <a:lumMod val="50000"/>
                          <a:lumOff val="50000"/>
                        </a:schemeClr>
                      </a:solidFill>
                    </a:ln>
                  </pic:spPr>
                </pic:pic>
              </a:graphicData>
            </a:graphic>
          </wp:inline>
        </w:drawing>
      </w:r>
    </w:p>
    <w:p w14:paraId="232090FF" w14:textId="77777777" w:rsidR="00912AA3" w:rsidRDefault="00912AA3" w:rsidP="00912AA3">
      <w:pPr>
        <w:pStyle w:val="LabStepNumberedLevel2"/>
      </w:pPr>
      <w:r>
        <w:t xml:space="preserve">Click </w:t>
      </w:r>
      <w:r w:rsidRPr="005A3672">
        <w:rPr>
          <w:b/>
        </w:rPr>
        <w:t>Upload</w:t>
      </w:r>
      <w:r>
        <w:t>.</w:t>
      </w:r>
    </w:p>
    <w:p w14:paraId="336751CA" w14:textId="77777777" w:rsidR="00912AA3" w:rsidRDefault="00912AA3" w:rsidP="00912AA3">
      <w:pPr>
        <w:pStyle w:val="LabStepScreenshotLevel2"/>
      </w:pPr>
      <w:r>
        <w:drawing>
          <wp:inline distT="0" distB="0" distL="0" distR="0" wp14:anchorId="09B14F5E" wp14:editId="723E7E92">
            <wp:extent cx="3207224" cy="776167"/>
            <wp:effectExtent l="19050" t="19050" r="12700" b="24130"/>
            <wp:docPr id="6849" name="Picture 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32341" cy="782246"/>
                    </a:xfrm>
                    <a:prstGeom prst="rect">
                      <a:avLst/>
                    </a:prstGeom>
                    <a:noFill/>
                    <a:ln>
                      <a:solidFill>
                        <a:schemeClr val="tx1">
                          <a:lumMod val="50000"/>
                          <a:lumOff val="50000"/>
                        </a:schemeClr>
                      </a:solidFill>
                    </a:ln>
                  </pic:spPr>
                </pic:pic>
              </a:graphicData>
            </a:graphic>
          </wp:inline>
        </w:drawing>
      </w:r>
    </w:p>
    <w:p w14:paraId="1DB99358" w14:textId="77777777" w:rsidR="00912AA3" w:rsidRDefault="00912AA3" w:rsidP="00912AA3">
      <w:pPr>
        <w:pStyle w:val="LabStepNumberedLevel2"/>
      </w:pPr>
      <w:r>
        <w:t xml:space="preserve">Select the file from the ZIP archive download named </w:t>
      </w:r>
      <w:proofErr w:type="spellStart"/>
      <w:r w:rsidRPr="00BA14CF">
        <w:rPr>
          <w:b/>
        </w:rPr>
        <w:t>Powe</w:t>
      </w:r>
      <w:r>
        <w:rPr>
          <w:b/>
        </w:rPr>
        <w:t>rBIDatasetManager</w:t>
      </w:r>
      <w:proofErr w:type="spellEnd"/>
      <w:r>
        <w:t xml:space="preserve"> and click </w:t>
      </w:r>
      <w:r w:rsidRPr="00BA14CF">
        <w:rPr>
          <w:b/>
        </w:rPr>
        <w:t>Open</w:t>
      </w:r>
      <w:r>
        <w:t>.</w:t>
      </w:r>
    </w:p>
    <w:p w14:paraId="73564C17" w14:textId="77777777" w:rsidR="00912AA3" w:rsidRDefault="00912AA3" w:rsidP="00912AA3">
      <w:pPr>
        <w:pStyle w:val="LabStepScreenshotLevel2"/>
      </w:pPr>
      <w:r>
        <w:drawing>
          <wp:inline distT="0" distB="0" distL="0" distR="0" wp14:anchorId="628A946F" wp14:editId="796D47A7">
            <wp:extent cx="3193576" cy="1486492"/>
            <wp:effectExtent l="0" t="0" r="6985" b="0"/>
            <wp:docPr id="6850" name="Picture 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14217" cy="1496100"/>
                    </a:xfrm>
                    <a:prstGeom prst="rect">
                      <a:avLst/>
                    </a:prstGeom>
                  </pic:spPr>
                </pic:pic>
              </a:graphicData>
            </a:graphic>
          </wp:inline>
        </w:drawing>
      </w:r>
    </w:p>
    <w:p w14:paraId="50B2063D" w14:textId="77777777" w:rsidR="00912AA3" w:rsidRDefault="00912AA3" w:rsidP="00912AA3">
      <w:pPr>
        <w:pStyle w:val="LabStepNumberedLevel2"/>
      </w:pPr>
      <w:r>
        <w:t xml:space="preserve">In the </w:t>
      </w:r>
      <w:r w:rsidRPr="00E068BB">
        <w:rPr>
          <w:b/>
        </w:rPr>
        <w:t>Related resources</w:t>
      </w:r>
      <w:r>
        <w:t xml:space="preserve"> section, click Action for the </w:t>
      </w:r>
      <w:proofErr w:type="spellStart"/>
      <w:r w:rsidRPr="00E068BB">
        <w:rPr>
          <w:b/>
        </w:rPr>
        <w:t>PowerBiDatasetAPI</w:t>
      </w:r>
      <w:proofErr w:type="spellEnd"/>
      <w:r>
        <w:t>.</w:t>
      </w:r>
    </w:p>
    <w:p w14:paraId="58A643FA" w14:textId="77777777" w:rsidR="00912AA3" w:rsidRDefault="00912AA3" w:rsidP="00912AA3">
      <w:pPr>
        <w:pStyle w:val="LabStepScreenshotLevel2"/>
      </w:pPr>
      <w:r>
        <w:drawing>
          <wp:inline distT="0" distB="0" distL="0" distR="0" wp14:anchorId="7062CFFF" wp14:editId="19D24D12">
            <wp:extent cx="3684895" cy="1619906"/>
            <wp:effectExtent l="19050" t="19050" r="11430" b="18415"/>
            <wp:docPr id="6851" name="Picture 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95843" cy="1624719"/>
                    </a:xfrm>
                    <a:prstGeom prst="rect">
                      <a:avLst/>
                    </a:prstGeom>
                    <a:noFill/>
                    <a:ln>
                      <a:solidFill>
                        <a:schemeClr val="tx1">
                          <a:lumMod val="50000"/>
                          <a:lumOff val="50000"/>
                        </a:schemeClr>
                      </a:solidFill>
                    </a:ln>
                  </pic:spPr>
                </pic:pic>
              </a:graphicData>
            </a:graphic>
          </wp:inline>
        </w:drawing>
      </w:r>
    </w:p>
    <w:p w14:paraId="7D8AA449" w14:textId="77777777" w:rsidR="00912AA3" w:rsidRDefault="00912AA3" w:rsidP="00912AA3">
      <w:pPr>
        <w:pStyle w:val="LabStepNumberedLevel2"/>
      </w:pPr>
      <w:r>
        <w:t xml:space="preserve">In the Setup pane, select </w:t>
      </w:r>
      <w:proofErr w:type="spellStart"/>
      <w:r w:rsidRPr="00E068BB">
        <w:rPr>
          <w:b/>
        </w:rPr>
        <w:t>PowerBiDatasetAPI</w:t>
      </w:r>
      <w:proofErr w:type="spellEnd"/>
      <w:r>
        <w:t xml:space="preserve"> and then click </w:t>
      </w:r>
      <w:r w:rsidRPr="00E068BB">
        <w:rPr>
          <w:b/>
        </w:rPr>
        <w:t>Save</w:t>
      </w:r>
      <w:r>
        <w:t>.</w:t>
      </w:r>
    </w:p>
    <w:p w14:paraId="4ACD75E3" w14:textId="77777777" w:rsidR="00912AA3" w:rsidRDefault="00912AA3" w:rsidP="00912AA3">
      <w:pPr>
        <w:pStyle w:val="LabStepScreenshotLevel2"/>
      </w:pPr>
      <w:r>
        <w:lastRenderedPageBreak/>
        <w:drawing>
          <wp:inline distT="0" distB="0" distL="0" distR="0" wp14:anchorId="33E36084" wp14:editId="34FA6B8A">
            <wp:extent cx="1869440" cy="1614565"/>
            <wp:effectExtent l="19050" t="19050" r="16510" b="24130"/>
            <wp:docPr id="6852" name="Picture 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83587" cy="1626783"/>
                    </a:xfrm>
                    <a:prstGeom prst="rect">
                      <a:avLst/>
                    </a:prstGeom>
                    <a:noFill/>
                    <a:ln>
                      <a:solidFill>
                        <a:schemeClr val="tx1">
                          <a:lumMod val="50000"/>
                          <a:lumOff val="50000"/>
                        </a:schemeClr>
                      </a:solidFill>
                    </a:ln>
                  </pic:spPr>
                </pic:pic>
              </a:graphicData>
            </a:graphic>
          </wp:inline>
        </w:drawing>
      </w:r>
    </w:p>
    <w:p w14:paraId="4730588F" w14:textId="77777777" w:rsidR="00912AA3" w:rsidRDefault="00912AA3" w:rsidP="00912AA3">
      <w:pPr>
        <w:pStyle w:val="LabStepNumberedLevel2"/>
      </w:pPr>
      <w:r>
        <w:t xml:space="preserve">Click </w:t>
      </w:r>
      <w:r w:rsidRPr="00E068BB">
        <w:rPr>
          <w:b/>
        </w:rPr>
        <w:t>Import</w:t>
      </w:r>
      <w:r>
        <w:t xml:space="preserve"> to import the new canvas app.</w:t>
      </w:r>
    </w:p>
    <w:p w14:paraId="24C250A6" w14:textId="77777777" w:rsidR="00912AA3" w:rsidRDefault="00912AA3" w:rsidP="00912AA3">
      <w:pPr>
        <w:pStyle w:val="LabStepScreenshotLevel2"/>
      </w:pPr>
      <w:r>
        <w:drawing>
          <wp:inline distT="0" distB="0" distL="0" distR="0" wp14:anchorId="05FC60D5" wp14:editId="3E1B7ABC">
            <wp:extent cx="3461173" cy="1908518"/>
            <wp:effectExtent l="19050" t="19050" r="25400" b="15875"/>
            <wp:docPr id="6853" name="Picture 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76222" cy="1916816"/>
                    </a:xfrm>
                    <a:prstGeom prst="rect">
                      <a:avLst/>
                    </a:prstGeom>
                    <a:noFill/>
                    <a:ln>
                      <a:solidFill>
                        <a:schemeClr val="tx1">
                          <a:lumMod val="50000"/>
                          <a:lumOff val="50000"/>
                        </a:schemeClr>
                      </a:solidFill>
                    </a:ln>
                  </pic:spPr>
                </pic:pic>
              </a:graphicData>
            </a:graphic>
          </wp:inline>
        </w:drawing>
      </w:r>
    </w:p>
    <w:p w14:paraId="4D9CBCF5" w14:textId="77777777" w:rsidR="00912AA3" w:rsidRDefault="00912AA3" w:rsidP="00912AA3">
      <w:pPr>
        <w:pStyle w:val="LabStepNumberedLevel2"/>
      </w:pPr>
      <w:r>
        <w:t>Open the app in edit mode.</w:t>
      </w:r>
    </w:p>
    <w:p w14:paraId="1109D5E1" w14:textId="77777777" w:rsidR="00912AA3" w:rsidRDefault="00912AA3" w:rsidP="00912AA3">
      <w:pPr>
        <w:pStyle w:val="LabStepScreenshotLevel2"/>
      </w:pPr>
      <w:r>
        <w:drawing>
          <wp:inline distT="0" distB="0" distL="0" distR="0" wp14:anchorId="3F405058" wp14:editId="215715D7">
            <wp:extent cx="4842151" cy="1569493"/>
            <wp:effectExtent l="19050" t="19050" r="15875" b="12065"/>
            <wp:docPr id="6854" name="Picture 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82596" cy="1582602"/>
                    </a:xfrm>
                    <a:prstGeom prst="rect">
                      <a:avLst/>
                    </a:prstGeom>
                    <a:noFill/>
                    <a:ln>
                      <a:solidFill>
                        <a:schemeClr val="tx1">
                          <a:lumMod val="50000"/>
                          <a:lumOff val="50000"/>
                        </a:schemeClr>
                      </a:solidFill>
                    </a:ln>
                  </pic:spPr>
                </pic:pic>
              </a:graphicData>
            </a:graphic>
          </wp:inline>
        </w:drawing>
      </w:r>
    </w:p>
    <w:p w14:paraId="415EC82B" w14:textId="77777777" w:rsidR="00912AA3" w:rsidRDefault="00912AA3" w:rsidP="00912AA3">
      <w:pPr>
        <w:pStyle w:val="LabStepNumberedLevel2"/>
      </w:pPr>
      <w:r>
        <w:t xml:space="preserve">If prompted for consent, click </w:t>
      </w:r>
      <w:r w:rsidRPr="00E068BB">
        <w:rPr>
          <w:b/>
        </w:rPr>
        <w:t>Allow</w:t>
      </w:r>
      <w:r>
        <w:t>.</w:t>
      </w:r>
    </w:p>
    <w:p w14:paraId="6C31F2A2" w14:textId="77777777" w:rsidR="00912AA3" w:rsidRDefault="00912AA3" w:rsidP="00912AA3">
      <w:pPr>
        <w:pStyle w:val="LabStepScreenshotLevel2"/>
      </w:pPr>
      <w:r>
        <w:lastRenderedPageBreak/>
        <w:drawing>
          <wp:inline distT="0" distB="0" distL="0" distR="0" wp14:anchorId="24ED92BA" wp14:editId="4922B732">
            <wp:extent cx="2550554" cy="1713654"/>
            <wp:effectExtent l="0" t="0" r="2540" b="1270"/>
            <wp:docPr id="6855" name="Picture 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64778" cy="1723211"/>
                    </a:xfrm>
                    <a:prstGeom prst="rect">
                      <a:avLst/>
                    </a:prstGeom>
                    <a:noFill/>
                    <a:ln>
                      <a:noFill/>
                    </a:ln>
                  </pic:spPr>
                </pic:pic>
              </a:graphicData>
            </a:graphic>
          </wp:inline>
        </w:drawing>
      </w:r>
    </w:p>
    <w:p w14:paraId="533628F6" w14:textId="77777777" w:rsidR="00912AA3" w:rsidRDefault="00912AA3" w:rsidP="00912AA3">
      <w:pPr>
        <w:pStyle w:val="LabStepNumberedLevel2"/>
      </w:pPr>
      <w:r>
        <w:t xml:space="preserve">The app should populate the </w:t>
      </w:r>
      <w:proofErr w:type="spellStart"/>
      <w:r w:rsidRPr="00E068BB">
        <w:rPr>
          <w:b/>
        </w:rPr>
        <w:t>WorkspaceScreen</w:t>
      </w:r>
      <w:proofErr w:type="spellEnd"/>
      <w:r>
        <w:t xml:space="preserve"> with the Power BI app workspaces in your tenant.</w:t>
      </w:r>
    </w:p>
    <w:p w14:paraId="5FCE45CC" w14:textId="77777777" w:rsidR="00912AA3" w:rsidRDefault="00912AA3" w:rsidP="00912AA3">
      <w:pPr>
        <w:pStyle w:val="LabStepScreenshotLevel2"/>
      </w:pPr>
      <w:r>
        <w:drawing>
          <wp:inline distT="0" distB="0" distL="0" distR="0" wp14:anchorId="53DAD9E5" wp14:editId="0DE61324">
            <wp:extent cx="5405120" cy="1910980"/>
            <wp:effectExtent l="19050" t="19050" r="24130" b="13335"/>
            <wp:docPr id="6856" name="Picture 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3">
                      <a:extLst>
                        <a:ext uri="{28A0092B-C50C-407E-A947-70E740481C1C}">
                          <a14:useLocalDpi xmlns:a14="http://schemas.microsoft.com/office/drawing/2010/main" val="0"/>
                        </a:ext>
                      </a:extLst>
                    </a:blip>
                    <a:srcRect b="25920"/>
                    <a:stretch/>
                  </pic:blipFill>
                  <pic:spPr bwMode="auto">
                    <a:xfrm>
                      <a:off x="0" y="0"/>
                      <a:ext cx="5446382" cy="192556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589A8D" w14:textId="77777777" w:rsidR="00912AA3" w:rsidRDefault="00912AA3" w:rsidP="00912AA3">
      <w:pPr>
        <w:pStyle w:val="LabStepNumberedLevel2"/>
      </w:pPr>
      <w:r>
        <w:t>Start up the canvas app and navigate to a workspace.</w:t>
      </w:r>
    </w:p>
    <w:p w14:paraId="6D2DB4DD" w14:textId="77777777" w:rsidR="00912AA3" w:rsidRDefault="00912AA3" w:rsidP="00912AA3">
      <w:pPr>
        <w:pStyle w:val="LabStepScreenshotLevel2"/>
      </w:pPr>
      <w:r>
        <w:drawing>
          <wp:inline distT="0" distB="0" distL="0" distR="0" wp14:anchorId="4E790399" wp14:editId="138BF547">
            <wp:extent cx="1713653" cy="1435040"/>
            <wp:effectExtent l="19050" t="19050" r="20320" b="13335"/>
            <wp:docPr id="6857" name="Picture 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19618" cy="1440035"/>
                    </a:xfrm>
                    <a:prstGeom prst="rect">
                      <a:avLst/>
                    </a:prstGeom>
                    <a:noFill/>
                    <a:ln>
                      <a:solidFill>
                        <a:schemeClr val="tx1">
                          <a:lumMod val="50000"/>
                          <a:lumOff val="50000"/>
                        </a:schemeClr>
                      </a:solidFill>
                    </a:ln>
                  </pic:spPr>
                </pic:pic>
              </a:graphicData>
            </a:graphic>
          </wp:inline>
        </w:drawing>
      </w:r>
    </w:p>
    <w:p w14:paraId="0D80717B" w14:textId="77777777" w:rsidR="00912AA3" w:rsidRDefault="00912AA3" w:rsidP="00912AA3">
      <w:pPr>
        <w:pStyle w:val="LabStepNumberedLevel2"/>
      </w:pPr>
      <w:r>
        <w:t>Click on one of the datasets in that workspace.</w:t>
      </w:r>
    </w:p>
    <w:p w14:paraId="138E4471" w14:textId="77777777" w:rsidR="00912AA3" w:rsidRDefault="00912AA3" w:rsidP="00912AA3">
      <w:pPr>
        <w:pStyle w:val="LabStepScreenshotLevel2"/>
      </w:pPr>
      <w:r>
        <w:drawing>
          <wp:inline distT="0" distB="0" distL="0" distR="0" wp14:anchorId="7B4D5F75" wp14:editId="62541452">
            <wp:extent cx="2160693" cy="950374"/>
            <wp:effectExtent l="19050" t="19050" r="11430" b="21590"/>
            <wp:docPr id="6858" name="Picture 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71838" cy="955276"/>
                    </a:xfrm>
                    <a:prstGeom prst="rect">
                      <a:avLst/>
                    </a:prstGeom>
                    <a:noFill/>
                    <a:ln>
                      <a:solidFill>
                        <a:schemeClr val="tx1">
                          <a:lumMod val="50000"/>
                          <a:lumOff val="50000"/>
                        </a:schemeClr>
                      </a:solidFill>
                    </a:ln>
                  </pic:spPr>
                </pic:pic>
              </a:graphicData>
            </a:graphic>
          </wp:inline>
        </w:drawing>
      </w:r>
    </w:p>
    <w:p w14:paraId="53E464D6" w14:textId="77777777" w:rsidR="00912AA3" w:rsidRDefault="00912AA3" w:rsidP="00912AA3">
      <w:pPr>
        <w:pStyle w:val="LabStepNumberedLevel2"/>
      </w:pPr>
      <w:r>
        <w:t>Inspect the dataset details and try to refresh the dataset</w:t>
      </w:r>
    </w:p>
    <w:p w14:paraId="7BFD5203" w14:textId="77777777" w:rsidR="00912AA3" w:rsidRDefault="00912AA3" w:rsidP="00912AA3">
      <w:pPr>
        <w:pStyle w:val="LabStepScreenshotLevel2"/>
      </w:pPr>
      <w:r>
        <w:lastRenderedPageBreak/>
        <w:drawing>
          <wp:inline distT="0" distB="0" distL="0" distR="0" wp14:anchorId="4E9C81B4" wp14:editId="6528B027">
            <wp:extent cx="2158046" cy="1774614"/>
            <wp:effectExtent l="19050" t="19050" r="13970" b="16510"/>
            <wp:docPr id="6859" name="Picture 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71686" cy="1785831"/>
                    </a:xfrm>
                    <a:prstGeom prst="rect">
                      <a:avLst/>
                    </a:prstGeom>
                    <a:noFill/>
                    <a:ln>
                      <a:solidFill>
                        <a:schemeClr val="tx1">
                          <a:lumMod val="50000"/>
                          <a:lumOff val="50000"/>
                        </a:schemeClr>
                      </a:solidFill>
                    </a:ln>
                  </pic:spPr>
                </pic:pic>
              </a:graphicData>
            </a:graphic>
          </wp:inline>
        </w:drawing>
      </w:r>
    </w:p>
    <w:p w14:paraId="404028FD" w14:textId="77777777" w:rsidR="00912AA3" w:rsidRDefault="00912AA3" w:rsidP="00912AA3">
      <w:pPr>
        <w:pStyle w:val="LabExerciseCallout"/>
      </w:pPr>
      <w:r>
        <w:t xml:space="preserve">Play around with the canvas app and explore how it uses the custom </w:t>
      </w:r>
      <w:proofErr w:type="gramStart"/>
      <w:r>
        <w:t>connector..</w:t>
      </w:r>
      <w:proofErr w:type="gramEnd"/>
    </w:p>
    <w:p w14:paraId="78713AF6" w14:textId="77777777" w:rsidR="00912AA3" w:rsidRPr="003D1CAB" w:rsidRDefault="00912AA3" w:rsidP="00912AA3"/>
    <w:p w14:paraId="02CC205A" w14:textId="77777777" w:rsidR="00912AA3" w:rsidRPr="004C500F" w:rsidRDefault="00912AA3" w:rsidP="00912AA3"/>
    <w:sectPr w:rsidR="00912AA3" w:rsidRPr="004C500F" w:rsidSect="00487314">
      <w:headerReference w:type="default" r:id="rId217"/>
      <w:footerReference w:type="default" r:id="rId218"/>
      <w:headerReference w:type="first" r:id="rId219"/>
      <w:footerReference w:type="first" r:id="rId22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051AE" w14:textId="77777777" w:rsidR="00AB56BF" w:rsidRDefault="00AB56BF" w:rsidP="005F53BE">
      <w:pPr>
        <w:spacing w:before="0" w:after="0"/>
      </w:pPr>
      <w:r>
        <w:separator/>
      </w:r>
    </w:p>
  </w:endnote>
  <w:endnote w:type="continuationSeparator" w:id="0">
    <w:p w14:paraId="28C213C5" w14:textId="77777777" w:rsidR="00AB56BF" w:rsidRDefault="00AB56BF"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08B7A6D7" w:rsidR="004335B0" w:rsidRDefault="004335B0" w:rsidP="00487314">
    <w:pPr>
      <w:pStyle w:val="Footer"/>
      <w:pBdr>
        <w:top w:val="single" w:sz="4" w:space="0" w:color="auto"/>
      </w:pBdr>
    </w:pPr>
    <w:r>
      <w:t xml:space="preserve">© Critical Path Training. </w:t>
    </w:r>
    <w:r w:rsidR="00256D4D">
      <w:t>2020</w:t>
    </w:r>
    <w:r>
      <w:t>.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4335B0" w:rsidRPr="00487314" w:rsidRDefault="004335B0" w:rsidP="00487314">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6FE75A56" w:rsidR="004335B0" w:rsidRDefault="004335B0" w:rsidP="00487314">
    <w:pPr>
      <w:pStyle w:val="Footer"/>
      <w:pBdr>
        <w:top w:val="single" w:sz="4" w:space="0" w:color="auto"/>
      </w:pBdr>
    </w:pPr>
    <w:r>
      <w:t xml:space="preserve">© Critical Path Training. </w:t>
    </w:r>
    <w:r w:rsidR="00256D4D">
      <w:t>2020</w:t>
    </w:r>
    <w:r>
      <w:t>.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4335B0" w:rsidRPr="00487314" w:rsidRDefault="004335B0"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F0263" w14:textId="77777777" w:rsidR="00AB56BF" w:rsidRDefault="00AB56BF" w:rsidP="005F53BE">
      <w:pPr>
        <w:spacing w:before="0" w:after="0"/>
      </w:pPr>
      <w:r>
        <w:separator/>
      </w:r>
    </w:p>
  </w:footnote>
  <w:footnote w:type="continuationSeparator" w:id="0">
    <w:p w14:paraId="4DFB9C7E" w14:textId="77777777" w:rsidR="00AB56BF" w:rsidRDefault="00AB56BF"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D0F60" w14:textId="4C387E94" w:rsidR="004335B0" w:rsidRDefault="004335B0" w:rsidP="009F40E8">
    <w:pPr>
      <w:pStyle w:val="Header"/>
      <w:pBdr>
        <w:bottom w:val="single" w:sz="4" w:space="0" w:color="auto"/>
      </w:pBdr>
      <w:spacing w:before="240"/>
    </w:pPr>
    <w:r>
      <w:t>BBSPA: Building Business Solutions with PowerApps and Flow</w:t>
    </w:r>
  </w:p>
  <w:p w14:paraId="52070944" w14:textId="72D23654" w:rsidR="004335B0" w:rsidRPr="009F40E8" w:rsidRDefault="004335B0" w:rsidP="009F40E8">
    <w:pPr>
      <w:pStyle w:val="Header"/>
      <w:pBdr>
        <w:bottom w:val="single" w:sz="4" w:space="0" w:color="auto"/>
      </w:pBdr>
      <w:spacing w:before="240"/>
    </w:pPr>
    <w:r>
      <w:t xml:space="preserve">Module 08 Lab: </w:t>
    </w:r>
    <w:r w:rsidRPr="00A324AC">
      <w:t>Integrating External Systems with PowerApps and Flow</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256D4D">
      <w:rPr>
        <w:rFonts w:cs="Arial"/>
        <w:noProof/>
      </w:rPr>
      <w:t>Jan 19,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4335B0" w:rsidRDefault="004335B0"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71BB"/>
    <w:rsid w:val="000075CC"/>
    <w:rsid w:val="00010CD3"/>
    <w:rsid w:val="000127E2"/>
    <w:rsid w:val="00023505"/>
    <w:rsid w:val="00024F61"/>
    <w:rsid w:val="00033C7B"/>
    <w:rsid w:val="00034C21"/>
    <w:rsid w:val="00041E36"/>
    <w:rsid w:val="00045945"/>
    <w:rsid w:val="00046935"/>
    <w:rsid w:val="00046CA1"/>
    <w:rsid w:val="00050B88"/>
    <w:rsid w:val="0005266B"/>
    <w:rsid w:val="00054009"/>
    <w:rsid w:val="000548FF"/>
    <w:rsid w:val="00054A4C"/>
    <w:rsid w:val="000554CF"/>
    <w:rsid w:val="00060030"/>
    <w:rsid w:val="000617E1"/>
    <w:rsid w:val="00061EB5"/>
    <w:rsid w:val="00067C20"/>
    <w:rsid w:val="00072406"/>
    <w:rsid w:val="000777A2"/>
    <w:rsid w:val="00077C3D"/>
    <w:rsid w:val="00084C25"/>
    <w:rsid w:val="00090F46"/>
    <w:rsid w:val="00092B50"/>
    <w:rsid w:val="00092D8E"/>
    <w:rsid w:val="00095774"/>
    <w:rsid w:val="000A14CA"/>
    <w:rsid w:val="000B0C3A"/>
    <w:rsid w:val="000B112B"/>
    <w:rsid w:val="000B28AF"/>
    <w:rsid w:val="000C0156"/>
    <w:rsid w:val="000C2397"/>
    <w:rsid w:val="000C3850"/>
    <w:rsid w:val="000C7F80"/>
    <w:rsid w:val="000D46FD"/>
    <w:rsid w:val="000E19F1"/>
    <w:rsid w:val="000E3833"/>
    <w:rsid w:val="000E71C1"/>
    <w:rsid w:val="000F18E2"/>
    <w:rsid w:val="000F29D6"/>
    <w:rsid w:val="000F578F"/>
    <w:rsid w:val="00103AAE"/>
    <w:rsid w:val="00106234"/>
    <w:rsid w:val="0010781C"/>
    <w:rsid w:val="00110435"/>
    <w:rsid w:val="00112856"/>
    <w:rsid w:val="00114352"/>
    <w:rsid w:val="00116815"/>
    <w:rsid w:val="00116B85"/>
    <w:rsid w:val="001170EA"/>
    <w:rsid w:val="00125E3E"/>
    <w:rsid w:val="00132F2A"/>
    <w:rsid w:val="00133DF4"/>
    <w:rsid w:val="00134B8A"/>
    <w:rsid w:val="00135C06"/>
    <w:rsid w:val="00135C15"/>
    <w:rsid w:val="00136B0C"/>
    <w:rsid w:val="0013748F"/>
    <w:rsid w:val="0013779A"/>
    <w:rsid w:val="0014487A"/>
    <w:rsid w:val="00145170"/>
    <w:rsid w:val="00147C53"/>
    <w:rsid w:val="0015183C"/>
    <w:rsid w:val="00154292"/>
    <w:rsid w:val="00154ECD"/>
    <w:rsid w:val="00155501"/>
    <w:rsid w:val="00156018"/>
    <w:rsid w:val="00172F29"/>
    <w:rsid w:val="00177880"/>
    <w:rsid w:val="00180351"/>
    <w:rsid w:val="00180979"/>
    <w:rsid w:val="00181625"/>
    <w:rsid w:val="001869FD"/>
    <w:rsid w:val="00186D19"/>
    <w:rsid w:val="00186D89"/>
    <w:rsid w:val="001874CD"/>
    <w:rsid w:val="00187809"/>
    <w:rsid w:val="001940C9"/>
    <w:rsid w:val="00194663"/>
    <w:rsid w:val="001A07AE"/>
    <w:rsid w:val="001A2086"/>
    <w:rsid w:val="001A2208"/>
    <w:rsid w:val="001A3D76"/>
    <w:rsid w:val="001A669D"/>
    <w:rsid w:val="001A679E"/>
    <w:rsid w:val="001B1613"/>
    <w:rsid w:val="001B4A5E"/>
    <w:rsid w:val="001C0233"/>
    <w:rsid w:val="001C040C"/>
    <w:rsid w:val="001C292C"/>
    <w:rsid w:val="001C2F6C"/>
    <w:rsid w:val="001C3450"/>
    <w:rsid w:val="001C5EE6"/>
    <w:rsid w:val="001C66E3"/>
    <w:rsid w:val="001D2760"/>
    <w:rsid w:val="001E2071"/>
    <w:rsid w:val="001E22AC"/>
    <w:rsid w:val="001E3210"/>
    <w:rsid w:val="001E46D2"/>
    <w:rsid w:val="001F0932"/>
    <w:rsid w:val="001F46E0"/>
    <w:rsid w:val="001F57CF"/>
    <w:rsid w:val="002072F2"/>
    <w:rsid w:val="00212494"/>
    <w:rsid w:val="00215AE7"/>
    <w:rsid w:val="00216016"/>
    <w:rsid w:val="002179FD"/>
    <w:rsid w:val="00220BC6"/>
    <w:rsid w:val="00223B5C"/>
    <w:rsid w:val="0023169D"/>
    <w:rsid w:val="00233079"/>
    <w:rsid w:val="00234E10"/>
    <w:rsid w:val="0023566E"/>
    <w:rsid w:val="002373DB"/>
    <w:rsid w:val="00241351"/>
    <w:rsid w:val="00244A11"/>
    <w:rsid w:val="00245AC2"/>
    <w:rsid w:val="0025057A"/>
    <w:rsid w:val="00256D4D"/>
    <w:rsid w:val="0025714C"/>
    <w:rsid w:val="00262CC6"/>
    <w:rsid w:val="00264608"/>
    <w:rsid w:val="00266969"/>
    <w:rsid w:val="00272913"/>
    <w:rsid w:val="00274B27"/>
    <w:rsid w:val="00281406"/>
    <w:rsid w:val="00284833"/>
    <w:rsid w:val="00285084"/>
    <w:rsid w:val="00291296"/>
    <w:rsid w:val="002926CB"/>
    <w:rsid w:val="00293D68"/>
    <w:rsid w:val="002A11C4"/>
    <w:rsid w:val="002A3000"/>
    <w:rsid w:val="002A3258"/>
    <w:rsid w:val="002B0096"/>
    <w:rsid w:val="002B38E0"/>
    <w:rsid w:val="002B69D8"/>
    <w:rsid w:val="002B6CF5"/>
    <w:rsid w:val="002C045F"/>
    <w:rsid w:val="002C1AA2"/>
    <w:rsid w:val="002D0086"/>
    <w:rsid w:val="002D3A63"/>
    <w:rsid w:val="002E0197"/>
    <w:rsid w:val="002E0213"/>
    <w:rsid w:val="002E1D2C"/>
    <w:rsid w:val="002E2503"/>
    <w:rsid w:val="002E4299"/>
    <w:rsid w:val="002E7986"/>
    <w:rsid w:val="002E7C0D"/>
    <w:rsid w:val="002F5169"/>
    <w:rsid w:val="00301E4C"/>
    <w:rsid w:val="00305662"/>
    <w:rsid w:val="00305C45"/>
    <w:rsid w:val="0030672C"/>
    <w:rsid w:val="00307E96"/>
    <w:rsid w:val="00313023"/>
    <w:rsid w:val="00316F45"/>
    <w:rsid w:val="00317D9D"/>
    <w:rsid w:val="00320B47"/>
    <w:rsid w:val="00321B15"/>
    <w:rsid w:val="00325B1B"/>
    <w:rsid w:val="0033530A"/>
    <w:rsid w:val="00335471"/>
    <w:rsid w:val="003419B7"/>
    <w:rsid w:val="00342E8B"/>
    <w:rsid w:val="00344B71"/>
    <w:rsid w:val="003470CE"/>
    <w:rsid w:val="00352060"/>
    <w:rsid w:val="00352D30"/>
    <w:rsid w:val="00354BF9"/>
    <w:rsid w:val="0035686E"/>
    <w:rsid w:val="00357410"/>
    <w:rsid w:val="00357486"/>
    <w:rsid w:val="003602CE"/>
    <w:rsid w:val="003634F5"/>
    <w:rsid w:val="00364F73"/>
    <w:rsid w:val="0037194F"/>
    <w:rsid w:val="003727D9"/>
    <w:rsid w:val="003770A6"/>
    <w:rsid w:val="00381C23"/>
    <w:rsid w:val="0038219D"/>
    <w:rsid w:val="00387BAE"/>
    <w:rsid w:val="003900AE"/>
    <w:rsid w:val="003911B8"/>
    <w:rsid w:val="003914F6"/>
    <w:rsid w:val="00391900"/>
    <w:rsid w:val="0039236A"/>
    <w:rsid w:val="00393265"/>
    <w:rsid w:val="003A0E6B"/>
    <w:rsid w:val="003A214A"/>
    <w:rsid w:val="003A2FEB"/>
    <w:rsid w:val="003A310E"/>
    <w:rsid w:val="003B05E5"/>
    <w:rsid w:val="003B10B6"/>
    <w:rsid w:val="003B1E26"/>
    <w:rsid w:val="003B399A"/>
    <w:rsid w:val="003C2CD0"/>
    <w:rsid w:val="003C3D7C"/>
    <w:rsid w:val="003C6081"/>
    <w:rsid w:val="003C675A"/>
    <w:rsid w:val="003C6DDF"/>
    <w:rsid w:val="003D263C"/>
    <w:rsid w:val="003D29F1"/>
    <w:rsid w:val="003D6ED3"/>
    <w:rsid w:val="003E592A"/>
    <w:rsid w:val="003E6BD0"/>
    <w:rsid w:val="003E721A"/>
    <w:rsid w:val="003E77A9"/>
    <w:rsid w:val="003F39EF"/>
    <w:rsid w:val="003F3C48"/>
    <w:rsid w:val="0042254E"/>
    <w:rsid w:val="004246D0"/>
    <w:rsid w:val="00424721"/>
    <w:rsid w:val="00424885"/>
    <w:rsid w:val="0042643C"/>
    <w:rsid w:val="00427863"/>
    <w:rsid w:val="00430229"/>
    <w:rsid w:val="004333F9"/>
    <w:rsid w:val="004335B0"/>
    <w:rsid w:val="004346F3"/>
    <w:rsid w:val="004362C6"/>
    <w:rsid w:val="00442E58"/>
    <w:rsid w:val="004522D6"/>
    <w:rsid w:val="00452607"/>
    <w:rsid w:val="00476005"/>
    <w:rsid w:val="004764EC"/>
    <w:rsid w:val="0048025F"/>
    <w:rsid w:val="00480769"/>
    <w:rsid w:val="00482A9B"/>
    <w:rsid w:val="00486978"/>
    <w:rsid w:val="00487314"/>
    <w:rsid w:val="0048783D"/>
    <w:rsid w:val="0049135E"/>
    <w:rsid w:val="004951A6"/>
    <w:rsid w:val="004965C8"/>
    <w:rsid w:val="004976B0"/>
    <w:rsid w:val="00497723"/>
    <w:rsid w:val="004A225A"/>
    <w:rsid w:val="004A226E"/>
    <w:rsid w:val="004A2310"/>
    <w:rsid w:val="004A4DC4"/>
    <w:rsid w:val="004A53A4"/>
    <w:rsid w:val="004A5505"/>
    <w:rsid w:val="004A7251"/>
    <w:rsid w:val="004B10B1"/>
    <w:rsid w:val="004B3E8C"/>
    <w:rsid w:val="004B6910"/>
    <w:rsid w:val="004C054C"/>
    <w:rsid w:val="004C058A"/>
    <w:rsid w:val="004C0D88"/>
    <w:rsid w:val="004C500F"/>
    <w:rsid w:val="004C5623"/>
    <w:rsid w:val="004C602C"/>
    <w:rsid w:val="004C7C0D"/>
    <w:rsid w:val="004D23C6"/>
    <w:rsid w:val="004D42AC"/>
    <w:rsid w:val="004D4396"/>
    <w:rsid w:val="004D453C"/>
    <w:rsid w:val="004D4E4A"/>
    <w:rsid w:val="004D525D"/>
    <w:rsid w:val="004D5326"/>
    <w:rsid w:val="004D5975"/>
    <w:rsid w:val="004D5B19"/>
    <w:rsid w:val="004F0A01"/>
    <w:rsid w:val="004F5378"/>
    <w:rsid w:val="004F73BD"/>
    <w:rsid w:val="00504F6D"/>
    <w:rsid w:val="00510744"/>
    <w:rsid w:val="00511CE6"/>
    <w:rsid w:val="00513C62"/>
    <w:rsid w:val="0053286E"/>
    <w:rsid w:val="005352D1"/>
    <w:rsid w:val="00535E57"/>
    <w:rsid w:val="00536EA1"/>
    <w:rsid w:val="00537FB3"/>
    <w:rsid w:val="005410FB"/>
    <w:rsid w:val="00544073"/>
    <w:rsid w:val="00544824"/>
    <w:rsid w:val="0054483A"/>
    <w:rsid w:val="005474DB"/>
    <w:rsid w:val="0055229A"/>
    <w:rsid w:val="00552E79"/>
    <w:rsid w:val="00560F10"/>
    <w:rsid w:val="00561AA4"/>
    <w:rsid w:val="0056217D"/>
    <w:rsid w:val="00564002"/>
    <w:rsid w:val="00566941"/>
    <w:rsid w:val="0057121D"/>
    <w:rsid w:val="00571F27"/>
    <w:rsid w:val="00572EEC"/>
    <w:rsid w:val="00575E20"/>
    <w:rsid w:val="005761A1"/>
    <w:rsid w:val="005767DA"/>
    <w:rsid w:val="005804DC"/>
    <w:rsid w:val="005806B9"/>
    <w:rsid w:val="0058110E"/>
    <w:rsid w:val="005826EE"/>
    <w:rsid w:val="00582C7B"/>
    <w:rsid w:val="00587247"/>
    <w:rsid w:val="00592993"/>
    <w:rsid w:val="00592DE1"/>
    <w:rsid w:val="00596425"/>
    <w:rsid w:val="005A1F36"/>
    <w:rsid w:val="005B04B7"/>
    <w:rsid w:val="005B07AE"/>
    <w:rsid w:val="005B27A5"/>
    <w:rsid w:val="005B372E"/>
    <w:rsid w:val="005B51DA"/>
    <w:rsid w:val="005B6A43"/>
    <w:rsid w:val="005C074B"/>
    <w:rsid w:val="005C2328"/>
    <w:rsid w:val="005C295C"/>
    <w:rsid w:val="005C2C8B"/>
    <w:rsid w:val="005D0755"/>
    <w:rsid w:val="005D0D9F"/>
    <w:rsid w:val="005D46D7"/>
    <w:rsid w:val="005D49E3"/>
    <w:rsid w:val="005D76CB"/>
    <w:rsid w:val="005E08D4"/>
    <w:rsid w:val="005E5442"/>
    <w:rsid w:val="005E66A7"/>
    <w:rsid w:val="005E7662"/>
    <w:rsid w:val="005F53BE"/>
    <w:rsid w:val="005F7030"/>
    <w:rsid w:val="00602D73"/>
    <w:rsid w:val="0060682E"/>
    <w:rsid w:val="0061366A"/>
    <w:rsid w:val="00614166"/>
    <w:rsid w:val="00615E52"/>
    <w:rsid w:val="0061711A"/>
    <w:rsid w:val="0062297B"/>
    <w:rsid w:val="006251F8"/>
    <w:rsid w:val="006302A1"/>
    <w:rsid w:val="00644D72"/>
    <w:rsid w:val="006556A5"/>
    <w:rsid w:val="00656106"/>
    <w:rsid w:val="00661895"/>
    <w:rsid w:val="00661B8F"/>
    <w:rsid w:val="006639B3"/>
    <w:rsid w:val="00664283"/>
    <w:rsid w:val="00670C8B"/>
    <w:rsid w:val="00671F0E"/>
    <w:rsid w:val="00674E89"/>
    <w:rsid w:val="006848AC"/>
    <w:rsid w:val="00686BCB"/>
    <w:rsid w:val="00686E09"/>
    <w:rsid w:val="00690794"/>
    <w:rsid w:val="00690C2A"/>
    <w:rsid w:val="00692BE6"/>
    <w:rsid w:val="0069419C"/>
    <w:rsid w:val="00694D50"/>
    <w:rsid w:val="00695206"/>
    <w:rsid w:val="00697EBD"/>
    <w:rsid w:val="006A234B"/>
    <w:rsid w:val="006A2726"/>
    <w:rsid w:val="006A50D2"/>
    <w:rsid w:val="006B188E"/>
    <w:rsid w:val="006B6476"/>
    <w:rsid w:val="006C2A77"/>
    <w:rsid w:val="006C6182"/>
    <w:rsid w:val="006D0366"/>
    <w:rsid w:val="006D394F"/>
    <w:rsid w:val="006E0D86"/>
    <w:rsid w:val="006E113F"/>
    <w:rsid w:val="006E43B7"/>
    <w:rsid w:val="006E643C"/>
    <w:rsid w:val="006E786F"/>
    <w:rsid w:val="006E7FA5"/>
    <w:rsid w:val="006F0126"/>
    <w:rsid w:val="006F14C1"/>
    <w:rsid w:val="006F495F"/>
    <w:rsid w:val="00700FB8"/>
    <w:rsid w:val="00703148"/>
    <w:rsid w:val="00705D38"/>
    <w:rsid w:val="00706D1A"/>
    <w:rsid w:val="00707322"/>
    <w:rsid w:val="00707872"/>
    <w:rsid w:val="0071280F"/>
    <w:rsid w:val="0071319B"/>
    <w:rsid w:val="00717A4B"/>
    <w:rsid w:val="00722920"/>
    <w:rsid w:val="00732CB5"/>
    <w:rsid w:val="007337DA"/>
    <w:rsid w:val="00734884"/>
    <w:rsid w:val="007419C0"/>
    <w:rsid w:val="007424B9"/>
    <w:rsid w:val="00745BD4"/>
    <w:rsid w:val="0074666B"/>
    <w:rsid w:val="00750661"/>
    <w:rsid w:val="00750CE5"/>
    <w:rsid w:val="0075281F"/>
    <w:rsid w:val="007554B0"/>
    <w:rsid w:val="00756FD0"/>
    <w:rsid w:val="00757D13"/>
    <w:rsid w:val="00757E25"/>
    <w:rsid w:val="00771621"/>
    <w:rsid w:val="007728D7"/>
    <w:rsid w:val="00775B87"/>
    <w:rsid w:val="007778F1"/>
    <w:rsid w:val="00786A72"/>
    <w:rsid w:val="00794F9F"/>
    <w:rsid w:val="00795368"/>
    <w:rsid w:val="00795BC4"/>
    <w:rsid w:val="00795CF3"/>
    <w:rsid w:val="007A12BF"/>
    <w:rsid w:val="007A22DB"/>
    <w:rsid w:val="007A6741"/>
    <w:rsid w:val="007A71FC"/>
    <w:rsid w:val="007B25CE"/>
    <w:rsid w:val="007C0D92"/>
    <w:rsid w:val="007C2F47"/>
    <w:rsid w:val="007C563A"/>
    <w:rsid w:val="007C6964"/>
    <w:rsid w:val="007C7BAB"/>
    <w:rsid w:val="007D118A"/>
    <w:rsid w:val="007D2CE8"/>
    <w:rsid w:val="007D366E"/>
    <w:rsid w:val="007D4F50"/>
    <w:rsid w:val="007E3B2D"/>
    <w:rsid w:val="007E5DCB"/>
    <w:rsid w:val="007E72F5"/>
    <w:rsid w:val="007F20DF"/>
    <w:rsid w:val="007F254C"/>
    <w:rsid w:val="008018D6"/>
    <w:rsid w:val="008028B6"/>
    <w:rsid w:val="008056CE"/>
    <w:rsid w:val="00807097"/>
    <w:rsid w:val="0080788B"/>
    <w:rsid w:val="00810E93"/>
    <w:rsid w:val="008150A8"/>
    <w:rsid w:val="00815F54"/>
    <w:rsid w:val="00816034"/>
    <w:rsid w:val="0082030D"/>
    <w:rsid w:val="008211E3"/>
    <w:rsid w:val="00835BBC"/>
    <w:rsid w:val="00842F05"/>
    <w:rsid w:val="00844D91"/>
    <w:rsid w:val="008512C0"/>
    <w:rsid w:val="0085274C"/>
    <w:rsid w:val="008535D6"/>
    <w:rsid w:val="00862D04"/>
    <w:rsid w:val="00872180"/>
    <w:rsid w:val="0087384C"/>
    <w:rsid w:val="00873BB2"/>
    <w:rsid w:val="0088017D"/>
    <w:rsid w:val="00880A5C"/>
    <w:rsid w:val="0088119A"/>
    <w:rsid w:val="00882D6B"/>
    <w:rsid w:val="0088428D"/>
    <w:rsid w:val="0088585D"/>
    <w:rsid w:val="00887B3C"/>
    <w:rsid w:val="0089109A"/>
    <w:rsid w:val="00896143"/>
    <w:rsid w:val="008A5115"/>
    <w:rsid w:val="008A5477"/>
    <w:rsid w:val="008B4A63"/>
    <w:rsid w:val="008B6245"/>
    <w:rsid w:val="008C3ADB"/>
    <w:rsid w:val="008C3AFC"/>
    <w:rsid w:val="008C4422"/>
    <w:rsid w:val="008C5C8B"/>
    <w:rsid w:val="008D1233"/>
    <w:rsid w:val="008D4FF2"/>
    <w:rsid w:val="008E78DC"/>
    <w:rsid w:val="008F5BD6"/>
    <w:rsid w:val="008F7F45"/>
    <w:rsid w:val="00900F55"/>
    <w:rsid w:val="00902E46"/>
    <w:rsid w:val="00912AA3"/>
    <w:rsid w:val="00921453"/>
    <w:rsid w:val="00921CE4"/>
    <w:rsid w:val="009228EE"/>
    <w:rsid w:val="00923045"/>
    <w:rsid w:val="0092329D"/>
    <w:rsid w:val="00924652"/>
    <w:rsid w:val="00925B9E"/>
    <w:rsid w:val="00926AA8"/>
    <w:rsid w:val="00931D46"/>
    <w:rsid w:val="00932C25"/>
    <w:rsid w:val="0093380E"/>
    <w:rsid w:val="0093401C"/>
    <w:rsid w:val="00934039"/>
    <w:rsid w:val="00936A8E"/>
    <w:rsid w:val="00941D1D"/>
    <w:rsid w:val="0094230C"/>
    <w:rsid w:val="009440BE"/>
    <w:rsid w:val="009456D9"/>
    <w:rsid w:val="00952CAB"/>
    <w:rsid w:val="00954BC2"/>
    <w:rsid w:val="00954CD4"/>
    <w:rsid w:val="00955DD4"/>
    <w:rsid w:val="0096127C"/>
    <w:rsid w:val="00962EC3"/>
    <w:rsid w:val="00967216"/>
    <w:rsid w:val="009708AA"/>
    <w:rsid w:val="009729FC"/>
    <w:rsid w:val="009735A9"/>
    <w:rsid w:val="009742DC"/>
    <w:rsid w:val="00975398"/>
    <w:rsid w:val="00975D81"/>
    <w:rsid w:val="0098141C"/>
    <w:rsid w:val="00981493"/>
    <w:rsid w:val="00985C7A"/>
    <w:rsid w:val="00986AC4"/>
    <w:rsid w:val="0099557B"/>
    <w:rsid w:val="00995967"/>
    <w:rsid w:val="00995F3E"/>
    <w:rsid w:val="009A0B40"/>
    <w:rsid w:val="009A27F3"/>
    <w:rsid w:val="009A4FEC"/>
    <w:rsid w:val="009B731E"/>
    <w:rsid w:val="009C1FB0"/>
    <w:rsid w:val="009C5967"/>
    <w:rsid w:val="009D0150"/>
    <w:rsid w:val="009D450F"/>
    <w:rsid w:val="009D63AB"/>
    <w:rsid w:val="009D6CB9"/>
    <w:rsid w:val="009E5037"/>
    <w:rsid w:val="009E569E"/>
    <w:rsid w:val="009E65AB"/>
    <w:rsid w:val="009F1965"/>
    <w:rsid w:val="009F1EF0"/>
    <w:rsid w:val="009F3DD2"/>
    <w:rsid w:val="009F40E8"/>
    <w:rsid w:val="009F4D25"/>
    <w:rsid w:val="009F7924"/>
    <w:rsid w:val="00A01BC1"/>
    <w:rsid w:val="00A0240F"/>
    <w:rsid w:val="00A11E74"/>
    <w:rsid w:val="00A16BB6"/>
    <w:rsid w:val="00A16D54"/>
    <w:rsid w:val="00A16DB0"/>
    <w:rsid w:val="00A1700E"/>
    <w:rsid w:val="00A32200"/>
    <w:rsid w:val="00A324AC"/>
    <w:rsid w:val="00A33E41"/>
    <w:rsid w:val="00A3679A"/>
    <w:rsid w:val="00A417FF"/>
    <w:rsid w:val="00A427C7"/>
    <w:rsid w:val="00A435CE"/>
    <w:rsid w:val="00A43D12"/>
    <w:rsid w:val="00A44D5B"/>
    <w:rsid w:val="00A45974"/>
    <w:rsid w:val="00A52083"/>
    <w:rsid w:val="00A52343"/>
    <w:rsid w:val="00A534E5"/>
    <w:rsid w:val="00A5449F"/>
    <w:rsid w:val="00A54CBA"/>
    <w:rsid w:val="00A57BDE"/>
    <w:rsid w:val="00A628DB"/>
    <w:rsid w:val="00A6375A"/>
    <w:rsid w:val="00A63C3C"/>
    <w:rsid w:val="00A65494"/>
    <w:rsid w:val="00A73193"/>
    <w:rsid w:val="00A75558"/>
    <w:rsid w:val="00A7726D"/>
    <w:rsid w:val="00A811EF"/>
    <w:rsid w:val="00A838BA"/>
    <w:rsid w:val="00A86A3B"/>
    <w:rsid w:val="00A95B5A"/>
    <w:rsid w:val="00AA2DBB"/>
    <w:rsid w:val="00AA2FF8"/>
    <w:rsid w:val="00AA37DB"/>
    <w:rsid w:val="00AA3A76"/>
    <w:rsid w:val="00AA5535"/>
    <w:rsid w:val="00AA5D4C"/>
    <w:rsid w:val="00AB56BF"/>
    <w:rsid w:val="00AC0C28"/>
    <w:rsid w:val="00AC3B71"/>
    <w:rsid w:val="00AC54E7"/>
    <w:rsid w:val="00AD4706"/>
    <w:rsid w:val="00AD7FB4"/>
    <w:rsid w:val="00AE07AC"/>
    <w:rsid w:val="00AE10EF"/>
    <w:rsid w:val="00AE4F3E"/>
    <w:rsid w:val="00AE666A"/>
    <w:rsid w:val="00AF05F5"/>
    <w:rsid w:val="00AF1269"/>
    <w:rsid w:val="00AF25B3"/>
    <w:rsid w:val="00B00A48"/>
    <w:rsid w:val="00B01999"/>
    <w:rsid w:val="00B0268A"/>
    <w:rsid w:val="00B02D63"/>
    <w:rsid w:val="00B052CD"/>
    <w:rsid w:val="00B05CFA"/>
    <w:rsid w:val="00B05F0D"/>
    <w:rsid w:val="00B062D6"/>
    <w:rsid w:val="00B11E6E"/>
    <w:rsid w:val="00B21F52"/>
    <w:rsid w:val="00B226F9"/>
    <w:rsid w:val="00B231D0"/>
    <w:rsid w:val="00B27149"/>
    <w:rsid w:val="00B32B66"/>
    <w:rsid w:val="00B362F3"/>
    <w:rsid w:val="00B500BA"/>
    <w:rsid w:val="00B5079A"/>
    <w:rsid w:val="00B544AA"/>
    <w:rsid w:val="00B61B3D"/>
    <w:rsid w:val="00B70317"/>
    <w:rsid w:val="00B71609"/>
    <w:rsid w:val="00B7272F"/>
    <w:rsid w:val="00B754CF"/>
    <w:rsid w:val="00B76F13"/>
    <w:rsid w:val="00B77D5E"/>
    <w:rsid w:val="00B80C58"/>
    <w:rsid w:val="00B83776"/>
    <w:rsid w:val="00B83FCF"/>
    <w:rsid w:val="00B86997"/>
    <w:rsid w:val="00B9015D"/>
    <w:rsid w:val="00B950F1"/>
    <w:rsid w:val="00B963E6"/>
    <w:rsid w:val="00BA1BDA"/>
    <w:rsid w:val="00BA446B"/>
    <w:rsid w:val="00BB1243"/>
    <w:rsid w:val="00BB34B5"/>
    <w:rsid w:val="00BB4431"/>
    <w:rsid w:val="00BB63D6"/>
    <w:rsid w:val="00BB719D"/>
    <w:rsid w:val="00BB7551"/>
    <w:rsid w:val="00BC537F"/>
    <w:rsid w:val="00BD20D7"/>
    <w:rsid w:val="00BD4D8B"/>
    <w:rsid w:val="00BE0090"/>
    <w:rsid w:val="00BE367F"/>
    <w:rsid w:val="00BE48C8"/>
    <w:rsid w:val="00BE4E45"/>
    <w:rsid w:val="00BE74CF"/>
    <w:rsid w:val="00BF081B"/>
    <w:rsid w:val="00BF4716"/>
    <w:rsid w:val="00BF6846"/>
    <w:rsid w:val="00C00CE5"/>
    <w:rsid w:val="00C01E1E"/>
    <w:rsid w:val="00C03A96"/>
    <w:rsid w:val="00C046BC"/>
    <w:rsid w:val="00C11F15"/>
    <w:rsid w:val="00C12693"/>
    <w:rsid w:val="00C1644B"/>
    <w:rsid w:val="00C2078D"/>
    <w:rsid w:val="00C26E77"/>
    <w:rsid w:val="00C27300"/>
    <w:rsid w:val="00C320AB"/>
    <w:rsid w:val="00C320D5"/>
    <w:rsid w:val="00C33F87"/>
    <w:rsid w:val="00C348B6"/>
    <w:rsid w:val="00C3499A"/>
    <w:rsid w:val="00C42F93"/>
    <w:rsid w:val="00C43024"/>
    <w:rsid w:val="00C43F70"/>
    <w:rsid w:val="00C453BE"/>
    <w:rsid w:val="00C4606E"/>
    <w:rsid w:val="00C47A4F"/>
    <w:rsid w:val="00C507D9"/>
    <w:rsid w:val="00C508C3"/>
    <w:rsid w:val="00C51BC8"/>
    <w:rsid w:val="00C535BF"/>
    <w:rsid w:val="00C62F04"/>
    <w:rsid w:val="00C64AF4"/>
    <w:rsid w:val="00C64CE6"/>
    <w:rsid w:val="00C72D83"/>
    <w:rsid w:val="00C73B63"/>
    <w:rsid w:val="00C77AA3"/>
    <w:rsid w:val="00C8167D"/>
    <w:rsid w:val="00C84ABA"/>
    <w:rsid w:val="00C90D96"/>
    <w:rsid w:val="00C9192A"/>
    <w:rsid w:val="00C939F8"/>
    <w:rsid w:val="00C9494A"/>
    <w:rsid w:val="00C9792D"/>
    <w:rsid w:val="00CA03C2"/>
    <w:rsid w:val="00CA1F1B"/>
    <w:rsid w:val="00CA3EAA"/>
    <w:rsid w:val="00CA4FD3"/>
    <w:rsid w:val="00CA5C95"/>
    <w:rsid w:val="00CB0AD9"/>
    <w:rsid w:val="00CB4743"/>
    <w:rsid w:val="00CC11E1"/>
    <w:rsid w:val="00CC1574"/>
    <w:rsid w:val="00CC16C7"/>
    <w:rsid w:val="00CC1FF8"/>
    <w:rsid w:val="00CC30B3"/>
    <w:rsid w:val="00CC3B91"/>
    <w:rsid w:val="00CC5B87"/>
    <w:rsid w:val="00CD4E70"/>
    <w:rsid w:val="00CE1286"/>
    <w:rsid w:val="00CE28B8"/>
    <w:rsid w:val="00CF1E9F"/>
    <w:rsid w:val="00CF2607"/>
    <w:rsid w:val="00CF28A5"/>
    <w:rsid w:val="00CF2CF7"/>
    <w:rsid w:val="00CF60CB"/>
    <w:rsid w:val="00CF6EB4"/>
    <w:rsid w:val="00D006CF"/>
    <w:rsid w:val="00D029C2"/>
    <w:rsid w:val="00D049BB"/>
    <w:rsid w:val="00D0590E"/>
    <w:rsid w:val="00D0678E"/>
    <w:rsid w:val="00D07FA1"/>
    <w:rsid w:val="00D13BBC"/>
    <w:rsid w:val="00D13F3B"/>
    <w:rsid w:val="00D16E42"/>
    <w:rsid w:val="00D1731C"/>
    <w:rsid w:val="00D209AD"/>
    <w:rsid w:val="00D23A4F"/>
    <w:rsid w:val="00D32E4A"/>
    <w:rsid w:val="00D33A95"/>
    <w:rsid w:val="00D33D19"/>
    <w:rsid w:val="00D342C0"/>
    <w:rsid w:val="00D34B37"/>
    <w:rsid w:val="00D35758"/>
    <w:rsid w:val="00D43642"/>
    <w:rsid w:val="00D44DCC"/>
    <w:rsid w:val="00D459B5"/>
    <w:rsid w:val="00D45CC1"/>
    <w:rsid w:val="00D46C36"/>
    <w:rsid w:val="00D477D5"/>
    <w:rsid w:val="00D5207B"/>
    <w:rsid w:val="00D56242"/>
    <w:rsid w:val="00D64C42"/>
    <w:rsid w:val="00D70820"/>
    <w:rsid w:val="00D7199D"/>
    <w:rsid w:val="00D73447"/>
    <w:rsid w:val="00D75232"/>
    <w:rsid w:val="00D8278D"/>
    <w:rsid w:val="00D83015"/>
    <w:rsid w:val="00D84F9F"/>
    <w:rsid w:val="00D8651B"/>
    <w:rsid w:val="00D90DD5"/>
    <w:rsid w:val="00D971EC"/>
    <w:rsid w:val="00D97AA9"/>
    <w:rsid w:val="00DA2E4F"/>
    <w:rsid w:val="00DB165C"/>
    <w:rsid w:val="00DB57D7"/>
    <w:rsid w:val="00DB5BD2"/>
    <w:rsid w:val="00DB690E"/>
    <w:rsid w:val="00DC299E"/>
    <w:rsid w:val="00DC437B"/>
    <w:rsid w:val="00DC4DB6"/>
    <w:rsid w:val="00DC5AB5"/>
    <w:rsid w:val="00DC645C"/>
    <w:rsid w:val="00DD472B"/>
    <w:rsid w:val="00DD79F6"/>
    <w:rsid w:val="00DE082D"/>
    <w:rsid w:val="00DE1784"/>
    <w:rsid w:val="00DE3D9E"/>
    <w:rsid w:val="00DE4A99"/>
    <w:rsid w:val="00DE4AF1"/>
    <w:rsid w:val="00DF027E"/>
    <w:rsid w:val="00DF2AB5"/>
    <w:rsid w:val="00DF57B3"/>
    <w:rsid w:val="00E00875"/>
    <w:rsid w:val="00E04F9D"/>
    <w:rsid w:val="00E07604"/>
    <w:rsid w:val="00E15A7C"/>
    <w:rsid w:val="00E165AC"/>
    <w:rsid w:val="00E176BE"/>
    <w:rsid w:val="00E20A4B"/>
    <w:rsid w:val="00E2185B"/>
    <w:rsid w:val="00E23E94"/>
    <w:rsid w:val="00E243D4"/>
    <w:rsid w:val="00E253AD"/>
    <w:rsid w:val="00E27CAC"/>
    <w:rsid w:val="00E34533"/>
    <w:rsid w:val="00E37C82"/>
    <w:rsid w:val="00E42C5C"/>
    <w:rsid w:val="00E44A9A"/>
    <w:rsid w:val="00E4606F"/>
    <w:rsid w:val="00E46F12"/>
    <w:rsid w:val="00E569D2"/>
    <w:rsid w:val="00E63E30"/>
    <w:rsid w:val="00E66AD7"/>
    <w:rsid w:val="00E66D0E"/>
    <w:rsid w:val="00E6728C"/>
    <w:rsid w:val="00E70172"/>
    <w:rsid w:val="00E74191"/>
    <w:rsid w:val="00E807BF"/>
    <w:rsid w:val="00E80B5B"/>
    <w:rsid w:val="00E81BDA"/>
    <w:rsid w:val="00E83114"/>
    <w:rsid w:val="00E834BD"/>
    <w:rsid w:val="00E84255"/>
    <w:rsid w:val="00E84777"/>
    <w:rsid w:val="00E90B36"/>
    <w:rsid w:val="00E91320"/>
    <w:rsid w:val="00E92720"/>
    <w:rsid w:val="00E92846"/>
    <w:rsid w:val="00E935FD"/>
    <w:rsid w:val="00E96CD9"/>
    <w:rsid w:val="00EA2EFF"/>
    <w:rsid w:val="00EA4FF3"/>
    <w:rsid w:val="00EA77D4"/>
    <w:rsid w:val="00EA7F11"/>
    <w:rsid w:val="00EB0641"/>
    <w:rsid w:val="00EB1ADF"/>
    <w:rsid w:val="00EB5790"/>
    <w:rsid w:val="00EC0A91"/>
    <w:rsid w:val="00EC1276"/>
    <w:rsid w:val="00EC6918"/>
    <w:rsid w:val="00ED09FB"/>
    <w:rsid w:val="00ED1ECC"/>
    <w:rsid w:val="00ED43E0"/>
    <w:rsid w:val="00ED6D8B"/>
    <w:rsid w:val="00EE0123"/>
    <w:rsid w:val="00EE11D5"/>
    <w:rsid w:val="00EE125B"/>
    <w:rsid w:val="00EE5356"/>
    <w:rsid w:val="00EE6F2C"/>
    <w:rsid w:val="00EE7112"/>
    <w:rsid w:val="00EE7D78"/>
    <w:rsid w:val="00EF0008"/>
    <w:rsid w:val="00EF1356"/>
    <w:rsid w:val="00EF48DA"/>
    <w:rsid w:val="00EF4EED"/>
    <w:rsid w:val="00EF4F85"/>
    <w:rsid w:val="00F015BA"/>
    <w:rsid w:val="00F01AE5"/>
    <w:rsid w:val="00F03C2C"/>
    <w:rsid w:val="00F03EAE"/>
    <w:rsid w:val="00F043F4"/>
    <w:rsid w:val="00F10111"/>
    <w:rsid w:val="00F14390"/>
    <w:rsid w:val="00F14A4D"/>
    <w:rsid w:val="00F167A6"/>
    <w:rsid w:val="00F1739B"/>
    <w:rsid w:val="00F178AB"/>
    <w:rsid w:val="00F17A8C"/>
    <w:rsid w:val="00F257EC"/>
    <w:rsid w:val="00F33572"/>
    <w:rsid w:val="00F340DB"/>
    <w:rsid w:val="00F3438F"/>
    <w:rsid w:val="00F354D4"/>
    <w:rsid w:val="00F44874"/>
    <w:rsid w:val="00F46C5D"/>
    <w:rsid w:val="00F509D9"/>
    <w:rsid w:val="00F50BC5"/>
    <w:rsid w:val="00F55488"/>
    <w:rsid w:val="00F62245"/>
    <w:rsid w:val="00F641E7"/>
    <w:rsid w:val="00F66EDC"/>
    <w:rsid w:val="00F77042"/>
    <w:rsid w:val="00F778A9"/>
    <w:rsid w:val="00F80E10"/>
    <w:rsid w:val="00F81080"/>
    <w:rsid w:val="00F82289"/>
    <w:rsid w:val="00F83A9C"/>
    <w:rsid w:val="00F85D6A"/>
    <w:rsid w:val="00F9482F"/>
    <w:rsid w:val="00F961E7"/>
    <w:rsid w:val="00FA15BD"/>
    <w:rsid w:val="00FA27DF"/>
    <w:rsid w:val="00FA312F"/>
    <w:rsid w:val="00FA7997"/>
    <w:rsid w:val="00FB0D31"/>
    <w:rsid w:val="00FC3A5D"/>
    <w:rsid w:val="00FC5497"/>
    <w:rsid w:val="00FD3A91"/>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6597517">
      <w:bodyDiv w:val="1"/>
      <w:marLeft w:val="0"/>
      <w:marRight w:val="0"/>
      <w:marTop w:val="0"/>
      <w:marBottom w:val="0"/>
      <w:divBdr>
        <w:top w:val="none" w:sz="0" w:space="0" w:color="auto"/>
        <w:left w:val="none" w:sz="0" w:space="0" w:color="auto"/>
        <w:bottom w:val="none" w:sz="0" w:space="0" w:color="auto"/>
        <w:right w:val="none" w:sz="0" w:space="0" w:color="auto"/>
      </w:divBdr>
      <w:divsChild>
        <w:div w:id="58291189">
          <w:marLeft w:val="0"/>
          <w:marRight w:val="0"/>
          <w:marTop w:val="0"/>
          <w:marBottom w:val="0"/>
          <w:divBdr>
            <w:top w:val="none" w:sz="0" w:space="0" w:color="auto"/>
            <w:left w:val="none" w:sz="0" w:space="0" w:color="auto"/>
            <w:bottom w:val="none" w:sz="0" w:space="0" w:color="auto"/>
            <w:right w:val="none" w:sz="0" w:space="0" w:color="auto"/>
          </w:divBdr>
          <w:divsChild>
            <w:div w:id="55890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4.png"/><Relationship Id="rId11" Type="http://schemas.openxmlformats.org/officeDocument/2006/relationships/hyperlink" Target="http://subliminalsystems.com"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hyperlink" Target="https://make.powerapps.com/home" TargetMode="External"/><Relationship Id="rId216" Type="http://schemas.openxmlformats.org/officeDocument/2006/relationships/image" Target="media/image20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hyperlink" Target="http://subliminalsystems.com/api/Customers/?$select=LastName,FirstName,CustomerId"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hyperlink" Target="https://portal.azure.com" TargetMode="External"/><Relationship Id="rId182" Type="http://schemas.openxmlformats.org/officeDocument/2006/relationships/image" Target="media/image166.png"/><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footer" Target="footer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hyperlink" Target="http://subliminalsystems.com/api/Customers(10)"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hyperlink" Target="https://chrome.google.com/webstore/detail/json-viewer/aimiinbnnkboelefkjlenlgimcabobli"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yperlink" Target="https://flow.microsoft.com/" TargetMode="External"/><Relationship Id="rId221"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ubliminalsystems.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7.png"/><Relationship Id="rId30" Type="http://schemas.openxmlformats.org/officeDocument/2006/relationships/image" Target="media/image18.png"/><Relationship Id="rId105" Type="http://schemas.openxmlformats.org/officeDocument/2006/relationships/hyperlink" Target="https://web.PowerApps.com"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1B756-5A6E-4E43-A467-FA0AA2C03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2845</TotalTime>
  <Pages>49</Pages>
  <Words>4404</Words>
  <Characters>25104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29450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53</cp:revision>
  <cp:lastPrinted>2019-04-16T16:11:00Z</cp:lastPrinted>
  <dcterms:created xsi:type="dcterms:W3CDTF">2018-02-06T11:50:00Z</dcterms:created>
  <dcterms:modified xsi:type="dcterms:W3CDTF">2020-01-19T20:44:00Z</dcterms:modified>
</cp:coreProperties>
</file>