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A01738" w14:textId="7C592DAA" w:rsidR="00D971EC" w:rsidRDefault="00B253DD" w:rsidP="00D971EC">
      <w:pPr>
        <w:pStyle w:val="Heading2"/>
      </w:pPr>
      <w:r>
        <w:t>Building a Data-driven Canvas App</w:t>
      </w:r>
    </w:p>
    <w:p w14:paraId="5AA7803B" w14:textId="77777777" w:rsidR="00D971EC" w:rsidRPr="005C7841" w:rsidRDefault="00D971EC" w:rsidP="00D971EC">
      <w:pPr>
        <w:pStyle w:val="LabExerciseCallout"/>
      </w:pPr>
      <w:r w:rsidRPr="005C7841">
        <w:rPr>
          <w:b/>
        </w:rPr>
        <w:t>Lab Time</w:t>
      </w:r>
      <w:r w:rsidRPr="005C7841">
        <w:t xml:space="preserve">: </w:t>
      </w:r>
      <w:r>
        <w:t>60</w:t>
      </w:r>
      <w:r w:rsidRPr="005C7841">
        <w:t xml:space="preserve"> minutes</w:t>
      </w:r>
    </w:p>
    <w:p w14:paraId="66EF3CCF" w14:textId="37D71103" w:rsidR="00D971EC" w:rsidRPr="005C7841" w:rsidRDefault="00D971EC" w:rsidP="00D971EC">
      <w:pPr>
        <w:pStyle w:val="LabExerciseCallout"/>
      </w:pPr>
      <w:r w:rsidRPr="005C7841">
        <w:rPr>
          <w:b/>
        </w:rPr>
        <w:t>Lab Folder</w:t>
      </w:r>
      <w:r w:rsidRPr="005C7841">
        <w:t xml:space="preserve">: </w:t>
      </w:r>
      <w:r w:rsidR="00061EB5">
        <w:t>C:\Student\Modules\0</w:t>
      </w:r>
      <w:r w:rsidR="00B253DD">
        <w:t>2</w:t>
      </w:r>
      <w:r>
        <w:t>_</w:t>
      </w:r>
      <w:r w:rsidR="00B253DD">
        <w:t>DataDriven</w:t>
      </w:r>
      <w:r w:rsidR="006865E5">
        <w:t>Canvas</w:t>
      </w:r>
      <w:r w:rsidR="00B253DD">
        <w:t>Apps</w:t>
      </w:r>
      <w:r>
        <w:t>\Lab</w:t>
      </w:r>
    </w:p>
    <w:p w14:paraId="49EF9D28" w14:textId="1D9A9F92" w:rsidR="00C939F8" w:rsidRDefault="00D971EC" w:rsidP="00B00A48">
      <w:pPr>
        <w:pStyle w:val="LabExerciseCallout"/>
      </w:pPr>
      <w:r w:rsidRPr="005C7841">
        <w:rPr>
          <w:b/>
        </w:rPr>
        <w:t>Lab Overview</w:t>
      </w:r>
      <w:r w:rsidRPr="005C7841">
        <w:t>:</w:t>
      </w:r>
      <w:r>
        <w:rPr>
          <w:rFonts w:cs="Arial"/>
          <w:lang w:val="en"/>
        </w:rPr>
        <w:t xml:space="preserve"> </w:t>
      </w:r>
      <w:r w:rsidR="00832E99">
        <w:rPr>
          <w:sz w:val="20"/>
          <w:szCs w:val="20"/>
        </w:rPr>
        <w:t xml:space="preserve">In this </w:t>
      </w:r>
      <w:r w:rsidR="00CA7353">
        <w:rPr>
          <w:sz w:val="20"/>
          <w:szCs w:val="20"/>
        </w:rPr>
        <w:t xml:space="preserve">lab </w:t>
      </w:r>
      <w:r w:rsidR="00832E99">
        <w:rPr>
          <w:sz w:val="20"/>
          <w:szCs w:val="20"/>
        </w:rPr>
        <w:t xml:space="preserve">you will build a data-driven canvas app based on data stored in a </w:t>
      </w:r>
      <w:r w:rsidR="00A81F77">
        <w:rPr>
          <w:sz w:val="20"/>
          <w:szCs w:val="20"/>
        </w:rPr>
        <w:t xml:space="preserve">list in </w:t>
      </w:r>
      <w:r w:rsidR="00832E99">
        <w:rPr>
          <w:sz w:val="20"/>
          <w:szCs w:val="20"/>
        </w:rPr>
        <w:t>SharePoint Online.</w:t>
      </w:r>
      <w:r w:rsidR="00A81F77">
        <w:rPr>
          <w:sz w:val="20"/>
          <w:szCs w:val="20"/>
        </w:rPr>
        <w:t xml:space="preserve"> You will begin by creating a </w:t>
      </w:r>
      <w:r w:rsidR="00E4146A">
        <w:rPr>
          <w:sz w:val="20"/>
          <w:szCs w:val="20"/>
        </w:rPr>
        <w:t xml:space="preserve">new SharePoint </w:t>
      </w:r>
      <w:r w:rsidR="00A81F77">
        <w:rPr>
          <w:sz w:val="20"/>
          <w:szCs w:val="20"/>
        </w:rPr>
        <w:t xml:space="preserve">list to store customer data. Next, you will create a new canvas app using the </w:t>
      </w:r>
      <w:r w:rsidR="00A81F77" w:rsidRPr="00A81F77">
        <w:rPr>
          <w:b/>
          <w:sz w:val="20"/>
          <w:szCs w:val="20"/>
        </w:rPr>
        <w:t>Start canvas app from blank</w:t>
      </w:r>
      <w:r w:rsidR="00A81F77">
        <w:rPr>
          <w:sz w:val="20"/>
          <w:szCs w:val="20"/>
        </w:rPr>
        <w:t xml:space="preserve"> template. Over the course of this lab, you will work to add </w:t>
      </w:r>
      <w:r w:rsidR="00E4146A">
        <w:rPr>
          <w:sz w:val="20"/>
          <w:szCs w:val="20"/>
        </w:rPr>
        <w:t xml:space="preserve">all </w:t>
      </w:r>
      <w:r w:rsidR="00A81F77">
        <w:rPr>
          <w:sz w:val="20"/>
          <w:szCs w:val="20"/>
        </w:rPr>
        <w:t xml:space="preserve">the screens, galleries and forms required </w:t>
      </w:r>
      <w:r w:rsidR="00E4146A">
        <w:rPr>
          <w:sz w:val="20"/>
          <w:szCs w:val="20"/>
        </w:rPr>
        <w:t xml:space="preserve">to create a </w:t>
      </w:r>
      <w:r w:rsidR="00A81F77">
        <w:rPr>
          <w:sz w:val="20"/>
          <w:szCs w:val="20"/>
        </w:rPr>
        <w:t>user experience which allows viewing, adding, editing and deleting customer</w:t>
      </w:r>
      <w:r w:rsidR="00A81F77">
        <w:t xml:space="preserve">s. In the final exercise, you will integrate a custom connector to retrieve new customer data from </w:t>
      </w:r>
      <w:r w:rsidR="00B40999">
        <w:t xml:space="preserve">an </w:t>
      </w:r>
      <w:r w:rsidR="00A81F77">
        <w:t xml:space="preserve">external web service which will be used to </w:t>
      </w:r>
      <w:r w:rsidR="00B40999">
        <w:t xml:space="preserve">streamline </w:t>
      </w:r>
      <w:r w:rsidR="00A81F77">
        <w:t xml:space="preserve">creating new customers. </w:t>
      </w:r>
    </w:p>
    <w:p w14:paraId="5A7DAA8A" w14:textId="7C461FC3" w:rsidR="00CA7353" w:rsidRDefault="00CA7353" w:rsidP="00CA7353">
      <w:pPr>
        <w:pStyle w:val="Heading3"/>
      </w:pPr>
      <w:r>
        <w:t xml:space="preserve">Exercise 1: Create a </w:t>
      </w:r>
      <w:r w:rsidR="00B253DD">
        <w:t>SharePoint List</w:t>
      </w:r>
      <w:r w:rsidR="00BD153A">
        <w:t xml:space="preserve"> to Store Customer Data</w:t>
      </w:r>
    </w:p>
    <w:p w14:paraId="2204530A" w14:textId="04B86913" w:rsidR="00CA7353" w:rsidRDefault="00CA7353" w:rsidP="00CA7353">
      <w:pPr>
        <w:pStyle w:val="LabExerciseLeadIn"/>
      </w:pPr>
      <w:r>
        <w:t>In this exercise, you</w:t>
      </w:r>
      <w:r w:rsidR="00A81F77">
        <w:t xml:space="preserve"> will create a new </w:t>
      </w:r>
      <w:r w:rsidR="0051344A">
        <w:t xml:space="preserve">modern SharePoint list named </w:t>
      </w:r>
      <w:r w:rsidR="0051344A" w:rsidRPr="0051344A">
        <w:rPr>
          <w:b/>
        </w:rPr>
        <w:t>Customers</w:t>
      </w:r>
      <w:r w:rsidR="0051344A">
        <w:t xml:space="preserve"> to track customer data</w:t>
      </w:r>
      <w:r>
        <w:t>.</w:t>
      </w:r>
      <w:r w:rsidR="0051344A">
        <w:t xml:space="preserve"> After creating the </w:t>
      </w:r>
      <w:r w:rsidR="0051344A" w:rsidRPr="0051344A">
        <w:rPr>
          <w:b/>
        </w:rPr>
        <w:t>Customers</w:t>
      </w:r>
      <w:r w:rsidR="0051344A">
        <w:t xml:space="preserve"> list, you will then add the necessary site columns and configure the default view to track customer data. In the final steps you will create a few new SharePoint list items </w:t>
      </w:r>
      <w:r w:rsidR="00F5716C">
        <w:t>to provide</w:t>
      </w:r>
      <w:r w:rsidR="0051344A">
        <w:t xml:space="preserve"> </w:t>
      </w:r>
      <w:r w:rsidR="007E4850">
        <w:t xml:space="preserve">some </w:t>
      </w:r>
      <w:r w:rsidR="0051344A">
        <w:t>sample data</w:t>
      </w:r>
      <w:r w:rsidR="007E4850">
        <w:t xml:space="preserve"> for when you </w:t>
      </w:r>
      <w:r w:rsidR="00E4146A">
        <w:t xml:space="preserve">build </w:t>
      </w:r>
      <w:r w:rsidR="007E4850">
        <w:t xml:space="preserve">a canvas app </w:t>
      </w:r>
      <w:r w:rsidR="00E4146A">
        <w:t>in the next exercise</w:t>
      </w:r>
      <w:r w:rsidR="0051344A">
        <w:t>.</w:t>
      </w:r>
    </w:p>
    <w:p w14:paraId="1AF2777C" w14:textId="4FE867D9" w:rsidR="00CA7353" w:rsidRDefault="00B253DA" w:rsidP="00CA7353">
      <w:pPr>
        <w:pStyle w:val="LabStepNumbered"/>
        <w:numPr>
          <w:ilvl w:val="0"/>
          <w:numId w:val="9"/>
        </w:numPr>
        <w:rPr>
          <w:sz w:val="20"/>
          <w:szCs w:val="20"/>
        </w:rPr>
      </w:pPr>
      <w:r>
        <w:rPr>
          <w:sz w:val="20"/>
          <w:szCs w:val="20"/>
        </w:rPr>
        <w:t xml:space="preserve">Create a new SharePoint list named </w:t>
      </w:r>
      <w:r w:rsidRPr="00E4146A">
        <w:rPr>
          <w:b/>
          <w:sz w:val="20"/>
          <w:szCs w:val="20"/>
        </w:rPr>
        <w:t>Customers</w:t>
      </w:r>
      <w:r w:rsidR="00CA7353">
        <w:rPr>
          <w:sz w:val="20"/>
          <w:szCs w:val="20"/>
        </w:rPr>
        <w:t>.</w:t>
      </w:r>
    </w:p>
    <w:p w14:paraId="423BE93A" w14:textId="77777777" w:rsidR="00F827FC" w:rsidRDefault="00F827FC" w:rsidP="00F827FC">
      <w:pPr>
        <w:pStyle w:val="LabStepNumberedLevel2"/>
        <w:numPr>
          <w:ilvl w:val="1"/>
          <w:numId w:val="9"/>
        </w:numPr>
      </w:pPr>
      <w:r>
        <w:t xml:space="preserve">Navigate to the root SharePoint site for your trial Office 365 tenancy. </w:t>
      </w:r>
    </w:p>
    <w:p w14:paraId="0F6F3455" w14:textId="73B44C16" w:rsidR="00F827FC" w:rsidRDefault="00F827FC" w:rsidP="00F827FC">
      <w:pPr>
        <w:pStyle w:val="LabExerciseCallout"/>
      </w:pPr>
      <w:r>
        <w:t xml:space="preserve">The URL for your SharePoint root site can be determined by your Office 365 tenancy name. For example, if your Office 365 tenancy is named </w:t>
      </w:r>
      <w:r>
        <w:rPr>
          <w:b/>
        </w:rPr>
        <w:t>bbspalabs</w:t>
      </w:r>
      <w:r>
        <w:t xml:space="preserve">, then the URL for your SharePoint root site will be </w:t>
      </w:r>
      <w:hyperlink r:id="rId8" w:history="1">
        <w:r w:rsidRPr="00E8752B">
          <w:rPr>
            <w:rStyle w:val="Hyperlink"/>
          </w:rPr>
          <w:t>https://bbspalabs.sharepoint.com</w:t>
        </w:r>
      </w:hyperlink>
      <w:r>
        <w:t>.</w:t>
      </w:r>
    </w:p>
    <w:p w14:paraId="383767B0" w14:textId="1B674811" w:rsidR="00F827FC" w:rsidRDefault="00F827FC" w:rsidP="00F827FC">
      <w:pPr>
        <w:pStyle w:val="LabStepNumberedLevel2"/>
        <w:numPr>
          <w:ilvl w:val="1"/>
          <w:numId w:val="9"/>
        </w:numPr>
      </w:pPr>
      <w:r>
        <w:t xml:space="preserve">When you navigate to your SharePoint site, it should be a SharePoint </w:t>
      </w:r>
      <w:r w:rsidR="00B40999">
        <w:t>Communications</w:t>
      </w:r>
      <w:r>
        <w:t xml:space="preserve"> site </w:t>
      </w:r>
      <w:r w:rsidR="00B40999">
        <w:t xml:space="preserve">as shown in this </w:t>
      </w:r>
      <w:r>
        <w:t>screenshot.</w:t>
      </w:r>
    </w:p>
    <w:p w14:paraId="00BD7CE7" w14:textId="48C549FA" w:rsidR="00F827FC" w:rsidRDefault="00D9489F" w:rsidP="00F827FC">
      <w:pPr>
        <w:pStyle w:val="LabStepScreenshotLevel2"/>
      </w:pPr>
      <w:r>
        <w:drawing>
          <wp:inline distT="0" distB="0" distL="0" distR="0" wp14:anchorId="2166FB07" wp14:editId="7FBCEA9B">
            <wp:extent cx="4301853" cy="1386153"/>
            <wp:effectExtent l="19050" t="19050" r="22860" b="2413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20711" cy="1392230"/>
                    </a:xfrm>
                    <a:prstGeom prst="rect">
                      <a:avLst/>
                    </a:prstGeom>
                    <a:noFill/>
                    <a:ln>
                      <a:solidFill>
                        <a:schemeClr val="tx1">
                          <a:lumMod val="50000"/>
                          <a:lumOff val="50000"/>
                        </a:schemeClr>
                      </a:solidFill>
                    </a:ln>
                  </pic:spPr>
                </pic:pic>
              </a:graphicData>
            </a:graphic>
          </wp:inline>
        </w:drawing>
      </w:r>
    </w:p>
    <w:p w14:paraId="22D9E0DA" w14:textId="1DD95CED" w:rsidR="00F827FC" w:rsidRDefault="00F827FC" w:rsidP="00F827FC">
      <w:pPr>
        <w:pStyle w:val="LabStepNumberedLevel2"/>
        <w:numPr>
          <w:ilvl w:val="1"/>
          <w:numId w:val="9"/>
        </w:numPr>
      </w:pPr>
      <w:r>
        <w:t xml:space="preserve">Click on the gear icon and </w:t>
      </w:r>
      <w:r w:rsidR="00B40999">
        <w:t xml:space="preserve">then </w:t>
      </w:r>
      <w:r>
        <w:t xml:space="preserve">click on </w:t>
      </w:r>
      <w:r w:rsidRPr="00D45D4E">
        <w:rPr>
          <w:rFonts w:ascii="Segoe UI" w:eastAsia="Segoe UI" w:hAnsi="Segoe UI" w:cs="Segoe UI"/>
          <w:b/>
        </w:rPr>
        <w:t>Site contents</w:t>
      </w:r>
      <w:r>
        <w:t xml:space="preserve"> </w:t>
      </w:r>
    </w:p>
    <w:p w14:paraId="1B93C651" w14:textId="7D37A26D" w:rsidR="00F827FC" w:rsidRDefault="00D9489F" w:rsidP="00F827FC">
      <w:pPr>
        <w:pStyle w:val="LabStepScreenshotLevel2"/>
      </w:pPr>
      <w:r>
        <w:rPr>
          <w:rFonts w:ascii="Calibri" w:eastAsia="Calibri" w:hAnsi="Calibri" w:cs="Calibri"/>
        </w:rPr>
        <w:drawing>
          <wp:inline distT="0" distB="0" distL="0" distR="0" wp14:anchorId="2DA2CB87" wp14:editId="36E2EB09">
            <wp:extent cx="5682343" cy="1028083"/>
            <wp:effectExtent l="19050" t="19050" r="13970" b="1968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03419" cy="1031896"/>
                    </a:xfrm>
                    <a:prstGeom prst="rect">
                      <a:avLst/>
                    </a:prstGeom>
                    <a:noFill/>
                    <a:ln>
                      <a:solidFill>
                        <a:schemeClr val="tx1">
                          <a:lumMod val="50000"/>
                          <a:lumOff val="50000"/>
                        </a:schemeClr>
                      </a:solidFill>
                    </a:ln>
                  </pic:spPr>
                </pic:pic>
              </a:graphicData>
            </a:graphic>
          </wp:inline>
        </w:drawing>
      </w:r>
      <w:r w:rsidR="00F827FC">
        <w:rPr>
          <w:rFonts w:ascii="Calibri" w:eastAsia="Calibri" w:hAnsi="Calibri" w:cs="Calibri"/>
        </w:rPr>
        <w:t xml:space="preserve"> </w:t>
      </w:r>
    </w:p>
    <w:p w14:paraId="2C2647B7" w14:textId="113F7E1C" w:rsidR="004279DA" w:rsidRDefault="007E4850" w:rsidP="00F827FC">
      <w:pPr>
        <w:pStyle w:val="LabStepNumberedLevel2"/>
        <w:numPr>
          <w:ilvl w:val="1"/>
          <w:numId w:val="9"/>
        </w:numPr>
        <w:rPr>
          <w:sz w:val="20"/>
          <w:szCs w:val="20"/>
        </w:rPr>
      </w:pPr>
      <w:r>
        <w:rPr>
          <w:sz w:val="20"/>
          <w:szCs w:val="20"/>
        </w:rPr>
        <w:t xml:space="preserve">Click </w:t>
      </w:r>
      <w:r w:rsidRPr="00E4146A">
        <w:rPr>
          <w:sz w:val="20"/>
          <w:szCs w:val="20"/>
        </w:rPr>
        <w:t>the</w:t>
      </w:r>
      <w:r w:rsidRPr="007E4850">
        <w:rPr>
          <w:b/>
          <w:sz w:val="20"/>
          <w:szCs w:val="20"/>
        </w:rPr>
        <w:t xml:space="preserve"> Custom List</w:t>
      </w:r>
      <w:r>
        <w:rPr>
          <w:sz w:val="20"/>
          <w:szCs w:val="20"/>
        </w:rPr>
        <w:t xml:space="preserve"> tile to create a new custom list.</w:t>
      </w:r>
    </w:p>
    <w:p w14:paraId="0C3A7725" w14:textId="5A3DE726" w:rsidR="00F827FC" w:rsidRDefault="00C0244A" w:rsidP="00F827FC">
      <w:pPr>
        <w:pStyle w:val="LabStepScreenshotLevel2"/>
      </w:pPr>
      <w:r>
        <w:drawing>
          <wp:inline distT="0" distB="0" distL="0" distR="0" wp14:anchorId="5D434107" wp14:editId="3EB7B59A">
            <wp:extent cx="3213463" cy="1228503"/>
            <wp:effectExtent l="19050" t="19050" r="2540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82990" cy="1255083"/>
                    </a:xfrm>
                    <a:prstGeom prst="rect">
                      <a:avLst/>
                    </a:prstGeom>
                    <a:noFill/>
                    <a:ln>
                      <a:solidFill>
                        <a:schemeClr val="tx1">
                          <a:lumMod val="50000"/>
                          <a:lumOff val="50000"/>
                        </a:schemeClr>
                      </a:solidFill>
                    </a:ln>
                  </pic:spPr>
                </pic:pic>
              </a:graphicData>
            </a:graphic>
          </wp:inline>
        </w:drawing>
      </w:r>
    </w:p>
    <w:p w14:paraId="19771DB8" w14:textId="2EAFD1B5" w:rsidR="00F827FC" w:rsidRDefault="007E4850" w:rsidP="00F827FC">
      <w:pPr>
        <w:pStyle w:val="LabStepNumberedLevel2"/>
      </w:pPr>
      <w:r>
        <w:lastRenderedPageBreak/>
        <w:t xml:space="preserve">When prompted with the </w:t>
      </w:r>
      <w:r w:rsidRPr="007E4850">
        <w:rPr>
          <w:b/>
        </w:rPr>
        <w:t>Adding Custom List</w:t>
      </w:r>
      <w:r>
        <w:t xml:space="preserve"> dialog, add a </w:t>
      </w:r>
      <w:r w:rsidRPr="007E4850">
        <w:rPr>
          <w:b/>
        </w:rPr>
        <w:t>Name</w:t>
      </w:r>
      <w:r>
        <w:t xml:space="preserve"> of </w:t>
      </w:r>
      <w:r w:rsidRPr="007E4850">
        <w:rPr>
          <w:b/>
        </w:rPr>
        <w:t>Customers</w:t>
      </w:r>
      <w:r>
        <w:t xml:space="preserve"> and click </w:t>
      </w:r>
      <w:r w:rsidRPr="007E4850">
        <w:rPr>
          <w:b/>
        </w:rPr>
        <w:t>Create</w:t>
      </w:r>
      <w:r>
        <w:t>.</w:t>
      </w:r>
    </w:p>
    <w:p w14:paraId="3831FDEC" w14:textId="52E77331" w:rsidR="00F827FC" w:rsidRDefault="00C0244A" w:rsidP="00F827FC">
      <w:pPr>
        <w:pStyle w:val="LabStepScreenshotLevel2"/>
      </w:pPr>
      <w:r>
        <w:drawing>
          <wp:inline distT="0" distB="0" distL="0" distR="0" wp14:anchorId="79A0C43D" wp14:editId="36C2CC02">
            <wp:extent cx="2860762" cy="855617"/>
            <wp:effectExtent l="19050" t="19050" r="15875" b="209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32787" cy="877159"/>
                    </a:xfrm>
                    <a:prstGeom prst="rect">
                      <a:avLst/>
                    </a:prstGeom>
                    <a:noFill/>
                    <a:ln>
                      <a:solidFill>
                        <a:schemeClr val="tx1">
                          <a:lumMod val="50000"/>
                          <a:lumOff val="50000"/>
                        </a:schemeClr>
                      </a:solidFill>
                    </a:ln>
                  </pic:spPr>
                </pic:pic>
              </a:graphicData>
            </a:graphic>
          </wp:inline>
        </w:drawing>
      </w:r>
    </w:p>
    <w:p w14:paraId="788D488B" w14:textId="4F335F17" w:rsidR="00F827FC" w:rsidRDefault="007E4850" w:rsidP="00F827FC">
      <w:pPr>
        <w:pStyle w:val="LabStepNumberedLevel2"/>
      </w:pPr>
      <w:r>
        <w:t xml:space="preserve">Once the </w:t>
      </w:r>
      <w:r w:rsidRPr="007E4850">
        <w:rPr>
          <w:b/>
        </w:rPr>
        <w:t>Customers</w:t>
      </w:r>
      <w:r>
        <w:t xml:space="preserve"> list has been created, you should be able to locate this new list on the </w:t>
      </w:r>
      <w:r w:rsidRPr="007E4850">
        <w:rPr>
          <w:b/>
        </w:rPr>
        <w:t>Site contents</w:t>
      </w:r>
      <w:r>
        <w:t xml:space="preserve"> page.</w:t>
      </w:r>
    </w:p>
    <w:p w14:paraId="508994A8" w14:textId="1C35C890" w:rsidR="00F827FC" w:rsidRDefault="007E4850" w:rsidP="00F827FC">
      <w:pPr>
        <w:pStyle w:val="LabStepScreenshotLevel2"/>
      </w:pPr>
      <w:r>
        <w:drawing>
          <wp:inline distT="0" distB="0" distL="0" distR="0" wp14:anchorId="13897D4F" wp14:editId="4D7A99F5">
            <wp:extent cx="2684417" cy="1417613"/>
            <wp:effectExtent l="19050" t="19050" r="20955" b="1143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1797" cy="1432072"/>
                    </a:xfrm>
                    <a:prstGeom prst="rect">
                      <a:avLst/>
                    </a:prstGeom>
                    <a:noFill/>
                    <a:ln>
                      <a:solidFill>
                        <a:schemeClr val="tx1">
                          <a:lumMod val="50000"/>
                          <a:lumOff val="50000"/>
                        </a:schemeClr>
                      </a:solidFill>
                    </a:ln>
                  </pic:spPr>
                </pic:pic>
              </a:graphicData>
            </a:graphic>
          </wp:inline>
        </w:drawing>
      </w:r>
    </w:p>
    <w:p w14:paraId="7C28FF92" w14:textId="7430A6FF" w:rsidR="00F827FC" w:rsidRDefault="00E4146A" w:rsidP="00F827FC">
      <w:pPr>
        <w:pStyle w:val="LabStepNumberedLevel2"/>
      </w:pPr>
      <w:r>
        <w:t xml:space="preserve">On the </w:t>
      </w:r>
      <w:r w:rsidRPr="00E4146A">
        <w:rPr>
          <w:b/>
        </w:rPr>
        <w:t>Site contents</w:t>
      </w:r>
      <w:r>
        <w:t xml:space="preserve"> page, d</w:t>
      </w:r>
      <w:r w:rsidR="00E862E8">
        <w:t xml:space="preserve">rop down the </w:t>
      </w:r>
      <w:r w:rsidR="007E4850">
        <w:t xml:space="preserve">context menu to the right </w:t>
      </w:r>
      <w:r w:rsidR="00E862E8">
        <w:t xml:space="preserve">of the </w:t>
      </w:r>
      <w:r w:rsidR="00E862E8" w:rsidRPr="00E862E8">
        <w:rPr>
          <w:b/>
        </w:rPr>
        <w:t>Customers</w:t>
      </w:r>
      <w:r w:rsidR="00E862E8">
        <w:t xml:space="preserve"> list and then click </w:t>
      </w:r>
      <w:r w:rsidR="00E862E8" w:rsidRPr="00E862E8">
        <w:rPr>
          <w:b/>
        </w:rPr>
        <w:t>Settings</w:t>
      </w:r>
      <w:r w:rsidR="00E862E8">
        <w:t>.</w:t>
      </w:r>
    </w:p>
    <w:p w14:paraId="28A9CAC7" w14:textId="41B7C620" w:rsidR="00F827FC" w:rsidRDefault="007E4850" w:rsidP="00DD5412">
      <w:pPr>
        <w:pStyle w:val="LabStepScreenshotLevel2"/>
      </w:pPr>
      <w:r>
        <w:drawing>
          <wp:inline distT="0" distB="0" distL="0" distR="0" wp14:anchorId="3B5508D0" wp14:editId="719E7F7E">
            <wp:extent cx="1789612" cy="630597"/>
            <wp:effectExtent l="19050" t="19050" r="20320" b="1714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986" cy="662794"/>
                    </a:xfrm>
                    <a:prstGeom prst="rect">
                      <a:avLst/>
                    </a:prstGeom>
                    <a:noFill/>
                    <a:ln>
                      <a:solidFill>
                        <a:schemeClr val="tx1">
                          <a:lumMod val="50000"/>
                          <a:lumOff val="50000"/>
                        </a:schemeClr>
                      </a:solidFill>
                    </a:ln>
                  </pic:spPr>
                </pic:pic>
              </a:graphicData>
            </a:graphic>
          </wp:inline>
        </w:drawing>
      </w:r>
    </w:p>
    <w:p w14:paraId="4EEE533D" w14:textId="109A58C0" w:rsidR="00F827FC" w:rsidRDefault="00E862E8" w:rsidP="00F827FC">
      <w:pPr>
        <w:pStyle w:val="LabStepNumberedLevel2"/>
      </w:pPr>
      <w:r>
        <w:t xml:space="preserve">On the </w:t>
      </w:r>
      <w:r w:rsidRPr="00E862E8">
        <w:rPr>
          <w:b/>
        </w:rPr>
        <w:t>Settings</w:t>
      </w:r>
      <w:r>
        <w:t xml:space="preserve"> page, click the </w:t>
      </w:r>
      <w:r w:rsidRPr="00E862E8">
        <w:rPr>
          <w:b/>
        </w:rPr>
        <w:t>Advanced Settings</w:t>
      </w:r>
      <w:r>
        <w:t xml:space="preserve"> link</w:t>
      </w:r>
      <w:r w:rsidR="00E4146A">
        <w:t xml:space="preserve"> to navigate to the </w:t>
      </w:r>
      <w:r w:rsidR="00E4146A" w:rsidRPr="00E862E8">
        <w:rPr>
          <w:b/>
        </w:rPr>
        <w:t>Advanced Settings</w:t>
      </w:r>
      <w:r w:rsidR="00E4146A">
        <w:t xml:space="preserve"> page</w:t>
      </w:r>
      <w:r>
        <w:t>.</w:t>
      </w:r>
    </w:p>
    <w:p w14:paraId="52E8E311" w14:textId="6C6946A9" w:rsidR="00DD5412" w:rsidRDefault="00DD5412" w:rsidP="00DD5412">
      <w:pPr>
        <w:pStyle w:val="LabStepScreenshotLevel2"/>
      </w:pPr>
      <w:r>
        <w:drawing>
          <wp:inline distT="0" distB="0" distL="0" distR="0" wp14:anchorId="239D2831" wp14:editId="00755627">
            <wp:extent cx="2559805" cy="1280160"/>
            <wp:effectExtent l="19050" t="19050" r="12065" b="1524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9642" t="9281"/>
                    <a:stretch/>
                  </pic:blipFill>
                  <pic:spPr bwMode="auto">
                    <a:xfrm>
                      <a:off x="0" y="0"/>
                      <a:ext cx="2645223" cy="1322878"/>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C6980C" w14:textId="00125134" w:rsidR="00DD5412" w:rsidRDefault="00E862E8" w:rsidP="00F827FC">
      <w:pPr>
        <w:pStyle w:val="LabStepNumberedLevel2"/>
      </w:pPr>
      <w:r>
        <w:t xml:space="preserve">On the </w:t>
      </w:r>
      <w:r w:rsidRPr="00E862E8">
        <w:rPr>
          <w:b/>
        </w:rPr>
        <w:t>Advanced Settings</w:t>
      </w:r>
      <w:r>
        <w:t xml:space="preserve"> page, change the </w:t>
      </w:r>
      <w:r w:rsidRPr="00E862E8">
        <w:rPr>
          <w:b/>
        </w:rPr>
        <w:t>Attachments</w:t>
      </w:r>
      <w:r>
        <w:t xml:space="preserve"> setting to </w:t>
      </w:r>
      <w:r w:rsidRPr="00E862E8">
        <w:rPr>
          <w:b/>
        </w:rPr>
        <w:t>Disabled</w:t>
      </w:r>
      <w:r>
        <w:t>.</w:t>
      </w:r>
    </w:p>
    <w:p w14:paraId="7C014967" w14:textId="2987E72E" w:rsidR="00DD5412" w:rsidRDefault="00980CF2" w:rsidP="00DD5412">
      <w:pPr>
        <w:pStyle w:val="LabStepScreenshotLevel2"/>
      </w:pPr>
      <w:r>
        <w:drawing>
          <wp:inline distT="0" distB="0" distL="0" distR="0" wp14:anchorId="5CC5921B" wp14:editId="0C079380">
            <wp:extent cx="2383397" cy="1861457"/>
            <wp:effectExtent l="19050" t="19050" r="17145" b="2476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9269" cy="1881663"/>
                    </a:xfrm>
                    <a:prstGeom prst="rect">
                      <a:avLst/>
                    </a:prstGeom>
                    <a:noFill/>
                    <a:ln>
                      <a:solidFill>
                        <a:schemeClr val="tx1">
                          <a:lumMod val="50000"/>
                          <a:lumOff val="50000"/>
                        </a:schemeClr>
                      </a:solidFill>
                    </a:ln>
                  </pic:spPr>
                </pic:pic>
              </a:graphicData>
            </a:graphic>
          </wp:inline>
        </w:drawing>
      </w:r>
    </w:p>
    <w:p w14:paraId="731630E0" w14:textId="5CF552E6" w:rsidR="00DD5412" w:rsidRDefault="00E862E8" w:rsidP="00F827FC">
      <w:pPr>
        <w:pStyle w:val="LabStepNumberedLevel2"/>
      </w:pPr>
      <w:r>
        <w:lastRenderedPageBreak/>
        <w:t xml:space="preserve">When prompted with the warning about disabling attachments, click </w:t>
      </w:r>
      <w:r w:rsidRPr="00E4146A">
        <w:rPr>
          <w:b/>
        </w:rPr>
        <w:t>OK</w:t>
      </w:r>
      <w:r>
        <w:t xml:space="preserve"> to continue.</w:t>
      </w:r>
    </w:p>
    <w:p w14:paraId="7EEFD253" w14:textId="08099417" w:rsidR="00980CF2" w:rsidRDefault="00980CF2" w:rsidP="00980CF2">
      <w:pPr>
        <w:pStyle w:val="LabStepScreenshotLevel2"/>
      </w:pPr>
      <w:r>
        <w:drawing>
          <wp:inline distT="0" distB="0" distL="0" distR="0" wp14:anchorId="5E5D1865" wp14:editId="7CD31C72">
            <wp:extent cx="2651760" cy="956512"/>
            <wp:effectExtent l="19050" t="19050" r="15240" b="1524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8668" cy="980646"/>
                    </a:xfrm>
                    <a:prstGeom prst="rect">
                      <a:avLst/>
                    </a:prstGeom>
                    <a:noFill/>
                    <a:ln>
                      <a:solidFill>
                        <a:schemeClr val="tx1">
                          <a:lumMod val="50000"/>
                          <a:lumOff val="50000"/>
                        </a:schemeClr>
                      </a:solidFill>
                    </a:ln>
                  </pic:spPr>
                </pic:pic>
              </a:graphicData>
            </a:graphic>
          </wp:inline>
        </w:drawing>
      </w:r>
    </w:p>
    <w:p w14:paraId="49DE5ED6" w14:textId="17C07D70" w:rsidR="00E862E8" w:rsidRDefault="00E862E8" w:rsidP="00E862E8">
      <w:pPr>
        <w:pStyle w:val="LabStepNumberedLevel2"/>
      </w:pPr>
      <w:r>
        <w:t xml:space="preserve">Scroll to the bottom of the </w:t>
      </w:r>
      <w:r w:rsidRPr="00E862E8">
        <w:rPr>
          <w:b/>
        </w:rPr>
        <w:t>Advanced Settings</w:t>
      </w:r>
      <w:r>
        <w:t xml:space="preserve"> page and click </w:t>
      </w:r>
      <w:r w:rsidRPr="00E4146A">
        <w:rPr>
          <w:b/>
        </w:rPr>
        <w:t>OK</w:t>
      </w:r>
      <w:r>
        <w:t xml:space="preserve"> to save your changes and return to the </w:t>
      </w:r>
      <w:r w:rsidRPr="00E862E8">
        <w:rPr>
          <w:b/>
        </w:rPr>
        <w:t>Settings</w:t>
      </w:r>
      <w:r>
        <w:t xml:space="preserve"> page.</w:t>
      </w:r>
    </w:p>
    <w:p w14:paraId="73085900" w14:textId="62206415" w:rsidR="00B02903" w:rsidRDefault="00B02903" w:rsidP="00B02903">
      <w:pPr>
        <w:pStyle w:val="LabStepNumbered"/>
      </w:pPr>
      <w:r>
        <w:t xml:space="preserve">Configure the columns for the </w:t>
      </w:r>
      <w:r w:rsidR="00E862E8">
        <w:t xml:space="preserve">new </w:t>
      </w:r>
      <w:r w:rsidRPr="00E862E8">
        <w:rPr>
          <w:b/>
        </w:rPr>
        <w:t>Customers</w:t>
      </w:r>
      <w:r>
        <w:t xml:space="preserve"> list.</w:t>
      </w:r>
    </w:p>
    <w:p w14:paraId="49F4193F" w14:textId="5BCFE017" w:rsidR="00980CF2" w:rsidRDefault="00E862E8" w:rsidP="00F827FC">
      <w:pPr>
        <w:pStyle w:val="LabStepNumberedLevel2"/>
      </w:pPr>
      <w:r>
        <w:t xml:space="preserve">In the </w:t>
      </w:r>
      <w:r w:rsidRPr="00E862E8">
        <w:rPr>
          <w:b/>
        </w:rPr>
        <w:t>Setting</w:t>
      </w:r>
      <w:r>
        <w:t xml:space="preserve"> page, scroll down to the </w:t>
      </w:r>
      <w:r w:rsidRPr="00E862E8">
        <w:rPr>
          <w:b/>
        </w:rPr>
        <w:t>Columns</w:t>
      </w:r>
      <w:r>
        <w:t xml:space="preserve"> section.</w:t>
      </w:r>
    </w:p>
    <w:p w14:paraId="50D4BF27" w14:textId="3A1BCF81" w:rsidR="00E862E8" w:rsidRDefault="00E862E8" w:rsidP="00F827FC">
      <w:pPr>
        <w:pStyle w:val="LabStepNumberedLevel2"/>
      </w:pPr>
      <w:r>
        <w:t xml:space="preserve">Click on the link for the column named </w:t>
      </w:r>
      <w:r w:rsidRPr="00E862E8">
        <w:rPr>
          <w:b/>
        </w:rPr>
        <w:t>Title</w:t>
      </w:r>
      <w:r w:rsidR="00003764">
        <w:t xml:space="preserve"> to navigate to the </w:t>
      </w:r>
      <w:r w:rsidR="00003764" w:rsidRPr="00003764">
        <w:rPr>
          <w:b/>
        </w:rPr>
        <w:t>Edit Column</w:t>
      </w:r>
      <w:r w:rsidR="00003764">
        <w:t xml:space="preserve"> page</w:t>
      </w:r>
    </w:p>
    <w:p w14:paraId="7757CCCE" w14:textId="69C14651" w:rsidR="00C0244A" w:rsidRDefault="00C0244A" w:rsidP="00C0244A">
      <w:pPr>
        <w:pStyle w:val="LabStepScreenshotLevel2"/>
      </w:pPr>
      <w:r>
        <w:drawing>
          <wp:inline distT="0" distB="0" distL="0" distR="0" wp14:anchorId="70A38F99" wp14:editId="0D587717">
            <wp:extent cx="3966651" cy="1084218"/>
            <wp:effectExtent l="19050" t="19050" r="15240" b="209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70027" cy="1112474"/>
                    </a:xfrm>
                    <a:prstGeom prst="rect">
                      <a:avLst/>
                    </a:prstGeom>
                    <a:noFill/>
                    <a:ln>
                      <a:solidFill>
                        <a:schemeClr val="tx1">
                          <a:lumMod val="50000"/>
                          <a:lumOff val="50000"/>
                        </a:schemeClr>
                      </a:solidFill>
                    </a:ln>
                  </pic:spPr>
                </pic:pic>
              </a:graphicData>
            </a:graphic>
          </wp:inline>
        </w:drawing>
      </w:r>
    </w:p>
    <w:p w14:paraId="642ACA67" w14:textId="69393FE4" w:rsidR="00C0244A" w:rsidRDefault="00003764" w:rsidP="00F827FC">
      <w:pPr>
        <w:pStyle w:val="LabStepNumberedLevel2"/>
      </w:pPr>
      <w:r>
        <w:t xml:space="preserve">The </w:t>
      </w:r>
      <w:r w:rsidRPr="00003764">
        <w:rPr>
          <w:b/>
        </w:rPr>
        <w:t>Column name</w:t>
      </w:r>
      <w:r>
        <w:t xml:space="preserve"> should currently have a value of </w:t>
      </w:r>
      <w:r w:rsidRPr="00003764">
        <w:rPr>
          <w:b/>
        </w:rPr>
        <w:t>Title</w:t>
      </w:r>
      <w:r>
        <w:t>.</w:t>
      </w:r>
    </w:p>
    <w:p w14:paraId="33FDF581" w14:textId="76B9672C" w:rsidR="00C0244A" w:rsidRDefault="00C0244A" w:rsidP="00C0244A">
      <w:pPr>
        <w:pStyle w:val="LabStepScreenshotLevel2"/>
      </w:pPr>
      <w:r>
        <w:drawing>
          <wp:inline distT="0" distB="0" distL="0" distR="0" wp14:anchorId="67DC43FD" wp14:editId="69CDB3DE">
            <wp:extent cx="2551330" cy="920931"/>
            <wp:effectExtent l="19050" t="19050" r="20955" b="12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b="28226"/>
                    <a:stretch/>
                  </pic:blipFill>
                  <pic:spPr bwMode="auto">
                    <a:xfrm>
                      <a:off x="0" y="0"/>
                      <a:ext cx="2607096" cy="94106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0FE275" w14:textId="0287CBA5" w:rsidR="00C0244A" w:rsidRDefault="00003764" w:rsidP="00F827FC">
      <w:pPr>
        <w:pStyle w:val="LabStepNumberedLevel2"/>
      </w:pPr>
      <w:r>
        <w:t xml:space="preserve">Update the </w:t>
      </w:r>
      <w:r w:rsidRPr="00003764">
        <w:rPr>
          <w:b/>
        </w:rPr>
        <w:t>Column name</w:t>
      </w:r>
      <w:r>
        <w:t xml:space="preserve"> to </w:t>
      </w:r>
      <w:r w:rsidRPr="00003764">
        <w:rPr>
          <w:b/>
        </w:rPr>
        <w:t>Last Name</w:t>
      </w:r>
      <w:r>
        <w:t xml:space="preserve"> to change the column's display name.</w:t>
      </w:r>
    </w:p>
    <w:p w14:paraId="03A90694" w14:textId="0EBB4885" w:rsidR="00C0244A" w:rsidRDefault="00C0244A" w:rsidP="00C0244A">
      <w:pPr>
        <w:pStyle w:val="LabStepScreenshotLevel2"/>
      </w:pPr>
      <w:r>
        <w:drawing>
          <wp:inline distT="0" distB="0" distL="0" distR="0" wp14:anchorId="59EDB243" wp14:editId="294650CB">
            <wp:extent cx="2543364" cy="91440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3930" cy="943365"/>
                    </a:xfrm>
                    <a:prstGeom prst="rect">
                      <a:avLst/>
                    </a:prstGeom>
                    <a:noFill/>
                    <a:ln>
                      <a:solidFill>
                        <a:schemeClr val="tx1">
                          <a:lumMod val="50000"/>
                          <a:lumOff val="50000"/>
                        </a:schemeClr>
                      </a:solidFill>
                    </a:ln>
                  </pic:spPr>
                </pic:pic>
              </a:graphicData>
            </a:graphic>
          </wp:inline>
        </w:drawing>
      </w:r>
    </w:p>
    <w:p w14:paraId="41D9C6F2" w14:textId="15A0CDB3" w:rsidR="00B02903" w:rsidRDefault="00003764" w:rsidP="00B02903">
      <w:pPr>
        <w:pStyle w:val="LabStepNumberedLevel2"/>
      </w:pPr>
      <w:r>
        <w:t xml:space="preserve">Click the </w:t>
      </w:r>
      <w:r w:rsidRPr="00003764">
        <w:rPr>
          <w:b/>
        </w:rPr>
        <w:t>OK</w:t>
      </w:r>
      <w:r>
        <w:t xml:space="preserve"> button at the bottom of the </w:t>
      </w:r>
      <w:r w:rsidRPr="00003764">
        <w:rPr>
          <w:b/>
        </w:rPr>
        <w:t>Edit Column</w:t>
      </w:r>
      <w:r>
        <w:t xml:space="preserve"> page to save your changes and return to the </w:t>
      </w:r>
      <w:r w:rsidRPr="00003764">
        <w:rPr>
          <w:b/>
        </w:rPr>
        <w:t>Settings</w:t>
      </w:r>
      <w:r>
        <w:t xml:space="preserve"> page.</w:t>
      </w:r>
    </w:p>
    <w:p w14:paraId="550002CD" w14:textId="2A352EB3" w:rsidR="00003764" w:rsidRDefault="00003764" w:rsidP="00B02903">
      <w:pPr>
        <w:pStyle w:val="LabStepNumberedLevel2"/>
      </w:pPr>
      <w:r>
        <w:t xml:space="preserve">You should be able to see the column name has been updated to </w:t>
      </w:r>
      <w:r w:rsidRPr="00003764">
        <w:rPr>
          <w:b/>
        </w:rPr>
        <w:t>Last Name</w:t>
      </w:r>
      <w:r>
        <w:t>.</w:t>
      </w:r>
    </w:p>
    <w:p w14:paraId="1D846E4E" w14:textId="554D5514" w:rsidR="00C0244A" w:rsidRDefault="00C0244A" w:rsidP="00C0244A">
      <w:pPr>
        <w:pStyle w:val="LabStepScreenshotLevel2"/>
      </w:pPr>
      <w:r>
        <w:drawing>
          <wp:inline distT="0" distB="0" distL="0" distR="0" wp14:anchorId="3383C736" wp14:editId="2583F3DC">
            <wp:extent cx="3802225" cy="1064623"/>
            <wp:effectExtent l="19050" t="19050" r="27305"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03356" cy="1092940"/>
                    </a:xfrm>
                    <a:prstGeom prst="rect">
                      <a:avLst/>
                    </a:prstGeom>
                    <a:noFill/>
                    <a:ln>
                      <a:solidFill>
                        <a:schemeClr val="tx1">
                          <a:lumMod val="50000"/>
                          <a:lumOff val="50000"/>
                        </a:schemeClr>
                      </a:solidFill>
                    </a:ln>
                  </pic:spPr>
                </pic:pic>
              </a:graphicData>
            </a:graphic>
          </wp:inline>
        </w:drawing>
      </w:r>
    </w:p>
    <w:p w14:paraId="12C5C81F" w14:textId="26C63792" w:rsidR="00003764" w:rsidRDefault="00003764" w:rsidP="00003764">
      <w:pPr>
        <w:pStyle w:val="LabExerciseCallout"/>
      </w:pPr>
      <w:r>
        <w:t xml:space="preserve">Note that you have updated the column display name to </w:t>
      </w:r>
      <w:r w:rsidRPr="00003764">
        <w:rPr>
          <w:b/>
        </w:rPr>
        <w:t>Last Name</w:t>
      </w:r>
      <w:r>
        <w:t xml:space="preserve"> but the underlying site column name is still </w:t>
      </w:r>
      <w:r w:rsidRPr="00003764">
        <w:rPr>
          <w:b/>
        </w:rPr>
        <w:t>Title</w:t>
      </w:r>
      <w:r>
        <w:t>.</w:t>
      </w:r>
    </w:p>
    <w:p w14:paraId="3FFBFAFB" w14:textId="1D2BAD34" w:rsidR="00B02903" w:rsidRDefault="00003764" w:rsidP="00B02903">
      <w:pPr>
        <w:pStyle w:val="LabStepNumberedLevel2"/>
      </w:pPr>
      <w:r>
        <w:lastRenderedPageBreak/>
        <w:t xml:space="preserve">Click </w:t>
      </w:r>
      <w:r w:rsidRPr="00003764">
        <w:rPr>
          <w:b/>
        </w:rPr>
        <w:t>Add from existing site columns</w:t>
      </w:r>
      <w:r>
        <w:t xml:space="preserve"> link to navigate to the </w:t>
      </w:r>
      <w:r w:rsidRPr="00003764">
        <w:rPr>
          <w:b/>
        </w:rPr>
        <w:t>Add from existing site columns</w:t>
      </w:r>
      <w:r>
        <w:t xml:space="preserve"> page.</w:t>
      </w:r>
    </w:p>
    <w:p w14:paraId="78C55F25" w14:textId="0FB4267C" w:rsidR="00C0244A" w:rsidRDefault="00C0244A" w:rsidP="00C0244A">
      <w:pPr>
        <w:pStyle w:val="LabStepScreenshotLevel2"/>
      </w:pPr>
      <w:r>
        <w:drawing>
          <wp:inline distT="0" distB="0" distL="0" distR="0" wp14:anchorId="057AA9F8" wp14:editId="1587909F">
            <wp:extent cx="4180114" cy="1601925"/>
            <wp:effectExtent l="19050" t="19050" r="11430" b="177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9862" cy="1613325"/>
                    </a:xfrm>
                    <a:prstGeom prst="rect">
                      <a:avLst/>
                    </a:prstGeom>
                    <a:noFill/>
                    <a:ln>
                      <a:solidFill>
                        <a:schemeClr val="tx1">
                          <a:lumMod val="50000"/>
                          <a:lumOff val="50000"/>
                        </a:schemeClr>
                      </a:solidFill>
                    </a:ln>
                  </pic:spPr>
                </pic:pic>
              </a:graphicData>
            </a:graphic>
          </wp:inline>
        </w:drawing>
      </w:r>
    </w:p>
    <w:p w14:paraId="0137C119" w14:textId="5E9DD64B" w:rsidR="002919FE" w:rsidRDefault="00003764" w:rsidP="00B02903">
      <w:pPr>
        <w:pStyle w:val="LabStepNumberedLevel2"/>
      </w:pPr>
      <w:r>
        <w:t xml:space="preserve">On the </w:t>
      </w:r>
      <w:r w:rsidRPr="00003764">
        <w:rPr>
          <w:b/>
        </w:rPr>
        <w:t>Add from existing site columns</w:t>
      </w:r>
      <w:r>
        <w:t xml:space="preserve"> page, </w:t>
      </w:r>
      <w:r w:rsidR="0071248C">
        <w:t xml:space="preserve">drop down the </w:t>
      </w:r>
      <w:r w:rsidR="0071248C" w:rsidRPr="0071248C">
        <w:rPr>
          <w:b/>
        </w:rPr>
        <w:t>Select site columns from</w:t>
      </w:r>
      <w:r w:rsidR="0071248C">
        <w:t xml:space="preserve"> menu.</w:t>
      </w:r>
    </w:p>
    <w:p w14:paraId="0D351720" w14:textId="3D4118DB" w:rsidR="00B02903" w:rsidRDefault="0071248C" w:rsidP="00B02903">
      <w:pPr>
        <w:pStyle w:val="LabStepNumberedLevel2"/>
      </w:pPr>
      <w:r>
        <w:t xml:space="preserve">Set the </w:t>
      </w:r>
      <w:r w:rsidRPr="0071248C">
        <w:rPr>
          <w:b/>
        </w:rPr>
        <w:t>Select site columns from</w:t>
      </w:r>
      <w:r>
        <w:t xml:space="preserve"> dropdown menu to </w:t>
      </w:r>
      <w:r w:rsidR="00003764" w:rsidRPr="0071248C">
        <w:rPr>
          <w:b/>
        </w:rPr>
        <w:t>Core Contact and Calendar columns</w:t>
      </w:r>
      <w:r w:rsidR="00003764">
        <w:t>.</w:t>
      </w:r>
    </w:p>
    <w:p w14:paraId="6150CF86" w14:textId="2C524E50" w:rsidR="00870B3F" w:rsidRDefault="00870B3F" w:rsidP="00870B3F">
      <w:pPr>
        <w:pStyle w:val="LabStepScreenshotLevel2"/>
      </w:pPr>
      <w:r>
        <w:drawing>
          <wp:inline distT="0" distB="0" distL="0" distR="0" wp14:anchorId="51234781" wp14:editId="22D8F33C">
            <wp:extent cx="4310743" cy="1055912"/>
            <wp:effectExtent l="19050" t="19050" r="1397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78547" cy="1072521"/>
                    </a:xfrm>
                    <a:prstGeom prst="rect">
                      <a:avLst/>
                    </a:prstGeom>
                    <a:noFill/>
                    <a:ln>
                      <a:solidFill>
                        <a:schemeClr val="tx1">
                          <a:lumMod val="50000"/>
                          <a:lumOff val="50000"/>
                        </a:schemeClr>
                      </a:solidFill>
                    </a:ln>
                  </pic:spPr>
                </pic:pic>
              </a:graphicData>
            </a:graphic>
          </wp:inline>
        </w:drawing>
      </w:r>
    </w:p>
    <w:p w14:paraId="6C931C91" w14:textId="72C969A3" w:rsidR="00B02903" w:rsidRDefault="0071248C" w:rsidP="0071248C">
      <w:pPr>
        <w:pStyle w:val="LabStepNumberedLevel2"/>
        <w:tabs>
          <w:tab w:val="left" w:pos="1980"/>
        </w:tabs>
      </w:pPr>
      <w:r>
        <w:t xml:space="preserve">In the </w:t>
      </w:r>
      <w:r w:rsidRPr="0071248C">
        <w:rPr>
          <w:b/>
        </w:rPr>
        <w:t>Available site columns</w:t>
      </w:r>
      <w:r>
        <w:t xml:space="preserve"> list, select </w:t>
      </w:r>
      <w:r w:rsidRPr="0071248C">
        <w:rPr>
          <w:b/>
        </w:rPr>
        <w:t>First Name</w:t>
      </w:r>
      <w:r>
        <w:t xml:space="preserve"> column and then click the </w:t>
      </w:r>
      <w:r w:rsidRPr="0071248C">
        <w:rPr>
          <w:b/>
        </w:rPr>
        <w:t>Add</w:t>
      </w:r>
      <w:r>
        <w:t xml:space="preserve"> button.</w:t>
      </w:r>
    </w:p>
    <w:p w14:paraId="62992109" w14:textId="62BBC7C8" w:rsidR="00870B3F" w:rsidRDefault="00870B3F" w:rsidP="00870B3F">
      <w:pPr>
        <w:pStyle w:val="LabStepScreenshotLevel2"/>
      </w:pPr>
      <w:r>
        <w:drawing>
          <wp:inline distT="0" distB="0" distL="0" distR="0" wp14:anchorId="602CB613" wp14:editId="693B9FDF">
            <wp:extent cx="3755571" cy="1245708"/>
            <wp:effectExtent l="19050" t="19050" r="16510" b="120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8868" cy="1260069"/>
                    </a:xfrm>
                    <a:prstGeom prst="rect">
                      <a:avLst/>
                    </a:prstGeom>
                    <a:noFill/>
                    <a:ln>
                      <a:solidFill>
                        <a:schemeClr val="tx1">
                          <a:lumMod val="50000"/>
                          <a:lumOff val="50000"/>
                        </a:schemeClr>
                      </a:solidFill>
                    </a:ln>
                  </pic:spPr>
                </pic:pic>
              </a:graphicData>
            </a:graphic>
          </wp:inline>
        </w:drawing>
      </w:r>
    </w:p>
    <w:p w14:paraId="58EC2D14" w14:textId="240E94C8" w:rsidR="00B02903" w:rsidRDefault="0071248C" w:rsidP="00B02903">
      <w:pPr>
        <w:pStyle w:val="LabStepNumberedLevel2"/>
      </w:pPr>
      <w:r>
        <w:t xml:space="preserve">You should now see the </w:t>
      </w:r>
      <w:r w:rsidRPr="0071248C">
        <w:rPr>
          <w:b/>
        </w:rPr>
        <w:t>First Name</w:t>
      </w:r>
      <w:r>
        <w:t xml:space="preserve"> column in the </w:t>
      </w:r>
      <w:r w:rsidRPr="0071248C">
        <w:rPr>
          <w:b/>
        </w:rPr>
        <w:t>Column to add</w:t>
      </w:r>
      <w:r>
        <w:t xml:space="preserve"> list.</w:t>
      </w:r>
    </w:p>
    <w:p w14:paraId="035DB735" w14:textId="5E6E809D" w:rsidR="00870B3F" w:rsidRDefault="00870B3F" w:rsidP="00870B3F">
      <w:pPr>
        <w:pStyle w:val="LabStepScreenshotLevel2"/>
      </w:pPr>
      <w:r>
        <w:drawing>
          <wp:inline distT="0" distB="0" distL="0" distR="0" wp14:anchorId="0E52C3C7" wp14:editId="62AD9C17">
            <wp:extent cx="5042263" cy="1076680"/>
            <wp:effectExtent l="19050" t="19050" r="25400"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7707" cy="1088519"/>
                    </a:xfrm>
                    <a:prstGeom prst="rect">
                      <a:avLst/>
                    </a:prstGeom>
                    <a:noFill/>
                    <a:ln>
                      <a:solidFill>
                        <a:schemeClr val="tx1">
                          <a:lumMod val="50000"/>
                          <a:lumOff val="50000"/>
                        </a:schemeClr>
                      </a:solidFill>
                    </a:ln>
                  </pic:spPr>
                </pic:pic>
              </a:graphicData>
            </a:graphic>
          </wp:inline>
        </w:drawing>
      </w:r>
    </w:p>
    <w:p w14:paraId="5048FD92" w14:textId="16EB4851" w:rsidR="0071248C" w:rsidRPr="00870B3F" w:rsidRDefault="0071248C" w:rsidP="0071248C">
      <w:pPr>
        <w:pStyle w:val="LabExerciseCallout"/>
      </w:pPr>
      <w:r>
        <w:t xml:space="preserve">You will now follow the same steps to add several more </w:t>
      </w:r>
      <w:r w:rsidR="00B40999">
        <w:t xml:space="preserve">site </w:t>
      </w:r>
      <w:r>
        <w:t xml:space="preserve">columns to the </w:t>
      </w:r>
      <w:r w:rsidRPr="0071248C">
        <w:rPr>
          <w:b/>
        </w:rPr>
        <w:t>Columns to add</w:t>
      </w:r>
      <w:r>
        <w:t xml:space="preserve"> list.</w:t>
      </w:r>
    </w:p>
    <w:p w14:paraId="1C726890" w14:textId="00521EB0" w:rsidR="00C0244A" w:rsidRDefault="00870B3F" w:rsidP="00F827FC">
      <w:pPr>
        <w:pStyle w:val="LabStepNumberedLevel2"/>
      </w:pPr>
      <w:r>
        <w:t xml:space="preserve">Add the column named </w:t>
      </w:r>
      <w:r w:rsidRPr="00870B3F">
        <w:rPr>
          <w:b/>
        </w:rPr>
        <w:t>Company</w:t>
      </w:r>
      <w:r>
        <w:t>.</w:t>
      </w:r>
    </w:p>
    <w:p w14:paraId="12E5EBCC" w14:textId="1719EC7F" w:rsidR="00870B3F" w:rsidRDefault="00870B3F" w:rsidP="00870B3F">
      <w:pPr>
        <w:pStyle w:val="LabStepNumberedLevel2"/>
      </w:pPr>
      <w:r>
        <w:t xml:space="preserve">Add the column named </w:t>
      </w:r>
      <w:r w:rsidRPr="00870B3F">
        <w:rPr>
          <w:b/>
        </w:rPr>
        <w:t>E-Mail</w:t>
      </w:r>
      <w:r>
        <w:t>.</w:t>
      </w:r>
    </w:p>
    <w:p w14:paraId="1993AE7A" w14:textId="7C1051B6" w:rsidR="00870B3F" w:rsidRDefault="00870B3F" w:rsidP="00870B3F">
      <w:pPr>
        <w:pStyle w:val="LabStepNumberedLevel2"/>
      </w:pPr>
      <w:r>
        <w:t xml:space="preserve">Add the column named </w:t>
      </w:r>
      <w:r w:rsidRPr="00870B3F">
        <w:rPr>
          <w:b/>
        </w:rPr>
        <w:t>Business Phone</w:t>
      </w:r>
      <w:r>
        <w:t>.</w:t>
      </w:r>
    </w:p>
    <w:p w14:paraId="51994F18" w14:textId="454EA474" w:rsidR="00870B3F" w:rsidRDefault="00870B3F" w:rsidP="00870B3F">
      <w:pPr>
        <w:pStyle w:val="LabStepNumberedLevel2"/>
      </w:pPr>
      <w:r>
        <w:t xml:space="preserve">Add the column named </w:t>
      </w:r>
      <w:r w:rsidRPr="00870B3F">
        <w:rPr>
          <w:b/>
        </w:rPr>
        <w:t>Home Phone</w:t>
      </w:r>
      <w:r>
        <w:t>.</w:t>
      </w:r>
    </w:p>
    <w:p w14:paraId="017C1E38" w14:textId="08FD47BA" w:rsidR="00870B3F" w:rsidRDefault="00870B3F" w:rsidP="00870B3F">
      <w:pPr>
        <w:pStyle w:val="LabStepNumberedLevel2"/>
      </w:pPr>
      <w:r>
        <w:t xml:space="preserve">Add the column named </w:t>
      </w:r>
      <w:r w:rsidRPr="00870B3F">
        <w:rPr>
          <w:b/>
        </w:rPr>
        <w:t>Address</w:t>
      </w:r>
      <w:r>
        <w:t>.</w:t>
      </w:r>
    </w:p>
    <w:p w14:paraId="119FFD4C" w14:textId="3C2DB5E6" w:rsidR="00870B3F" w:rsidRDefault="00870B3F" w:rsidP="00870B3F">
      <w:pPr>
        <w:pStyle w:val="LabStepNumberedLevel2"/>
      </w:pPr>
      <w:r>
        <w:lastRenderedPageBreak/>
        <w:t xml:space="preserve">Add the column named </w:t>
      </w:r>
      <w:r w:rsidRPr="00870B3F">
        <w:rPr>
          <w:b/>
        </w:rPr>
        <w:t>City</w:t>
      </w:r>
      <w:r>
        <w:t>.</w:t>
      </w:r>
    </w:p>
    <w:p w14:paraId="41C513DE" w14:textId="210E3199" w:rsidR="00870B3F" w:rsidRDefault="00870B3F" w:rsidP="00870B3F">
      <w:pPr>
        <w:pStyle w:val="LabStepNumberedLevel2"/>
      </w:pPr>
      <w:r>
        <w:t xml:space="preserve">Add the column named </w:t>
      </w:r>
      <w:r w:rsidRPr="00870B3F">
        <w:rPr>
          <w:b/>
        </w:rPr>
        <w:t>State/Province</w:t>
      </w:r>
      <w:r>
        <w:t>.</w:t>
      </w:r>
    </w:p>
    <w:p w14:paraId="40980706" w14:textId="781B770A" w:rsidR="00870B3F" w:rsidRDefault="00870B3F" w:rsidP="00870B3F">
      <w:pPr>
        <w:pStyle w:val="LabStepNumberedLevel2"/>
      </w:pPr>
      <w:r>
        <w:t xml:space="preserve">Add the column named </w:t>
      </w:r>
      <w:r w:rsidRPr="00870B3F">
        <w:rPr>
          <w:b/>
        </w:rPr>
        <w:t>ZIP/Postal Code</w:t>
      </w:r>
      <w:r>
        <w:t>.</w:t>
      </w:r>
    </w:p>
    <w:p w14:paraId="50B2B810" w14:textId="391AD180" w:rsidR="0071248C" w:rsidRDefault="0071248C" w:rsidP="00870B3F">
      <w:pPr>
        <w:pStyle w:val="LabStepNumberedLevel2"/>
      </w:pPr>
      <w:r>
        <w:t xml:space="preserve">Now that you have added </w:t>
      </w:r>
      <w:r w:rsidR="00F2237E">
        <w:t xml:space="preserve">all </w:t>
      </w:r>
      <w:r>
        <w:t xml:space="preserve">the </w:t>
      </w:r>
      <w:r w:rsidR="00B40999">
        <w:t xml:space="preserve">site </w:t>
      </w:r>
      <w:r>
        <w:t xml:space="preserve">columns </w:t>
      </w:r>
      <w:r w:rsidR="00F2237E">
        <w:t xml:space="preserve">you </w:t>
      </w:r>
      <w:r>
        <w:t xml:space="preserve">need to the </w:t>
      </w:r>
      <w:r w:rsidRPr="0071248C">
        <w:rPr>
          <w:b/>
        </w:rPr>
        <w:t>Columns to add</w:t>
      </w:r>
      <w:r>
        <w:t xml:space="preserve"> list, click the </w:t>
      </w:r>
      <w:r w:rsidRPr="0071248C">
        <w:rPr>
          <w:b/>
        </w:rPr>
        <w:t>OK</w:t>
      </w:r>
      <w:r>
        <w:t xml:space="preserve"> button to save your changes.</w:t>
      </w:r>
    </w:p>
    <w:p w14:paraId="090E90AA" w14:textId="7CFFDCDF" w:rsidR="00870B3F" w:rsidRDefault="00870B3F" w:rsidP="00870B3F">
      <w:pPr>
        <w:pStyle w:val="LabStepScreenshotLevel2"/>
      </w:pPr>
      <w:r>
        <w:drawing>
          <wp:inline distT="0" distB="0" distL="0" distR="0" wp14:anchorId="07230EE9" wp14:editId="0EC3AD56">
            <wp:extent cx="3749040" cy="1256970"/>
            <wp:effectExtent l="19050" t="19050" r="22860" b="196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3393" cy="1278546"/>
                    </a:xfrm>
                    <a:prstGeom prst="rect">
                      <a:avLst/>
                    </a:prstGeom>
                    <a:noFill/>
                    <a:ln>
                      <a:solidFill>
                        <a:schemeClr val="tx1">
                          <a:lumMod val="50000"/>
                          <a:lumOff val="50000"/>
                        </a:schemeClr>
                      </a:solidFill>
                    </a:ln>
                  </pic:spPr>
                </pic:pic>
              </a:graphicData>
            </a:graphic>
          </wp:inline>
        </w:drawing>
      </w:r>
    </w:p>
    <w:p w14:paraId="27232FD8" w14:textId="3714451B" w:rsidR="00870B3F" w:rsidRDefault="0071248C" w:rsidP="00870B3F">
      <w:pPr>
        <w:pStyle w:val="LabStepNumberedLevel2"/>
      </w:pPr>
      <w:r>
        <w:t xml:space="preserve">You should now </w:t>
      </w:r>
      <w:r w:rsidR="00B40999">
        <w:t xml:space="preserve">be </w:t>
      </w:r>
      <w:r>
        <w:t xml:space="preserve">able to </w:t>
      </w:r>
      <w:r w:rsidR="00F2237E">
        <w:t xml:space="preserve">see </w:t>
      </w:r>
      <w:r>
        <w:t>the columns you</w:t>
      </w:r>
      <w:r w:rsidR="00A36A8B">
        <w:t>'ve</w:t>
      </w:r>
      <w:r>
        <w:t xml:space="preserve"> added in the </w:t>
      </w:r>
      <w:r w:rsidRPr="00A36A8B">
        <w:rPr>
          <w:b/>
        </w:rPr>
        <w:t>Columns</w:t>
      </w:r>
      <w:r>
        <w:t xml:space="preserve"> section of the </w:t>
      </w:r>
      <w:r w:rsidRPr="0071248C">
        <w:rPr>
          <w:b/>
        </w:rPr>
        <w:t>Settings</w:t>
      </w:r>
      <w:r>
        <w:t xml:space="preserve"> page</w:t>
      </w:r>
      <w:r w:rsidR="00870B3F">
        <w:t>.</w:t>
      </w:r>
    </w:p>
    <w:p w14:paraId="10AD1D23" w14:textId="6C5BB7CC" w:rsidR="00870B3F" w:rsidRDefault="00870B3F" w:rsidP="00870B3F">
      <w:pPr>
        <w:pStyle w:val="LabStepScreenshotLevel2"/>
      </w:pPr>
      <w:r>
        <w:drawing>
          <wp:inline distT="0" distB="0" distL="0" distR="0" wp14:anchorId="0C625987" wp14:editId="7D90B68A">
            <wp:extent cx="3533503" cy="2095213"/>
            <wp:effectExtent l="19050" t="19050" r="10160" b="196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48044" cy="2103835"/>
                    </a:xfrm>
                    <a:prstGeom prst="rect">
                      <a:avLst/>
                    </a:prstGeom>
                    <a:noFill/>
                    <a:ln>
                      <a:solidFill>
                        <a:schemeClr val="tx1">
                          <a:lumMod val="50000"/>
                          <a:lumOff val="50000"/>
                        </a:schemeClr>
                      </a:solidFill>
                    </a:ln>
                  </pic:spPr>
                </pic:pic>
              </a:graphicData>
            </a:graphic>
          </wp:inline>
        </w:drawing>
      </w:r>
    </w:p>
    <w:p w14:paraId="5159AF8D" w14:textId="33DE6FD6" w:rsidR="00B02903" w:rsidRDefault="00A36A8B" w:rsidP="00B02903">
      <w:pPr>
        <w:pStyle w:val="LabStepNumbered"/>
      </w:pPr>
      <w:r>
        <w:t xml:space="preserve">Configure the </w:t>
      </w:r>
      <w:r w:rsidR="00F2237E">
        <w:t xml:space="preserve">columns displayed in the </w:t>
      </w:r>
      <w:r w:rsidR="00B02903">
        <w:t>default view</w:t>
      </w:r>
      <w:r>
        <w:t xml:space="preserve"> of the </w:t>
      </w:r>
      <w:r w:rsidRPr="00F2237E">
        <w:rPr>
          <w:b/>
        </w:rPr>
        <w:t>Customers</w:t>
      </w:r>
      <w:r>
        <w:t xml:space="preserve"> list</w:t>
      </w:r>
      <w:r w:rsidR="00B02903">
        <w:t>.</w:t>
      </w:r>
    </w:p>
    <w:p w14:paraId="11C0FCB3" w14:textId="77777777" w:rsidR="00F2237E" w:rsidRDefault="00F2237E" w:rsidP="00870B3F">
      <w:pPr>
        <w:pStyle w:val="LabStepNumberedLevel2"/>
      </w:pPr>
      <w:r>
        <w:t xml:space="preserve">In the </w:t>
      </w:r>
      <w:r w:rsidRPr="00F2237E">
        <w:rPr>
          <w:b/>
        </w:rPr>
        <w:t>Settings</w:t>
      </w:r>
      <w:r>
        <w:t xml:space="preserve"> page, scroll down to the </w:t>
      </w:r>
      <w:r w:rsidRPr="00F2237E">
        <w:rPr>
          <w:b/>
        </w:rPr>
        <w:t>Views</w:t>
      </w:r>
      <w:r>
        <w:t xml:space="preserve"> section.</w:t>
      </w:r>
    </w:p>
    <w:p w14:paraId="0BEF3642" w14:textId="55D523FF" w:rsidR="00870B3F" w:rsidRDefault="00DD5918" w:rsidP="00870B3F">
      <w:pPr>
        <w:pStyle w:val="LabStepNumberedLevel2"/>
      </w:pPr>
      <w:r>
        <w:t xml:space="preserve">Click on the </w:t>
      </w:r>
      <w:r w:rsidRPr="00DD5918">
        <w:rPr>
          <w:b/>
        </w:rPr>
        <w:t>All Items</w:t>
      </w:r>
      <w:r>
        <w:t xml:space="preserve"> link to open this view in the </w:t>
      </w:r>
      <w:r w:rsidRPr="00DD5918">
        <w:rPr>
          <w:b/>
        </w:rPr>
        <w:t>Edit View</w:t>
      </w:r>
      <w:r>
        <w:t xml:space="preserve"> page</w:t>
      </w:r>
      <w:r w:rsidR="00870B3F">
        <w:t>.</w:t>
      </w:r>
    </w:p>
    <w:p w14:paraId="6471365F" w14:textId="44DEB3EC" w:rsidR="00870B3F" w:rsidRDefault="00870B3F" w:rsidP="00870B3F">
      <w:pPr>
        <w:pStyle w:val="LabStepScreenshotLevel2"/>
      </w:pPr>
      <w:r>
        <w:drawing>
          <wp:inline distT="0" distB="0" distL="0" distR="0" wp14:anchorId="4085E7C7" wp14:editId="49D9F7DF">
            <wp:extent cx="4555225" cy="790303"/>
            <wp:effectExtent l="19050" t="19050" r="17145"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65239" cy="809390"/>
                    </a:xfrm>
                    <a:prstGeom prst="rect">
                      <a:avLst/>
                    </a:prstGeom>
                    <a:noFill/>
                    <a:ln>
                      <a:solidFill>
                        <a:schemeClr val="tx1">
                          <a:lumMod val="50000"/>
                          <a:lumOff val="50000"/>
                        </a:schemeClr>
                      </a:solidFill>
                    </a:ln>
                  </pic:spPr>
                </pic:pic>
              </a:graphicData>
            </a:graphic>
          </wp:inline>
        </w:drawing>
      </w:r>
    </w:p>
    <w:p w14:paraId="53175467" w14:textId="77777777" w:rsidR="00DD5918" w:rsidRDefault="00DD5918" w:rsidP="00DD5918">
      <w:pPr>
        <w:pStyle w:val="LabStepNumberedLevel2"/>
      </w:pPr>
      <w:r>
        <w:t xml:space="preserve">You should be able to see that all </w:t>
      </w:r>
      <w:r w:rsidR="00B02903">
        <w:t xml:space="preserve">site columns </w:t>
      </w:r>
      <w:r>
        <w:t xml:space="preserve">you added to the list were also added to </w:t>
      </w:r>
      <w:r w:rsidR="00B02903">
        <w:t xml:space="preserve">the default view. </w:t>
      </w:r>
    </w:p>
    <w:p w14:paraId="2EA94B2A" w14:textId="7BCD7563" w:rsidR="00870B3F" w:rsidRDefault="00870B3F" w:rsidP="00870B3F">
      <w:pPr>
        <w:pStyle w:val="LabStepScreenshotLevel2"/>
      </w:pPr>
      <w:r>
        <w:drawing>
          <wp:inline distT="0" distB="0" distL="0" distR="0" wp14:anchorId="14E8DF52" wp14:editId="615CA9C5">
            <wp:extent cx="5862871" cy="1425238"/>
            <wp:effectExtent l="19050" t="19050" r="24130"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29108" cy="1465649"/>
                    </a:xfrm>
                    <a:prstGeom prst="rect">
                      <a:avLst/>
                    </a:prstGeom>
                    <a:noFill/>
                    <a:ln>
                      <a:solidFill>
                        <a:schemeClr val="tx1">
                          <a:lumMod val="50000"/>
                          <a:lumOff val="50000"/>
                        </a:schemeClr>
                      </a:solidFill>
                    </a:ln>
                  </pic:spPr>
                </pic:pic>
              </a:graphicData>
            </a:graphic>
          </wp:inline>
        </w:drawing>
      </w:r>
    </w:p>
    <w:p w14:paraId="441E2765" w14:textId="687A0853" w:rsidR="00CC3FBA" w:rsidRDefault="00B02903" w:rsidP="00CC3FBA">
      <w:pPr>
        <w:pStyle w:val="LabStepNumberedLevel2"/>
      </w:pPr>
      <w:r>
        <w:lastRenderedPageBreak/>
        <w:t xml:space="preserve">Uncheck the </w:t>
      </w:r>
      <w:r w:rsidR="00DD5918" w:rsidRPr="00B40999">
        <w:rPr>
          <w:b/>
        </w:rPr>
        <w:t>Display</w:t>
      </w:r>
      <w:r w:rsidR="00DD5918">
        <w:t xml:space="preserve"> checkbox for </w:t>
      </w:r>
      <w:r w:rsidRPr="00DD5918">
        <w:rPr>
          <w:b/>
        </w:rPr>
        <w:t>Address</w:t>
      </w:r>
      <w:r>
        <w:t xml:space="preserve">, </w:t>
      </w:r>
      <w:r w:rsidRPr="00DD5918">
        <w:rPr>
          <w:b/>
        </w:rPr>
        <w:t>City</w:t>
      </w:r>
      <w:r>
        <w:t xml:space="preserve">, </w:t>
      </w:r>
      <w:r w:rsidRPr="00DD5918">
        <w:rPr>
          <w:b/>
        </w:rPr>
        <w:t>State/Province</w:t>
      </w:r>
      <w:r>
        <w:t xml:space="preserve">, </w:t>
      </w:r>
      <w:r w:rsidRPr="00DD5918">
        <w:rPr>
          <w:b/>
        </w:rPr>
        <w:t>ZIP/Postal Code</w:t>
      </w:r>
      <w:r>
        <w:t>.</w:t>
      </w:r>
    </w:p>
    <w:p w14:paraId="2FBA74E5" w14:textId="0D6DB0A3" w:rsidR="00CC3FBA" w:rsidRDefault="00CC3FBA" w:rsidP="00870B3F">
      <w:pPr>
        <w:pStyle w:val="LabStepScreenshotLevel2"/>
      </w:pPr>
      <w:r>
        <w:drawing>
          <wp:inline distT="0" distB="0" distL="0" distR="0" wp14:anchorId="32562BCF" wp14:editId="18A18D97">
            <wp:extent cx="4730359" cy="1156310"/>
            <wp:effectExtent l="19050" t="19050" r="13335" b="254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13571" cy="1176651"/>
                    </a:xfrm>
                    <a:prstGeom prst="rect">
                      <a:avLst/>
                    </a:prstGeom>
                    <a:noFill/>
                    <a:ln>
                      <a:solidFill>
                        <a:schemeClr val="tx1">
                          <a:lumMod val="50000"/>
                          <a:lumOff val="50000"/>
                        </a:schemeClr>
                      </a:solidFill>
                    </a:ln>
                  </pic:spPr>
                </pic:pic>
              </a:graphicData>
            </a:graphic>
          </wp:inline>
        </w:drawing>
      </w:r>
    </w:p>
    <w:p w14:paraId="513D71E7" w14:textId="233EA3F9" w:rsidR="00DD5918" w:rsidRDefault="00DD5918" w:rsidP="00B02903">
      <w:pPr>
        <w:pStyle w:val="LabStepNumberedLevel2"/>
      </w:pPr>
      <w:r>
        <w:t xml:space="preserve">Click </w:t>
      </w:r>
      <w:r w:rsidRPr="00DD5918">
        <w:rPr>
          <w:b/>
        </w:rPr>
        <w:t>OK</w:t>
      </w:r>
      <w:r>
        <w:t xml:space="preserve"> at the bottom of the </w:t>
      </w:r>
      <w:r w:rsidRPr="00DD5918">
        <w:rPr>
          <w:b/>
        </w:rPr>
        <w:t>Edit View</w:t>
      </w:r>
      <w:r>
        <w:t xml:space="preserve"> page to save your changes to the </w:t>
      </w:r>
      <w:r w:rsidRPr="00DD5918">
        <w:rPr>
          <w:b/>
        </w:rPr>
        <w:t>All Items</w:t>
      </w:r>
      <w:r>
        <w:t xml:space="preserve"> view and navigate to the default view.</w:t>
      </w:r>
    </w:p>
    <w:p w14:paraId="46F8EA77" w14:textId="5E693EF5" w:rsidR="00870B3F" w:rsidRDefault="00DD5918" w:rsidP="00B02903">
      <w:pPr>
        <w:pStyle w:val="LabStepNumberedLevel2"/>
      </w:pPr>
      <w:r>
        <w:t xml:space="preserve">The columns in </w:t>
      </w:r>
      <w:r w:rsidR="00B02903">
        <w:t>view</w:t>
      </w:r>
      <w:r>
        <w:t xml:space="preserve"> should now include </w:t>
      </w:r>
      <w:r w:rsidRPr="00DD5918">
        <w:rPr>
          <w:b/>
        </w:rPr>
        <w:t>Last Name</w:t>
      </w:r>
      <w:r>
        <w:t xml:space="preserve">, </w:t>
      </w:r>
      <w:r w:rsidRPr="00DD5918">
        <w:rPr>
          <w:b/>
        </w:rPr>
        <w:t>First Name</w:t>
      </w:r>
      <w:r>
        <w:t xml:space="preserve">, </w:t>
      </w:r>
      <w:r w:rsidRPr="00DD5918">
        <w:rPr>
          <w:b/>
        </w:rPr>
        <w:t>Company</w:t>
      </w:r>
      <w:r>
        <w:t xml:space="preserve">, </w:t>
      </w:r>
      <w:r w:rsidRPr="00DD5918">
        <w:rPr>
          <w:b/>
        </w:rPr>
        <w:t>E-Mail</w:t>
      </w:r>
      <w:r>
        <w:t xml:space="preserve">, </w:t>
      </w:r>
      <w:r w:rsidRPr="00DD5918">
        <w:rPr>
          <w:b/>
        </w:rPr>
        <w:t>Business Phone</w:t>
      </w:r>
      <w:r>
        <w:t xml:space="preserve"> and </w:t>
      </w:r>
      <w:r w:rsidRPr="00DD5918">
        <w:rPr>
          <w:b/>
        </w:rPr>
        <w:t>Home Phone</w:t>
      </w:r>
      <w:r w:rsidR="00B02903">
        <w:t>.</w:t>
      </w:r>
    </w:p>
    <w:p w14:paraId="1E06AF94" w14:textId="7F81B7E4" w:rsidR="00980CF2" w:rsidRDefault="00CC3FBA" w:rsidP="00980CF2">
      <w:pPr>
        <w:pStyle w:val="LabStepScreenshotLevel2"/>
      </w:pPr>
      <w:r>
        <w:drawing>
          <wp:inline distT="0" distB="0" distL="0" distR="0" wp14:anchorId="1ACA12A6" wp14:editId="069139BC">
            <wp:extent cx="4845764" cy="817341"/>
            <wp:effectExtent l="19050" t="19050" r="12065" b="209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780" t="32064"/>
                    <a:stretch/>
                  </pic:blipFill>
                  <pic:spPr bwMode="auto">
                    <a:xfrm>
                      <a:off x="0" y="0"/>
                      <a:ext cx="5033832" cy="849063"/>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20346CC" w14:textId="499E163E" w:rsidR="00980CF2" w:rsidRDefault="0034151B" w:rsidP="0034151B">
      <w:pPr>
        <w:pStyle w:val="LabStepNumbered"/>
      </w:pPr>
      <w:r>
        <w:t xml:space="preserve">Add </w:t>
      </w:r>
      <w:r w:rsidR="00DD5918">
        <w:t xml:space="preserve">a </w:t>
      </w:r>
      <w:r>
        <w:t xml:space="preserve">new </w:t>
      </w:r>
      <w:r w:rsidR="00DD5918">
        <w:t xml:space="preserve">sample customer </w:t>
      </w:r>
      <w:r>
        <w:t>item</w:t>
      </w:r>
      <w:r w:rsidR="00DD5918">
        <w:t xml:space="preserve"> to the </w:t>
      </w:r>
      <w:r w:rsidR="00DD5918" w:rsidRPr="00DD5918">
        <w:rPr>
          <w:b/>
        </w:rPr>
        <w:t>Customers</w:t>
      </w:r>
      <w:r w:rsidR="00DD5918">
        <w:t xml:space="preserve"> list.</w:t>
      </w:r>
    </w:p>
    <w:p w14:paraId="10206D94" w14:textId="2821696E" w:rsidR="0034151B" w:rsidRDefault="00DD5918" w:rsidP="0034151B">
      <w:pPr>
        <w:pStyle w:val="LabStepNumberedLevel2"/>
      </w:pPr>
      <w:r>
        <w:t xml:space="preserve">Click the </w:t>
      </w:r>
      <w:r w:rsidRPr="00DD5918">
        <w:rPr>
          <w:b/>
        </w:rPr>
        <w:t>New</w:t>
      </w:r>
      <w:r>
        <w:t xml:space="preserve"> button to display the SharePoint add item form.</w:t>
      </w:r>
    </w:p>
    <w:p w14:paraId="5169962A" w14:textId="704F6477" w:rsidR="00980CF2" w:rsidRDefault="00980CF2" w:rsidP="00980CF2">
      <w:pPr>
        <w:pStyle w:val="LabStepScreenshotLevel2"/>
      </w:pPr>
      <w:r>
        <w:drawing>
          <wp:inline distT="0" distB="0" distL="0" distR="0" wp14:anchorId="44AB1651" wp14:editId="2FC9F401">
            <wp:extent cx="3208062" cy="803204"/>
            <wp:effectExtent l="19050" t="19050" r="11430" b="1651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11621" cy="829132"/>
                    </a:xfrm>
                    <a:prstGeom prst="rect">
                      <a:avLst/>
                    </a:prstGeom>
                    <a:noFill/>
                    <a:ln>
                      <a:solidFill>
                        <a:schemeClr val="tx1">
                          <a:lumMod val="50000"/>
                          <a:lumOff val="50000"/>
                        </a:schemeClr>
                      </a:solidFill>
                    </a:ln>
                  </pic:spPr>
                </pic:pic>
              </a:graphicData>
            </a:graphic>
          </wp:inline>
        </w:drawing>
      </w:r>
    </w:p>
    <w:p w14:paraId="23546D6B" w14:textId="1E4FD45E" w:rsidR="00980CF2" w:rsidRDefault="00DD5918" w:rsidP="00F827FC">
      <w:pPr>
        <w:pStyle w:val="LabStepNumberedLevel2"/>
      </w:pPr>
      <w:r>
        <w:t xml:space="preserve">Enter a </w:t>
      </w:r>
      <w:r w:rsidRPr="00DD5918">
        <w:rPr>
          <w:b/>
        </w:rPr>
        <w:t>Last Name</w:t>
      </w:r>
      <w:r>
        <w:t xml:space="preserve">, </w:t>
      </w:r>
      <w:r w:rsidRPr="00DD5918">
        <w:rPr>
          <w:b/>
        </w:rPr>
        <w:t>First Name</w:t>
      </w:r>
      <w:r>
        <w:t xml:space="preserve">, </w:t>
      </w:r>
      <w:r w:rsidRPr="00DD5918">
        <w:rPr>
          <w:b/>
        </w:rPr>
        <w:t>Company</w:t>
      </w:r>
      <w:r>
        <w:t xml:space="preserve"> and </w:t>
      </w:r>
      <w:r w:rsidRPr="00DD5918">
        <w:rPr>
          <w:b/>
        </w:rPr>
        <w:t>E-Mail</w:t>
      </w:r>
      <w:r>
        <w:t xml:space="preserve"> using the sample data below</w:t>
      </w:r>
      <w:r w:rsidR="00A57E79">
        <w:t xml:space="preserve"> then click </w:t>
      </w:r>
      <w:r w:rsidR="00A57E79" w:rsidRPr="00A57E79">
        <w:rPr>
          <w:b/>
        </w:rPr>
        <w:t>Save</w:t>
      </w:r>
      <w:r w:rsidR="00A57E79">
        <w:t xml:space="preserve"> to add the new item</w:t>
      </w:r>
      <w:r>
        <w:t>.</w:t>
      </w:r>
    </w:p>
    <w:p w14:paraId="028E113E" w14:textId="3B6637D5" w:rsidR="00980CF2" w:rsidRDefault="00CC3FBA" w:rsidP="00980CF2">
      <w:pPr>
        <w:pStyle w:val="LabStepScreenshotLevel2"/>
      </w:pPr>
      <w:r>
        <w:drawing>
          <wp:inline distT="0" distB="0" distL="0" distR="0" wp14:anchorId="2B68C34D" wp14:editId="6AD0811C">
            <wp:extent cx="1808366" cy="1675121"/>
            <wp:effectExtent l="19050" t="19050" r="20955" b="209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5894"/>
                    <a:stretch/>
                  </pic:blipFill>
                  <pic:spPr bwMode="auto">
                    <a:xfrm>
                      <a:off x="0" y="0"/>
                      <a:ext cx="1878578" cy="1740159"/>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B03320" w14:textId="144AF1C6" w:rsidR="00980CF2" w:rsidRDefault="00A57E79" w:rsidP="00F827FC">
      <w:pPr>
        <w:pStyle w:val="LabStepNumberedLevel2"/>
      </w:pPr>
      <w:r>
        <w:t>You should be able to see the new customer item you</w:t>
      </w:r>
      <w:r w:rsidR="00B40999">
        <w:t>'ve</w:t>
      </w:r>
      <w:r>
        <w:t xml:space="preserve"> just created in the </w:t>
      </w:r>
      <w:r w:rsidRPr="00A57E79">
        <w:rPr>
          <w:b/>
        </w:rPr>
        <w:t>Customers</w:t>
      </w:r>
      <w:r>
        <w:t xml:space="preserve"> list.</w:t>
      </w:r>
    </w:p>
    <w:p w14:paraId="08F5306B" w14:textId="50532F37" w:rsidR="00A57E79" w:rsidRDefault="00A57E79" w:rsidP="00F827FC">
      <w:pPr>
        <w:pStyle w:val="LabStepNumberedLevel2"/>
      </w:pPr>
      <w:r>
        <w:t xml:space="preserve">Click the </w:t>
      </w:r>
      <w:r w:rsidRPr="00A57E79">
        <w:rPr>
          <w:b/>
        </w:rPr>
        <w:t>Quick edit</w:t>
      </w:r>
      <w:r>
        <w:t xml:space="preserve"> button to enter quick edit mode to add a second customer item </w:t>
      </w:r>
    </w:p>
    <w:p w14:paraId="67C137B0" w14:textId="3B90DCAF" w:rsidR="00862415" w:rsidRDefault="00CC3FBA" w:rsidP="00862415">
      <w:pPr>
        <w:pStyle w:val="LabStepScreenshotLevel2"/>
      </w:pPr>
      <w:r>
        <w:drawing>
          <wp:inline distT="0" distB="0" distL="0" distR="0" wp14:anchorId="23A155CB" wp14:editId="6E9713F1">
            <wp:extent cx="3548859" cy="909291"/>
            <wp:effectExtent l="19050" t="19050" r="13970" b="247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25234"/>
                    <a:stretch/>
                  </pic:blipFill>
                  <pic:spPr bwMode="auto">
                    <a:xfrm>
                      <a:off x="0" y="0"/>
                      <a:ext cx="3625856" cy="929019"/>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CE65FD" w14:textId="3176BD1E" w:rsidR="00862415" w:rsidRDefault="00A57E79" w:rsidP="00F827FC">
      <w:pPr>
        <w:pStyle w:val="LabStepNumberedLevel2"/>
      </w:pPr>
      <w:r>
        <w:lastRenderedPageBreak/>
        <w:t xml:space="preserve">After adding a second customer item, click </w:t>
      </w:r>
      <w:r w:rsidRPr="00A57E79">
        <w:rPr>
          <w:b/>
        </w:rPr>
        <w:t>Exit quick edit</w:t>
      </w:r>
      <w:r>
        <w:t xml:space="preserve"> to exit quick edit mode and save your changes.</w:t>
      </w:r>
    </w:p>
    <w:p w14:paraId="7E0A5B80" w14:textId="3D71F869" w:rsidR="00BD153A" w:rsidRDefault="00CC3FBA" w:rsidP="00BD153A">
      <w:pPr>
        <w:pStyle w:val="LabStepScreenshotLevel2"/>
      </w:pPr>
      <w:r>
        <w:drawing>
          <wp:inline distT="0" distB="0" distL="0" distR="0" wp14:anchorId="14898423" wp14:editId="12C57EB9">
            <wp:extent cx="3792866" cy="926924"/>
            <wp:effectExtent l="19050" t="19050" r="17145" b="260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25041" b="13226"/>
                    <a:stretch/>
                  </pic:blipFill>
                  <pic:spPr bwMode="auto">
                    <a:xfrm>
                      <a:off x="0" y="0"/>
                      <a:ext cx="3843925" cy="93940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7E43DED" w14:textId="440EA6FE" w:rsidR="00BD153A" w:rsidRDefault="00A57E79" w:rsidP="00F827FC">
      <w:pPr>
        <w:pStyle w:val="LabStepNumberedLevel2"/>
      </w:pPr>
      <w:r>
        <w:t xml:space="preserve">The </w:t>
      </w:r>
      <w:r w:rsidRPr="00A57E79">
        <w:rPr>
          <w:b/>
        </w:rPr>
        <w:t>Customers</w:t>
      </w:r>
      <w:r>
        <w:t xml:space="preserve"> list should now have at least two customer items.</w:t>
      </w:r>
    </w:p>
    <w:p w14:paraId="220CA6B3" w14:textId="6C7451C6" w:rsidR="00BD153A" w:rsidRDefault="00CC3FBA" w:rsidP="00BD153A">
      <w:pPr>
        <w:pStyle w:val="LabStepScreenshotLevel2"/>
      </w:pPr>
      <w:r>
        <w:drawing>
          <wp:inline distT="0" distB="0" distL="0" distR="0" wp14:anchorId="45A7D037" wp14:editId="0AC0BDDC">
            <wp:extent cx="3738759" cy="927162"/>
            <wp:effectExtent l="19050" t="19050" r="14605" b="254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26563"/>
                    <a:stretch/>
                  </pic:blipFill>
                  <pic:spPr bwMode="auto">
                    <a:xfrm>
                      <a:off x="0" y="0"/>
                      <a:ext cx="3770186" cy="93495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A90DC1" w14:textId="6E73D2D9" w:rsidR="0034151B" w:rsidRDefault="00A57E79" w:rsidP="0034151B">
      <w:pPr>
        <w:pStyle w:val="LabExerciseCallout"/>
      </w:pPr>
      <w:r>
        <w:t>You are now done creating the SharePoint list to store customer data. In the next exercise, you will begin building a canvas app to manage the customer data in this list.</w:t>
      </w:r>
    </w:p>
    <w:p w14:paraId="7ECB505C" w14:textId="661A9517" w:rsidR="00BD153A" w:rsidRDefault="00BD153A" w:rsidP="00BD153A">
      <w:pPr>
        <w:pStyle w:val="Heading3"/>
      </w:pPr>
      <w:r>
        <w:t xml:space="preserve">Exercise 2: Create </w:t>
      </w:r>
      <w:r w:rsidR="00A7203F">
        <w:t>the Customer Ordering Canvas App</w:t>
      </w:r>
    </w:p>
    <w:p w14:paraId="58D6E589" w14:textId="2F045B36" w:rsidR="00BD153A" w:rsidRDefault="00BD153A" w:rsidP="00BD153A">
      <w:pPr>
        <w:pStyle w:val="LabExerciseLeadIn"/>
      </w:pPr>
      <w:r>
        <w:t>In this exercise, you</w:t>
      </w:r>
      <w:r w:rsidR="004524DE">
        <w:t xml:space="preserve"> will </w:t>
      </w:r>
      <w:r w:rsidR="00BD417E">
        <w:t xml:space="preserve">create </w:t>
      </w:r>
      <w:r w:rsidR="004524DE">
        <w:t xml:space="preserve">a new canvas app named </w:t>
      </w:r>
      <w:r w:rsidR="004524DE" w:rsidRPr="004524DE">
        <w:rPr>
          <w:b/>
        </w:rPr>
        <w:t>Customer Ordering</w:t>
      </w:r>
      <w:r w:rsidR="00BD417E">
        <w:t xml:space="preserve"> using the </w:t>
      </w:r>
      <w:r w:rsidR="00BD417E" w:rsidRPr="00BD417E">
        <w:rPr>
          <w:b/>
        </w:rPr>
        <w:t>Canvas app from blank</w:t>
      </w:r>
      <w:r w:rsidR="00BD417E">
        <w:t xml:space="preserve"> template. You add the screens required to </w:t>
      </w:r>
      <w:r w:rsidR="00B40999">
        <w:t xml:space="preserve">view and edit </w:t>
      </w:r>
      <w:r w:rsidR="00BD417E">
        <w:t xml:space="preserve">customer data and </w:t>
      </w:r>
      <w:r w:rsidR="00B40999">
        <w:t xml:space="preserve">then you will </w:t>
      </w:r>
      <w:r w:rsidR="00BD417E">
        <w:t xml:space="preserve">create a navbar allowing users to navigate </w:t>
      </w:r>
      <w:r w:rsidR="00B40999">
        <w:t xml:space="preserve">between </w:t>
      </w:r>
      <w:r w:rsidR="00BD417E">
        <w:t>screen</w:t>
      </w:r>
      <w:r w:rsidR="00B40999">
        <w:t>s</w:t>
      </w:r>
      <w:r w:rsidR="00BD417E">
        <w:t>.</w:t>
      </w:r>
    </w:p>
    <w:p w14:paraId="4162A582" w14:textId="77777777" w:rsidR="00E04179" w:rsidRDefault="00E04179" w:rsidP="00E04179">
      <w:pPr>
        <w:pStyle w:val="LabStepNumbered"/>
        <w:numPr>
          <w:ilvl w:val="0"/>
          <w:numId w:val="20"/>
        </w:numPr>
      </w:pPr>
      <w:r>
        <w:t xml:space="preserve">Create a new canvas app using the </w:t>
      </w:r>
      <w:r w:rsidRPr="00E04179">
        <w:rPr>
          <w:b/>
        </w:rPr>
        <w:t>Canvas app from blank</w:t>
      </w:r>
      <w:r>
        <w:t xml:space="preserve"> data template.</w:t>
      </w:r>
    </w:p>
    <w:p w14:paraId="007442C6" w14:textId="50C15ECB" w:rsidR="00E04179" w:rsidRDefault="00E04179" w:rsidP="00E04179">
      <w:pPr>
        <w:pStyle w:val="LabStepNumberedLevel2"/>
      </w:pPr>
      <w:r>
        <w:t xml:space="preserve">Navigate to the PowerApps portal at </w:t>
      </w:r>
      <w:hyperlink r:id="rId37" w:history="1">
        <w:r w:rsidR="00627574" w:rsidRPr="007F583A">
          <w:rPr>
            <w:rStyle w:val="Hyperlink"/>
          </w:rPr>
          <w:t>https://make.powerapps.com</w:t>
        </w:r>
      </w:hyperlink>
    </w:p>
    <w:p w14:paraId="0732518B" w14:textId="77777777" w:rsidR="00E04179" w:rsidRDefault="00E04179" w:rsidP="00E04179">
      <w:pPr>
        <w:pStyle w:val="LabStepNumberedLevel2"/>
      </w:pPr>
      <w:r>
        <w:t xml:space="preserve">Create a new canvas app by clicking the </w:t>
      </w:r>
      <w:r w:rsidRPr="005D6FC5">
        <w:rPr>
          <w:b/>
        </w:rPr>
        <w:t>Canvas app from blank</w:t>
      </w:r>
      <w:r>
        <w:t xml:space="preserve"> button.</w:t>
      </w:r>
    </w:p>
    <w:p w14:paraId="306EEA09" w14:textId="7B0136CE" w:rsidR="00E04179" w:rsidRDefault="00C839C7" w:rsidP="00E04179">
      <w:pPr>
        <w:pStyle w:val="LabStepScreenshotLevel2"/>
      </w:pPr>
      <w:r>
        <w:drawing>
          <wp:inline distT="0" distB="0" distL="0" distR="0" wp14:anchorId="78A0855A" wp14:editId="2581B3A5">
            <wp:extent cx="3074670" cy="1221607"/>
            <wp:effectExtent l="19050" t="19050" r="11430" b="171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23080" cy="1240841"/>
                    </a:xfrm>
                    <a:prstGeom prst="rect">
                      <a:avLst/>
                    </a:prstGeom>
                    <a:noFill/>
                    <a:ln>
                      <a:solidFill>
                        <a:schemeClr val="tx1">
                          <a:lumMod val="50000"/>
                          <a:lumOff val="50000"/>
                        </a:schemeClr>
                      </a:solidFill>
                    </a:ln>
                  </pic:spPr>
                </pic:pic>
              </a:graphicData>
            </a:graphic>
          </wp:inline>
        </w:drawing>
      </w:r>
    </w:p>
    <w:p w14:paraId="2A152483" w14:textId="19E73480" w:rsidR="00E04179" w:rsidRDefault="00E04179" w:rsidP="00E04179">
      <w:pPr>
        <w:pStyle w:val="LabStepNumberedLevel2"/>
      </w:pPr>
      <w:r>
        <w:t xml:space="preserve">When prompted with the </w:t>
      </w:r>
      <w:r w:rsidRPr="00BD417E">
        <w:rPr>
          <w:b/>
        </w:rPr>
        <w:t>Canvas app from blank</w:t>
      </w:r>
      <w:r>
        <w:t xml:space="preserve"> dialog, enter an </w:t>
      </w:r>
      <w:r w:rsidRPr="005D6FC5">
        <w:rPr>
          <w:b/>
        </w:rPr>
        <w:t>App name</w:t>
      </w:r>
      <w:r>
        <w:t xml:space="preserve"> of </w:t>
      </w:r>
      <w:r>
        <w:rPr>
          <w:b/>
        </w:rPr>
        <w:t>Customer Ordering</w:t>
      </w:r>
      <w:r w:rsidR="00BD417E">
        <w:t xml:space="preserve"> and click </w:t>
      </w:r>
      <w:r w:rsidR="00BD417E" w:rsidRPr="00BD417E">
        <w:rPr>
          <w:b/>
        </w:rPr>
        <w:t>Create</w:t>
      </w:r>
      <w:r w:rsidR="00BD417E">
        <w:t>.</w:t>
      </w:r>
    </w:p>
    <w:p w14:paraId="4E572C9F" w14:textId="550879B0" w:rsidR="00E04179" w:rsidRDefault="00E04179" w:rsidP="00E04179">
      <w:pPr>
        <w:pStyle w:val="LabStepScreenshotLevel2"/>
      </w:pPr>
      <w:r>
        <w:drawing>
          <wp:inline distT="0" distB="0" distL="0" distR="0" wp14:anchorId="03335780" wp14:editId="52BAD026">
            <wp:extent cx="2748610" cy="1714190"/>
            <wp:effectExtent l="19050" t="19050" r="13970" b="1968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27014" cy="1763087"/>
                    </a:xfrm>
                    <a:prstGeom prst="rect">
                      <a:avLst/>
                    </a:prstGeom>
                    <a:noFill/>
                    <a:ln>
                      <a:solidFill>
                        <a:schemeClr val="tx1">
                          <a:lumMod val="50000"/>
                          <a:lumOff val="50000"/>
                        </a:schemeClr>
                      </a:solidFill>
                    </a:ln>
                  </pic:spPr>
                </pic:pic>
              </a:graphicData>
            </a:graphic>
          </wp:inline>
        </w:drawing>
      </w:r>
    </w:p>
    <w:p w14:paraId="76BBF2A1" w14:textId="70C30AE2" w:rsidR="00E04179" w:rsidRDefault="00BD417E" w:rsidP="00E04179">
      <w:pPr>
        <w:pStyle w:val="LabStepNumberedLevel2"/>
      </w:pPr>
      <w:r>
        <w:lastRenderedPageBreak/>
        <w:t>After the new canvas app has been created, it should appear in PowerApps Studio as shown in the following screenshot.</w:t>
      </w:r>
    </w:p>
    <w:p w14:paraId="411636DE" w14:textId="5A54773B" w:rsidR="00E04179" w:rsidRDefault="00E04179" w:rsidP="00E04179">
      <w:pPr>
        <w:pStyle w:val="LabStepScreenshotLevel2"/>
      </w:pPr>
      <w:r>
        <w:drawing>
          <wp:inline distT="0" distB="0" distL="0" distR="0" wp14:anchorId="29E252ED" wp14:editId="6D1FFFE1">
            <wp:extent cx="6138102" cy="1212111"/>
            <wp:effectExtent l="19050" t="19050" r="15240" b="2667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7352"/>
                    <a:stretch/>
                  </pic:blipFill>
                  <pic:spPr bwMode="auto">
                    <a:xfrm>
                      <a:off x="0" y="0"/>
                      <a:ext cx="6197164" cy="122377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33D080" w14:textId="735C8DE2" w:rsidR="00E04179" w:rsidRDefault="00BD417E" w:rsidP="00BD417E">
      <w:pPr>
        <w:pStyle w:val="LabStepNumbered"/>
      </w:pPr>
      <w:r>
        <w:t xml:space="preserve">Configure the </w:t>
      </w:r>
      <w:r w:rsidR="00A41D69">
        <w:t xml:space="preserve">background </w:t>
      </w:r>
      <w:r>
        <w:t xml:space="preserve">color </w:t>
      </w:r>
      <w:r w:rsidR="00A41D69">
        <w:t xml:space="preserve">and icon </w:t>
      </w:r>
      <w:r>
        <w:t>for the new canvas app.</w:t>
      </w:r>
    </w:p>
    <w:p w14:paraId="24CD9069" w14:textId="324CB52B" w:rsidR="00BD417E" w:rsidRDefault="00BD417E" w:rsidP="00BD417E">
      <w:pPr>
        <w:pStyle w:val="LabStepNumberedLevel2"/>
      </w:pPr>
      <w:r>
        <w:t xml:space="preserve">Click the </w:t>
      </w:r>
      <w:r w:rsidRPr="00BD417E">
        <w:rPr>
          <w:b/>
        </w:rPr>
        <w:t>File</w:t>
      </w:r>
      <w:r>
        <w:t xml:space="preserve"> menu to display the PowerApps backstage area.</w:t>
      </w:r>
    </w:p>
    <w:p w14:paraId="460C17E1" w14:textId="4D34A42F" w:rsidR="00BD417E" w:rsidRDefault="00BD417E" w:rsidP="00BD417E">
      <w:pPr>
        <w:pStyle w:val="LabStepScreenshotLevel2"/>
      </w:pPr>
      <w:r>
        <w:drawing>
          <wp:inline distT="0" distB="0" distL="0" distR="0" wp14:anchorId="065184E9" wp14:editId="21CE77FC">
            <wp:extent cx="1729563" cy="470037"/>
            <wp:effectExtent l="19050" t="19050" r="23495"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03317" cy="490081"/>
                    </a:xfrm>
                    <a:prstGeom prst="rect">
                      <a:avLst/>
                    </a:prstGeom>
                    <a:noFill/>
                    <a:ln>
                      <a:solidFill>
                        <a:schemeClr val="tx1">
                          <a:lumMod val="50000"/>
                          <a:lumOff val="50000"/>
                        </a:schemeClr>
                      </a:solidFill>
                    </a:ln>
                  </pic:spPr>
                </pic:pic>
              </a:graphicData>
            </a:graphic>
          </wp:inline>
        </w:drawing>
      </w:r>
    </w:p>
    <w:p w14:paraId="100F05E9" w14:textId="750D38C0" w:rsidR="00BD417E" w:rsidRDefault="00BD417E" w:rsidP="00E04179">
      <w:pPr>
        <w:pStyle w:val="LabStepNumberedLevel2"/>
      </w:pPr>
      <w:r>
        <w:t xml:space="preserve">Click on the </w:t>
      </w:r>
      <w:r w:rsidRPr="00BD417E">
        <w:rPr>
          <w:b/>
        </w:rPr>
        <w:t>App settings</w:t>
      </w:r>
      <w:r>
        <w:t xml:space="preserve"> link to view the </w:t>
      </w:r>
      <w:r w:rsidRPr="00BD417E">
        <w:rPr>
          <w:b/>
        </w:rPr>
        <w:t>App settings</w:t>
      </w:r>
      <w:r>
        <w:t xml:space="preserve"> page.</w:t>
      </w:r>
    </w:p>
    <w:p w14:paraId="1747242D" w14:textId="4F1189D5" w:rsidR="00A41D69" w:rsidRDefault="00A41D69" w:rsidP="00E04179">
      <w:pPr>
        <w:pStyle w:val="LabStepNumberedLevel2"/>
      </w:pPr>
      <w:r>
        <w:t xml:space="preserve">Select a </w:t>
      </w:r>
      <w:r w:rsidRPr="00A41D69">
        <w:rPr>
          <w:b/>
        </w:rPr>
        <w:t>Background color</w:t>
      </w:r>
      <w:r>
        <w:t xml:space="preserve"> and an </w:t>
      </w:r>
      <w:r w:rsidRPr="00A41D69">
        <w:rPr>
          <w:b/>
        </w:rPr>
        <w:t>Icon</w:t>
      </w:r>
      <w:r>
        <w:t xml:space="preserve"> of your choosing.</w:t>
      </w:r>
    </w:p>
    <w:p w14:paraId="5B98CC60" w14:textId="390A2CAD" w:rsidR="00CF1E38" w:rsidRDefault="00CF1E38" w:rsidP="00CF1E38">
      <w:pPr>
        <w:pStyle w:val="LabStepScreenshotLevel2"/>
      </w:pPr>
      <w:r>
        <w:drawing>
          <wp:inline distT="0" distB="0" distL="0" distR="0" wp14:anchorId="7FDEDFE7" wp14:editId="0054C490">
            <wp:extent cx="5162766" cy="1694121"/>
            <wp:effectExtent l="19050" t="19050" r="19050" b="2095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04939" cy="1740774"/>
                    </a:xfrm>
                    <a:prstGeom prst="rect">
                      <a:avLst/>
                    </a:prstGeom>
                    <a:noFill/>
                    <a:ln>
                      <a:solidFill>
                        <a:schemeClr val="tx1">
                          <a:lumMod val="50000"/>
                          <a:lumOff val="50000"/>
                        </a:schemeClr>
                      </a:solidFill>
                    </a:ln>
                  </pic:spPr>
                </pic:pic>
              </a:graphicData>
            </a:graphic>
          </wp:inline>
        </w:drawing>
      </w:r>
    </w:p>
    <w:p w14:paraId="5EAB4A90" w14:textId="6B31B2F9" w:rsidR="00A41D69" w:rsidRDefault="00A41D69" w:rsidP="00A41D69">
      <w:pPr>
        <w:pStyle w:val="LabStepNumberedLevel2"/>
      </w:pPr>
      <w:r>
        <w:t xml:space="preserve">Click the </w:t>
      </w:r>
      <w:r w:rsidRPr="00A41D69">
        <w:rPr>
          <w:b/>
        </w:rPr>
        <w:t>Save</w:t>
      </w:r>
      <w:r>
        <w:t xml:space="preserve"> link in the left navigation and then click the </w:t>
      </w:r>
      <w:r w:rsidRPr="00A41D69">
        <w:rPr>
          <w:b/>
        </w:rPr>
        <w:t>Save</w:t>
      </w:r>
      <w:r>
        <w:t xml:space="preserve"> button to save your changes.</w:t>
      </w:r>
    </w:p>
    <w:p w14:paraId="6CABF7F6" w14:textId="2C97C3E7" w:rsidR="00A41D69" w:rsidRDefault="00A41D69" w:rsidP="00A41D69">
      <w:pPr>
        <w:pStyle w:val="LabStepScreenshotLevel2"/>
      </w:pPr>
      <w:r>
        <w:drawing>
          <wp:inline distT="0" distB="0" distL="0" distR="0" wp14:anchorId="65E2116D" wp14:editId="025FB25D">
            <wp:extent cx="1765005" cy="1737733"/>
            <wp:effectExtent l="19050" t="19050" r="26035"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79274" cy="1751781"/>
                    </a:xfrm>
                    <a:prstGeom prst="rect">
                      <a:avLst/>
                    </a:prstGeom>
                    <a:noFill/>
                    <a:ln>
                      <a:solidFill>
                        <a:schemeClr val="tx1">
                          <a:lumMod val="50000"/>
                          <a:lumOff val="50000"/>
                        </a:schemeClr>
                      </a:solidFill>
                    </a:ln>
                  </pic:spPr>
                </pic:pic>
              </a:graphicData>
            </a:graphic>
          </wp:inline>
        </w:drawing>
      </w:r>
    </w:p>
    <w:p w14:paraId="3B9F3CB4" w14:textId="74F1C6DE" w:rsidR="00A41D69" w:rsidRDefault="00A41D69" w:rsidP="00A41D69">
      <w:pPr>
        <w:pStyle w:val="LabStepNumberedLevel2"/>
      </w:pPr>
      <w:r>
        <w:t>Click the File menu once more to leave the backstage area and return the PowerApps Studio designer.</w:t>
      </w:r>
    </w:p>
    <w:p w14:paraId="7A67370B" w14:textId="64B79FB3" w:rsidR="00A41D69" w:rsidRDefault="00A41D69" w:rsidP="00A41D69">
      <w:pPr>
        <w:pStyle w:val="LabStepScreenshotLevel2"/>
      </w:pPr>
      <w:r>
        <w:drawing>
          <wp:inline distT="0" distB="0" distL="0" distR="0" wp14:anchorId="737675DC" wp14:editId="2D3D5575">
            <wp:extent cx="1616149" cy="439215"/>
            <wp:effectExtent l="19050" t="19050" r="22225" b="184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44727" cy="446982"/>
                    </a:xfrm>
                    <a:prstGeom prst="rect">
                      <a:avLst/>
                    </a:prstGeom>
                    <a:noFill/>
                    <a:ln>
                      <a:solidFill>
                        <a:schemeClr val="tx1">
                          <a:lumMod val="50000"/>
                          <a:lumOff val="50000"/>
                        </a:schemeClr>
                      </a:solidFill>
                    </a:ln>
                  </pic:spPr>
                </pic:pic>
              </a:graphicData>
            </a:graphic>
          </wp:inline>
        </w:drawing>
      </w:r>
    </w:p>
    <w:p w14:paraId="0A5862C7" w14:textId="43576BE7" w:rsidR="00A41D69" w:rsidRDefault="00A41D69" w:rsidP="00A41D69">
      <w:pPr>
        <w:pStyle w:val="LabExerciseCallout"/>
      </w:pPr>
      <w:r>
        <w:lastRenderedPageBreak/>
        <w:t xml:space="preserve">A new canvas app created from the </w:t>
      </w:r>
      <w:r w:rsidRPr="00B40999">
        <w:rPr>
          <w:b/>
        </w:rPr>
        <w:t>Canvas app from blank</w:t>
      </w:r>
      <w:r>
        <w:t xml:space="preserve"> template contains a single screen named </w:t>
      </w:r>
      <w:r w:rsidRPr="00A41D69">
        <w:rPr>
          <w:b/>
        </w:rPr>
        <w:t>Screen1</w:t>
      </w:r>
      <w:r>
        <w:t>. Over the next few steps, you will add and configure the first three screens for the canvas app and also create a user interface experience for navigation.</w:t>
      </w:r>
    </w:p>
    <w:p w14:paraId="2125FF3A" w14:textId="66855A3C" w:rsidR="00CF1E38" w:rsidRDefault="00A41D69" w:rsidP="0034151B">
      <w:pPr>
        <w:pStyle w:val="LabStepNumbered"/>
      </w:pPr>
      <w:r>
        <w:t xml:space="preserve">Create the three screen required for the </w:t>
      </w:r>
      <w:r w:rsidR="0034151B">
        <w:t>canvas app.</w:t>
      </w:r>
    </w:p>
    <w:p w14:paraId="16AB15F2" w14:textId="552BE329" w:rsidR="0034151B" w:rsidRDefault="004E41B2" w:rsidP="0034151B">
      <w:pPr>
        <w:pStyle w:val="LabStepNumberedLevel2"/>
      </w:pPr>
      <w:r>
        <w:t xml:space="preserve">Currently, the canvas app contains a single screen named </w:t>
      </w:r>
      <w:r w:rsidRPr="004E41B2">
        <w:rPr>
          <w:b/>
        </w:rPr>
        <w:t>Screen1</w:t>
      </w:r>
      <w:r>
        <w:t>.</w:t>
      </w:r>
    </w:p>
    <w:p w14:paraId="5BBAA3EC" w14:textId="222F78B1" w:rsidR="00CF1E38" w:rsidRDefault="00CF1E38" w:rsidP="00CF1E38">
      <w:pPr>
        <w:pStyle w:val="LabStepScreenshotLevel2"/>
      </w:pPr>
      <w:r>
        <w:drawing>
          <wp:inline distT="0" distB="0" distL="0" distR="0" wp14:anchorId="1235DD9E" wp14:editId="43AF6621">
            <wp:extent cx="1705970" cy="955837"/>
            <wp:effectExtent l="19050" t="19050" r="27940" b="1587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8529" r="80554" b="36906"/>
                    <a:stretch/>
                  </pic:blipFill>
                  <pic:spPr bwMode="auto">
                    <a:xfrm>
                      <a:off x="0" y="0"/>
                      <a:ext cx="1743237" cy="976717"/>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60CF52" w14:textId="27BA20F5" w:rsidR="00CF1E38" w:rsidRDefault="004E41B2" w:rsidP="00E04179">
      <w:pPr>
        <w:pStyle w:val="LabStepNumberedLevel2"/>
      </w:pPr>
      <w:r>
        <w:t xml:space="preserve">Drop down the context menu to the right of </w:t>
      </w:r>
      <w:r w:rsidRPr="004E41B2">
        <w:rPr>
          <w:b/>
        </w:rPr>
        <w:t>Screen1</w:t>
      </w:r>
      <w:r>
        <w:t xml:space="preserve"> and select the </w:t>
      </w:r>
      <w:r w:rsidRPr="004E41B2">
        <w:rPr>
          <w:b/>
        </w:rPr>
        <w:t>Rename</w:t>
      </w:r>
      <w:r>
        <w:t xml:space="preserve"> command.</w:t>
      </w:r>
    </w:p>
    <w:p w14:paraId="0B98F5CF" w14:textId="1FBB8B5B" w:rsidR="004E41B2" w:rsidRDefault="004E41B2" w:rsidP="004E41B2">
      <w:pPr>
        <w:pStyle w:val="LabStepScreenshotLevel2"/>
      </w:pPr>
      <w:r>
        <w:drawing>
          <wp:inline distT="0" distB="0" distL="0" distR="0" wp14:anchorId="10DC60D1" wp14:editId="270B3575">
            <wp:extent cx="2544324" cy="952426"/>
            <wp:effectExtent l="19050" t="19050" r="8890" b="196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t="29417"/>
                    <a:stretch/>
                  </pic:blipFill>
                  <pic:spPr bwMode="auto">
                    <a:xfrm>
                      <a:off x="0" y="0"/>
                      <a:ext cx="2603035" cy="974403"/>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C5164B5" w14:textId="54F7DC07" w:rsidR="004E41B2" w:rsidRDefault="004E41B2" w:rsidP="00E04179">
      <w:pPr>
        <w:pStyle w:val="LabStepNumberedLevel2"/>
      </w:pPr>
      <w:r>
        <w:t xml:space="preserve">Rename </w:t>
      </w:r>
      <w:r w:rsidRPr="004E41B2">
        <w:rPr>
          <w:b/>
        </w:rPr>
        <w:t>Screen1</w:t>
      </w:r>
      <w:r>
        <w:t xml:space="preserve"> to </w:t>
      </w:r>
      <w:r w:rsidRPr="004E41B2">
        <w:rPr>
          <w:b/>
        </w:rPr>
        <w:t>Welcome Screen</w:t>
      </w:r>
      <w:r>
        <w:t>.</w:t>
      </w:r>
    </w:p>
    <w:p w14:paraId="117CD514" w14:textId="7DE19865" w:rsidR="00E04179" w:rsidRDefault="00E04179" w:rsidP="00E04179">
      <w:pPr>
        <w:pStyle w:val="LabStepScreenshotLevel2"/>
      </w:pPr>
      <w:r>
        <w:drawing>
          <wp:inline distT="0" distB="0" distL="0" distR="0" wp14:anchorId="1F9AA0F0" wp14:editId="0B0BEE17">
            <wp:extent cx="1705610" cy="933940"/>
            <wp:effectExtent l="19050" t="19050" r="8890" b="1905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27021" cy="945664"/>
                    </a:xfrm>
                    <a:prstGeom prst="rect">
                      <a:avLst/>
                    </a:prstGeom>
                    <a:noFill/>
                    <a:ln>
                      <a:solidFill>
                        <a:schemeClr val="tx1">
                          <a:lumMod val="50000"/>
                          <a:lumOff val="50000"/>
                        </a:schemeClr>
                      </a:solidFill>
                    </a:ln>
                  </pic:spPr>
                </pic:pic>
              </a:graphicData>
            </a:graphic>
          </wp:inline>
        </w:drawing>
      </w:r>
    </w:p>
    <w:p w14:paraId="408D57DD" w14:textId="31457513" w:rsidR="00E04179" w:rsidRDefault="004E41B2" w:rsidP="00E04179">
      <w:pPr>
        <w:pStyle w:val="LabStepNumberedLevel2"/>
      </w:pPr>
      <w:r>
        <w:t xml:space="preserve">From the </w:t>
      </w:r>
      <w:r w:rsidRPr="004E41B2">
        <w:rPr>
          <w:b/>
        </w:rPr>
        <w:t>Home</w:t>
      </w:r>
      <w:r>
        <w:t xml:space="preserve"> tab in the ribbon, drop down the </w:t>
      </w:r>
      <w:r w:rsidRPr="004E41B2">
        <w:rPr>
          <w:b/>
        </w:rPr>
        <w:t>New screen</w:t>
      </w:r>
      <w:r>
        <w:t xml:space="preserve"> menu and select </w:t>
      </w:r>
      <w:r w:rsidRPr="004E41B2">
        <w:rPr>
          <w:b/>
        </w:rPr>
        <w:t>Blank</w:t>
      </w:r>
      <w:r>
        <w:t>.</w:t>
      </w:r>
    </w:p>
    <w:p w14:paraId="41A42030" w14:textId="321141F8" w:rsidR="004429FD" w:rsidRDefault="004429FD" w:rsidP="004429FD">
      <w:pPr>
        <w:pStyle w:val="LabStepScreenshotLevel2"/>
      </w:pPr>
      <w:r>
        <w:drawing>
          <wp:inline distT="0" distB="0" distL="0" distR="0" wp14:anchorId="1C8746BD" wp14:editId="6721043C">
            <wp:extent cx="2515374" cy="1821712"/>
            <wp:effectExtent l="19050" t="19050" r="18415" b="2667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92366" cy="1877472"/>
                    </a:xfrm>
                    <a:prstGeom prst="rect">
                      <a:avLst/>
                    </a:prstGeom>
                    <a:noFill/>
                    <a:ln>
                      <a:solidFill>
                        <a:schemeClr val="tx1">
                          <a:lumMod val="50000"/>
                          <a:lumOff val="50000"/>
                        </a:schemeClr>
                      </a:solidFill>
                    </a:ln>
                  </pic:spPr>
                </pic:pic>
              </a:graphicData>
            </a:graphic>
          </wp:inline>
        </w:drawing>
      </w:r>
    </w:p>
    <w:p w14:paraId="5E021DE8" w14:textId="7E8C93D5" w:rsidR="004429FD" w:rsidRDefault="004E41B2" w:rsidP="00E04179">
      <w:pPr>
        <w:pStyle w:val="LabStepNumberedLevel2"/>
      </w:pPr>
      <w:r>
        <w:t xml:space="preserve">Once the new screen has been added, rename the screen to </w:t>
      </w:r>
      <w:r w:rsidRPr="004E41B2">
        <w:rPr>
          <w:b/>
        </w:rPr>
        <w:t>Browse Customers Screen</w:t>
      </w:r>
      <w:r>
        <w:t>.</w:t>
      </w:r>
    </w:p>
    <w:p w14:paraId="0EE836C6" w14:textId="1250EC9F" w:rsidR="004429FD" w:rsidRDefault="00CF1E38" w:rsidP="004429FD">
      <w:pPr>
        <w:pStyle w:val="LabStepScreenshotLevel2"/>
      </w:pPr>
      <w:r>
        <w:drawing>
          <wp:inline distT="0" distB="0" distL="0" distR="0" wp14:anchorId="7B907F8F" wp14:editId="14A63789">
            <wp:extent cx="1806639" cy="737191"/>
            <wp:effectExtent l="19050" t="19050" r="22225" b="2540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7">
                      <a:extLst>
                        <a:ext uri="{28A0092B-C50C-407E-A947-70E740481C1C}">
                          <a14:useLocalDpi xmlns:a14="http://schemas.microsoft.com/office/drawing/2010/main" val="0"/>
                        </a:ext>
                      </a:extLst>
                    </a:blip>
                    <a:srcRect t="39867"/>
                    <a:stretch/>
                  </pic:blipFill>
                  <pic:spPr bwMode="auto">
                    <a:xfrm>
                      <a:off x="0" y="0"/>
                      <a:ext cx="1830604" cy="74697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0ED8A15" w14:textId="64768E7C" w:rsidR="004E41B2" w:rsidRDefault="004E41B2" w:rsidP="004E41B2">
      <w:pPr>
        <w:pStyle w:val="LabStepNumberedLevel2"/>
      </w:pPr>
      <w:r>
        <w:lastRenderedPageBreak/>
        <w:t xml:space="preserve">From the </w:t>
      </w:r>
      <w:r w:rsidRPr="004E41B2">
        <w:rPr>
          <w:b/>
        </w:rPr>
        <w:t>Home</w:t>
      </w:r>
      <w:r>
        <w:t xml:space="preserve"> tab in the ribbon, drop down the </w:t>
      </w:r>
      <w:r w:rsidRPr="004E41B2">
        <w:rPr>
          <w:b/>
        </w:rPr>
        <w:t>New screen</w:t>
      </w:r>
      <w:r>
        <w:t xml:space="preserve"> menu and select </w:t>
      </w:r>
      <w:r w:rsidRPr="004E41B2">
        <w:rPr>
          <w:b/>
        </w:rPr>
        <w:t>Blank</w:t>
      </w:r>
      <w:r w:rsidR="00B40999">
        <w:t xml:space="preserve"> </w:t>
      </w:r>
      <w:r>
        <w:t>to add a third screen.</w:t>
      </w:r>
    </w:p>
    <w:p w14:paraId="3D1D0D0F" w14:textId="3C697966" w:rsidR="004E41B2" w:rsidRDefault="004E41B2" w:rsidP="004E41B2">
      <w:pPr>
        <w:pStyle w:val="LabStepNumberedLevel2"/>
      </w:pPr>
      <w:r>
        <w:t xml:space="preserve">Once the third screen has been added, rename the screen to </w:t>
      </w:r>
      <w:r>
        <w:rPr>
          <w:b/>
        </w:rPr>
        <w:t xml:space="preserve">Add </w:t>
      </w:r>
      <w:r w:rsidRPr="004E41B2">
        <w:rPr>
          <w:b/>
        </w:rPr>
        <w:t>Customer Screen</w:t>
      </w:r>
      <w:r>
        <w:t>.</w:t>
      </w:r>
    </w:p>
    <w:p w14:paraId="7A0F2F2C" w14:textId="3BA38F04" w:rsidR="00CF1E38" w:rsidRDefault="00CF1E38" w:rsidP="00CF1E38">
      <w:pPr>
        <w:pStyle w:val="LabStepScreenshotLevel2"/>
      </w:pPr>
      <w:r>
        <w:drawing>
          <wp:inline distT="0" distB="0" distL="0" distR="0" wp14:anchorId="2893A8DF" wp14:editId="380F2B4A">
            <wp:extent cx="1277838" cy="1034902"/>
            <wp:effectExtent l="19050" t="19050" r="17780" b="1333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07932" cy="1059274"/>
                    </a:xfrm>
                    <a:prstGeom prst="rect">
                      <a:avLst/>
                    </a:prstGeom>
                    <a:noFill/>
                    <a:ln>
                      <a:solidFill>
                        <a:schemeClr val="tx1">
                          <a:lumMod val="50000"/>
                          <a:lumOff val="50000"/>
                        </a:schemeClr>
                      </a:solidFill>
                    </a:ln>
                  </pic:spPr>
                </pic:pic>
              </a:graphicData>
            </a:graphic>
          </wp:inline>
        </w:drawing>
      </w:r>
    </w:p>
    <w:p w14:paraId="0CB25ECE" w14:textId="4FD459AA" w:rsidR="00DB5AA9" w:rsidRDefault="004E41B2" w:rsidP="00DB5AA9">
      <w:pPr>
        <w:pStyle w:val="LabExerciseCallout"/>
      </w:pPr>
      <w:r>
        <w:t xml:space="preserve">Now that you have added the three basic screens, you will </w:t>
      </w:r>
      <w:r w:rsidR="00884BC3">
        <w:t xml:space="preserve">now </w:t>
      </w:r>
      <w:r>
        <w:t xml:space="preserve">create </w:t>
      </w:r>
      <w:r w:rsidR="009C26FB">
        <w:t xml:space="preserve">a Top Nav Banner </w:t>
      </w:r>
      <w:r>
        <w:t>allowing users to navigate between screens.</w:t>
      </w:r>
    </w:p>
    <w:p w14:paraId="48035916" w14:textId="240E2F43" w:rsidR="00E43136" w:rsidRDefault="00E43136" w:rsidP="00E43136">
      <w:pPr>
        <w:pStyle w:val="LabStepNumbered"/>
      </w:pPr>
      <w:r>
        <w:t>Add a Top Nav Banner for navigation</w:t>
      </w:r>
    </w:p>
    <w:p w14:paraId="4F37E44C" w14:textId="2080B0EB" w:rsidR="00A1388F" w:rsidRDefault="004E41B2" w:rsidP="00A1388F">
      <w:pPr>
        <w:pStyle w:val="LabStepNumberedLevel2"/>
      </w:pPr>
      <w:r>
        <w:t xml:space="preserve">Navigate to the </w:t>
      </w:r>
      <w:r w:rsidRPr="009C26FB">
        <w:rPr>
          <w:b/>
        </w:rPr>
        <w:t>Welcome Screen</w:t>
      </w:r>
      <w:r>
        <w:t xml:space="preserve"> by selecting it in the tree view on the left</w:t>
      </w:r>
      <w:r w:rsidR="009C26FB">
        <w:t>.</w:t>
      </w:r>
    </w:p>
    <w:p w14:paraId="21C642A9" w14:textId="35B1248F" w:rsidR="004429FD" w:rsidRDefault="00E43136" w:rsidP="00E43136">
      <w:pPr>
        <w:pStyle w:val="LabStepScreenshotLevel2"/>
      </w:pPr>
      <w:r>
        <w:drawing>
          <wp:inline distT="0" distB="0" distL="0" distR="0" wp14:anchorId="46D664AF" wp14:editId="114912C3">
            <wp:extent cx="4925142" cy="2020186"/>
            <wp:effectExtent l="19050" t="19050" r="27940" b="1841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19362" cy="2058833"/>
                    </a:xfrm>
                    <a:prstGeom prst="rect">
                      <a:avLst/>
                    </a:prstGeom>
                    <a:noFill/>
                    <a:ln>
                      <a:solidFill>
                        <a:schemeClr val="tx1">
                          <a:lumMod val="50000"/>
                          <a:lumOff val="50000"/>
                        </a:schemeClr>
                      </a:solidFill>
                    </a:ln>
                  </pic:spPr>
                </pic:pic>
              </a:graphicData>
            </a:graphic>
          </wp:inline>
        </w:drawing>
      </w:r>
    </w:p>
    <w:p w14:paraId="722F84FF" w14:textId="35C1C9FD" w:rsidR="00A1388F" w:rsidRDefault="009C26FB" w:rsidP="00E04179">
      <w:pPr>
        <w:pStyle w:val="LabStepNumberedLevel2"/>
      </w:pPr>
      <w:r>
        <w:t xml:space="preserve">Add a new label control onto the screen and rename it to </w:t>
      </w:r>
      <w:r w:rsidRPr="009C26FB">
        <w:rPr>
          <w:b/>
        </w:rPr>
        <w:t>lblTopNavbanner</w:t>
      </w:r>
      <w:r>
        <w:t>.</w:t>
      </w:r>
    </w:p>
    <w:p w14:paraId="0FC8FD43" w14:textId="5036E1B2" w:rsidR="00A1388F" w:rsidRDefault="00A1388F" w:rsidP="00A1388F">
      <w:pPr>
        <w:pStyle w:val="LabStepScreenshotLevel2"/>
      </w:pPr>
      <w:r>
        <w:drawing>
          <wp:inline distT="0" distB="0" distL="0" distR="0" wp14:anchorId="5E9AB0D2" wp14:editId="7043CFE1">
            <wp:extent cx="1415983" cy="949842"/>
            <wp:effectExtent l="19050" t="19050" r="13335" b="222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69339" cy="985633"/>
                    </a:xfrm>
                    <a:prstGeom prst="rect">
                      <a:avLst/>
                    </a:prstGeom>
                    <a:noFill/>
                    <a:ln>
                      <a:solidFill>
                        <a:schemeClr val="tx1">
                          <a:lumMod val="50000"/>
                          <a:lumOff val="50000"/>
                        </a:schemeClr>
                      </a:solidFill>
                    </a:ln>
                  </pic:spPr>
                </pic:pic>
              </a:graphicData>
            </a:graphic>
          </wp:inline>
        </w:drawing>
      </w:r>
    </w:p>
    <w:p w14:paraId="3720002E" w14:textId="4D5F06DE" w:rsidR="00A1388F" w:rsidRDefault="009C26FB" w:rsidP="00E04179">
      <w:pPr>
        <w:pStyle w:val="LabStepNumberedLevel2"/>
      </w:pPr>
      <w:r>
        <w:t xml:space="preserve">Change the </w:t>
      </w:r>
      <w:r w:rsidRPr="009C26FB">
        <w:rPr>
          <w:b/>
        </w:rPr>
        <w:t>Color</w:t>
      </w:r>
      <w:r>
        <w:t xml:space="preserve"> property of the label control to </w:t>
      </w:r>
      <w:r w:rsidR="00A1388F" w:rsidRPr="009C26FB">
        <w:rPr>
          <w:b/>
        </w:rPr>
        <w:t>White</w:t>
      </w:r>
      <w:r>
        <w:t>.</w:t>
      </w:r>
    </w:p>
    <w:p w14:paraId="4452D2E8" w14:textId="76B75478" w:rsidR="00A1388F" w:rsidRDefault="00A1388F" w:rsidP="00A1388F">
      <w:pPr>
        <w:pStyle w:val="LabStepScreenshotLevel2"/>
      </w:pPr>
      <w:r>
        <w:drawing>
          <wp:inline distT="0" distB="0" distL="0" distR="0" wp14:anchorId="37B7C7F0" wp14:editId="7B4F3610">
            <wp:extent cx="4020568" cy="272507"/>
            <wp:effectExtent l="19050" t="19050" r="18415" b="1333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21180" cy="279326"/>
                    </a:xfrm>
                    <a:prstGeom prst="rect">
                      <a:avLst/>
                    </a:prstGeom>
                    <a:noFill/>
                    <a:ln>
                      <a:solidFill>
                        <a:schemeClr val="tx1">
                          <a:lumMod val="50000"/>
                          <a:lumOff val="50000"/>
                        </a:schemeClr>
                      </a:solidFill>
                    </a:ln>
                  </pic:spPr>
                </pic:pic>
              </a:graphicData>
            </a:graphic>
          </wp:inline>
        </w:drawing>
      </w:r>
    </w:p>
    <w:p w14:paraId="5BFE6F04" w14:textId="5F0E85DE" w:rsidR="009C26FB" w:rsidRDefault="009C26FB" w:rsidP="009C26FB">
      <w:pPr>
        <w:pStyle w:val="LabStepNumberedLevel2"/>
      </w:pPr>
      <w:r>
        <w:t xml:space="preserve">Change the </w:t>
      </w:r>
      <w:r>
        <w:rPr>
          <w:b/>
        </w:rPr>
        <w:t>Fill</w:t>
      </w:r>
      <w:r>
        <w:t xml:space="preserve"> property of the label control to </w:t>
      </w:r>
      <w:r>
        <w:rPr>
          <w:b/>
        </w:rPr>
        <w:t>DarkBlue</w:t>
      </w:r>
      <w:r>
        <w:t>.</w:t>
      </w:r>
    </w:p>
    <w:p w14:paraId="616CCC22" w14:textId="593568AE" w:rsidR="00A1388F" w:rsidRDefault="00A1388F" w:rsidP="00A1388F">
      <w:pPr>
        <w:pStyle w:val="LabStepScreenshotLevel2"/>
      </w:pPr>
      <w:r>
        <w:drawing>
          <wp:inline distT="0" distB="0" distL="0" distR="0" wp14:anchorId="06F303DE" wp14:editId="4BED80D3">
            <wp:extent cx="4195072" cy="322308"/>
            <wp:effectExtent l="19050" t="19050" r="15240" b="209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12476" cy="331328"/>
                    </a:xfrm>
                    <a:prstGeom prst="rect">
                      <a:avLst/>
                    </a:prstGeom>
                    <a:noFill/>
                    <a:ln>
                      <a:solidFill>
                        <a:schemeClr val="tx1">
                          <a:lumMod val="50000"/>
                          <a:lumOff val="50000"/>
                        </a:schemeClr>
                      </a:solidFill>
                    </a:ln>
                  </pic:spPr>
                </pic:pic>
              </a:graphicData>
            </a:graphic>
          </wp:inline>
        </w:drawing>
      </w:r>
    </w:p>
    <w:p w14:paraId="6F8B6157" w14:textId="43840CBA" w:rsidR="00E43136" w:rsidRDefault="009C26FB" w:rsidP="00E04179">
      <w:pPr>
        <w:pStyle w:val="LabStepNumberedLevel2"/>
      </w:pPr>
      <w:r>
        <w:t xml:space="preserve">Change the </w:t>
      </w:r>
      <w:r w:rsidRPr="009C26FB">
        <w:rPr>
          <w:b/>
        </w:rPr>
        <w:t>Size</w:t>
      </w:r>
      <w:r>
        <w:t xml:space="preserve"> property of the label control to </w:t>
      </w:r>
      <w:r w:rsidRPr="009C26FB">
        <w:rPr>
          <w:b/>
        </w:rPr>
        <w:t>48</w:t>
      </w:r>
      <w:r>
        <w:t>.</w:t>
      </w:r>
    </w:p>
    <w:p w14:paraId="205AC51F" w14:textId="5970C986" w:rsidR="00A1388F" w:rsidRDefault="00A1388F" w:rsidP="00A1388F">
      <w:pPr>
        <w:pStyle w:val="LabStepScreenshotLevel2"/>
      </w:pPr>
      <w:r>
        <w:drawing>
          <wp:inline distT="0" distB="0" distL="0" distR="0" wp14:anchorId="2734EC84" wp14:editId="09A364DA">
            <wp:extent cx="4285814" cy="281573"/>
            <wp:effectExtent l="19050" t="19050" r="19685" b="2349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31496" cy="291144"/>
                    </a:xfrm>
                    <a:prstGeom prst="rect">
                      <a:avLst/>
                    </a:prstGeom>
                    <a:noFill/>
                    <a:ln>
                      <a:solidFill>
                        <a:schemeClr val="tx1">
                          <a:lumMod val="50000"/>
                          <a:lumOff val="50000"/>
                        </a:schemeClr>
                      </a:solidFill>
                    </a:ln>
                  </pic:spPr>
                </pic:pic>
              </a:graphicData>
            </a:graphic>
          </wp:inline>
        </w:drawing>
      </w:r>
    </w:p>
    <w:p w14:paraId="564FE3F4" w14:textId="77777777" w:rsidR="009C26FB" w:rsidRDefault="009C26FB" w:rsidP="00E04179">
      <w:pPr>
        <w:pStyle w:val="LabStepNumberedLevel2"/>
      </w:pPr>
      <w:r>
        <w:lastRenderedPageBreak/>
        <w:t>Position the label at the top of the screen.</w:t>
      </w:r>
    </w:p>
    <w:p w14:paraId="337711FA" w14:textId="55E1E86F" w:rsidR="00A1388F" w:rsidRDefault="009C26FB" w:rsidP="00E04179">
      <w:pPr>
        <w:pStyle w:val="LabStepNumberedLevel2"/>
      </w:pPr>
      <w:r>
        <w:t xml:space="preserve">Set the label </w:t>
      </w:r>
      <w:r w:rsidRPr="009C26FB">
        <w:rPr>
          <w:b/>
        </w:rPr>
        <w:t>Width</w:t>
      </w:r>
      <w:r>
        <w:t xml:space="preserve"> to the width of the screen which is </w:t>
      </w:r>
      <w:r w:rsidRPr="009C26FB">
        <w:rPr>
          <w:b/>
        </w:rPr>
        <w:t>1366</w:t>
      </w:r>
      <w:r>
        <w:t>.</w:t>
      </w:r>
    </w:p>
    <w:p w14:paraId="3D71CDF9" w14:textId="05AB4B2D" w:rsidR="009C26FB" w:rsidRDefault="009C26FB" w:rsidP="00E04179">
      <w:pPr>
        <w:pStyle w:val="LabStepNumberedLevel2"/>
      </w:pPr>
      <w:r>
        <w:t xml:space="preserve">Set the label </w:t>
      </w:r>
      <w:r w:rsidRPr="009C26FB">
        <w:rPr>
          <w:b/>
        </w:rPr>
        <w:t>Height</w:t>
      </w:r>
      <w:r>
        <w:t xml:space="preserve"> property to a value of </w:t>
      </w:r>
      <w:r w:rsidRPr="009C26FB">
        <w:rPr>
          <w:b/>
        </w:rPr>
        <w:t>96</w:t>
      </w:r>
      <w:r>
        <w:t>.</w:t>
      </w:r>
    </w:p>
    <w:p w14:paraId="53285F86" w14:textId="3097F242" w:rsidR="009C26FB" w:rsidRDefault="009C26FB" w:rsidP="00E04179">
      <w:pPr>
        <w:pStyle w:val="LabStepNumberedLevel2"/>
      </w:pPr>
      <w:r>
        <w:t xml:space="preserve">Set the </w:t>
      </w:r>
      <w:r w:rsidRPr="009C26FB">
        <w:rPr>
          <w:b/>
        </w:rPr>
        <w:t>Padding</w:t>
      </w:r>
      <w:r>
        <w:t xml:space="preserve"> properties to </w:t>
      </w:r>
      <w:r w:rsidRPr="009C26FB">
        <w:rPr>
          <w:b/>
        </w:rPr>
        <w:t>Left</w:t>
      </w:r>
      <w:r>
        <w:t xml:space="preserve"> and </w:t>
      </w:r>
      <w:r w:rsidRPr="009C26FB">
        <w:rPr>
          <w:b/>
        </w:rPr>
        <w:t>Right</w:t>
      </w:r>
      <w:r>
        <w:t xml:space="preserve"> to a value of </w:t>
      </w:r>
      <w:r w:rsidRPr="009C26FB">
        <w:rPr>
          <w:b/>
        </w:rPr>
        <w:t>20</w:t>
      </w:r>
      <w:r>
        <w:t>.</w:t>
      </w:r>
    </w:p>
    <w:p w14:paraId="72667382" w14:textId="70D394E3" w:rsidR="00A1388F" w:rsidRDefault="00A1388F" w:rsidP="00A1388F">
      <w:pPr>
        <w:pStyle w:val="LabStepScreenshotLevel2"/>
      </w:pPr>
      <w:r w:rsidRPr="009C26FB">
        <w:rPr>
          <w:b/>
        </w:rPr>
        <w:drawing>
          <wp:inline distT="0" distB="0" distL="0" distR="0" wp14:anchorId="2589BA99" wp14:editId="5E8D2C2D">
            <wp:extent cx="4754880" cy="1381402"/>
            <wp:effectExtent l="19050" t="19050" r="26670" b="2857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86433" cy="1390569"/>
                    </a:xfrm>
                    <a:prstGeom prst="rect">
                      <a:avLst/>
                    </a:prstGeom>
                    <a:noFill/>
                    <a:ln>
                      <a:solidFill>
                        <a:schemeClr val="tx1">
                          <a:lumMod val="50000"/>
                          <a:lumOff val="50000"/>
                        </a:schemeClr>
                      </a:solidFill>
                    </a:ln>
                  </pic:spPr>
                </pic:pic>
              </a:graphicData>
            </a:graphic>
          </wp:inline>
        </w:drawing>
      </w:r>
    </w:p>
    <w:p w14:paraId="31037C93" w14:textId="7EEE3FA4" w:rsidR="00A1388F" w:rsidRDefault="009B13F3" w:rsidP="00E04179">
      <w:pPr>
        <w:pStyle w:val="LabStepNumberedLevel2"/>
      </w:pPr>
      <w:r>
        <w:t>Update</w:t>
      </w:r>
      <w:r w:rsidR="009C26FB">
        <w:t xml:space="preserve"> the label </w:t>
      </w:r>
      <w:r w:rsidR="009C26FB" w:rsidRPr="009C26FB">
        <w:rPr>
          <w:b/>
        </w:rPr>
        <w:t>Text</w:t>
      </w:r>
      <w:r w:rsidR="009C26FB">
        <w:t xml:space="preserve"> property to </w:t>
      </w:r>
      <w:r w:rsidR="009C26FB" w:rsidRPr="009C26FB">
        <w:rPr>
          <w:b/>
        </w:rPr>
        <w:t>Home</w:t>
      </w:r>
      <w:r w:rsidR="009C26FB">
        <w:t>.</w:t>
      </w:r>
    </w:p>
    <w:p w14:paraId="1784A08E" w14:textId="51E43CFB" w:rsidR="00E43136" w:rsidRDefault="00A1388F" w:rsidP="00E43136">
      <w:pPr>
        <w:pStyle w:val="LabStepScreenshotLevel2"/>
      </w:pPr>
      <w:r>
        <w:drawing>
          <wp:inline distT="0" distB="0" distL="0" distR="0" wp14:anchorId="6113FD18" wp14:editId="17FB9904">
            <wp:extent cx="3784209" cy="782082"/>
            <wp:effectExtent l="19050" t="19050" r="26035" b="1841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74452" cy="800732"/>
                    </a:xfrm>
                    <a:prstGeom prst="rect">
                      <a:avLst/>
                    </a:prstGeom>
                    <a:noFill/>
                    <a:ln>
                      <a:solidFill>
                        <a:schemeClr val="tx1">
                          <a:lumMod val="50000"/>
                          <a:lumOff val="50000"/>
                        </a:schemeClr>
                      </a:solidFill>
                    </a:ln>
                  </pic:spPr>
                </pic:pic>
              </a:graphicData>
            </a:graphic>
          </wp:inline>
        </w:drawing>
      </w:r>
    </w:p>
    <w:p w14:paraId="60D59041" w14:textId="4C008A8E" w:rsidR="00E43136" w:rsidRDefault="009B13F3" w:rsidP="00E04179">
      <w:pPr>
        <w:pStyle w:val="LabStepNumberedLevel2"/>
      </w:pPr>
      <w:r>
        <w:t xml:space="preserve">From the </w:t>
      </w:r>
      <w:r w:rsidRPr="009B13F3">
        <w:rPr>
          <w:b/>
        </w:rPr>
        <w:t>Icons</w:t>
      </w:r>
      <w:r>
        <w:t xml:space="preserve"> menu on the </w:t>
      </w:r>
      <w:r w:rsidRPr="009B13F3">
        <w:rPr>
          <w:b/>
        </w:rPr>
        <w:t>Insert</w:t>
      </w:r>
      <w:r>
        <w:t xml:space="preserve"> tab, add the </w:t>
      </w:r>
      <w:r w:rsidRPr="009B13F3">
        <w:rPr>
          <w:b/>
        </w:rPr>
        <w:t>Home</w:t>
      </w:r>
      <w:r>
        <w:t xml:space="preserve"> icon to serve as a navigation button to the </w:t>
      </w:r>
      <w:r w:rsidRPr="009B13F3">
        <w:rPr>
          <w:b/>
        </w:rPr>
        <w:t>Home Screen</w:t>
      </w:r>
      <w:r>
        <w:t>.</w:t>
      </w:r>
    </w:p>
    <w:p w14:paraId="5466E89D" w14:textId="670F6AD4" w:rsidR="00A1388F" w:rsidRDefault="00A1388F" w:rsidP="00A1388F">
      <w:pPr>
        <w:pStyle w:val="LabStepScreenshotLevel2"/>
      </w:pPr>
      <w:r>
        <w:drawing>
          <wp:inline distT="0" distB="0" distL="0" distR="0" wp14:anchorId="53212648" wp14:editId="63852E15">
            <wp:extent cx="5018390" cy="1125229"/>
            <wp:effectExtent l="19050" t="19050" r="11430" b="1778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75467" cy="1138027"/>
                    </a:xfrm>
                    <a:prstGeom prst="rect">
                      <a:avLst/>
                    </a:prstGeom>
                    <a:noFill/>
                    <a:ln>
                      <a:solidFill>
                        <a:schemeClr val="tx1">
                          <a:lumMod val="50000"/>
                          <a:lumOff val="50000"/>
                        </a:schemeClr>
                      </a:solidFill>
                    </a:ln>
                  </pic:spPr>
                </pic:pic>
              </a:graphicData>
            </a:graphic>
          </wp:inline>
        </w:drawing>
      </w:r>
    </w:p>
    <w:p w14:paraId="3DEB1541" w14:textId="3F6B6A08" w:rsidR="00A1388F" w:rsidRDefault="009B13F3" w:rsidP="00E04179">
      <w:pPr>
        <w:pStyle w:val="LabStepNumberedLevel2"/>
      </w:pPr>
      <w:r>
        <w:t xml:space="preserve">Update the name of the new icon to </w:t>
      </w:r>
      <w:r w:rsidRPr="009B13F3">
        <w:rPr>
          <w:b/>
        </w:rPr>
        <w:t>icoNavigateToHome</w:t>
      </w:r>
      <w:r>
        <w:t>.</w:t>
      </w:r>
    </w:p>
    <w:p w14:paraId="1D30AAB0" w14:textId="7619269F" w:rsidR="00096E4D" w:rsidRDefault="00096E4D" w:rsidP="00096E4D">
      <w:pPr>
        <w:pStyle w:val="LabStepScreenshotLevel2"/>
      </w:pPr>
      <w:r>
        <w:drawing>
          <wp:inline distT="0" distB="0" distL="0" distR="0" wp14:anchorId="670F5371" wp14:editId="3226CB82">
            <wp:extent cx="1907909" cy="773723"/>
            <wp:effectExtent l="19050" t="19050" r="16510" b="2667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33677" cy="784173"/>
                    </a:xfrm>
                    <a:prstGeom prst="rect">
                      <a:avLst/>
                    </a:prstGeom>
                    <a:noFill/>
                    <a:ln>
                      <a:solidFill>
                        <a:schemeClr val="tx1">
                          <a:lumMod val="50000"/>
                          <a:lumOff val="50000"/>
                        </a:schemeClr>
                      </a:solidFill>
                    </a:ln>
                  </pic:spPr>
                </pic:pic>
              </a:graphicData>
            </a:graphic>
          </wp:inline>
        </w:drawing>
      </w:r>
    </w:p>
    <w:p w14:paraId="576912F8" w14:textId="3727AA2B" w:rsidR="00096E4D" w:rsidRDefault="009B13F3" w:rsidP="00E04179">
      <w:pPr>
        <w:pStyle w:val="LabStepNumberedLevel2"/>
      </w:pPr>
      <w:r>
        <w:t xml:space="preserve">Change the </w:t>
      </w:r>
      <w:r w:rsidRPr="009B13F3">
        <w:rPr>
          <w:b/>
        </w:rPr>
        <w:t>Color</w:t>
      </w:r>
      <w:r>
        <w:t xml:space="preserve"> property of </w:t>
      </w:r>
      <w:r w:rsidRPr="009B13F3">
        <w:rPr>
          <w:b/>
        </w:rPr>
        <w:t>icoNavigateToHome</w:t>
      </w:r>
      <w:r>
        <w:t xml:space="preserve"> to </w:t>
      </w:r>
      <w:r w:rsidRPr="009B13F3">
        <w:rPr>
          <w:b/>
        </w:rPr>
        <w:t>White</w:t>
      </w:r>
      <w:r>
        <w:t>.</w:t>
      </w:r>
    </w:p>
    <w:p w14:paraId="1B7C7E4C" w14:textId="1C6CAA82" w:rsidR="00096E4D" w:rsidRDefault="00096E4D" w:rsidP="00096E4D">
      <w:pPr>
        <w:pStyle w:val="LabStepScreenshotLevel2"/>
      </w:pPr>
      <w:r>
        <w:drawing>
          <wp:inline distT="0" distB="0" distL="0" distR="0" wp14:anchorId="68C9A571" wp14:editId="790CE35D">
            <wp:extent cx="4076700" cy="384175"/>
            <wp:effectExtent l="19050" t="19050" r="19050" b="1587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76700" cy="384175"/>
                    </a:xfrm>
                    <a:prstGeom prst="rect">
                      <a:avLst/>
                    </a:prstGeom>
                    <a:noFill/>
                    <a:ln>
                      <a:solidFill>
                        <a:schemeClr val="tx1">
                          <a:lumMod val="50000"/>
                          <a:lumOff val="50000"/>
                        </a:schemeClr>
                      </a:solidFill>
                    </a:ln>
                  </pic:spPr>
                </pic:pic>
              </a:graphicData>
            </a:graphic>
          </wp:inline>
        </w:drawing>
      </w:r>
    </w:p>
    <w:p w14:paraId="12EAFB7B" w14:textId="5E1BFF1D" w:rsidR="00096E4D" w:rsidRDefault="009B13F3" w:rsidP="00E04179">
      <w:pPr>
        <w:pStyle w:val="LabStepNumberedLevel2"/>
      </w:pPr>
      <w:r>
        <w:t xml:space="preserve">Position </w:t>
      </w:r>
      <w:r w:rsidRPr="009B13F3">
        <w:rPr>
          <w:b/>
        </w:rPr>
        <w:t>icoNavigateToHome</w:t>
      </w:r>
      <w:r>
        <w:t xml:space="preserve"> on top of </w:t>
      </w:r>
      <w:r w:rsidRPr="009C26FB">
        <w:rPr>
          <w:b/>
        </w:rPr>
        <w:t>lblTopNavbanner</w:t>
      </w:r>
      <w:r>
        <w:t xml:space="preserve"> to the right as shown in the following screenshot.</w:t>
      </w:r>
    </w:p>
    <w:p w14:paraId="523496F2" w14:textId="2BE85511" w:rsidR="00096E4D" w:rsidRDefault="00096E4D" w:rsidP="00096E4D">
      <w:pPr>
        <w:pStyle w:val="LabStepScreenshotLevel2"/>
      </w:pPr>
      <w:r>
        <w:drawing>
          <wp:inline distT="0" distB="0" distL="0" distR="0" wp14:anchorId="2F00E672" wp14:editId="76C9CE34">
            <wp:extent cx="4797083" cy="601644"/>
            <wp:effectExtent l="19050" t="19050" r="22860" b="2730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66772" cy="610384"/>
                    </a:xfrm>
                    <a:prstGeom prst="rect">
                      <a:avLst/>
                    </a:prstGeom>
                    <a:noFill/>
                    <a:ln>
                      <a:solidFill>
                        <a:schemeClr val="tx1">
                          <a:lumMod val="50000"/>
                          <a:lumOff val="50000"/>
                        </a:schemeClr>
                      </a:solidFill>
                    </a:ln>
                  </pic:spPr>
                </pic:pic>
              </a:graphicData>
            </a:graphic>
          </wp:inline>
        </w:drawing>
      </w:r>
    </w:p>
    <w:p w14:paraId="2B58F493" w14:textId="5C40FD09" w:rsidR="00096E4D" w:rsidRDefault="009B13F3" w:rsidP="00E04179">
      <w:pPr>
        <w:pStyle w:val="LabStepNumberedLevel2"/>
      </w:pPr>
      <w:r>
        <w:lastRenderedPageBreak/>
        <w:t xml:space="preserve">Update the </w:t>
      </w:r>
      <w:r w:rsidRPr="00C4673B">
        <w:rPr>
          <w:b/>
        </w:rPr>
        <w:t>OnSelect</w:t>
      </w:r>
      <w:r>
        <w:t xml:space="preserve"> property of on </w:t>
      </w:r>
      <w:r w:rsidRPr="009B13F3">
        <w:rPr>
          <w:b/>
        </w:rPr>
        <w:t>icoNavigateToHome</w:t>
      </w:r>
      <w:r w:rsidRPr="009B13F3">
        <w:t xml:space="preserve"> using the following expression.</w:t>
      </w:r>
    </w:p>
    <w:p w14:paraId="2A50D253" w14:textId="775DAF0E" w:rsidR="009B13F3" w:rsidRDefault="009B13F3" w:rsidP="009B13F3">
      <w:pPr>
        <w:pStyle w:val="LabStepCodeBlockLevel2"/>
      </w:pPr>
      <w:r w:rsidRPr="009B13F3">
        <w:t>Navigate('Welcome Screen',ScreenTransition.None)</w:t>
      </w:r>
    </w:p>
    <w:p w14:paraId="1F37C747" w14:textId="5AF00034" w:rsidR="00096E4D" w:rsidRDefault="00C4673B" w:rsidP="00E04179">
      <w:pPr>
        <w:pStyle w:val="LabStepNumberedLevel2"/>
      </w:pPr>
      <w:r>
        <w:t xml:space="preserve">Add a second icon using the </w:t>
      </w:r>
      <w:r w:rsidRPr="00C4673B">
        <w:rPr>
          <w:b/>
        </w:rPr>
        <w:t>People</w:t>
      </w:r>
      <w:r>
        <w:t xml:space="preserve"> icon from the </w:t>
      </w:r>
      <w:r w:rsidR="00080A23" w:rsidRPr="00080A23">
        <w:rPr>
          <w:b/>
        </w:rPr>
        <w:t>I</w:t>
      </w:r>
      <w:r w:rsidRPr="00080A23">
        <w:rPr>
          <w:b/>
        </w:rPr>
        <w:t>cons</w:t>
      </w:r>
      <w:r>
        <w:t xml:space="preserve"> menu.</w:t>
      </w:r>
    </w:p>
    <w:p w14:paraId="2ADAA487" w14:textId="2DC52773" w:rsidR="00096E4D" w:rsidRDefault="00096E4D" w:rsidP="00096E4D">
      <w:pPr>
        <w:pStyle w:val="LabStepScreenshotLevel2"/>
      </w:pPr>
      <w:r>
        <w:drawing>
          <wp:inline distT="0" distB="0" distL="0" distR="0" wp14:anchorId="21E8D6BF" wp14:editId="67603949">
            <wp:extent cx="1346791" cy="900760"/>
            <wp:effectExtent l="19050" t="19050" r="25400" b="1397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73939" cy="918917"/>
                    </a:xfrm>
                    <a:prstGeom prst="rect">
                      <a:avLst/>
                    </a:prstGeom>
                    <a:noFill/>
                    <a:ln>
                      <a:solidFill>
                        <a:schemeClr val="tx1">
                          <a:lumMod val="50000"/>
                          <a:lumOff val="50000"/>
                        </a:schemeClr>
                      </a:solidFill>
                    </a:ln>
                  </pic:spPr>
                </pic:pic>
              </a:graphicData>
            </a:graphic>
          </wp:inline>
        </w:drawing>
      </w:r>
    </w:p>
    <w:p w14:paraId="22C7C3EE" w14:textId="6954DCCA" w:rsidR="00096E4D" w:rsidRDefault="005D3955" w:rsidP="00E04179">
      <w:pPr>
        <w:pStyle w:val="LabStepNumberedLevel2"/>
      </w:pPr>
      <w:r>
        <w:t xml:space="preserve">Rename the new icon to </w:t>
      </w:r>
      <w:r w:rsidRPr="005D3955">
        <w:rPr>
          <w:b/>
        </w:rPr>
        <w:t>icoNavigateToBrowseCustomers</w:t>
      </w:r>
      <w:r>
        <w:t>.</w:t>
      </w:r>
    </w:p>
    <w:p w14:paraId="452A0741" w14:textId="04235ADD" w:rsidR="00096E4D" w:rsidRDefault="005D3955" w:rsidP="00096E4D">
      <w:pPr>
        <w:pStyle w:val="LabStepScreenshotLevel2"/>
      </w:pPr>
      <w:r>
        <w:drawing>
          <wp:inline distT="0" distB="0" distL="0" distR="0" wp14:anchorId="49185A34" wp14:editId="28F0A125">
            <wp:extent cx="2041451" cy="916897"/>
            <wp:effectExtent l="19050" t="19050" r="16510" b="1714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62877" cy="926520"/>
                    </a:xfrm>
                    <a:prstGeom prst="rect">
                      <a:avLst/>
                    </a:prstGeom>
                    <a:noFill/>
                    <a:ln>
                      <a:solidFill>
                        <a:schemeClr val="tx1">
                          <a:lumMod val="50000"/>
                          <a:lumOff val="50000"/>
                        </a:schemeClr>
                      </a:solidFill>
                    </a:ln>
                  </pic:spPr>
                </pic:pic>
              </a:graphicData>
            </a:graphic>
          </wp:inline>
        </w:drawing>
      </w:r>
    </w:p>
    <w:p w14:paraId="3BFC5650" w14:textId="30A34A31" w:rsidR="005D3955" w:rsidRDefault="005D3955" w:rsidP="005D3955">
      <w:pPr>
        <w:pStyle w:val="LabStepNumberedLevel2"/>
      </w:pPr>
      <w:r>
        <w:t xml:space="preserve">Update the </w:t>
      </w:r>
      <w:r w:rsidRPr="00C4673B">
        <w:rPr>
          <w:b/>
        </w:rPr>
        <w:t>OnSelect</w:t>
      </w:r>
      <w:r>
        <w:t xml:space="preserve"> property of </w:t>
      </w:r>
      <w:r w:rsidRPr="005D3955">
        <w:rPr>
          <w:b/>
        </w:rPr>
        <w:t>icoNavigateToBrowseCustomers</w:t>
      </w:r>
      <w:r w:rsidRPr="009B13F3">
        <w:t xml:space="preserve"> using the following expression.</w:t>
      </w:r>
    </w:p>
    <w:p w14:paraId="5A87FFC5" w14:textId="23B1B79C" w:rsidR="005D3955" w:rsidRDefault="005D3955" w:rsidP="005D3955">
      <w:pPr>
        <w:pStyle w:val="LabStepCodeBlockLevel2"/>
      </w:pPr>
      <w:r w:rsidRPr="005D3955">
        <w:t>Navigate('Browse Customers Screen', ScreenTransition.None)</w:t>
      </w:r>
    </w:p>
    <w:p w14:paraId="564879D9" w14:textId="26434B52" w:rsidR="00080A23" w:rsidRDefault="00080A23" w:rsidP="00080A23">
      <w:pPr>
        <w:pStyle w:val="LabStepNumberedLevel2"/>
      </w:pPr>
      <w:r>
        <w:t xml:space="preserve">Add a third icon using the </w:t>
      </w:r>
      <w:r>
        <w:rPr>
          <w:b/>
        </w:rPr>
        <w:t>Person</w:t>
      </w:r>
      <w:r>
        <w:t xml:space="preserve"> icon from the </w:t>
      </w:r>
      <w:r w:rsidRPr="00080A23">
        <w:rPr>
          <w:b/>
        </w:rPr>
        <w:t>Icons</w:t>
      </w:r>
      <w:r>
        <w:t xml:space="preserve"> menu.</w:t>
      </w:r>
    </w:p>
    <w:p w14:paraId="5183417A" w14:textId="118A56F3" w:rsidR="007E0573" w:rsidRDefault="007E0573" w:rsidP="007E0573">
      <w:pPr>
        <w:pStyle w:val="LabStepScreenshotLevel2"/>
      </w:pPr>
      <w:r>
        <w:drawing>
          <wp:inline distT="0" distB="0" distL="0" distR="0" wp14:anchorId="6217C810" wp14:editId="1018BBD3">
            <wp:extent cx="1276377" cy="1162493"/>
            <wp:effectExtent l="19050" t="19050" r="19050" b="1905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08818" cy="1192039"/>
                    </a:xfrm>
                    <a:prstGeom prst="rect">
                      <a:avLst/>
                    </a:prstGeom>
                    <a:noFill/>
                    <a:ln>
                      <a:solidFill>
                        <a:schemeClr val="tx1">
                          <a:lumMod val="50000"/>
                          <a:lumOff val="50000"/>
                        </a:schemeClr>
                      </a:solidFill>
                    </a:ln>
                  </pic:spPr>
                </pic:pic>
              </a:graphicData>
            </a:graphic>
          </wp:inline>
        </w:drawing>
      </w:r>
    </w:p>
    <w:p w14:paraId="0B4D532B" w14:textId="6265003B" w:rsidR="007E0573" w:rsidRDefault="00080A23" w:rsidP="00E04179">
      <w:pPr>
        <w:pStyle w:val="LabStepNumberedLevel2"/>
      </w:pPr>
      <w:r>
        <w:t xml:space="preserve">Rename the new icon to </w:t>
      </w:r>
      <w:r w:rsidRPr="00080A23">
        <w:rPr>
          <w:b/>
        </w:rPr>
        <w:t>icoNavigateToAddCustomer</w:t>
      </w:r>
      <w:r>
        <w:t>.</w:t>
      </w:r>
    </w:p>
    <w:p w14:paraId="6DDD03AD" w14:textId="4EF5C202" w:rsidR="007E0573" w:rsidRDefault="00080A23" w:rsidP="007E0573">
      <w:pPr>
        <w:pStyle w:val="LabStepScreenshotLevel2"/>
      </w:pPr>
      <w:r>
        <w:drawing>
          <wp:inline distT="0" distB="0" distL="0" distR="0" wp14:anchorId="1E59ED20" wp14:editId="43619E94">
            <wp:extent cx="1875141" cy="978195"/>
            <wp:effectExtent l="19050" t="19050" r="11430" b="1270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5906" cy="994244"/>
                    </a:xfrm>
                    <a:prstGeom prst="rect">
                      <a:avLst/>
                    </a:prstGeom>
                    <a:noFill/>
                    <a:ln>
                      <a:solidFill>
                        <a:schemeClr val="tx1">
                          <a:lumMod val="50000"/>
                          <a:lumOff val="50000"/>
                        </a:schemeClr>
                      </a:solidFill>
                    </a:ln>
                  </pic:spPr>
                </pic:pic>
              </a:graphicData>
            </a:graphic>
          </wp:inline>
        </w:drawing>
      </w:r>
    </w:p>
    <w:p w14:paraId="7A63CE8D" w14:textId="1368A5C3" w:rsidR="00080A23" w:rsidRDefault="00080A23" w:rsidP="00080A23">
      <w:pPr>
        <w:pStyle w:val="LabStepNumberedLevel2"/>
      </w:pPr>
      <w:r>
        <w:t xml:space="preserve">Update the </w:t>
      </w:r>
      <w:r w:rsidRPr="00C4673B">
        <w:rPr>
          <w:b/>
        </w:rPr>
        <w:t>OnSelect</w:t>
      </w:r>
      <w:r>
        <w:t xml:space="preserve"> property of </w:t>
      </w:r>
      <w:r w:rsidRPr="00080A23">
        <w:rPr>
          <w:b/>
        </w:rPr>
        <w:t>icoNavigateToAddCustomer</w:t>
      </w:r>
      <w:r w:rsidRPr="009B13F3">
        <w:t xml:space="preserve"> using the following expression.</w:t>
      </w:r>
    </w:p>
    <w:p w14:paraId="61F7F57A" w14:textId="19AB3899" w:rsidR="00080A23" w:rsidRDefault="00080A23" w:rsidP="00080A23">
      <w:pPr>
        <w:pStyle w:val="LabStepCodeBlockLevel2"/>
      </w:pPr>
      <w:r w:rsidRPr="005D3955">
        <w:t>Navigate(</w:t>
      </w:r>
      <w:r w:rsidR="009E444E">
        <w:t>'</w:t>
      </w:r>
      <w:r>
        <w:t>Add</w:t>
      </w:r>
      <w:r w:rsidRPr="005D3955">
        <w:t xml:space="preserve"> Customer Screen', ScreenTransition.None)</w:t>
      </w:r>
    </w:p>
    <w:p w14:paraId="1D12CD2D" w14:textId="148F654E" w:rsidR="00080A23" w:rsidRDefault="00080A23" w:rsidP="00080A23">
      <w:pPr>
        <w:pStyle w:val="LabStepNumberedLevel2"/>
      </w:pPr>
      <w:r>
        <w:t>Now you have completed work on the top nav banner which should match the following screenshot.</w:t>
      </w:r>
    </w:p>
    <w:p w14:paraId="14E40785" w14:textId="2ED35DED" w:rsidR="007E0573" w:rsidRDefault="007E0573" w:rsidP="007E0573">
      <w:pPr>
        <w:pStyle w:val="LabStepScreenshotLevel2"/>
      </w:pPr>
      <w:r>
        <w:drawing>
          <wp:inline distT="0" distB="0" distL="0" distR="0" wp14:anchorId="64F21615" wp14:editId="03AE755B">
            <wp:extent cx="5805377" cy="551000"/>
            <wp:effectExtent l="19050" t="19050" r="5080" b="2095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77472" cy="557843"/>
                    </a:xfrm>
                    <a:prstGeom prst="rect">
                      <a:avLst/>
                    </a:prstGeom>
                    <a:noFill/>
                    <a:ln>
                      <a:solidFill>
                        <a:schemeClr val="tx1">
                          <a:lumMod val="50000"/>
                          <a:lumOff val="50000"/>
                        </a:schemeClr>
                      </a:solidFill>
                    </a:ln>
                  </pic:spPr>
                </pic:pic>
              </a:graphicData>
            </a:graphic>
          </wp:inline>
        </w:drawing>
      </w:r>
    </w:p>
    <w:p w14:paraId="021A310B" w14:textId="707FA75D" w:rsidR="007E0573" w:rsidRDefault="00080A23" w:rsidP="007E0573">
      <w:pPr>
        <w:pStyle w:val="LabStepNumbered"/>
      </w:pPr>
      <w:r>
        <w:lastRenderedPageBreak/>
        <w:t xml:space="preserve">Combine the controls used to create the top nav banner into a </w:t>
      </w:r>
      <w:r w:rsidR="007E0573">
        <w:t>group</w:t>
      </w:r>
      <w:r w:rsidR="00625817">
        <w:t xml:space="preserve"> so it is </w:t>
      </w:r>
      <w:r w:rsidR="00625817" w:rsidRPr="00625817">
        <w:rPr>
          <w:b/>
        </w:rPr>
        <w:t>easier</w:t>
      </w:r>
      <w:r w:rsidR="00625817">
        <w:t xml:space="preserve"> to manage.</w:t>
      </w:r>
    </w:p>
    <w:p w14:paraId="4B3D4C24" w14:textId="5D3DF2FA" w:rsidR="007E0573" w:rsidRDefault="00080A23" w:rsidP="007E0573">
      <w:pPr>
        <w:pStyle w:val="LabStepNumberedLevel2"/>
      </w:pPr>
      <w:r>
        <w:t xml:space="preserve">Select all four controls on the </w:t>
      </w:r>
      <w:r w:rsidRPr="00625817">
        <w:rPr>
          <w:b/>
        </w:rPr>
        <w:t xml:space="preserve">Welcome </w:t>
      </w:r>
      <w:r w:rsidR="00625817">
        <w:rPr>
          <w:b/>
        </w:rPr>
        <w:t>S</w:t>
      </w:r>
      <w:r w:rsidRPr="00625817">
        <w:rPr>
          <w:b/>
        </w:rPr>
        <w:t>creen</w:t>
      </w:r>
      <w:r>
        <w:t xml:space="preserve"> by holding down the </w:t>
      </w:r>
      <w:r w:rsidRPr="00080A23">
        <w:rPr>
          <w:b/>
        </w:rPr>
        <w:t>SHIFT</w:t>
      </w:r>
      <w:r>
        <w:t xml:space="preserve"> key and selecting each on in the </w:t>
      </w:r>
      <w:r w:rsidR="00625817">
        <w:t xml:space="preserve">left </w:t>
      </w:r>
      <w:r>
        <w:t>tree view.</w:t>
      </w:r>
    </w:p>
    <w:p w14:paraId="4C4A3BE8" w14:textId="2EB35F8D" w:rsidR="00080A23" w:rsidRDefault="00080A23" w:rsidP="007E0573">
      <w:pPr>
        <w:pStyle w:val="LabStepNumberedLevel2"/>
      </w:pPr>
      <w:r>
        <w:t>Make sure you have the label control and the three icons all selected at the same time as shown in the following screenshot.</w:t>
      </w:r>
    </w:p>
    <w:p w14:paraId="52EB5986" w14:textId="43F06F90" w:rsidR="007E0573" w:rsidRDefault="00080A23" w:rsidP="007E0573">
      <w:pPr>
        <w:pStyle w:val="LabStepScreenshotLevel2"/>
      </w:pPr>
      <w:r>
        <w:drawing>
          <wp:inline distT="0" distB="0" distL="0" distR="0" wp14:anchorId="2907380C" wp14:editId="398FA04F">
            <wp:extent cx="4649972" cy="1019685"/>
            <wp:effectExtent l="19050" t="19050" r="17780" b="2857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15457" cy="1034045"/>
                    </a:xfrm>
                    <a:prstGeom prst="rect">
                      <a:avLst/>
                    </a:prstGeom>
                    <a:noFill/>
                    <a:ln>
                      <a:solidFill>
                        <a:schemeClr val="tx1">
                          <a:lumMod val="50000"/>
                          <a:lumOff val="50000"/>
                        </a:schemeClr>
                      </a:solidFill>
                    </a:ln>
                  </pic:spPr>
                </pic:pic>
              </a:graphicData>
            </a:graphic>
          </wp:inline>
        </w:drawing>
      </w:r>
    </w:p>
    <w:p w14:paraId="5BE5BA17" w14:textId="494FC609" w:rsidR="007E0573" w:rsidRDefault="00625817" w:rsidP="00E04179">
      <w:pPr>
        <w:pStyle w:val="LabStepNumberedLevel2"/>
      </w:pPr>
      <w:r>
        <w:t xml:space="preserve">Select the </w:t>
      </w:r>
      <w:r w:rsidRPr="00625817">
        <w:rPr>
          <w:b/>
        </w:rPr>
        <w:t>Home</w:t>
      </w:r>
      <w:r>
        <w:t xml:space="preserve"> tab in the ribbon.</w:t>
      </w:r>
    </w:p>
    <w:p w14:paraId="146D13C6" w14:textId="5FDE574A" w:rsidR="00625817" w:rsidRDefault="00625817" w:rsidP="00E04179">
      <w:pPr>
        <w:pStyle w:val="LabStepNumberedLevel2"/>
      </w:pPr>
      <w:r>
        <w:t xml:space="preserve">Click the </w:t>
      </w:r>
      <w:r w:rsidRPr="00625817">
        <w:rPr>
          <w:b/>
        </w:rPr>
        <w:t>Group</w:t>
      </w:r>
      <w:r>
        <w:t xml:space="preserve"> dropdown menu and then select the </w:t>
      </w:r>
      <w:r w:rsidRPr="00625817">
        <w:rPr>
          <w:b/>
        </w:rPr>
        <w:t>Group</w:t>
      </w:r>
      <w:r>
        <w:t xml:space="preserve"> command to combine all 4 controls into a single group.</w:t>
      </w:r>
    </w:p>
    <w:p w14:paraId="515F851B" w14:textId="618EF2B6" w:rsidR="00E1226C" w:rsidRDefault="00E1226C" w:rsidP="00E1226C">
      <w:pPr>
        <w:pStyle w:val="LabStepScreenshotLevel2"/>
      </w:pPr>
      <w:r>
        <w:drawing>
          <wp:inline distT="0" distB="0" distL="0" distR="0" wp14:anchorId="7C320921" wp14:editId="212B83EF">
            <wp:extent cx="5004391" cy="1418158"/>
            <wp:effectExtent l="19050" t="19050" r="25400" b="1079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73128" cy="1437637"/>
                    </a:xfrm>
                    <a:prstGeom prst="rect">
                      <a:avLst/>
                    </a:prstGeom>
                    <a:noFill/>
                    <a:ln>
                      <a:solidFill>
                        <a:schemeClr val="tx1">
                          <a:lumMod val="50000"/>
                          <a:lumOff val="50000"/>
                        </a:schemeClr>
                      </a:solidFill>
                    </a:ln>
                  </pic:spPr>
                </pic:pic>
              </a:graphicData>
            </a:graphic>
          </wp:inline>
        </w:drawing>
      </w:r>
    </w:p>
    <w:p w14:paraId="148FD305" w14:textId="7F3A8E47" w:rsidR="00E1226C" w:rsidRDefault="00625817" w:rsidP="00E04179">
      <w:pPr>
        <w:pStyle w:val="LabStepNumberedLevel2"/>
      </w:pPr>
      <w:r>
        <w:t xml:space="preserve">You should see that all four controls have been added to a new group named </w:t>
      </w:r>
      <w:r w:rsidRPr="00625817">
        <w:rPr>
          <w:b/>
        </w:rPr>
        <w:t>Group1</w:t>
      </w:r>
      <w:r>
        <w:t>.</w:t>
      </w:r>
    </w:p>
    <w:p w14:paraId="4F84229A" w14:textId="0969EE04" w:rsidR="00E1226C" w:rsidRDefault="00E1226C" w:rsidP="00E1226C">
      <w:pPr>
        <w:pStyle w:val="LabStepScreenshotLevel2"/>
      </w:pPr>
      <w:r>
        <w:drawing>
          <wp:inline distT="0" distB="0" distL="0" distR="0" wp14:anchorId="178DDD68" wp14:editId="09C0A750">
            <wp:extent cx="1367790" cy="574158"/>
            <wp:effectExtent l="19050" t="19050" r="22860" b="1651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7">
                      <a:extLst>
                        <a:ext uri="{28A0092B-C50C-407E-A947-70E740481C1C}">
                          <a14:useLocalDpi xmlns:a14="http://schemas.microsoft.com/office/drawing/2010/main" val="0"/>
                        </a:ext>
                      </a:extLst>
                    </a:blip>
                    <a:srcRect t="28781" r="74542" b="15703"/>
                    <a:stretch/>
                  </pic:blipFill>
                  <pic:spPr bwMode="auto">
                    <a:xfrm>
                      <a:off x="0" y="0"/>
                      <a:ext cx="1392429" cy="584501"/>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84DAA6" w14:textId="0E7076F6" w:rsidR="00E1226C" w:rsidRDefault="00625817" w:rsidP="00E04179">
      <w:pPr>
        <w:pStyle w:val="LabStepNumberedLevel2"/>
      </w:pPr>
      <w:r>
        <w:t xml:space="preserve">Change the new of the new group from </w:t>
      </w:r>
      <w:r w:rsidRPr="00625817">
        <w:rPr>
          <w:b/>
        </w:rPr>
        <w:t>Group1</w:t>
      </w:r>
      <w:r>
        <w:t xml:space="preserve"> to</w:t>
      </w:r>
      <w:r>
        <w:rPr>
          <w:b/>
        </w:rPr>
        <w:t xml:space="preserve"> </w:t>
      </w:r>
      <w:r w:rsidRPr="00625817">
        <w:rPr>
          <w:b/>
        </w:rPr>
        <w:t>grpTopNavBanner</w:t>
      </w:r>
      <w:r>
        <w:t>.</w:t>
      </w:r>
    </w:p>
    <w:p w14:paraId="09B0373A" w14:textId="12577EE2" w:rsidR="00E1226C" w:rsidRDefault="00625817" w:rsidP="00E1226C">
      <w:pPr>
        <w:pStyle w:val="LabStepScreenshotLevel2"/>
      </w:pPr>
      <w:r>
        <w:drawing>
          <wp:inline distT="0" distB="0" distL="0" distR="0" wp14:anchorId="06D8E0E7" wp14:editId="2828BC8B">
            <wp:extent cx="6202102" cy="914400"/>
            <wp:effectExtent l="19050" t="19050" r="27305" b="190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26603"/>
                    <a:stretch/>
                  </pic:blipFill>
                  <pic:spPr bwMode="auto">
                    <a:xfrm>
                      <a:off x="0" y="0"/>
                      <a:ext cx="6479813" cy="95534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044056" w14:textId="7EE6CFF0" w:rsidR="00B65971" w:rsidRDefault="00B65971" w:rsidP="00B65971">
      <w:pPr>
        <w:pStyle w:val="LabExerciseCallout"/>
      </w:pPr>
      <w:r>
        <w:t xml:space="preserve">Over the next few steps you will copy and paste </w:t>
      </w:r>
      <w:r w:rsidRPr="00625817">
        <w:rPr>
          <w:b/>
        </w:rPr>
        <w:t>grpTopNavBanner</w:t>
      </w:r>
      <w:r w:rsidR="00B40999">
        <w:t xml:space="preserve"> </w:t>
      </w:r>
      <w:r>
        <w:t>to the other two screens to provide navigation across screens.</w:t>
      </w:r>
    </w:p>
    <w:p w14:paraId="67988F9E" w14:textId="6CCFCFC7" w:rsidR="00E1226C" w:rsidRDefault="00E1226C" w:rsidP="00E1226C">
      <w:pPr>
        <w:pStyle w:val="LabStepNumbered"/>
      </w:pPr>
      <w:r>
        <w:t xml:space="preserve">Copy </w:t>
      </w:r>
      <w:r w:rsidR="00E741C6" w:rsidRPr="00625817">
        <w:rPr>
          <w:b/>
        </w:rPr>
        <w:t>grpTopNavBanner</w:t>
      </w:r>
      <w:r w:rsidR="00E741C6">
        <w:t xml:space="preserve"> and paste it into the </w:t>
      </w:r>
      <w:r w:rsidR="00B65971" w:rsidRPr="00B65971">
        <w:rPr>
          <w:b/>
        </w:rPr>
        <w:t>Browse Customer</w:t>
      </w:r>
      <w:r w:rsidR="00B65971">
        <w:rPr>
          <w:b/>
        </w:rPr>
        <w:t>s</w:t>
      </w:r>
      <w:r w:rsidR="00B65971" w:rsidRPr="00B65971">
        <w:rPr>
          <w:b/>
        </w:rPr>
        <w:t xml:space="preserve"> Screen</w:t>
      </w:r>
      <w:r>
        <w:t>.</w:t>
      </w:r>
    </w:p>
    <w:p w14:paraId="17A84F85" w14:textId="4074CD0F" w:rsidR="00E1226C" w:rsidRDefault="00E741C6" w:rsidP="00E04179">
      <w:pPr>
        <w:pStyle w:val="LabStepNumberedLevel2"/>
      </w:pPr>
      <w:r>
        <w:t>Drop down the context ellipse (</w:t>
      </w:r>
      <w:r w:rsidRPr="00E741C6">
        <w:rPr>
          <w:b/>
        </w:rPr>
        <w:t>…</w:t>
      </w:r>
      <w:r>
        <w:t xml:space="preserve">) menu for </w:t>
      </w:r>
      <w:r w:rsidRPr="00625817">
        <w:rPr>
          <w:b/>
        </w:rPr>
        <w:t>grpTopNavBanner</w:t>
      </w:r>
      <w:r>
        <w:t xml:space="preserve"> and then select the </w:t>
      </w:r>
      <w:r w:rsidRPr="00E741C6">
        <w:rPr>
          <w:b/>
        </w:rPr>
        <w:t>Copy</w:t>
      </w:r>
      <w:r>
        <w:t xml:space="preserve"> command.</w:t>
      </w:r>
    </w:p>
    <w:p w14:paraId="78E29B88" w14:textId="43B02EA0" w:rsidR="00E1226C" w:rsidRDefault="00E741C6" w:rsidP="00E1226C">
      <w:pPr>
        <w:pStyle w:val="LabStepScreenshotLevel2"/>
      </w:pPr>
      <w:r>
        <w:drawing>
          <wp:inline distT="0" distB="0" distL="0" distR="0" wp14:anchorId="6E382A78" wp14:editId="0C9C8B77">
            <wp:extent cx="1949302" cy="1053895"/>
            <wp:effectExtent l="19050" t="19050" r="13335" b="133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76269" cy="1068475"/>
                    </a:xfrm>
                    <a:prstGeom prst="rect">
                      <a:avLst/>
                    </a:prstGeom>
                    <a:noFill/>
                    <a:ln>
                      <a:solidFill>
                        <a:schemeClr val="tx1">
                          <a:lumMod val="50000"/>
                          <a:lumOff val="50000"/>
                        </a:schemeClr>
                      </a:solidFill>
                    </a:ln>
                  </pic:spPr>
                </pic:pic>
              </a:graphicData>
            </a:graphic>
          </wp:inline>
        </w:drawing>
      </w:r>
    </w:p>
    <w:p w14:paraId="0AE78D05" w14:textId="6F8CED6B" w:rsidR="00E1226C" w:rsidRDefault="00E741C6" w:rsidP="008C3EC0">
      <w:pPr>
        <w:pStyle w:val="LabStepNumberedLevel2"/>
      </w:pPr>
      <w:r>
        <w:lastRenderedPageBreak/>
        <w:t xml:space="preserve">Drop down the context men for the </w:t>
      </w:r>
      <w:r w:rsidRPr="00E741C6">
        <w:rPr>
          <w:b/>
        </w:rPr>
        <w:t>Browse Customers Screen</w:t>
      </w:r>
      <w:r>
        <w:t xml:space="preserve"> and then select the </w:t>
      </w:r>
      <w:r w:rsidRPr="00E741C6">
        <w:rPr>
          <w:b/>
        </w:rPr>
        <w:t>Paste</w:t>
      </w:r>
      <w:r>
        <w:t xml:space="preserve"> command.</w:t>
      </w:r>
    </w:p>
    <w:p w14:paraId="4C52429C" w14:textId="44594582" w:rsidR="00E1226C" w:rsidRDefault="00E741C6" w:rsidP="00E1226C">
      <w:pPr>
        <w:pStyle w:val="LabStepScreenshotLevel2"/>
      </w:pPr>
      <w:r>
        <w:drawing>
          <wp:inline distT="0" distB="0" distL="0" distR="0" wp14:anchorId="0AB3C910" wp14:editId="20FCCEC7">
            <wp:extent cx="2211572" cy="1262087"/>
            <wp:effectExtent l="19050" t="19050" r="17780" b="146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24851" cy="1269665"/>
                    </a:xfrm>
                    <a:prstGeom prst="rect">
                      <a:avLst/>
                    </a:prstGeom>
                    <a:noFill/>
                    <a:ln>
                      <a:solidFill>
                        <a:schemeClr val="tx1">
                          <a:lumMod val="50000"/>
                          <a:lumOff val="50000"/>
                        </a:schemeClr>
                      </a:solidFill>
                    </a:ln>
                  </pic:spPr>
                </pic:pic>
              </a:graphicData>
            </a:graphic>
          </wp:inline>
        </w:drawing>
      </w:r>
    </w:p>
    <w:p w14:paraId="6FBA5408" w14:textId="3B929C2D" w:rsidR="00E1226C" w:rsidRDefault="00B65971" w:rsidP="00E04179">
      <w:pPr>
        <w:pStyle w:val="LabStepNumberedLevel2"/>
      </w:pPr>
      <w:r>
        <w:t xml:space="preserve">You should see that </w:t>
      </w:r>
      <w:r w:rsidRPr="00625817">
        <w:rPr>
          <w:b/>
        </w:rPr>
        <w:t>grpTopNavBanner</w:t>
      </w:r>
      <w:r>
        <w:t xml:space="preserve"> has been copied and renamed to </w:t>
      </w:r>
      <w:r w:rsidRPr="00625817">
        <w:rPr>
          <w:b/>
        </w:rPr>
        <w:t>grpTopNavBanner</w:t>
      </w:r>
      <w:r>
        <w:rPr>
          <w:b/>
        </w:rPr>
        <w:t>_1.</w:t>
      </w:r>
    </w:p>
    <w:p w14:paraId="37ACDEB5" w14:textId="6092C1F5" w:rsidR="00E1226C" w:rsidRDefault="00E741C6" w:rsidP="00E1226C">
      <w:pPr>
        <w:pStyle w:val="LabStepScreenshotLevel2"/>
      </w:pPr>
      <w:r>
        <w:drawing>
          <wp:inline distT="0" distB="0" distL="0" distR="0" wp14:anchorId="1FE1B485" wp14:editId="48F857C2">
            <wp:extent cx="5490905" cy="971107"/>
            <wp:effectExtent l="19050" t="19050" r="14605" b="1968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52497" cy="999686"/>
                    </a:xfrm>
                    <a:prstGeom prst="rect">
                      <a:avLst/>
                    </a:prstGeom>
                    <a:noFill/>
                    <a:ln>
                      <a:solidFill>
                        <a:schemeClr val="tx1">
                          <a:lumMod val="50000"/>
                          <a:lumOff val="50000"/>
                        </a:schemeClr>
                      </a:solidFill>
                    </a:ln>
                  </pic:spPr>
                </pic:pic>
              </a:graphicData>
            </a:graphic>
          </wp:inline>
        </w:drawing>
      </w:r>
    </w:p>
    <w:p w14:paraId="49C8B3AF" w14:textId="4711F06E" w:rsidR="00B65971" w:rsidRDefault="00B65971" w:rsidP="00E04179">
      <w:pPr>
        <w:pStyle w:val="LabStepNumberedLevel2"/>
      </w:pPr>
      <w:r>
        <w:t xml:space="preserve">Move </w:t>
      </w:r>
      <w:r w:rsidRPr="00625817">
        <w:rPr>
          <w:b/>
        </w:rPr>
        <w:t>grpTopNavBanner</w:t>
      </w:r>
      <w:r>
        <w:rPr>
          <w:b/>
        </w:rPr>
        <w:t>_1</w:t>
      </w:r>
      <w:r>
        <w:t xml:space="preserve"> to the top of the </w:t>
      </w:r>
      <w:r w:rsidRPr="00B65971">
        <w:rPr>
          <w:b/>
        </w:rPr>
        <w:t>Browse Customers Screen</w:t>
      </w:r>
      <w:r>
        <w:t>.</w:t>
      </w:r>
    </w:p>
    <w:p w14:paraId="78DC13B3" w14:textId="1BBA0118" w:rsidR="00E1226C" w:rsidRDefault="00B65971" w:rsidP="00E04179">
      <w:pPr>
        <w:pStyle w:val="LabStepNumberedLevel2"/>
      </w:pPr>
      <w:r>
        <w:t xml:space="preserve">Expand </w:t>
      </w:r>
      <w:r w:rsidRPr="00625817">
        <w:rPr>
          <w:b/>
        </w:rPr>
        <w:t>grpTopNavBanner</w:t>
      </w:r>
      <w:r>
        <w:rPr>
          <w:b/>
        </w:rPr>
        <w:t>_1</w:t>
      </w:r>
      <w:r w:rsidRPr="00B65971">
        <w:t xml:space="preserve"> and </w:t>
      </w:r>
      <w:r>
        <w:t xml:space="preserve">locate the label control named </w:t>
      </w:r>
      <w:r w:rsidRPr="00B65971">
        <w:rPr>
          <w:b/>
        </w:rPr>
        <w:t>lblTopNavbanner_1</w:t>
      </w:r>
      <w:r>
        <w:t>.</w:t>
      </w:r>
    </w:p>
    <w:p w14:paraId="5256EAA2" w14:textId="229684CE" w:rsidR="00B65971" w:rsidRDefault="00B65971" w:rsidP="00E04179">
      <w:pPr>
        <w:pStyle w:val="LabStepNumberedLevel2"/>
      </w:pPr>
      <w:r>
        <w:t xml:space="preserve">Update the </w:t>
      </w:r>
      <w:r w:rsidRPr="00B65971">
        <w:rPr>
          <w:b/>
        </w:rPr>
        <w:t>Text</w:t>
      </w:r>
      <w:r>
        <w:t xml:space="preserve"> property of </w:t>
      </w:r>
      <w:r w:rsidRPr="00B65971">
        <w:rPr>
          <w:b/>
        </w:rPr>
        <w:t>lblTopNavbanner_1</w:t>
      </w:r>
      <w:r>
        <w:t xml:space="preserve"> to </w:t>
      </w:r>
      <w:r w:rsidRPr="00B65971">
        <w:rPr>
          <w:b/>
        </w:rPr>
        <w:t>Browse Customers</w:t>
      </w:r>
      <w:r>
        <w:t xml:space="preserve"> as shown in the following screenshot.</w:t>
      </w:r>
    </w:p>
    <w:p w14:paraId="22400B35" w14:textId="16418D12" w:rsidR="00E1226C" w:rsidRDefault="00B65971" w:rsidP="00E1226C">
      <w:pPr>
        <w:pStyle w:val="LabStepScreenshotLevel2"/>
      </w:pPr>
      <w:r>
        <w:drawing>
          <wp:inline distT="0" distB="0" distL="0" distR="0" wp14:anchorId="4B36A8CD" wp14:editId="72F23249">
            <wp:extent cx="5723966" cy="1757916"/>
            <wp:effectExtent l="19050" t="19050" r="10160" b="1397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03113" cy="1782223"/>
                    </a:xfrm>
                    <a:prstGeom prst="rect">
                      <a:avLst/>
                    </a:prstGeom>
                    <a:noFill/>
                    <a:ln>
                      <a:solidFill>
                        <a:schemeClr val="tx1">
                          <a:lumMod val="50000"/>
                          <a:lumOff val="50000"/>
                        </a:schemeClr>
                      </a:solidFill>
                    </a:ln>
                  </pic:spPr>
                </pic:pic>
              </a:graphicData>
            </a:graphic>
          </wp:inline>
        </w:drawing>
      </w:r>
    </w:p>
    <w:p w14:paraId="6BCDAE99" w14:textId="1CDB9741" w:rsidR="00B65971" w:rsidRPr="00B65971" w:rsidRDefault="00B65971" w:rsidP="00B65971">
      <w:pPr>
        <w:pStyle w:val="LabExerciseCallout"/>
      </w:pPr>
      <w:r>
        <w:t xml:space="preserve">You will now move through a similar </w:t>
      </w:r>
      <w:r w:rsidR="00964A59">
        <w:t>set</w:t>
      </w:r>
      <w:r>
        <w:t xml:space="preserve"> of steps to copy </w:t>
      </w:r>
      <w:r w:rsidRPr="00625817">
        <w:rPr>
          <w:b/>
        </w:rPr>
        <w:t>grpTopNavBanner</w:t>
      </w:r>
      <w:r>
        <w:t xml:space="preserve"> to the </w:t>
      </w:r>
      <w:r w:rsidRPr="00B65971">
        <w:rPr>
          <w:b/>
        </w:rPr>
        <w:t>Add Customer Screen</w:t>
      </w:r>
      <w:r>
        <w:t>.</w:t>
      </w:r>
    </w:p>
    <w:p w14:paraId="6EFB1725" w14:textId="0FA3CBE2" w:rsidR="00B65971" w:rsidRDefault="00B65971" w:rsidP="00B65971">
      <w:pPr>
        <w:pStyle w:val="LabStepNumbered"/>
      </w:pPr>
      <w:r>
        <w:t xml:space="preserve">Copy </w:t>
      </w:r>
      <w:r w:rsidRPr="00625817">
        <w:rPr>
          <w:b/>
        </w:rPr>
        <w:t>grpTopNavBanner</w:t>
      </w:r>
      <w:r>
        <w:t xml:space="preserve"> and paste it into the </w:t>
      </w:r>
      <w:r w:rsidR="00964A59">
        <w:rPr>
          <w:b/>
        </w:rPr>
        <w:t xml:space="preserve">Add </w:t>
      </w:r>
      <w:r w:rsidRPr="00B65971">
        <w:rPr>
          <w:b/>
        </w:rPr>
        <w:t>Customer Screen</w:t>
      </w:r>
      <w:r>
        <w:t>.</w:t>
      </w:r>
    </w:p>
    <w:p w14:paraId="0E520C56" w14:textId="068F24CD" w:rsidR="00964A59" w:rsidRDefault="00964A59" w:rsidP="00B65971">
      <w:pPr>
        <w:pStyle w:val="LabStepNumberedLevel2"/>
      </w:pPr>
      <w:r>
        <w:t xml:space="preserve">Expand the </w:t>
      </w:r>
      <w:r w:rsidRPr="00964A59">
        <w:rPr>
          <w:b/>
        </w:rPr>
        <w:t>Welcome Screen</w:t>
      </w:r>
      <w:r>
        <w:t xml:space="preserve"> in the left tree view.</w:t>
      </w:r>
    </w:p>
    <w:p w14:paraId="31B3DE7A" w14:textId="19D15261" w:rsidR="00B65971" w:rsidRDefault="00B65971" w:rsidP="00B65971">
      <w:pPr>
        <w:pStyle w:val="LabStepNumberedLevel2"/>
      </w:pPr>
      <w:r>
        <w:t>Drop down the context ellipse (</w:t>
      </w:r>
      <w:r w:rsidRPr="00E741C6">
        <w:rPr>
          <w:b/>
        </w:rPr>
        <w:t>…</w:t>
      </w:r>
      <w:r>
        <w:t xml:space="preserve">) menu for </w:t>
      </w:r>
      <w:r w:rsidRPr="00625817">
        <w:rPr>
          <w:b/>
        </w:rPr>
        <w:t>grpTopNavBanner</w:t>
      </w:r>
      <w:r>
        <w:t xml:space="preserve"> and then select the </w:t>
      </w:r>
      <w:r w:rsidRPr="00E741C6">
        <w:rPr>
          <w:b/>
        </w:rPr>
        <w:t>Copy</w:t>
      </w:r>
      <w:r>
        <w:t xml:space="preserve"> command.</w:t>
      </w:r>
    </w:p>
    <w:p w14:paraId="5C6AC7DC" w14:textId="77777777" w:rsidR="00B65971" w:rsidRDefault="00B65971" w:rsidP="00B65971">
      <w:pPr>
        <w:pStyle w:val="LabStepScreenshotLevel2"/>
      </w:pPr>
      <w:r>
        <w:drawing>
          <wp:inline distT="0" distB="0" distL="0" distR="0" wp14:anchorId="7F2E36CA" wp14:editId="2AF8EAA1">
            <wp:extent cx="2491047" cy="1346791"/>
            <wp:effectExtent l="19050" t="19050" r="24130" b="2540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09363" cy="1356693"/>
                    </a:xfrm>
                    <a:prstGeom prst="rect">
                      <a:avLst/>
                    </a:prstGeom>
                    <a:noFill/>
                    <a:ln>
                      <a:solidFill>
                        <a:schemeClr val="tx1">
                          <a:lumMod val="50000"/>
                          <a:lumOff val="50000"/>
                        </a:schemeClr>
                      </a:solidFill>
                    </a:ln>
                  </pic:spPr>
                </pic:pic>
              </a:graphicData>
            </a:graphic>
          </wp:inline>
        </w:drawing>
      </w:r>
    </w:p>
    <w:p w14:paraId="07821F16" w14:textId="6141DE99" w:rsidR="00B65971" w:rsidRDefault="00B65971" w:rsidP="00B65971">
      <w:pPr>
        <w:pStyle w:val="LabStepNumberedLevel2"/>
      </w:pPr>
      <w:r>
        <w:lastRenderedPageBreak/>
        <w:t xml:space="preserve">Drop down the context men for the </w:t>
      </w:r>
      <w:r w:rsidR="00964A59">
        <w:rPr>
          <w:b/>
        </w:rPr>
        <w:t>Add</w:t>
      </w:r>
      <w:r w:rsidRPr="00E741C6">
        <w:rPr>
          <w:b/>
        </w:rPr>
        <w:t xml:space="preserve"> Customer</w:t>
      </w:r>
      <w:r w:rsidR="00964A59">
        <w:rPr>
          <w:b/>
        </w:rPr>
        <w:t xml:space="preserve"> </w:t>
      </w:r>
      <w:r w:rsidRPr="00E741C6">
        <w:rPr>
          <w:b/>
        </w:rPr>
        <w:t>Screen</w:t>
      </w:r>
      <w:r>
        <w:t xml:space="preserve"> and then select the </w:t>
      </w:r>
      <w:r w:rsidRPr="00E741C6">
        <w:rPr>
          <w:b/>
        </w:rPr>
        <w:t>Paste</w:t>
      </w:r>
      <w:r>
        <w:t xml:space="preserve"> command.</w:t>
      </w:r>
    </w:p>
    <w:p w14:paraId="25EF5281" w14:textId="60F331DD" w:rsidR="00B65971" w:rsidRDefault="00964A59" w:rsidP="00B65971">
      <w:pPr>
        <w:pStyle w:val="LabStepScreenshotLevel2"/>
      </w:pPr>
      <w:r>
        <w:drawing>
          <wp:inline distT="0" distB="0" distL="0" distR="0" wp14:anchorId="7983DDFE" wp14:editId="682EAA23">
            <wp:extent cx="1899684" cy="938287"/>
            <wp:effectExtent l="19050" t="19050" r="24765" b="1460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12704" cy="944718"/>
                    </a:xfrm>
                    <a:prstGeom prst="rect">
                      <a:avLst/>
                    </a:prstGeom>
                    <a:noFill/>
                    <a:ln>
                      <a:solidFill>
                        <a:schemeClr val="tx1">
                          <a:lumMod val="50000"/>
                          <a:lumOff val="50000"/>
                        </a:schemeClr>
                      </a:solidFill>
                    </a:ln>
                  </pic:spPr>
                </pic:pic>
              </a:graphicData>
            </a:graphic>
          </wp:inline>
        </w:drawing>
      </w:r>
    </w:p>
    <w:p w14:paraId="693CEB96" w14:textId="52354C4F" w:rsidR="00B65971" w:rsidRDefault="00B65971" w:rsidP="00B65971">
      <w:pPr>
        <w:pStyle w:val="LabStepNumberedLevel2"/>
      </w:pPr>
      <w:r>
        <w:t xml:space="preserve">You should see that </w:t>
      </w:r>
      <w:r w:rsidRPr="00625817">
        <w:rPr>
          <w:b/>
        </w:rPr>
        <w:t>grpTopNavBanner</w:t>
      </w:r>
      <w:r>
        <w:t xml:space="preserve"> has been copied and renamed to </w:t>
      </w:r>
      <w:r w:rsidRPr="00625817">
        <w:rPr>
          <w:b/>
        </w:rPr>
        <w:t>grpTopNavBanner</w:t>
      </w:r>
      <w:r>
        <w:rPr>
          <w:b/>
        </w:rPr>
        <w:t>_</w:t>
      </w:r>
      <w:r w:rsidR="00964A59">
        <w:rPr>
          <w:b/>
        </w:rPr>
        <w:t>2</w:t>
      </w:r>
      <w:r>
        <w:rPr>
          <w:b/>
        </w:rPr>
        <w:t>.</w:t>
      </w:r>
    </w:p>
    <w:p w14:paraId="6126D9B1" w14:textId="2A3F9E86" w:rsidR="00B65971" w:rsidRDefault="00964A59" w:rsidP="00B65971">
      <w:pPr>
        <w:pStyle w:val="LabStepScreenshotLevel2"/>
      </w:pPr>
      <w:r>
        <w:drawing>
          <wp:inline distT="0" distB="0" distL="0" distR="0" wp14:anchorId="51671094" wp14:editId="1185EBAA">
            <wp:extent cx="5826217" cy="1446028"/>
            <wp:effectExtent l="19050" t="19050" r="22225" b="2095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57977" cy="1453911"/>
                    </a:xfrm>
                    <a:prstGeom prst="rect">
                      <a:avLst/>
                    </a:prstGeom>
                    <a:noFill/>
                    <a:ln>
                      <a:solidFill>
                        <a:schemeClr val="tx1">
                          <a:lumMod val="50000"/>
                          <a:lumOff val="50000"/>
                        </a:schemeClr>
                      </a:solidFill>
                    </a:ln>
                  </pic:spPr>
                </pic:pic>
              </a:graphicData>
            </a:graphic>
          </wp:inline>
        </w:drawing>
      </w:r>
    </w:p>
    <w:p w14:paraId="2A7A5356" w14:textId="266B7CD8" w:rsidR="00B65971" w:rsidRDefault="00B65971" w:rsidP="00B65971">
      <w:pPr>
        <w:pStyle w:val="LabStepNumberedLevel2"/>
      </w:pPr>
      <w:r>
        <w:t xml:space="preserve">Move </w:t>
      </w:r>
      <w:r w:rsidRPr="00625817">
        <w:rPr>
          <w:b/>
        </w:rPr>
        <w:t>grpTopNavBanner</w:t>
      </w:r>
      <w:r>
        <w:rPr>
          <w:b/>
        </w:rPr>
        <w:t>_</w:t>
      </w:r>
      <w:r w:rsidR="00964A59">
        <w:rPr>
          <w:b/>
        </w:rPr>
        <w:t>2</w:t>
      </w:r>
      <w:r>
        <w:t xml:space="preserve"> to the top of the </w:t>
      </w:r>
      <w:r w:rsidR="00964A59" w:rsidRPr="00964A59">
        <w:rPr>
          <w:b/>
        </w:rPr>
        <w:t>Add Customer Screen</w:t>
      </w:r>
      <w:r>
        <w:t>.</w:t>
      </w:r>
    </w:p>
    <w:p w14:paraId="31DBE3A2" w14:textId="1CFD359B" w:rsidR="00B65971" w:rsidRDefault="00B65971" w:rsidP="00B65971">
      <w:pPr>
        <w:pStyle w:val="LabStepNumberedLevel2"/>
      </w:pPr>
      <w:r>
        <w:t xml:space="preserve">Expand </w:t>
      </w:r>
      <w:r w:rsidRPr="00625817">
        <w:rPr>
          <w:b/>
        </w:rPr>
        <w:t>grpTopNavBanner</w:t>
      </w:r>
      <w:r>
        <w:rPr>
          <w:b/>
        </w:rPr>
        <w:t>_</w:t>
      </w:r>
      <w:r w:rsidR="00964A59">
        <w:rPr>
          <w:b/>
        </w:rPr>
        <w:t>2</w:t>
      </w:r>
      <w:r w:rsidRPr="00B65971">
        <w:t xml:space="preserve"> and </w:t>
      </w:r>
      <w:r>
        <w:t xml:space="preserve">locate the label control named </w:t>
      </w:r>
      <w:r w:rsidRPr="00B65971">
        <w:rPr>
          <w:b/>
        </w:rPr>
        <w:t>lblTopNavbanner_</w:t>
      </w:r>
      <w:r w:rsidR="00964A59">
        <w:rPr>
          <w:b/>
        </w:rPr>
        <w:t>2</w:t>
      </w:r>
      <w:r>
        <w:t>.</w:t>
      </w:r>
    </w:p>
    <w:p w14:paraId="5BB88C13" w14:textId="48C248BB" w:rsidR="00B65971" w:rsidRDefault="00B65971" w:rsidP="00B65971">
      <w:pPr>
        <w:pStyle w:val="LabStepNumberedLevel2"/>
      </w:pPr>
      <w:r>
        <w:t xml:space="preserve">Update the </w:t>
      </w:r>
      <w:r w:rsidRPr="00B65971">
        <w:rPr>
          <w:b/>
        </w:rPr>
        <w:t>Text</w:t>
      </w:r>
      <w:r>
        <w:t xml:space="preserve"> property of </w:t>
      </w:r>
      <w:r w:rsidRPr="00B65971">
        <w:rPr>
          <w:b/>
        </w:rPr>
        <w:t>lblTopNavbanner_</w:t>
      </w:r>
      <w:r w:rsidR="00964A59">
        <w:rPr>
          <w:b/>
        </w:rPr>
        <w:t>2</w:t>
      </w:r>
      <w:r>
        <w:t xml:space="preserve"> to </w:t>
      </w:r>
      <w:r w:rsidR="00964A59">
        <w:rPr>
          <w:b/>
        </w:rPr>
        <w:t xml:space="preserve">Add </w:t>
      </w:r>
      <w:r w:rsidRPr="00B65971">
        <w:rPr>
          <w:b/>
        </w:rPr>
        <w:t>Customer</w:t>
      </w:r>
      <w:r>
        <w:t xml:space="preserve"> as shown in the following screenshot.</w:t>
      </w:r>
    </w:p>
    <w:p w14:paraId="51E2A704" w14:textId="24F95F22" w:rsidR="00B65971" w:rsidRDefault="00964A59" w:rsidP="00B65971">
      <w:pPr>
        <w:pStyle w:val="LabStepScreenshotLevel2"/>
      </w:pPr>
      <w:r>
        <w:drawing>
          <wp:inline distT="0" distB="0" distL="0" distR="0" wp14:anchorId="7B541EDD" wp14:editId="50985F49">
            <wp:extent cx="5930152" cy="1956390"/>
            <wp:effectExtent l="19050" t="19050" r="13970" b="2540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74078" cy="1970881"/>
                    </a:xfrm>
                    <a:prstGeom prst="rect">
                      <a:avLst/>
                    </a:prstGeom>
                    <a:noFill/>
                    <a:ln>
                      <a:solidFill>
                        <a:schemeClr val="tx1">
                          <a:lumMod val="50000"/>
                          <a:lumOff val="50000"/>
                        </a:schemeClr>
                      </a:solidFill>
                    </a:ln>
                  </pic:spPr>
                </pic:pic>
              </a:graphicData>
            </a:graphic>
          </wp:inline>
        </w:drawing>
      </w:r>
    </w:p>
    <w:p w14:paraId="77038C34" w14:textId="3B42FFB9" w:rsidR="0094750A" w:rsidRDefault="00964A59" w:rsidP="00964A59">
      <w:pPr>
        <w:pStyle w:val="LabStepNumbered"/>
      </w:pPr>
      <w:r>
        <w:t>Run the canvas app to test out navigation from screen to screen.</w:t>
      </w:r>
    </w:p>
    <w:p w14:paraId="145937D9" w14:textId="11F02D61" w:rsidR="00964A59" w:rsidRDefault="00964A59" w:rsidP="00964A59">
      <w:pPr>
        <w:pStyle w:val="LabStepNumberedLevel2"/>
      </w:pPr>
      <w:r>
        <w:t xml:space="preserve">Select the </w:t>
      </w:r>
      <w:r w:rsidRPr="00964A59">
        <w:rPr>
          <w:b/>
        </w:rPr>
        <w:t>Welcome Screen</w:t>
      </w:r>
      <w:r>
        <w:t xml:space="preserve"> in the left tree view and then click the </w:t>
      </w:r>
      <w:r w:rsidRPr="00964A59">
        <w:rPr>
          <w:b/>
        </w:rPr>
        <w:t>Play</w:t>
      </w:r>
      <w:r>
        <w:t xml:space="preserve"> button in the upper right corner.</w:t>
      </w:r>
    </w:p>
    <w:p w14:paraId="45E800B8" w14:textId="3CECB2C2" w:rsidR="0094750A" w:rsidRDefault="0094750A" w:rsidP="0094750A">
      <w:pPr>
        <w:pStyle w:val="LabStepScreenshotLevel2"/>
      </w:pPr>
      <w:r>
        <w:drawing>
          <wp:inline distT="0" distB="0" distL="0" distR="0" wp14:anchorId="74249AA4" wp14:editId="76447F60">
            <wp:extent cx="6111230" cy="1531088"/>
            <wp:effectExtent l="19050" t="19050" r="23495" b="1206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3878"/>
                    <a:stretch/>
                  </pic:blipFill>
                  <pic:spPr bwMode="auto">
                    <a:xfrm>
                      <a:off x="0" y="0"/>
                      <a:ext cx="6201411" cy="155368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BE7A77" w14:textId="186C18A7" w:rsidR="0094750A" w:rsidRDefault="005D3350" w:rsidP="00E04179">
      <w:pPr>
        <w:pStyle w:val="LabStepNumberedLevel2"/>
      </w:pPr>
      <w:r>
        <w:lastRenderedPageBreak/>
        <w:t xml:space="preserve">Click on the </w:t>
      </w:r>
      <w:r w:rsidRPr="005850ED">
        <w:rPr>
          <w:b/>
        </w:rPr>
        <w:t>People</w:t>
      </w:r>
      <w:r>
        <w:t xml:space="preserve"> icon and verify that </w:t>
      </w:r>
      <w:r w:rsidR="005850ED">
        <w:t xml:space="preserve">it provides behavior to navigate to the </w:t>
      </w:r>
      <w:r w:rsidR="005850ED" w:rsidRPr="005850ED">
        <w:rPr>
          <w:b/>
        </w:rPr>
        <w:t>Browse Customers Screen</w:t>
      </w:r>
      <w:r w:rsidR="005850ED">
        <w:t>.</w:t>
      </w:r>
    </w:p>
    <w:p w14:paraId="31C0E480" w14:textId="0D55B72E" w:rsidR="0094750A" w:rsidRDefault="0094750A" w:rsidP="0094750A">
      <w:pPr>
        <w:pStyle w:val="LabStepScreenshotLevel2"/>
      </w:pPr>
      <w:r>
        <w:drawing>
          <wp:inline distT="0" distB="0" distL="0" distR="0" wp14:anchorId="6EC443D9" wp14:editId="75232C4B">
            <wp:extent cx="5639963" cy="848920"/>
            <wp:effectExtent l="19050" t="19050" r="18415" b="2794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05787" cy="858828"/>
                    </a:xfrm>
                    <a:prstGeom prst="rect">
                      <a:avLst/>
                    </a:prstGeom>
                    <a:noFill/>
                    <a:ln>
                      <a:solidFill>
                        <a:schemeClr val="tx1">
                          <a:lumMod val="50000"/>
                          <a:lumOff val="50000"/>
                        </a:schemeClr>
                      </a:solidFill>
                    </a:ln>
                  </pic:spPr>
                </pic:pic>
              </a:graphicData>
            </a:graphic>
          </wp:inline>
        </w:drawing>
      </w:r>
    </w:p>
    <w:p w14:paraId="519F184E" w14:textId="66734E5E" w:rsidR="005850ED" w:rsidRDefault="005850ED" w:rsidP="005850ED">
      <w:pPr>
        <w:pStyle w:val="LabStepNumberedLevel2"/>
      </w:pPr>
      <w:r>
        <w:t xml:space="preserve">Click on the </w:t>
      </w:r>
      <w:r>
        <w:rPr>
          <w:b/>
        </w:rPr>
        <w:t xml:space="preserve">Person </w:t>
      </w:r>
      <w:r>
        <w:t xml:space="preserve">icon and verify that it provides behavior to navigate to the </w:t>
      </w:r>
      <w:r>
        <w:rPr>
          <w:b/>
        </w:rPr>
        <w:t xml:space="preserve">Add </w:t>
      </w:r>
      <w:r w:rsidRPr="005850ED">
        <w:rPr>
          <w:b/>
        </w:rPr>
        <w:t>Customer Screen</w:t>
      </w:r>
      <w:r>
        <w:t>.</w:t>
      </w:r>
    </w:p>
    <w:p w14:paraId="5A598289" w14:textId="5391F771" w:rsidR="0094750A" w:rsidRDefault="0094750A" w:rsidP="0094750A">
      <w:pPr>
        <w:pStyle w:val="LabStepScreenshotLevel2"/>
      </w:pPr>
      <w:r>
        <w:drawing>
          <wp:inline distT="0" distB="0" distL="0" distR="0" wp14:anchorId="7442EE4C" wp14:editId="4FDD24E8">
            <wp:extent cx="5626003" cy="710351"/>
            <wp:effectExtent l="19050" t="19050" r="13335" b="1397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06019" cy="720454"/>
                    </a:xfrm>
                    <a:prstGeom prst="rect">
                      <a:avLst/>
                    </a:prstGeom>
                    <a:noFill/>
                    <a:ln>
                      <a:solidFill>
                        <a:schemeClr val="tx1">
                          <a:lumMod val="50000"/>
                          <a:lumOff val="50000"/>
                        </a:schemeClr>
                      </a:solidFill>
                    </a:ln>
                  </pic:spPr>
                </pic:pic>
              </a:graphicData>
            </a:graphic>
          </wp:inline>
        </w:drawing>
      </w:r>
    </w:p>
    <w:p w14:paraId="37EF9CEF" w14:textId="4374AB9A" w:rsidR="005850ED" w:rsidRDefault="005850ED" w:rsidP="005850ED">
      <w:pPr>
        <w:pStyle w:val="LabStepNumberedLevel2"/>
      </w:pPr>
      <w:r>
        <w:t xml:space="preserve">Click on the </w:t>
      </w:r>
      <w:r>
        <w:rPr>
          <w:b/>
        </w:rPr>
        <w:t xml:space="preserve">Home </w:t>
      </w:r>
      <w:r>
        <w:t xml:space="preserve">icon and verify that it provides behavior to navigate to the </w:t>
      </w:r>
      <w:r>
        <w:rPr>
          <w:b/>
        </w:rPr>
        <w:t xml:space="preserve">Home </w:t>
      </w:r>
      <w:r w:rsidRPr="005850ED">
        <w:rPr>
          <w:b/>
        </w:rPr>
        <w:t>Screen</w:t>
      </w:r>
      <w:r>
        <w:t>.</w:t>
      </w:r>
    </w:p>
    <w:p w14:paraId="16B76A05" w14:textId="09BDA478" w:rsidR="0094750A" w:rsidRDefault="005850ED" w:rsidP="00E04179">
      <w:pPr>
        <w:pStyle w:val="LabStepNumberedLevel2"/>
      </w:pPr>
      <w:r>
        <w:t>When you are done testing, click the X on the far right to stop the canvas app from running.</w:t>
      </w:r>
    </w:p>
    <w:p w14:paraId="17BBBAEC" w14:textId="7EC1D9E4" w:rsidR="0094750A" w:rsidRDefault="0094750A" w:rsidP="0094750A">
      <w:pPr>
        <w:pStyle w:val="LabStepScreenshotLevel2"/>
      </w:pPr>
      <w:r>
        <w:drawing>
          <wp:inline distT="0" distB="0" distL="0" distR="0" wp14:anchorId="2A4653A5" wp14:editId="61323EFE">
            <wp:extent cx="6026018" cy="530491"/>
            <wp:effectExtent l="19050" t="19050" r="13335" b="222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267695" cy="551767"/>
                    </a:xfrm>
                    <a:prstGeom prst="rect">
                      <a:avLst/>
                    </a:prstGeom>
                    <a:noFill/>
                    <a:ln>
                      <a:solidFill>
                        <a:schemeClr val="tx1">
                          <a:lumMod val="50000"/>
                          <a:lumOff val="50000"/>
                        </a:schemeClr>
                      </a:solidFill>
                    </a:ln>
                  </pic:spPr>
                </pic:pic>
              </a:graphicData>
            </a:graphic>
          </wp:inline>
        </w:drawing>
      </w:r>
    </w:p>
    <w:p w14:paraId="14FFE3D5" w14:textId="4B206827" w:rsidR="0094750A" w:rsidRDefault="005850ED" w:rsidP="005850ED">
      <w:pPr>
        <w:pStyle w:val="LabExerciseCallout"/>
      </w:pPr>
      <w:r>
        <w:t xml:space="preserve">You will finish up this exercise by </w:t>
      </w:r>
      <w:r w:rsidR="00B40999">
        <w:t xml:space="preserve">adding a few controls to build out </w:t>
      </w:r>
      <w:r>
        <w:t xml:space="preserve">the </w:t>
      </w:r>
      <w:r w:rsidRPr="005850ED">
        <w:rPr>
          <w:b/>
        </w:rPr>
        <w:t>Welcome Screen</w:t>
      </w:r>
      <w:r>
        <w:t>.</w:t>
      </w:r>
    </w:p>
    <w:p w14:paraId="466B8F0A" w14:textId="6B4FFEBA" w:rsidR="00A7203F" w:rsidRDefault="005850ED" w:rsidP="00A7203F">
      <w:pPr>
        <w:pStyle w:val="LabStepNumbered"/>
      </w:pPr>
      <w:r>
        <w:t xml:space="preserve">Add controls to build out the </w:t>
      </w:r>
      <w:r w:rsidR="00A7203F" w:rsidRPr="005850ED">
        <w:rPr>
          <w:b/>
        </w:rPr>
        <w:t>Welcome Screen</w:t>
      </w:r>
    </w:p>
    <w:p w14:paraId="23E99A58" w14:textId="16CA4701" w:rsidR="00A7203F" w:rsidRDefault="005850ED" w:rsidP="00A7203F">
      <w:pPr>
        <w:pStyle w:val="LabStepNumberedLevel2"/>
      </w:pPr>
      <w:r>
        <w:t xml:space="preserve">Add a new label and rename it to </w:t>
      </w:r>
      <w:r w:rsidRPr="005850ED">
        <w:rPr>
          <w:b/>
        </w:rPr>
        <w:t>lblAppTitle</w:t>
      </w:r>
      <w:r>
        <w:t>.</w:t>
      </w:r>
    </w:p>
    <w:p w14:paraId="49F10D46" w14:textId="7D934833" w:rsidR="00A7203F" w:rsidRDefault="005850ED" w:rsidP="00A7203F">
      <w:pPr>
        <w:pStyle w:val="LabStepScreenshotLevel2"/>
      </w:pPr>
      <w:r>
        <w:drawing>
          <wp:inline distT="0" distB="0" distL="0" distR="0" wp14:anchorId="741765B1" wp14:editId="4024EDC6">
            <wp:extent cx="1509823" cy="877475"/>
            <wp:effectExtent l="19050" t="19050" r="14605" b="184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6864" cy="887379"/>
                    </a:xfrm>
                    <a:prstGeom prst="rect">
                      <a:avLst/>
                    </a:prstGeom>
                    <a:noFill/>
                    <a:ln>
                      <a:solidFill>
                        <a:schemeClr val="tx1">
                          <a:lumMod val="50000"/>
                          <a:lumOff val="50000"/>
                        </a:schemeClr>
                      </a:solidFill>
                    </a:ln>
                  </pic:spPr>
                </pic:pic>
              </a:graphicData>
            </a:graphic>
          </wp:inline>
        </w:drawing>
      </w:r>
    </w:p>
    <w:p w14:paraId="21003F46" w14:textId="260B9C39" w:rsidR="00DB5AA9" w:rsidRDefault="005850ED" w:rsidP="00DB5AA9">
      <w:pPr>
        <w:pStyle w:val="LabStepNumberedLevel2"/>
      </w:pPr>
      <w:r>
        <w:t xml:space="preserve">Set the </w:t>
      </w:r>
      <w:r w:rsidRPr="005850ED">
        <w:rPr>
          <w:b/>
        </w:rPr>
        <w:t>Size</w:t>
      </w:r>
      <w:r>
        <w:t xml:space="preserve"> property of </w:t>
      </w:r>
      <w:r w:rsidR="00FC4BD1" w:rsidRPr="00FC4BD1">
        <w:t>the labe</w:t>
      </w:r>
      <w:r w:rsidR="00FC4BD1">
        <w:t>l</w:t>
      </w:r>
      <w:r w:rsidR="00FC4BD1">
        <w:rPr>
          <w:b/>
        </w:rPr>
        <w:t xml:space="preserve"> </w:t>
      </w:r>
      <w:r>
        <w:t xml:space="preserve">to </w:t>
      </w:r>
      <w:r w:rsidRPr="005850ED">
        <w:rPr>
          <w:b/>
        </w:rPr>
        <w:t>32</w:t>
      </w:r>
      <w:r w:rsidRPr="005850ED">
        <w:t>.</w:t>
      </w:r>
    </w:p>
    <w:p w14:paraId="574D57EC" w14:textId="24B03F88" w:rsidR="00FC4BD1" w:rsidRDefault="00FC4BD1" w:rsidP="00DB5AA9">
      <w:pPr>
        <w:pStyle w:val="LabStepNumberedLevel2"/>
      </w:pPr>
      <w:r>
        <w:t xml:space="preserve">Set the Width property to </w:t>
      </w:r>
      <w:r w:rsidRPr="00FC4BD1">
        <w:rPr>
          <w:b/>
        </w:rPr>
        <w:t>800</w:t>
      </w:r>
      <w:r>
        <w:t xml:space="preserve"> and the </w:t>
      </w:r>
      <w:r w:rsidRPr="00FC4BD1">
        <w:rPr>
          <w:b/>
        </w:rPr>
        <w:t>Height</w:t>
      </w:r>
      <w:r>
        <w:t xml:space="preserve"> property to </w:t>
      </w:r>
      <w:r w:rsidRPr="00FC4BD1">
        <w:rPr>
          <w:b/>
        </w:rPr>
        <w:t>120</w:t>
      </w:r>
      <w:r>
        <w:t>.</w:t>
      </w:r>
    </w:p>
    <w:p w14:paraId="18C48F56" w14:textId="24E85C17" w:rsidR="005850ED" w:rsidRDefault="00FC4BD1" w:rsidP="00DB5AA9">
      <w:pPr>
        <w:pStyle w:val="LabStepNumberedLevel2"/>
      </w:pPr>
      <w:r>
        <w:t xml:space="preserve">Change the </w:t>
      </w:r>
      <w:r w:rsidRPr="00FC4BD1">
        <w:rPr>
          <w:b/>
        </w:rPr>
        <w:t>Fill</w:t>
      </w:r>
      <w:r>
        <w:t xml:space="preserve"> property to </w:t>
      </w:r>
      <w:r w:rsidRPr="00FC4BD1">
        <w:rPr>
          <w:b/>
        </w:rPr>
        <w:t>LightBlue</w:t>
      </w:r>
      <w:r>
        <w:t xml:space="preserve"> and the and </w:t>
      </w:r>
      <w:r w:rsidRPr="00FC4BD1">
        <w:rPr>
          <w:b/>
        </w:rPr>
        <w:t>Color</w:t>
      </w:r>
      <w:r>
        <w:t xml:space="preserve"> property to </w:t>
      </w:r>
      <w:r w:rsidRPr="00FC4BD1">
        <w:rPr>
          <w:b/>
        </w:rPr>
        <w:t>DarkBlue</w:t>
      </w:r>
      <w:r>
        <w:t xml:space="preserve"> (</w:t>
      </w:r>
      <w:r w:rsidRPr="00FC4BD1">
        <w:rPr>
          <w:i/>
        </w:rPr>
        <w:t>or feel free to choose your own colors</w:t>
      </w:r>
      <w:r>
        <w:t>)</w:t>
      </w:r>
    </w:p>
    <w:p w14:paraId="545E742A" w14:textId="4404D7D0" w:rsidR="00FC4BD1" w:rsidRDefault="00FC4BD1" w:rsidP="00DB5AA9">
      <w:pPr>
        <w:pStyle w:val="LabStepNumberedLevel2"/>
      </w:pPr>
      <w:r>
        <w:t xml:space="preserve">Change the </w:t>
      </w:r>
      <w:r w:rsidRPr="00FC4BD1">
        <w:rPr>
          <w:b/>
        </w:rPr>
        <w:t>BorderThickness</w:t>
      </w:r>
      <w:r>
        <w:t xml:space="preserve"> to </w:t>
      </w:r>
      <w:r w:rsidRPr="00FC4BD1">
        <w:rPr>
          <w:b/>
        </w:rPr>
        <w:t>1</w:t>
      </w:r>
      <w:r>
        <w:t xml:space="preserve"> and the </w:t>
      </w:r>
      <w:r w:rsidRPr="00FC4BD1">
        <w:rPr>
          <w:b/>
        </w:rPr>
        <w:t>Border Color</w:t>
      </w:r>
      <w:r>
        <w:t xml:space="preserve"> to </w:t>
      </w:r>
      <w:r w:rsidRPr="00FC4BD1">
        <w:rPr>
          <w:b/>
        </w:rPr>
        <w:t>Black</w:t>
      </w:r>
      <w:r>
        <w:t>.</w:t>
      </w:r>
    </w:p>
    <w:p w14:paraId="312988FC" w14:textId="7F1890B0" w:rsidR="00FC4BD1" w:rsidRDefault="00FC4BD1" w:rsidP="00DB5AA9">
      <w:pPr>
        <w:pStyle w:val="LabStepNumberedLevel2"/>
      </w:pPr>
      <w:r>
        <w:t xml:space="preserve">From the </w:t>
      </w:r>
      <w:r w:rsidRPr="00FC4BD1">
        <w:rPr>
          <w:b/>
        </w:rPr>
        <w:t>Home</w:t>
      </w:r>
      <w:r>
        <w:t xml:space="preserve"> tab in the ribbon, use the </w:t>
      </w:r>
      <w:r w:rsidRPr="00B40999">
        <w:rPr>
          <w:b/>
        </w:rPr>
        <w:t>Align &gt; Align Center</w:t>
      </w:r>
      <w:r>
        <w:t xml:space="preserve"> command to center </w:t>
      </w:r>
      <w:r w:rsidRPr="005850ED">
        <w:rPr>
          <w:b/>
        </w:rPr>
        <w:t>lblAppTitle</w:t>
      </w:r>
      <w:r>
        <w:t xml:space="preserve"> in the middle of the screen.</w:t>
      </w:r>
    </w:p>
    <w:p w14:paraId="545CF073" w14:textId="24B82CAB" w:rsidR="00A7203F" w:rsidRDefault="00FC4BD1" w:rsidP="00A7203F">
      <w:pPr>
        <w:pStyle w:val="LabStepScreenshotLevel2"/>
      </w:pPr>
      <w:r>
        <w:drawing>
          <wp:inline distT="0" distB="0" distL="0" distR="0" wp14:anchorId="5AB46895" wp14:editId="2D631E47">
            <wp:extent cx="5580521" cy="1616149"/>
            <wp:effectExtent l="19050" t="19050" r="20320" b="2222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27390" cy="1629723"/>
                    </a:xfrm>
                    <a:prstGeom prst="rect">
                      <a:avLst/>
                    </a:prstGeom>
                    <a:noFill/>
                    <a:ln>
                      <a:solidFill>
                        <a:schemeClr val="tx1">
                          <a:lumMod val="50000"/>
                          <a:lumOff val="50000"/>
                        </a:schemeClr>
                      </a:solidFill>
                    </a:ln>
                  </pic:spPr>
                </pic:pic>
              </a:graphicData>
            </a:graphic>
          </wp:inline>
        </w:drawing>
      </w:r>
    </w:p>
    <w:p w14:paraId="3D1EFEE4" w14:textId="232BAC61" w:rsidR="002E3608" w:rsidRDefault="002E3608" w:rsidP="00DB5AA9">
      <w:pPr>
        <w:pStyle w:val="LabStepNumberedLevel2"/>
      </w:pPr>
      <w:r>
        <w:lastRenderedPageBreak/>
        <w:t xml:space="preserve">Make a copy of the </w:t>
      </w:r>
      <w:r w:rsidRPr="002E3608">
        <w:rPr>
          <w:b/>
        </w:rPr>
        <w:t>lblAppTitle</w:t>
      </w:r>
      <w:r>
        <w:t xml:space="preserve"> control by copying it to the clipboard and then pasting it to the </w:t>
      </w:r>
      <w:r w:rsidRPr="002E3608">
        <w:rPr>
          <w:b/>
        </w:rPr>
        <w:t>Welcome Screen</w:t>
      </w:r>
      <w:r>
        <w:t>.</w:t>
      </w:r>
    </w:p>
    <w:p w14:paraId="5D80BD35" w14:textId="69A02ABB" w:rsidR="002E3608" w:rsidRDefault="002E3608" w:rsidP="00DB5AA9">
      <w:pPr>
        <w:pStyle w:val="LabStepNumberedLevel2"/>
      </w:pPr>
      <w:r>
        <w:t xml:space="preserve">Once you have copied the label control, rename it to </w:t>
      </w:r>
      <w:r w:rsidRPr="002E3608">
        <w:rPr>
          <w:b/>
        </w:rPr>
        <w:t>lblUserWelcome</w:t>
      </w:r>
      <w:r>
        <w:t>.</w:t>
      </w:r>
    </w:p>
    <w:p w14:paraId="39B2610A" w14:textId="3C908D11" w:rsidR="002E3608" w:rsidRDefault="002E3608" w:rsidP="00DB5AA9">
      <w:pPr>
        <w:pStyle w:val="LabStepNumberedLevel2"/>
      </w:pPr>
      <w:r>
        <w:t xml:space="preserve">Change the </w:t>
      </w:r>
      <w:r w:rsidRPr="002E3608">
        <w:rPr>
          <w:b/>
        </w:rPr>
        <w:t>Size</w:t>
      </w:r>
      <w:r>
        <w:t xml:space="preserve"> property of </w:t>
      </w:r>
      <w:r w:rsidRPr="002E3608">
        <w:rPr>
          <w:b/>
        </w:rPr>
        <w:t>lblUserWelcome</w:t>
      </w:r>
      <w:r>
        <w:t xml:space="preserve"> from </w:t>
      </w:r>
      <w:r w:rsidRPr="002E3608">
        <w:rPr>
          <w:b/>
        </w:rPr>
        <w:t>32</w:t>
      </w:r>
      <w:r>
        <w:t xml:space="preserve"> down to </w:t>
      </w:r>
      <w:r w:rsidRPr="002E3608">
        <w:rPr>
          <w:b/>
        </w:rPr>
        <w:t>24</w:t>
      </w:r>
      <w:r>
        <w:t>.</w:t>
      </w:r>
    </w:p>
    <w:p w14:paraId="10808A6A" w14:textId="78F58DD4" w:rsidR="002E3608" w:rsidRDefault="002E3608" w:rsidP="00DB5AA9">
      <w:pPr>
        <w:pStyle w:val="LabStepNumberedLevel2"/>
      </w:pPr>
      <w:r>
        <w:t xml:space="preserve">Update the </w:t>
      </w:r>
      <w:r w:rsidRPr="002E3608">
        <w:rPr>
          <w:b/>
        </w:rPr>
        <w:t>Text</w:t>
      </w:r>
      <w:r>
        <w:t xml:space="preserve"> property of </w:t>
      </w:r>
      <w:r w:rsidRPr="002E3608">
        <w:rPr>
          <w:b/>
        </w:rPr>
        <w:t>lblUserWelcome</w:t>
      </w:r>
      <w:r>
        <w:t xml:space="preserve"> using the following expression.</w:t>
      </w:r>
    </w:p>
    <w:p w14:paraId="257D880A" w14:textId="7F4EE929" w:rsidR="002E3608" w:rsidRDefault="002E3608" w:rsidP="002E3608">
      <w:pPr>
        <w:pStyle w:val="LabStepCodeBlockLevel2"/>
      </w:pPr>
      <w:r w:rsidRPr="002E3608">
        <w:t>"Welcome " &amp; User().FullName</w:t>
      </w:r>
    </w:p>
    <w:p w14:paraId="1153C082" w14:textId="63BE2A97" w:rsidR="002E3608" w:rsidRDefault="002E3608" w:rsidP="002E3608">
      <w:pPr>
        <w:pStyle w:val="LabStepNumberedLevel2"/>
      </w:pPr>
      <w:r>
        <w:t xml:space="preserve">The </w:t>
      </w:r>
      <w:r w:rsidRPr="002E3608">
        <w:rPr>
          <w:b/>
        </w:rPr>
        <w:t>Welcome Screen</w:t>
      </w:r>
      <w:r>
        <w:t xml:space="preserve"> in you canvas app should match the following screenshot.</w:t>
      </w:r>
    </w:p>
    <w:p w14:paraId="49D5CA6D" w14:textId="18087BAB" w:rsidR="002E3608" w:rsidRDefault="002E3608" w:rsidP="002E3608">
      <w:pPr>
        <w:pStyle w:val="LabStepScreenshotLevel2"/>
      </w:pPr>
      <w:r>
        <w:drawing>
          <wp:inline distT="0" distB="0" distL="0" distR="0" wp14:anchorId="1E86FC08" wp14:editId="61B6D585">
            <wp:extent cx="4082902" cy="1259744"/>
            <wp:effectExtent l="19050" t="19050" r="13335" b="1714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33863" cy="1275468"/>
                    </a:xfrm>
                    <a:prstGeom prst="rect">
                      <a:avLst/>
                    </a:prstGeom>
                    <a:noFill/>
                    <a:ln>
                      <a:solidFill>
                        <a:schemeClr val="tx1">
                          <a:lumMod val="50000"/>
                          <a:lumOff val="50000"/>
                        </a:schemeClr>
                      </a:solidFill>
                    </a:ln>
                  </pic:spPr>
                </pic:pic>
              </a:graphicData>
            </a:graphic>
          </wp:inline>
        </w:drawing>
      </w:r>
    </w:p>
    <w:p w14:paraId="516921EE" w14:textId="7D4FEB22" w:rsidR="008C3EC0" w:rsidRDefault="002E3608" w:rsidP="00DB5AA9">
      <w:pPr>
        <w:pStyle w:val="LabStepNumberedLevel2"/>
      </w:pPr>
      <w:r>
        <w:t xml:space="preserve">Add </w:t>
      </w:r>
      <w:r w:rsidR="008C3EC0">
        <w:t xml:space="preserve">two new button controls to the </w:t>
      </w:r>
      <w:r w:rsidR="008C3EC0" w:rsidRPr="008C3EC0">
        <w:rPr>
          <w:b/>
        </w:rPr>
        <w:t>Welcome Screen</w:t>
      </w:r>
      <w:r w:rsidR="008C3EC0">
        <w:t>.</w:t>
      </w:r>
    </w:p>
    <w:p w14:paraId="4D37952F" w14:textId="215E5EE1" w:rsidR="00DB5AA9" w:rsidRDefault="008C3EC0" w:rsidP="00DB5AA9">
      <w:pPr>
        <w:pStyle w:val="LabStepNumberedLevel2"/>
      </w:pPr>
      <w:r>
        <w:t xml:space="preserve">Once you have added the buttons, rename them to </w:t>
      </w:r>
      <w:r w:rsidRPr="008C3EC0">
        <w:rPr>
          <w:b/>
        </w:rPr>
        <w:t>btnNavigateToBrowseCustomers</w:t>
      </w:r>
      <w:r>
        <w:t xml:space="preserve"> and </w:t>
      </w:r>
      <w:r w:rsidRPr="008C3EC0">
        <w:rPr>
          <w:b/>
        </w:rPr>
        <w:t>btnNavigateToAddCustomer</w:t>
      </w:r>
      <w:r>
        <w:t>.</w:t>
      </w:r>
    </w:p>
    <w:p w14:paraId="5721EFC0" w14:textId="1AE6209F" w:rsidR="008C3EC0" w:rsidRDefault="008C3EC0" w:rsidP="008C3EC0">
      <w:pPr>
        <w:pStyle w:val="LabStepScreenshotLevel2"/>
      </w:pPr>
      <w:r>
        <w:drawing>
          <wp:inline distT="0" distB="0" distL="0" distR="0" wp14:anchorId="63009085" wp14:editId="094EE719">
            <wp:extent cx="1757916" cy="835358"/>
            <wp:effectExtent l="19050" t="19050" r="13970" b="2222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3">
                      <a:extLst>
                        <a:ext uri="{28A0092B-C50C-407E-A947-70E740481C1C}">
                          <a14:useLocalDpi xmlns:a14="http://schemas.microsoft.com/office/drawing/2010/main" val="0"/>
                        </a:ext>
                      </a:extLst>
                    </a:blip>
                    <a:srcRect b="33472"/>
                    <a:stretch/>
                  </pic:blipFill>
                  <pic:spPr bwMode="auto">
                    <a:xfrm>
                      <a:off x="0" y="0"/>
                      <a:ext cx="1800787" cy="85573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51ED13F" w14:textId="7DFC67AA" w:rsidR="008C3EC0" w:rsidRDefault="008C3EC0" w:rsidP="00DB5AA9">
      <w:pPr>
        <w:pStyle w:val="LabStepNumberedLevel2"/>
      </w:pPr>
      <w:r>
        <w:t xml:space="preserve">Adjust the font size for each button to </w:t>
      </w:r>
      <w:r w:rsidRPr="008C3EC0">
        <w:rPr>
          <w:b/>
        </w:rPr>
        <w:t>20</w:t>
      </w:r>
      <w:r>
        <w:t>.</w:t>
      </w:r>
    </w:p>
    <w:p w14:paraId="2F674C95" w14:textId="33F1276A" w:rsidR="008C3EC0" w:rsidRDefault="008C3EC0" w:rsidP="00DB5AA9">
      <w:pPr>
        <w:pStyle w:val="LabStepNumberedLevel2"/>
      </w:pPr>
      <w:r>
        <w:t xml:space="preserve">Set the </w:t>
      </w:r>
      <w:r w:rsidRPr="008C3EC0">
        <w:rPr>
          <w:b/>
        </w:rPr>
        <w:t>Text</w:t>
      </w:r>
      <w:r>
        <w:t xml:space="preserve"> property of </w:t>
      </w:r>
      <w:r w:rsidRPr="008C3EC0">
        <w:rPr>
          <w:b/>
        </w:rPr>
        <w:t>btnNavigateToBrowseCustomers</w:t>
      </w:r>
      <w:r>
        <w:t xml:space="preserve"> to </w:t>
      </w:r>
      <w:r w:rsidRPr="008C3EC0">
        <w:rPr>
          <w:b/>
        </w:rPr>
        <w:t>Browse Customers</w:t>
      </w:r>
      <w:r>
        <w:t>.</w:t>
      </w:r>
    </w:p>
    <w:p w14:paraId="681693BB" w14:textId="2E4EA4A4" w:rsidR="002E3608" w:rsidRDefault="008C3EC0" w:rsidP="00DB5AA9">
      <w:pPr>
        <w:pStyle w:val="LabStepNumberedLevel2"/>
      </w:pPr>
      <w:r>
        <w:t xml:space="preserve">Set the </w:t>
      </w:r>
      <w:r w:rsidRPr="008C3EC0">
        <w:rPr>
          <w:b/>
        </w:rPr>
        <w:t>OnSelect</w:t>
      </w:r>
      <w:r>
        <w:t xml:space="preserve"> property of </w:t>
      </w:r>
      <w:r w:rsidRPr="008C3EC0">
        <w:rPr>
          <w:b/>
        </w:rPr>
        <w:t>btnNavigateToBrowseCustomers</w:t>
      </w:r>
      <w:r>
        <w:t xml:space="preserve"> using the following action expressions.</w:t>
      </w:r>
    </w:p>
    <w:p w14:paraId="14945AB1" w14:textId="318146A4" w:rsidR="00A7203F" w:rsidRDefault="00A7203F" w:rsidP="00A7203F">
      <w:pPr>
        <w:pStyle w:val="LabStepCodeBlockLevel2"/>
      </w:pPr>
      <w:r w:rsidRPr="00A7203F">
        <w:t>Navigate('Browse Customers Screen', ScreenTransition.None)</w:t>
      </w:r>
    </w:p>
    <w:p w14:paraId="23A67E5E" w14:textId="2E8176D4" w:rsidR="008C3EC0" w:rsidRDefault="008C3EC0" w:rsidP="008C3EC0">
      <w:pPr>
        <w:pStyle w:val="LabStepNumberedLevel2"/>
      </w:pPr>
      <w:r>
        <w:t xml:space="preserve">Set the </w:t>
      </w:r>
      <w:r w:rsidRPr="008C3EC0">
        <w:rPr>
          <w:b/>
        </w:rPr>
        <w:t>Text</w:t>
      </w:r>
      <w:r>
        <w:t xml:space="preserve"> property of </w:t>
      </w:r>
      <w:r w:rsidRPr="008C3EC0">
        <w:rPr>
          <w:b/>
        </w:rPr>
        <w:t>btnNavigateToAddCustomer</w:t>
      </w:r>
      <w:r>
        <w:t xml:space="preserve"> to </w:t>
      </w:r>
      <w:r>
        <w:rPr>
          <w:b/>
        </w:rPr>
        <w:t xml:space="preserve">Add </w:t>
      </w:r>
      <w:r w:rsidRPr="008C3EC0">
        <w:rPr>
          <w:b/>
        </w:rPr>
        <w:t>Customer</w:t>
      </w:r>
      <w:r>
        <w:t>.</w:t>
      </w:r>
    </w:p>
    <w:p w14:paraId="454AAEA5" w14:textId="36AFA7E0" w:rsidR="008C3EC0" w:rsidRDefault="008C3EC0" w:rsidP="008C3EC0">
      <w:pPr>
        <w:pStyle w:val="LabStepNumberedLevel2"/>
      </w:pPr>
      <w:r>
        <w:t xml:space="preserve">Set the </w:t>
      </w:r>
      <w:r w:rsidRPr="008C3EC0">
        <w:rPr>
          <w:b/>
        </w:rPr>
        <w:t>OnSelect</w:t>
      </w:r>
      <w:r>
        <w:t xml:space="preserve"> property of </w:t>
      </w:r>
      <w:r w:rsidRPr="008C3EC0">
        <w:rPr>
          <w:b/>
        </w:rPr>
        <w:t>btnNavigateToAddCustomer</w:t>
      </w:r>
      <w:r>
        <w:t xml:space="preserve"> using the following action expressions.</w:t>
      </w:r>
    </w:p>
    <w:p w14:paraId="5D1AC941" w14:textId="6E48240D" w:rsidR="008C3EC0" w:rsidRDefault="008C3EC0" w:rsidP="008C3EC0">
      <w:pPr>
        <w:pStyle w:val="LabStepCodeBlockLevel2"/>
      </w:pPr>
      <w:r w:rsidRPr="00A7203F">
        <w:t>Navigate('</w:t>
      </w:r>
      <w:r>
        <w:t xml:space="preserve">Add </w:t>
      </w:r>
      <w:r w:rsidRPr="00A7203F">
        <w:t>Customer Screen', ScreenTransition.None)</w:t>
      </w:r>
    </w:p>
    <w:p w14:paraId="71A85A87" w14:textId="5D6E733F" w:rsidR="00DB5AA9" w:rsidRDefault="008C3EC0" w:rsidP="00DB5AA9">
      <w:pPr>
        <w:pStyle w:val="LabStepNumberedLevel2"/>
      </w:pPr>
      <w:r>
        <w:t>Reposition to two new buttons to match the following screenshot.</w:t>
      </w:r>
    </w:p>
    <w:p w14:paraId="2A704798" w14:textId="6DFE9984" w:rsidR="00A7203F" w:rsidRDefault="008C3EC0" w:rsidP="00A7203F">
      <w:pPr>
        <w:pStyle w:val="LabStepScreenshotLevel2"/>
      </w:pPr>
      <w:r>
        <w:drawing>
          <wp:inline distT="0" distB="0" distL="0" distR="0" wp14:anchorId="469F6F6E" wp14:editId="60510B1A">
            <wp:extent cx="3998929" cy="1421842"/>
            <wp:effectExtent l="19050" t="19050" r="20955" b="2603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96051" cy="1456374"/>
                    </a:xfrm>
                    <a:prstGeom prst="rect">
                      <a:avLst/>
                    </a:prstGeom>
                    <a:noFill/>
                    <a:ln>
                      <a:solidFill>
                        <a:schemeClr val="tx1">
                          <a:lumMod val="50000"/>
                          <a:lumOff val="50000"/>
                        </a:schemeClr>
                      </a:solidFill>
                    </a:ln>
                  </pic:spPr>
                </pic:pic>
              </a:graphicData>
            </a:graphic>
          </wp:inline>
        </w:drawing>
      </w:r>
    </w:p>
    <w:p w14:paraId="70E7F84D" w14:textId="2B573EAC" w:rsidR="00DB5AA9" w:rsidRDefault="008C3EC0" w:rsidP="00DB5AA9">
      <w:pPr>
        <w:pStyle w:val="LabStepNumberedLevel2"/>
      </w:pPr>
      <w:r>
        <w:t xml:space="preserve">Run the canvas app and make sure the buttons on the </w:t>
      </w:r>
      <w:r w:rsidRPr="008C3EC0">
        <w:rPr>
          <w:b/>
        </w:rPr>
        <w:t>Welcome Screen</w:t>
      </w:r>
      <w:r>
        <w:t xml:space="preserve"> provide the other two screens.</w:t>
      </w:r>
    </w:p>
    <w:p w14:paraId="4A75B71B" w14:textId="51D65C74" w:rsidR="00A7203F" w:rsidRDefault="008C3EC0" w:rsidP="008C3EC0">
      <w:pPr>
        <w:pStyle w:val="LabExerciseCallout"/>
      </w:pPr>
      <w:r>
        <w:t>You have now completed this exercise</w:t>
      </w:r>
      <w:r w:rsidR="00CA2CAB">
        <w:t xml:space="preserve">. In the next exercise, you will create a connection to the </w:t>
      </w:r>
      <w:r w:rsidR="00CA2CAB" w:rsidRPr="00CA2CAB">
        <w:rPr>
          <w:b/>
        </w:rPr>
        <w:t>Customers</w:t>
      </w:r>
      <w:r w:rsidR="00CA2CAB">
        <w:t xml:space="preserve"> list in SharePoint</w:t>
      </w:r>
      <w:r w:rsidR="00B77E41">
        <w:t xml:space="preserve"> and then you will add a gallery to the </w:t>
      </w:r>
      <w:r w:rsidR="00B77E41" w:rsidRPr="00B77E41">
        <w:rPr>
          <w:b/>
        </w:rPr>
        <w:t>Browse Customers Screen</w:t>
      </w:r>
      <w:r w:rsidR="00B77E41">
        <w:t xml:space="preserve"> to display customer data to the user</w:t>
      </w:r>
      <w:r w:rsidR="00CA2CAB">
        <w:t>.</w:t>
      </w:r>
    </w:p>
    <w:p w14:paraId="396F0D27" w14:textId="495BFE8E" w:rsidR="00A7203F" w:rsidRDefault="00A7203F" w:rsidP="00A7203F">
      <w:pPr>
        <w:pStyle w:val="Heading3"/>
      </w:pPr>
      <w:r>
        <w:lastRenderedPageBreak/>
        <w:t xml:space="preserve">Exercise 3: </w:t>
      </w:r>
      <w:r w:rsidR="001610CB">
        <w:t xml:space="preserve">Implement </w:t>
      </w:r>
      <w:r>
        <w:t>the Browse Customers Screen</w:t>
      </w:r>
    </w:p>
    <w:p w14:paraId="745860E4" w14:textId="694164E0" w:rsidR="00A7203F" w:rsidRDefault="00A7203F" w:rsidP="00A7203F">
      <w:pPr>
        <w:pStyle w:val="LabExerciseLeadIn"/>
      </w:pPr>
      <w:r>
        <w:t>In this exercise, you</w:t>
      </w:r>
      <w:r w:rsidR="00B9452B">
        <w:t xml:space="preserve"> will implement the </w:t>
      </w:r>
      <w:r w:rsidR="00B9452B" w:rsidRPr="00676C82">
        <w:rPr>
          <w:b/>
        </w:rPr>
        <w:t>Browse Customers Screen</w:t>
      </w:r>
      <w:r w:rsidR="00B9452B">
        <w:t xml:space="preserve"> by adding a toolbar and a gallery control for </w:t>
      </w:r>
      <w:r w:rsidR="00676C82">
        <w:t xml:space="preserve">displaying </w:t>
      </w:r>
      <w:r w:rsidR="00B9452B">
        <w:t>customers.</w:t>
      </w:r>
    </w:p>
    <w:p w14:paraId="7D89EEDB" w14:textId="6C1CFC4F" w:rsidR="00A7203F" w:rsidRDefault="00B9452B" w:rsidP="00A7203F">
      <w:pPr>
        <w:pStyle w:val="LabStepNumbered"/>
        <w:numPr>
          <w:ilvl w:val="0"/>
          <w:numId w:val="21"/>
        </w:numPr>
      </w:pPr>
      <w:r>
        <w:t xml:space="preserve">Add a toolbar the </w:t>
      </w:r>
      <w:r w:rsidRPr="00B9452B">
        <w:rPr>
          <w:b/>
        </w:rPr>
        <w:t>Browse Customers Screen</w:t>
      </w:r>
      <w:r>
        <w:t>.</w:t>
      </w:r>
    </w:p>
    <w:p w14:paraId="125F1FD8" w14:textId="77777777" w:rsidR="00B9452B" w:rsidRDefault="00B9452B" w:rsidP="00B9452B">
      <w:pPr>
        <w:pStyle w:val="LabStepNumberedLevel2"/>
        <w:numPr>
          <w:ilvl w:val="1"/>
          <w:numId w:val="21"/>
        </w:numPr>
      </w:pPr>
      <w:r>
        <w:t xml:space="preserve">Select the </w:t>
      </w:r>
      <w:r w:rsidRPr="00B9452B">
        <w:rPr>
          <w:b/>
        </w:rPr>
        <w:t>Browse Customers Screen</w:t>
      </w:r>
      <w:r>
        <w:t xml:space="preserve"> from the left tree view.</w:t>
      </w:r>
    </w:p>
    <w:p w14:paraId="63AF7F02" w14:textId="04414BF2" w:rsidR="00C73E93" w:rsidRDefault="00B9452B" w:rsidP="00C73E93">
      <w:pPr>
        <w:pStyle w:val="LabStepScreenshotLevel2"/>
      </w:pPr>
      <w:r>
        <w:drawing>
          <wp:inline distT="0" distB="0" distL="0" distR="0" wp14:anchorId="63E48EBE" wp14:editId="73EE2E80">
            <wp:extent cx="5449204" cy="971107"/>
            <wp:effectExtent l="19050" t="19050" r="18415" b="1968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5">
                      <a:extLst>
                        <a:ext uri="{28A0092B-C50C-407E-A947-70E740481C1C}">
                          <a14:useLocalDpi xmlns:a14="http://schemas.microsoft.com/office/drawing/2010/main" val="0"/>
                        </a:ext>
                      </a:extLst>
                    </a:blip>
                    <a:srcRect b="15926"/>
                    <a:stretch/>
                  </pic:blipFill>
                  <pic:spPr bwMode="auto">
                    <a:xfrm>
                      <a:off x="0" y="0"/>
                      <a:ext cx="5510368" cy="982007"/>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013F24" w14:textId="07759A50" w:rsidR="00DB5AA9" w:rsidRDefault="00B9452B" w:rsidP="00DB5AA9">
      <w:pPr>
        <w:pStyle w:val="LabStepNumberedLevel2"/>
      </w:pPr>
      <w:r>
        <w:t xml:space="preserve">Drop down the </w:t>
      </w:r>
      <w:r w:rsidRPr="00B77E41">
        <w:rPr>
          <w:b/>
        </w:rPr>
        <w:t>Icons</w:t>
      </w:r>
      <w:r>
        <w:t xml:space="preserve"> menu, scroll towards the bottom and select </w:t>
      </w:r>
      <w:r w:rsidRPr="00B9452B">
        <w:rPr>
          <w:b/>
        </w:rPr>
        <w:t>Rectangle</w:t>
      </w:r>
      <w:r>
        <w:t xml:space="preserve"> to add a new </w:t>
      </w:r>
      <w:r w:rsidRPr="00B9452B">
        <w:rPr>
          <w:b/>
        </w:rPr>
        <w:t>Rectangle</w:t>
      </w:r>
      <w:r>
        <w:t xml:space="preserve"> </w:t>
      </w:r>
      <w:r w:rsidRPr="00B9452B">
        <w:rPr>
          <w:b/>
        </w:rPr>
        <w:t>control</w:t>
      </w:r>
      <w:r>
        <w:t>.</w:t>
      </w:r>
    </w:p>
    <w:p w14:paraId="313C8CFD" w14:textId="0110B052" w:rsidR="00C73E93" w:rsidRDefault="00B9452B" w:rsidP="00C73E93">
      <w:pPr>
        <w:pStyle w:val="LabStepScreenshotLevel2"/>
      </w:pPr>
      <w:r>
        <w:drawing>
          <wp:inline distT="0" distB="0" distL="0" distR="0" wp14:anchorId="61A53912" wp14:editId="30EB1DB0">
            <wp:extent cx="5514753" cy="1619582"/>
            <wp:effectExtent l="19050" t="19050" r="10160" b="1905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42975" cy="1627870"/>
                    </a:xfrm>
                    <a:prstGeom prst="rect">
                      <a:avLst/>
                    </a:prstGeom>
                    <a:noFill/>
                    <a:ln>
                      <a:solidFill>
                        <a:schemeClr val="tx1">
                          <a:lumMod val="50000"/>
                          <a:lumOff val="50000"/>
                        </a:schemeClr>
                      </a:solidFill>
                    </a:ln>
                  </pic:spPr>
                </pic:pic>
              </a:graphicData>
            </a:graphic>
          </wp:inline>
        </w:drawing>
      </w:r>
    </w:p>
    <w:p w14:paraId="020A1313" w14:textId="26AAC138" w:rsidR="00DB5AA9" w:rsidRDefault="00B9452B" w:rsidP="00DB5AA9">
      <w:pPr>
        <w:pStyle w:val="LabStepNumberedLevel2"/>
      </w:pPr>
      <w:r>
        <w:t xml:space="preserve">Rename the </w:t>
      </w:r>
      <w:r w:rsidRPr="00B9452B">
        <w:rPr>
          <w:b/>
        </w:rPr>
        <w:t>Rectangle</w:t>
      </w:r>
      <w:r>
        <w:t xml:space="preserve"> control to </w:t>
      </w:r>
      <w:r w:rsidRPr="00B9452B">
        <w:rPr>
          <w:b/>
        </w:rPr>
        <w:t>rectBrowseCustomer</w:t>
      </w:r>
      <w:r w:rsidR="007D0EEC">
        <w:rPr>
          <w:b/>
        </w:rPr>
        <w:t>s</w:t>
      </w:r>
      <w:r w:rsidRPr="00B9452B">
        <w:rPr>
          <w:b/>
        </w:rPr>
        <w:t>Toolbar</w:t>
      </w:r>
      <w:r>
        <w:t>.</w:t>
      </w:r>
    </w:p>
    <w:p w14:paraId="5E2CC302" w14:textId="0FB9D0FF" w:rsidR="00676C82" w:rsidRDefault="007D0EEC" w:rsidP="00676C82">
      <w:pPr>
        <w:pStyle w:val="LabStepScreenshotLevel2"/>
      </w:pPr>
      <w:r>
        <w:drawing>
          <wp:inline distT="0" distB="0" distL="0" distR="0" wp14:anchorId="60A20008" wp14:editId="432DB74B">
            <wp:extent cx="2605405" cy="899160"/>
            <wp:effectExtent l="19050" t="19050" r="23495"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05405" cy="899160"/>
                    </a:xfrm>
                    <a:prstGeom prst="rect">
                      <a:avLst/>
                    </a:prstGeom>
                    <a:noFill/>
                    <a:ln>
                      <a:solidFill>
                        <a:schemeClr val="tx1">
                          <a:lumMod val="50000"/>
                          <a:lumOff val="50000"/>
                        </a:schemeClr>
                      </a:solidFill>
                    </a:ln>
                  </pic:spPr>
                </pic:pic>
              </a:graphicData>
            </a:graphic>
          </wp:inline>
        </w:drawing>
      </w:r>
    </w:p>
    <w:p w14:paraId="3540A2DD" w14:textId="7FC352F0" w:rsidR="00B9452B" w:rsidRDefault="00B9452B" w:rsidP="00DB5AA9">
      <w:pPr>
        <w:pStyle w:val="LabStepNumberedLevel2"/>
      </w:pPr>
      <w:r>
        <w:t xml:space="preserve">Set the </w:t>
      </w:r>
      <w:r w:rsidR="00676C82" w:rsidRPr="00676C82">
        <w:rPr>
          <w:b/>
        </w:rPr>
        <w:t>Fill</w:t>
      </w:r>
      <w:r w:rsidR="00676C82">
        <w:t xml:space="preserve"> property of </w:t>
      </w:r>
      <w:r w:rsidR="00676C82" w:rsidRPr="00B9452B">
        <w:rPr>
          <w:b/>
        </w:rPr>
        <w:t>rectBrowse</w:t>
      </w:r>
      <w:r w:rsidR="007D0EEC">
        <w:rPr>
          <w:b/>
        </w:rPr>
        <w:t>s</w:t>
      </w:r>
      <w:r w:rsidR="00676C82" w:rsidRPr="00B9452B">
        <w:rPr>
          <w:b/>
        </w:rPr>
        <w:t>CustomerToolbar</w:t>
      </w:r>
      <w:r w:rsidR="00676C82">
        <w:t xml:space="preserve">.to </w:t>
      </w:r>
      <w:r w:rsidR="00676C82" w:rsidRPr="00676C82">
        <w:rPr>
          <w:b/>
        </w:rPr>
        <w:t>LightGray</w:t>
      </w:r>
      <w:r w:rsidR="00676C82">
        <w:t>.</w:t>
      </w:r>
    </w:p>
    <w:p w14:paraId="0F6A609E" w14:textId="77777777" w:rsidR="00676C82" w:rsidRDefault="00676C82" w:rsidP="00676C82">
      <w:pPr>
        <w:pStyle w:val="LabStepNumberedLevel2"/>
      </w:pPr>
      <w:r>
        <w:t xml:space="preserve">Change the </w:t>
      </w:r>
      <w:r w:rsidRPr="00FC4BD1">
        <w:rPr>
          <w:b/>
        </w:rPr>
        <w:t>BorderThickness</w:t>
      </w:r>
      <w:r>
        <w:t xml:space="preserve"> to </w:t>
      </w:r>
      <w:r w:rsidRPr="00FC4BD1">
        <w:rPr>
          <w:b/>
        </w:rPr>
        <w:t>1</w:t>
      </w:r>
      <w:r>
        <w:t xml:space="preserve"> and the </w:t>
      </w:r>
      <w:r w:rsidRPr="00FC4BD1">
        <w:rPr>
          <w:b/>
        </w:rPr>
        <w:t>Border Color</w:t>
      </w:r>
      <w:r>
        <w:t xml:space="preserve"> to </w:t>
      </w:r>
      <w:r w:rsidRPr="00FC4BD1">
        <w:rPr>
          <w:b/>
        </w:rPr>
        <w:t>Black</w:t>
      </w:r>
      <w:r>
        <w:t>.</w:t>
      </w:r>
    </w:p>
    <w:p w14:paraId="43596879" w14:textId="423DA97C" w:rsidR="00676C82" w:rsidRDefault="00676C82" w:rsidP="00DB5AA9">
      <w:pPr>
        <w:pStyle w:val="LabStepNumberedLevel2"/>
      </w:pPr>
      <w:r>
        <w:t xml:space="preserve">Set the </w:t>
      </w:r>
      <w:r w:rsidRPr="00676C82">
        <w:rPr>
          <w:b/>
        </w:rPr>
        <w:t>Height</w:t>
      </w:r>
      <w:r>
        <w:t xml:space="preserve"> property to </w:t>
      </w:r>
      <w:r w:rsidRPr="00676C82">
        <w:rPr>
          <w:b/>
        </w:rPr>
        <w:t>72</w:t>
      </w:r>
    </w:p>
    <w:p w14:paraId="529BC234" w14:textId="4BDD8E7D" w:rsidR="00676C82" w:rsidRDefault="00676C82" w:rsidP="00DB5AA9">
      <w:pPr>
        <w:pStyle w:val="LabStepNumberedLevel2"/>
      </w:pPr>
      <w:r>
        <w:t xml:space="preserve">Reposition the </w:t>
      </w:r>
      <w:r w:rsidRPr="00B9452B">
        <w:rPr>
          <w:b/>
        </w:rPr>
        <w:t>rectBrowseCustomer</w:t>
      </w:r>
      <w:r w:rsidR="007D0EEC">
        <w:rPr>
          <w:b/>
        </w:rPr>
        <w:t>s</w:t>
      </w:r>
      <w:r w:rsidRPr="00B9452B">
        <w:rPr>
          <w:b/>
        </w:rPr>
        <w:t>Toolbar</w:t>
      </w:r>
      <w:r w:rsidRPr="00676C82">
        <w:t xml:space="preserve"> control</w:t>
      </w:r>
      <w:r>
        <w:t xml:space="preserve"> to match the following screenshot.</w:t>
      </w:r>
    </w:p>
    <w:p w14:paraId="1A923CF6" w14:textId="4B6CCFEB" w:rsidR="00676C82" w:rsidRDefault="00676C82" w:rsidP="00C73E93">
      <w:pPr>
        <w:pStyle w:val="LabStepScreenshotLevel2"/>
      </w:pPr>
      <w:r>
        <w:drawing>
          <wp:inline distT="0" distB="0" distL="0" distR="0" wp14:anchorId="22DC5EEC" wp14:editId="66F32B72">
            <wp:extent cx="6269473" cy="1406770"/>
            <wp:effectExtent l="19050" t="19050" r="17145" b="2222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408580" cy="1437983"/>
                    </a:xfrm>
                    <a:prstGeom prst="rect">
                      <a:avLst/>
                    </a:prstGeom>
                    <a:noFill/>
                    <a:ln>
                      <a:solidFill>
                        <a:schemeClr val="tx1">
                          <a:lumMod val="50000"/>
                          <a:lumOff val="50000"/>
                        </a:schemeClr>
                      </a:solidFill>
                    </a:ln>
                  </pic:spPr>
                </pic:pic>
              </a:graphicData>
            </a:graphic>
          </wp:inline>
        </w:drawing>
      </w:r>
    </w:p>
    <w:p w14:paraId="66D90043" w14:textId="1A122B8C" w:rsidR="00DB5AA9" w:rsidRDefault="00676C82" w:rsidP="00676C82">
      <w:pPr>
        <w:pStyle w:val="LabExerciseCallout"/>
      </w:pPr>
      <w:r>
        <w:t>Now you will use the rectangle as the background placeholder for several more controls.</w:t>
      </w:r>
    </w:p>
    <w:p w14:paraId="78ED331E" w14:textId="3843C2AF" w:rsidR="00676C82" w:rsidRDefault="00676C82" w:rsidP="00676C82">
      <w:pPr>
        <w:pStyle w:val="LabStepNumbered"/>
      </w:pPr>
      <w:r>
        <w:lastRenderedPageBreak/>
        <w:t xml:space="preserve">Add </w:t>
      </w:r>
      <w:r w:rsidR="00D2433E">
        <w:t xml:space="preserve">controls to implement the </w:t>
      </w:r>
      <w:r>
        <w:t>search toolbar.</w:t>
      </w:r>
    </w:p>
    <w:p w14:paraId="0883BDAE" w14:textId="34920197" w:rsidR="00676C82" w:rsidRDefault="00676C82" w:rsidP="00676C82">
      <w:pPr>
        <w:pStyle w:val="LabStepNumberedLevel2"/>
      </w:pPr>
      <w:r>
        <w:t xml:space="preserve">From the </w:t>
      </w:r>
      <w:r w:rsidRPr="00676C82">
        <w:rPr>
          <w:b/>
        </w:rPr>
        <w:t>Icons</w:t>
      </w:r>
      <w:r>
        <w:t xml:space="preserve"> menu, select </w:t>
      </w:r>
      <w:r w:rsidRPr="00676C82">
        <w:rPr>
          <w:b/>
        </w:rPr>
        <w:t>Search</w:t>
      </w:r>
      <w:r>
        <w:t xml:space="preserve"> to add a new search icon to the </w:t>
      </w:r>
      <w:r w:rsidRPr="00676C82">
        <w:rPr>
          <w:b/>
        </w:rPr>
        <w:t>Browse Customers Screen</w:t>
      </w:r>
      <w:r>
        <w:t>.</w:t>
      </w:r>
    </w:p>
    <w:p w14:paraId="22FA967F" w14:textId="6A667D98" w:rsidR="00C73E93" w:rsidRDefault="00C73E93" w:rsidP="00C73E93">
      <w:pPr>
        <w:pStyle w:val="LabStepScreenshotLevel2"/>
      </w:pPr>
      <w:r>
        <w:drawing>
          <wp:inline distT="0" distB="0" distL="0" distR="0" wp14:anchorId="1CDD3752" wp14:editId="30B85A0B">
            <wp:extent cx="1041009" cy="1012620"/>
            <wp:effectExtent l="19050" t="19050" r="26035"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58999" cy="1030119"/>
                    </a:xfrm>
                    <a:prstGeom prst="rect">
                      <a:avLst/>
                    </a:prstGeom>
                    <a:noFill/>
                    <a:ln>
                      <a:solidFill>
                        <a:schemeClr val="tx1">
                          <a:lumMod val="50000"/>
                          <a:lumOff val="50000"/>
                        </a:schemeClr>
                      </a:solidFill>
                    </a:ln>
                  </pic:spPr>
                </pic:pic>
              </a:graphicData>
            </a:graphic>
          </wp:inline>
        </w:drawing>
      </w:r>
    </w:p>
    <w:p w14:paraId="004C9295" w14:textId="2D1EA7A2" w:rsidR="00DB5AA9" w:rsidRDefault="00676C82" w:rsidP="00DB5AA9">
      <w:pPr>
        <w:pStyle w:val="LabStepNumberedLevel2"/>
      </w:pPr>
      <w:r>
        <w:t xml:space="preserve">Rename the icon </w:t>
      </w:r>
      <w:r w:rsidR="00D2433E">
        <w:t xml:space="preserve">control to </w:t>
      </w:r>
      <w:r w:rsidR="00D2433E">
        <w:rPr>
          <w:b/>
        </w:rPr>
        <w:t xml:space="preserve">icoSearch </w:t>
      </w:r>
      <w:r w:rsidR="00D2433E">
        <w:t>and position it on the left side of the toolbar as shown in the following screenshot.</w:t>
      </w:r>
    </w:p>
    <w:p w14:paraId="39D99D96" w14:textId="2AD40F9F" w:rsidR="00C73E93" w:rsidRDefault="00676C82" w:rsidP="00C73E93">
      <w:pPr>
        <w:pStyle w:val="LabStepScreenshotLevel2"/>
      </w:pPr>
      <w:r>
        <w:drawing>
          <wp:inline distT="0" distB="0" distL="0" distR="0" wp14:anchorId="46DD1C20" wp14:editId="70355B92">
            <wp:extent cx="5462481" cy="971107"/>
            <wp:effectExtent l="19050" t="19050" r="24130" b="1968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2652" cy="990693"/>
                    </a:xfrm>
                    <a:prstGeom prst="rect">
                      <a:avLst/>
                    </a:prstGeom>
                    <a:noFill/>
                    <a:ln>
                      <a:solidFill>
                        <a:schemeClr val="tx1">
                          <a:lumMod val="50000"/>
                          <a:lumOff val="50000"/>
                        </a:schemeClr>
                      </a:solidFill>
                    </a:ln>
                  </pic:spPr>
                </pic:pic>
              </a:graphicData>
            </a:graphic>
          </wp:inline>
        </w:drawing>
      </w:r>
    </w:p>
    <w:p w14:paraId="5B288A3E" w14:textId="0CC8A78A" w:rsidR="008226E3" w:rsidRDefault="008226E3" w:rsidP="008226E3">
      <w:pPr>
        <w:pStyle w:val="LabStepNumbered"/>
      </w:pPr>
      <w:r>
        <w:t>Add a new gallery to display search buttons for each letter of the alphabet.</w:t>
      </w:r>
    </w:p>
    <w:p w14:paraId="3D4FDEBF" w14:textId="7CE0E7C6" w:rsidR="00DB5AA9" w:rsidRDefault="00D2433E" w:rsidP="00DB5AA9">
      <w:pPr>
        <w:pStyle w:val="LabStepNumberedLevel2"/>
      </w:pPr>
      <w:r>
        <w:t xml:space="preserve">Add a new gallery control by selecting the </w:t>
      </w:r>
      <w:r w:rsidRPr="00D2433E">
        <w:rPr>
          <w:b/>
        </w:rPr>
        <w:t>Blank horizontal</w:t>
      </w:r>
      <w:r>
        <w:t xml:space="preserve"> option from the </w:t>
      </w:r>
      <w:r w:rsidRPr="00D2433E">
        <w:rPr>
          <w:b/>
        </w:rPr>
        <w:t>Gallery</w:t>
      </w:r>
      <w:r>
        <w:t xml:space="preserve"> menu.</w:t>
      </w:r>
    </w:p>
    <w:p w14:paraId="571C14B9" w14:textId="44D43FF6" w:rsidR="00C73E93" w:rsidRDefault="00D2433E" w:rsidP="00C73E93">
      <w:pPr>
        <w:pStyle w:val="LabStepScreenshotLevel2"/>
      </w:pPr>
      <w:r>
        <w:drawing>
          <wp:inline distT="0" distB="0" distL="0" distR="0" wp14:anchorId="381EE100" wp14:editId="75FD4EA5">
            <wp:extent cx="3296093" cy="1325888"/>
            <wp:effectExtent l="19050" t="19050" r="19050" b="2667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57748" cy="1350689"/>
                    </a:xfrm>
                    <a:prstGeom prst="rect">
                      <a:avLst/>
                    </a:prstGeom>
                    <a:noFill/>
                    <a:ln>
                      <a:solidFill>
                        <a:schemeClr val="tx1">
                          <a:lumMod val="50000"/>
                          <a:lumOff val="50000"/>
                        </a:schemeClr>
                      </a:solidFill>
                    </a:ln>
                  </pic:spPr>
                </pic:pic>
              </a:graphicData>
            </a:graphic>
          </wp:inline>
        </w:drawing>
      </w:r>
    </w:p>
    <w:p w14:paraId="69AD645A" w14:textId="570ED3A6" w:rsidR="00DB5AA9" w:rsidRDefault="00D2433E" w:rsidP="00DB5AA9">
      <w:pPr>
        <w:pStyle w:val="LabStepNumberedLevel2"/>
      </w:pPr>
      <w:r>
        <w:t xml:space="preserve">Once the gallery control has been added, close the </w:t>
      </w:r>
      <w:r w:rsidRPr="00D2433E">
        <w:rPr>
          <w:b/>
        </w:rPr>
        <w:t>Data</w:t>
      </w:r>
      <w:r>
        <w:t xml:space="preserve"> pane.</w:t>
      </w:r>
    </w:p>
    <w:p w14:paraId="2D7E8850" w14:textId="53EC4C4A" w:rsidR="00C33E98" w:rsidRDefault="00D2433E" w:rsidP="00C73E93">
      <w:pPr>
        <w:pStyle w:val="LabStepScreenshotLevel2"/>
      </w:pPr>
      <w:r>
        <w:drawing>
          <wp:inline distT="0" distB="0" distL="0" distR="0" wp14:anchorId="4DC84C37" wp14:editId="5647A382">
            <wp:extent cx="5181600" cy="1087781"/>
            <wp:effectExtent l="19050" t="19050" r="19050" b="1714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45399" cy="1101174"/>
                    </a:xfrm>
                    <a:prstGeom prst="rect">
                      <a:avLst/>
                    </a:prstGeom>
                    <a:noFill/>
                    <a:ln>
                      <a:solidFill>
                        <a:schemeClr val="tx1">
                          <a:lumMod val="50000"/>
                          <a:lumOff val="50000"/>
                        </a:schemeClr>
                      </a:solidFill>
                    </a:ln>
                  </pic:spPr>
                </pic:pic>
              </a:graphicData>
            </a:graphic>
          </wp:inline>
        </w:drawing>
      </w:r>
    </w:p>
    <w:p w14:paraId="28B1B5DD" w14:textId="250E3CD7" w:rsidR="00DB5AA9" w:rsidRDefault="00D2433E" w:rsidP="00DB5AA9">
      <w:pPr>
        <w:pStyle w:val="LabStepNumberedLevel2"/>
      </w:pPr>
      <w:r>
        <w:t xml:space="preserve">Rename the new gallery to </w:t>
      </w:r>
      <w:r w:rsidRPr="00D2433E">
        <w:rPr>
          <w:b/>
        </w:rPr>
        <w:t>galSearchButtons</w:t>
      </w:r>
      <w:r>
        <w:t xml:space="preserve"> and reposition its width and height to match the following screenshot.</w:t>
      </w:r>
    </w:p>
    <w:p w14:paraId="4837CBBB" w14:textId="5BB5425B" w:rsidR="00C73E93" w:rsidRDefault="00D2433E" w:rsidP="00C73E93">
      <w:pPr>
        <w:pStyle w:val="LabStepScreenshotLevel2"/>
      </w:pPr>
      <w:r>
        <w:drawing>
          <wp:inline distT="0" distB="0" distL="0" distR="0" wp14:anchorId="498BED5D" wp14:editId="506898D4">
            <wp:extent cx="5143101" cy="1176669"/>
            <wp:effectExtent l="19050" t="19050" r="19685" b="2349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47169" cy="1200478"/>
                    </a:xfrm>
                    <a:prstGeom prst="rect">
                      <a:avLst/>
                    </a:prstGeom>
                    <a:noFill/>
                    <a:ln>
                      <a:solidFill>
                        <a:schemeClr val="tx1">
                          <a:lumMod val="50000"/>
                          <a:lumOff val="50000"/>
                        </a:schemeClr>
                      </a:solidFill>
                    </a:ln>
                  </pic:spPr>
                </pic:pic>
              </a:graphicData>
            </a:graphic>
          </wp:inline>
        </w:drawing>
      </w:r>
    </w:p>
    <w:p w14:paraId="762F1DAB" w14:textId="4AEBF036" w:rsidR="00DB5AA9" w:rsidRDefault="006D409B" w:rsidP="00DB5AA9">
      <w:pPr>
        <w:pStyle w:val="LabStepNumberedLevel2"/>
      </w:pPr>
      <w:r>
        <w:lastRenderedPageBreak/>
        <w:t xml:space="preserve">Update the </w:t>
      </w:r>
      <w:r w:rsidRPr="006D409B">
        <w:rPr>
          <w:b/>
        </w:rPr>
        <w:t>Items</w:t>
      </w:r>
      <w:r>
        <w:t xml:space="preserve"> property of </w:t>
      </w:r>
      <w:r w:rsidRPr="006D409B">
        <w:rPr>
          <w:b/>
        </w:rPr>
        <w:t>galSearchButtons</w:t>
      </w:r>
      <w:r>
        <w:t xml:space="preserve"> with a value of </w:t>
      </w:r>
      <w:r w:rsidRPr="006D409B">
        <w:t>["A", "B", "C"]</w:t>
      </w:r>
      <w:r>
        <w:t>.</w:t>
      </w:r>
    </w:p>
    <w:p w14:paraId="4B88608B" w14:textId="63D58E4B" w:rsidR="00C33E98" w:rsidRDefault="00C33E98" w:rsidP="00C73E93">
      <w:pPr>
        <w:pStyle w:val="LabStepScreenshotLevel2"/>
      </w:pPr>
      <w:r>
        <w:drawing>
          <wp:inline distT="0" distB="0" distL="0" distR="0" wp14:anchorId="2475425C" wp14:editId="60CE4719">
            <wp:extent cx="4627824" cy="354418"/>
            <wp:effectExtent l="19050" t="19050" r="20955"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r="2814" b="83730"/>
                    <a:stretch/>
                  </pic:blipFill>
                  <pic:spPr bwMode="auto">
                    <a:xfrm>
                      <a:off x="0" y="0"/>
                      <a:ext cx="4980125" cy="381399"/>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C0C4B1" w14:textId="0F3480A3" w:rsidR="00DB5AA9" w:rsidRDefault="006D409B" w:rsidP="00DB5AA9">
      <w:pPr>
        <w:pStyle w:val="LabStepNumberedLevel2"/>
      </w:pPr>
      <w:r>
        <w:t>Hover over the new gallery and click the pen icon to edit the gallery template.</w:t>
      </w:r>
    </w:p>
    <w:p w14:paraId="2EEE2677" w14:textId="1BCA6F1E" w:rsidR="006D409B" w:rsidRDefault="006D409B" w:rsidP="00C73E93">
      <w:pPr>
        <w:pStyle w:val="LabStepScreenshotLevel2"/>
      </w:pPr>
      <w:r>
        <w:drawing>
          <wp:inline distT="0" distB="0" distL="0" distR="0" wp14:anchorId="68CF9F13" wp14:editId="37807E42">
            <wp:extent cx="4422775" cy="1001858"/>
            <wp:effectExtent l="19050" t="19050" r="15875" b="2730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95">
                      <a:extLst>
                        <a:ext uri="{28A0092B-C50C-407E-A947-70E740481C1C}">
                          <a14:useLocalDpi xmlns:a14="http://schemas.microsoft.com/office/drawing/2010/main" val="0"/>
                        </a:ext>
                      </a:extLst>
                    </a:blip>
                    <a:srcRect b="8731"/>
                    <a:stretch/>
                  </pic:blipFill>
                  <pic:spPr bwMode="auto">
                    <a:xfrm>
                      <a:off x="0" y="0"/>
                      <a:ext cx="4511942" cy="102205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15951C" w14:textId="7FDB8E3B" w:rsidR="006D409B" w:rsidRDefault="006D409B" w:rsidP="006D409B">
      <w:pPr>
        <w:pStyle w:val="LabStepNumberedLevel2"/>
      </w:pPr>
      <w:r>
        <w:t xml:space="preserve">Click the </w:t>
      </w:r>
      <w:r w:rsidRPr="006D409B">
        <w:rPr>
          <w:b/>
        </w:rPr>
        <w:t>Button</w:t>
      </w:r>
      <w:r>
        <w:t xml:space="preserve"> command on the </w:t>
      </w:r>
      <w:r w:rsidRPr="00B77E41">
        <w:rPr>
          <w:b/>
        </w:rPr>
        <w:t>Insert</w:t>
      </w:r>
      <w:r>
        <w:t xml:space="preserve"> tab in the ribbon to add a new button into the gallery template.</w:t>
      </w:r>
    </w:p>
    <w:p w14:paraId="09CB363A" w14:textId="648A766D" w:rsidR="002C68BD" w:rsidRDefault="002C68BD" w:rsidP="00C73E93">
      <w:pPr>
        <w:pStyle w:val="LabStepScreenshotLevel2"/>
      </w:pPr>
      <w:r>
        <w:drawing>
          <wp:inline distT="0" distB="0" distL="0" distR="0" wp14:anchorId="5DB7CFD5" wp14:editId="1F5BDAB0">
            <wp:extent cx="3583957" cy="638239"/>
            <wp:effectExtent l="19050" t="19050" r="1651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20146" cy="644684"/>
                    </a:xfrm>
                    <a:prstGeom prst="rect">
                      <a:avLst/>
                    </a:prstGeom>
                    <a:noFill/>
                    <a:ln>
                      <a:solidFill>
                        <a:schemeClr val="tx1">
                          <a:lumMod val="50000"/>
                          <a:lumOff val="50000"/>
                        </a:schemeClr>
                      </a:solidFill>
                    </a:ln>
                  </pic:spPr>
                </pic:pic>
              </a:graphicData>
            </a:graphic>
          </wp:inline>
        </w:drawing>
      </w:r>
    </w:p>
    <w:p w14:paraId="22CF920F" w14:textId="0D1657D4" w:rsidR="00DB5AA9" w:rsidRDefault="006D409B" w:rsidP="00DB5AA9">
      <w:pPr>
        <w:pStyle w:val="LabStepNumberedLevel2"/>
      </w:pPr>
      <w:r>
        <w:t xml:space="preserve">You should now see three buttons because there are three items in the </w:t>
      </w:r>
      <w:r w:rsidRPr="006D409B">
        <w:rPr>
          <w:b/>
        </w:rPr>
        <w:t>Items</w:t>
      </w:r>
      <w:r>
        <w:t xml:space="preserve"> collection for the gallery.</w:t>
      </w:r>
    </w:p>
    <w:p w14:paraId="2E1FC7E8" w14:textId="48973979" w:rsidR="002C68BD" w:rsidRDefault="006D409B" w:rsidP="00C73E93">
      <w:pPr>
        <w:pStyle w:val="LabStepScreenshotLevel2"/>
      </w:pPr>
      <w:r>
        <w:drawing>
          <wp:inline distT="0" distB="0" distL="0" distR="0" wp14:anchorId="400B63F5" wp14:editId="5629E5DA">
            <wp:extent cx="2877879" cy="929216"/>
            <wp:effectExtent l="19050" t="19050" r="17780" b="2349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45591" cy="951079"/>
                    </a:xfrm>
                    <a:prstGeom prst="rect">
                      <a:avLst/>
                    </a:prstGeom>
                    <a:noFill/>
                    <a:ln>
                      <a:solidFill>
                        <a:schemeClr val="tx1">
                          <a:lumMod val="50000"/>
                          <a:lumOff val="50000"/>
                        </a:schemeClr>
                      </a:solidFill>
                    </a:ln>
                  </pic:spPr>
                </pic:pic>
              </a:graphicData>
            </a:graphic>
          </wp:inline>
        </w:drawing>
      </w:r>
    </w:p>
    <w:p w14:paraId="076F6AA0" w14:textId="7022A663" w:rsidR="00DB5AA9" w:rsidRDefault="006D409B" w:rsidP="00DB5AA9">
      <w:pPr>
        <w:pStyle w:val="LabStepNumberedLevel2"/>
      </w:pPr>
      <w:r>
        <w:t xml:space="preserve">Rename the button to </w:t>
      </w:r>
      <w:r w:rsidRPr="006D409B">
        <w:rPr>
          <w:b/>
        </w:rPr>
        <w:t>btnSearchCustomers</w:t>
      </w:r>
      <w:r>
        <w:t xml:space="preserve"> in the left tree view.</w:t>
      </w:r>
    </w:p>
    <w:p w14:paraId="671FBA05" w14:textId="107D2ECE" w:rsidR="002C68BD" w:rsidRDefault="006D409B" w:rsidP="00C73E93">
      <w:pPr>
        <w:pStyle w:val="LabStepScreenshotLevel2"/>
      </w:pPr>
      <w:r>
        <w:drawing>
          <wp:inline distT="0" distB="0" distL="0" distR="0" wp14:anchorId="1B85BA23" wp14:editId="2A1468D9">
            <wp:extent cx="4203405" cy="980103"/>
            <wp:effectExtent l="19050" t="19050" r="26035" b="1079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8">
                      <a:extLst>
                        <a:ext uri="{28A0092B-C50C-407E-A947-70E740481C1C}">
                          <a14:useLocalDpi xmlns:a14="http://schemas.microsoft.com/office/drawing/2010/main" val="0"/>
                        </a:ext>
                      </a:extLst>
                    </a:blip>
                    <a:srcRect b="11597"/>
                    <a:stretch/>
                  </pic:blipFill>
                  <pic:spPr bwMode="auto">
                    <a:xfrm>
                      <a:off x="0" y="0"/>
                      <a:ext cx="4348769" cy="1013997"/>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A8758E" w14:textId="7F5A4FB0" w:rsidR="00DB5AA9" w:rsidRDefault="00AC00A9" w:rsidP="00DB5AA9">
      <w:pPr>
        <w:pStyle w:val="LabStepNumberedLevel2"/>
      </w:pPr>
      <w:r>
        <w:t xml:space="preserve">Set the </w:t>
      </w:r>
      <w:r w:rsidRPr="00AC00A9">
        <w:rPr>
          <w:b/>
        </w:rPr>
        <w:t>Text</w:t>
      </w:r>
      <w:r>
        <w:t xml:space="preserve"> property of </w:t>
      </w:r>
      <w:r w:rsidRPr="00AC00A9">
        <w:rPr>
          <w:b/>
        </w:rPr>
        <w:t>btnSearchCustomers</w:t>
      </w:r>
      <w:r>
        <w:t xml:space="preserve"> to </w:t>
      </w:r>
      <w:r w:rsidRPr="00AC00A9">
        <w:rPr>
          <w:b/>
        </w:rPr>
        <w:t>ThisItem.Value</w:t>
      </w:r>
      <w:r>
        <w:t>.</w:t>
      </w:r>
    </w:p>
    <w:p w14:paraId="4DE66AAB" w14:textId="46B0219A" w:rsidR="00AD177E" w:rsidRDefault="00AC00A9" w:rsidP="00C73E93">
      <w:pPr>
        <w:pStyle w:val="LabStepScreenshotLevel2"/>
      </w:pPr>
      <w:r>
        <w:drawing>
          <wp:inline distT="0" distB="0" distL="0" distR="0" wp14:anchorId="74684997" wp14:editId="51BCBE89">
            <wp:extent cx="4182140" cy="1353751"/>
            <wp:effectExtent l="19050" t="19050" r="8890" b="1841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03344" cy="1392984"/>
                    </a:xfrm>
                    <a:prstGeom prst="rect">
                      <a:avLst/>
                    </a:prstGeom>
                    <a:noFill/>
                    <a:ln>
                      <a:solidFill>
                        <a:schemeClr val="tx1">
                          <a:lumMod val="50000"/>
                          <a:lumOff val="50000"/>
                        </a:schemeClr>
                      </a:solidFill>
                    </a:ln>
                  </pic:spPr>
                </pic:pic>
              </a:graphicData>
            </a:graphic>
          </wp:inline>
        </w:drawing>
      </w:r>
    </w:p>
    <w:p w14:paraId="6E05E4CA" w14:textId="3E206F8D" w:rsidR="00AC00A9" w:rsidRDefault="00AC00A9" w:rsidP="00AC00A9">
      <w:pPr>
        <w:pStyle w:val="LabExerciseLeadIn"/>
      </w:pPr>
      <w:r>
        <w:t xml:space="preserve">At this point, the three buttons should display the letters </w:t>
      </w:r>
      <w:r w:rsidRPr="00AC00A9">
        <w:rPr>
          <w:b/>
        </w:rPr>
        <w:t>A</w:t>
      </w:r>
      <w:r>
        <w:t xml:space="preserve">, </w:t>
      </w:r>
      <w:r w:rsidRPr="00AC00A9">
        <w:rPr>
          <w:b/>
        </w:rPr>
        <w:t>B</w:t>
      </w:r>
      <w:r>
        <w:t xml:space="preserve"> and </w:t>
      </w:r>
      <w:r w:rsidRPr="00AC00A9">
        <w:rPr>
          <w:b/>
        </w:rPr>
        <w:t>C</w:t>
      </w:r>
      <w:r>
        <w:t>.</w:t>
      </w:r>
    </w:p>
    <w:p w14:paraId="40FED544" w14:textId="5131491D" w:rsidR="00AC00A9" w:rsidRDefault="00AC00A9" w:rsidP="00DB5AA9">
      <w:pPr>
        <w:pStyle w:val="LabStepNumberedLevel2"/>
      </w:pPr>
      <w:r>
        <w:lastRenderedPageBreak/>
        <w:t xml:space="preserve">Set the Fill property of </w:t>
      </w:r>
      <w:r w:rsidRPr="00AC00A9">
        <w:rPr>
          <w:b/>
        </w:rPr>
        <w:t>btnSeachCustomers</w:t>
      </w:r>
      <w:r>
        <w:t xml:space="preserve"> to </w:t>
      </w:r>
      <w:r w:rsidRPr="00AC00A9">
        <w:rPr>
          <w:b/>
        </w:rPr>
        <w:t>Black</w:t>
      </w:r>
      <w:r>
        <w:t>.</w:t>
      </w:r>
    </w:p>
    <w:p w14:paraId="7077922E" w14:textId="670A42E5" w:rsidR="00233429" w:rsidRDefault="00233429" w:rsidP="00233429">
      <w:pPr>
        <w:pStyle w:val="LabStepNumberedLevel2"/>
      </w:pPr>
      <w:r>
        <w:t xml:space="preserve">Change the </w:t>
      </w:r>
      <w:r w:rsidRPr="00FC4BD1">
        <w:rPr>
          <w:b/>
        </w:rPr>
        <w:t>BorderThickness</w:t>
      </w:r>
      <w:r>
        <w:t xml:space="preserve"> to </w:t>
      </w:r>
      <w:r>
        <w:rPr>
          <w:b/>
        </w:rPr>
        <w:t>0</w:t>
      </w:r>
      <w:r>
        <w:t xml:space="preserve"> and the </w:t>
      </w:r>
      <w:r w:rsidRPr="00FC4BD1">
        <w:rPr>
          <w:b/>
        </w:rPr>
        <w:t>Border Color</w:t>
      </w:r>
      <w:r>
        <w:t xml:space="preserve"> to </w:t>
      </w:r>
      <w:r w:rsidRPr="00FC4BD1">
        <w:rPr>
          <w:b/>
        </w:rPr>
        <w:t>Black</w:t>
      </w:r>
      <w:r>
        <w:t>.</w:t>
      </w:r>
    </w:p>
    <w:p w14:paraId="6ACEAE4E" w14:textId="5FB905AF" w:rsidR="00AC00A9" w:rsidRDefault="00233429" w:rsidP="00DB5AA9">
      <w:pPr>
        <w:pStyle w:val="LabStepNumberedLevel2"/>
      </w:pPr>
      <w:r>
        <w:t xml:space="preserve">Set the Width property to </w:t>
      </w:r>
      <w:r w:rsidRPr="00233429">
        <w:rPr>
          <w:b/>
        </w:rPr>
        <w:t>32</w:t>
      </w:r>
      <w:r>
        <w:t xml:space="preserve"> and the Height to </w:t>
      </w:r>
      <w:r w:rsidRPr="00233429">
        <w:rPr>
          <w:b/>
        </w:rPr>
        <w:t>40</w:t>
      </w:r>
      <w:r>
        <w:t>.</w:t>
      </w:r>
    </w:p>
    <w:p w14:paraId="6DBCF285" w14:textId="239D064D" w:rsidR="00DB5AA9" w:rsidRDefault="00AC00A9" w:rsidP="00DB5AA9">
      <w:pPr>
        <w:pStyle w:val="LabStepNumberedLevel2"/>
      </w:pPr>
      <w:r>
        <w:t xml:space="preserve">Position the button the </w:t>
      </w:r>
      <w:r w:rsidR="00233429">
        <w:t>on the left side of the template as shown in the following screenshot.</w:t>
      </w:r>
      <w:r>
        <w:t xml:space="preserve"> </w:t>
      </w:r>
    </w:p>
    <w:p w14:paraId="3706B424" w14:textId="1E0A69B7" w:rsidR="00AD177E" w:rsidRDefault="00233429" w:rsidP="00C73E93">
      <w:pPr>
        <w:pStyle w:val="LabStepScreenshotLevel2"/>
      </w:pPr>
      <w:r>
        <w:drawing>
          <wp:inline distT="0" distB="0" distL="0" distR="0" wp14:anchorId="67B4697E" wp14:editId="3BFDB1D4">
            <wp:extent cx="1448972" cy="450792"/>
            <wp:effectExtent l="19050" t="19050" r="18415" b="2603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05924" cy="499622"/>
                    </a:xfrm>
                    <a:prstGeom prst="rect">
                      <a:avLst/>
                    </a:prstGeom>
                    <a:noFill/>
                    <a:ln>
                      <a:solidFill>
                        <a:schemeClr val="tx1">
                          <a:lumMod val="50000"/>
                          <a:lumOff val="50000"/>
                        </a:schemeClr>
                      </a:solidFill>
                    </a:ln>
                  </pic:spPr>
                </pic:pic>
              </a:graphicData>
            </a:graphic>
          </wp:inline>
        </w:drawing>
      </w:r>
    </w:p>
    <w:p w14:paraId="54F101AA" w14:textId="0EC25C24" w:rsidR="00DB5AA9" w:rsidRDefault="00233429" w:rsidP="00DB5AA9">
      <w:pPr>
        <w:pStyle w:val="LabStepNumberedLevel2"/>
      </w:pPr>
      <w:r>
        <w:t xml:space="preserve">Make the template narrower so it take up the same width as the button which as a Width of </w:t>
      </w:r>
      <w:r w:rsidRPr="00233429">
        <w:rPr>
          <w:b/>
        </w:rPr>
        <w:t>32</w:t>
      </w:r>
      <w:r>
        <w:t>.</w:t>
      </w:r>
    </w:p>
    <w:p w14:paraId="20A15504" w14:textId="58202720" w:rsidR="00AD177E" w:rsidRDefault="00AC00A9" w:rsidP="00C73E93">
      <w:pPr>
        <w:pStyle w:val="LabStepScreenshotLevel2"/>
      </w:pPr>
      <w:r>
        <w:drawing>
          <wp:inline distT="0" distB="0" distL="0" distR="0" wp14:anchorId="471CA512" wp14:editId="716A00DD">
            <wp:extent cx="829994" cy="538740"/>
            <wp:effectExtent l="19050" t="19050" r="27305" b="1397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902461" cy="585778"/>
                    </a:xfrm>
                    <a:prstGeom prst="rect">
                      <a:avLst/>
                    </a:prstGeom>
                    <a:noFill/>
                    <a:ln>
                      <a:solidFill>
                        <a:schemeClr val="tx1">
                          <a:lumMod val="50000"/>
                          <a:lumOff val="50000"/>
                        </a:schemeClr>
                      </a:solidFill>
                    </a:ln>
                  </pic:spPr>
                </pic:pic>
              </a:graphicData>
            </a:graphic>
          </wp:inline>
        </w:drawing>
      </w:r>
    </w:p>
    <w:p w14:paraId="10B4890A" w14:textId="06D0FE3B" w:rsidR="00DB5AA9" w:rsidRDefault="00233429" w:rsidP="00DB5AA9">
      <w:pPr>
        <w:pStyle w:val="LabStepNumberedLevel2"/>
      </w:pPr>
      <w:r>
        <w:t xml:space="preserve">Move </w:t>
      </w:r>
      <w:r w:rsidRPr="00233429">
        <w:rPr>
          <w:b/>
        </w:rPr>
        <w:t>galSearchButtons</w:t>
      </w:r>
      <w:r>
        <w:t xml:space="preserve"> gallery control to it lays on top of the toolbar as shown in the following screenshot.</w:t>
      </w:r>
    </w:p>
    <w:p w14:paraId="4FDE1546" w14:textId="0C5AD32F" w:rsidR="006E4D31" w:rsidRDefault="00233429" w:rsidP="00C73E93">
      <w:pPr>
        <w:pStyle w:val="LabStepScreenshotLevel2"/>
      </w:pPr>
      <w:r>
        <w:drawing>
          <wp:inline distT="0" distB="0" distL="0" distR="0" wp14:anchorId="1C1DF4E6" wp14:editId="2517373E">
            <wp:extent cx="5379623" cy="836428"/>
            <wp:effectExtent l="19050" t="19050" r="12065" b="2095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02">
                      <a:extLst>
                        <a:ext uri="{28A0092B-C50C-407E-A947-70E740481C1C}">
                          <a14:useLocalDpi xmlns:a14="http://schemas.microsoft.com/office/drawing/2010/main" val="0"/>
                        </a:ext>
                      </a:extLst>
                    </a:blip>
                    <a:srcRect b="9965"/>
                    <a:stretch/>
                  </pic:blipFill>
                  <pic:spPr bwMode="auto">
                    <a:xfrm>
                      <a:off x="0" y="0"/>
                      <a:ext cx="5515964" cy="85762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97D292D" w14:textId="5F6C9DA4" w:rsidR="00DB5AA9" w:rsidRDefault="00233429" w:rsidP="00DB5AA9">
      <w:pPr>
        <w:pStyle w:val="LabStepNumberedLevel2"/>
      </w:pPr>
      <w:r>
        <w:t xml:space="preserve">Update the </w:t>
      </w:r>
      <w:r w:rsidRPr="00233429">
        <w:rPr>
          <w:b/>
        </w:rPr>
        <w:t>Items</w:t>
      </w:r>
      <w:r>
        <w:t xml:space="preserve"> property of </w:t>
      </w:r>
      <w:r w:rsidRPr="00233429">
        <w:rPr>
          <w:b/>
        </w:rPr>
        <w:t>galSearchButtons</w:t>
      </w:r>
      <w:r>
        <w:t xml:space="preserve"> with the following expression to include all the letters of the alphabet.</w:t>
      </w:r>
    </w:p>
    <w:p w14:paraId="56791868" w14:textId="6D3DA61E" w:rsidR="00B758A5" w:rsidRDefault="00B758A5" w:rsidP="00B758A5">
      <w:pPr>
        <w:pStyle w:val="LabStepCodeBlockLevel2"/>
      </w:pPr>
      <w:r w:rsidRPr="00B758A5">
        <w:t>["A", "B", "C", "D", "E", "F", "G", "H", "I", "J", "K", "L", "M",</w:t>
      </w:r>
      <w:r>
        <w:br/>
      </w:r>
      <w:r w:rsidRPr="00B758A5">
        <w:t xml:space="preserve"> "N", "O", "P", "Q", "R", "S", "T", "U", "V", "W", "X", "Y", "Z"]</w:t>
      </w:r>
    </w:p>
    <w:p w14:paraId="600413F7" w14:textId="1D985E31" w:rsidR="006E4D31" w:rsidRDefault="00F33F47" w:rsidP="006E4D31">
      <w:pPr>
        <w:pStyle w:val="LabStepNumberedLevel2"/>
      </w:pPr>
      <w:r>
        <w:t xml:space="preserve">The </w:t>
      </w:r>
      <w:r w:rsidRPr="00F33F47">
        <w:rPr>
          <w:b/>
        </w:rPr>
        <w:t>galSearchButtons</w:t>
      </w:r>
      <w:r>
        <w:t xml:space="preserve"> gallery control should now display a button for each letter in the alpabet.</w:t>
      </w:r>
    </w:p>
    <w:p w14:paraId="42825134" w14:textId="3AA33FB7" w:rsidR="006E4D31" w:rsidRDefault="00233429" w:rsidP="006E4D31">
      <w:pPr>
        <w:pStyle w:val="LabStepScreenshotLevel2"/>
      </w:pPr>
      <w:r>
        <w:drawing>
          <wp:inline distT="0" distB="0" distL="0" distR="0" wp14:anchorId="73E90561" wp14:editId="71990C4C">
            <wp:extent cx="6050963" cy="1176670"/>
            <wp:effectExtent l="19050" t="19050" r="26035" b="2349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41898" cy="1194353"/>
                    </a:xfrm>
                    <a:prstGeom prst="rect">
                      <a:avLst/>
                    </a:prstGeom>
                    <a:noFill/>
                    <a:ln>
                      <a:solidFill>
                        <a:schemeClr val="tx1">
                          <a:lumMod val="50000"/>
                          <a:lumOff val="50000"/>
                        </a:schemeClr>
                      </a:solidFill>
                    </a:ln>
                  </pic:spPr>
                </pic:pic>
              </a:graphicData>
            </a:graphic>
          </wp:inline>
        </w:drawing>
      </w:r>
    </w:p>
    <w:p w14:paraId="30F0A94D" w14:textId="7902D50C" w:rsidR="008226E3" w:rsidRDefault="008226E3" w:rsidP="008226E3">
      <w:pPr>
        <w:pStyle w:val="LabStepNumbered"/>
      </w:pPr>
      <w:r>
        <w:t xml:space="preserve">Add a new button to </w:t>
      </w:r>
      <w:r w:rsidR="00B77E41">
        <w:t xml:space="preserve">remove the search filter and </w:t>
      </w:r>
      <w:r>
        <w:t>show all customers.</w:t>
      </w:r>
    </w:p>
    <w:p w14:paraId="61F39E0F" w14:textId="08D00F89" w:rsidR="00DB5AA9" w:rsidRDefault="00F33F47" w:rsidP="00DB5AA9">
      <w:pPr>
        <w:pStyle w:val="LabStepNumberedLevel2"/>
      </w:pPr>
      <w:r>
        <w:t xml:space="preserve">Add a new button and rename it to </w:t>
      </w:r>
      <w:r w:rsidRPr="00F33F47">
        <w:rPr>
          <w:b/>
        </w:rPr>
        <w:t>btnShowAllCustomers</w:t>
      </w:r>
      <w:r>
        <w:t>.</w:t>
      </w:r>
    </w:p>
    <w:p w14:paraId="4C54D606" w14:textId="1C75090C" w:rsidR="00F33F47" w:rsidRDefault="00F33F47" w:rsidP="00DB5AA9">
      <w:pPr>
        <w:pStyle w:val="LabStepNumberedLevel2"/>
      </w:pPr>
      <w:r>
        <w:t xml:space="preserve">Set the </w:t>
      </w:r>
      <w:r w:rsidRPr="00F33F47">
        <w:rPr>
          <w:b/>
        </w:rPr>
        <w:t>Text</w:t>
      </w:r>
      <w:r>
        <w:t xml:space="preserve"> property of </w:t>
      </w:r>
      <w:r w:rsidRPr="00F33F47">
        <w:rPr>
          <w:b/>
        </w:rPr>
        <w:t>btnShowAllCustomers</w:t>
      </w:r>
      <w:r>
        <w:t xml:space="preserve"> to </w:t>
      </w:r>
      <w:r w:rsidRPr="00F33F47">
        <w:rPr>
          <w:b/>
        </w:rPr>
        <w:t>Show All</w:t>
      </w:r>
      <w:r>
        <w:t>.</w:t>
      </w:r>
    </w:p>
    <w:p w14:paraId="27C77D47" w14:textId="7CB416EE" w:rsidR="00F33F47" w:rsidRDefault="00F33F47" w:rsidP="00527B1F">
      <w:pPr>
        <w:pStyle w:val="LabStepNumberedLevel2"/>
      </w:pPr>
      <w:r>
        <w:t xml:space="preserve">Set the </w:t>
      </w:r>
      <w:r w:rsidRPr="00F33F47">
        <w:rPr>
          <w:b/>
        </w:rPr>
        <w:t>Fill</w:t>
      </w:r>
      <w:r>
        <w:t xml:space="preserve"> property to </w:t>
      </w:r>
      <w:r w:rsidRPr="00F33F47">
        <w:rPr>
          <w:b/>
        </w:rPr>
        <w:t>Black</w:t>
      </w:r>
      <w:r>
        <w:t xml:space="preserve"> and change the </w:t>
      </w:r>
      <w:r w:rsidRPr="00F33F47">
        <w:rPr>
          <w:b/>
        </w:rPr>
        <w:t>BorderThickness</w:t>
      </w:r>
      <w:r>
        <w:t xml:space="preserve"> to </w:t>
      </w:r>
      <w:r>
        <w:rPr>
          <w:b/>
        </w:rPr>
        <w:t>0</w:t>
      </w:r>
      <w:r>
        <w:t>.</w:t>
      </w:r>
    </w:p>
    <w:p w14:paraId="2DF8C3A5" w14:textId="23E0A61E" w:rsidR="00F33F47" w:rsidRDefault="00F33F47" w:rsidP="00527B1F">
      <w:pPr>
        <w:pStyle w:val="LabStepNumberedLevel2"/>
      </w:pPr>
      <w:r>
        <w:t xml:space="preserve">Position the </w:t>
      </w:r>
      <w:r w:rsidRPr="00F33F47">
        <w:rPr>
          <w:b/>
        </w:rPr>
        <w:t>Show All</w:t>
      </w:r>
      <w:r>
        <w:t xml:space="preserve"> button to the right of the </w:t>
      </w:r>
      <w:r w:rsidRPr="00F33F47">
        <w:rPr>
          <w:b/>
        </w:rPr>
        <w:t>galSearchButtons</w:t>
      </w:r>
      <w:r>
        <w:t xml:space="preserve"> gallery </w:t>
      </w:r>
      <w:r w:rsidR="00B77E41">
        <w:t>a</w:t>
      </w:r>
      <w:r>
        <w:t>s shown in the following screenshot.</w:t>
      </w:r>
    </w:p>
    <w:p w14:paraId="50E8CB6E" w14:textId="41D1B541" w:rsidR="00F33F47" w:rsidRDefault="00F33F47" w:rsidP="00F33F47">
      <w:pPr>
        <w:pStyle w:val="LabStepScreenshotLevel2"/>
      </w:pPr>
      <w:r>
        <w:drawing>
          <wp:inline distT="0" distB="0" distL="0" distR="0" wp14:anchorId="6C73B461" wp14:editId="069DEC9C">
            <wp:extent cx="5734493" cy="1104035"/>
            <wp:effectExtent l="19050" t="19050" r="19050" b="2032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8709" cy="1106772"/>
                    </a:xfrm>
                    <a:prstGeom prst="rect">
                      <a:avLst/>
                    </a:prstGeom>
                    <a:noFill/>
                    <a:ln>
                      <a:solidFill>
                        <a:schemeClr val="tx1">
                          <a:lumMod val="50000"/>
                          <a:lumOff val="50000"/>
                        </a:schemeClr>
                      </a:solidFill>
                    </a:ln>
                  </pic:spPr>
                </pic:pic>
              </a:graphicData>
            </a:graphic>
          </wp:inline>
        </w:drawing>
      </w:r>
    </w:p>
    <w:p w14:paraId="4A963EC4" w14:textId="00A184A5" w:rsidR="006E4D31" w:rsidRDefault="008226E3" w:rsidP="008226E3">
      <w:pPr>
        <w:pStyle w:val="LabStepNumbered"/>
      </w:pPr>
      <w:r>
        <w:lastRenderedPageBreak/>
        <w:t>Create a new group with the four controls you added to create the customer search toolbar.</w:t>
      </w:r>
    </w:p>
    <w:p w14:paraId="72744908" w14:textId="3C0D4FF3" w:rsidR="00DB5AA9" w:rsidRDefault="00F33F47" w:rsidP="00DB5AA9">
      <w:pPr>
        <w:pStyle w:val="LabStepNumberedLevel2"/>
      </w:pPr>
      <w:r>
        <w:t xml:space="preserve">In tree view on the left, hold down the </w:t>
      </w:r>
      <w:r w:rsidRPr="00F33F47">
        <w:rPr>
          <w:b/>
        </w:rPr>
        <w:t>SHIFT</w:t>
      </w:r>
      <w:r>
        <w:t xml:space="preserve"> key and select the following controls.</w:t>
      </w:r>
    </w:p>
    <w:p w14:paraId="65C10341" w14:textId="7071E285" w:rsidR="00F33F47" w:rsidRPr="008226E3" w:rsidRDefault="008226E3" w:rsidP="00F33F47">
      <w:pPr>
        <w:pStyle w:val="LabStepNumberedLevel3"/>
        <w:rPr>
          <w:b/>
        </w:rPr>
      </w:pPr>
      <w:r w:rsidRPr="008226E3">
        <w:rPr>
          <w:b/>
        </w:rPr>
        <w:t>btnShareAllCustomers</w:t>
      </w:r>
    </w:p>
    <w:p w14:paraId="5C0BF3C3" w14:textId="656A74F9" w:rsidR="008226E3" w:rsidRPr="008226E3" w:rsidRDefault="008226E3" w:rsidP="00F33F47">
      <w:pPr>
        <w:pStyle w:val="LabStepNumberedLevel3"/>
        <w:rPr>
          <w:b/>
        </w:rPr>
      </w:pPr>
      <w:r w:rsidRPr="008226E3">
        <w:rPr>
          <w:b/>
        </w:rPr>
        <w:t>galSearchButtons</w:t>
      </w:r>
    </w:p>
    <w:p w14:paraId="4016593C" w14:textId="3530FBB4" w:rsidR="008226E3" w:rsidRPr="008226E3" w:rsidRDefault="008226E3" w:rsidP="00F33F47">
      <w:pPr>
        <w:pStyle w:val="LabStepNumberedLevel3"/>
        <w:rPr>
          <w:b/>
        </w:rPr>
      </w:pPr>
      <w:r w:rsidRPr="008226E3">
        <w:rPr>
          <w:b/>
        </w:rPr>
        <w:t>icoSearch</w:t>
      </w:r>
    </w:p>
    <w:p w14:paraId="3334F904" w14:textId="324F6C99" w:rsidR="008226E3" w:rsidRDefault="008226E3" w:rsidP="00F33F47">
      <w:pPr>
        <w:pStyle w:val="LabStepNumberedLevel3"/>
      </w:pPr>
      <w:r w:rsidRPr="008226E3">
        <w:rPr>
          <w:b/>
        </w:rPr>
        <w:t>rectBrowseCustomersToolbar</w:t>
      </w:r>
    </w:p>
    <w:p w14:paraId="2440388F" w14:textId="67555E92" w:rsidR="008226E3" w:rsidRDefault="008226E3" w:rsidP="008226E3">
      <w:pPr>
        <w:pStyle w:val="LabStepNumberedLevel2"/>
      </w:pPr>
      <w:r>
        <w:t xml:space="preserve">With the four controls selected, use the </w:t>
      </w:r>
      <w:r w:rsidRPr="008226E3">
        <w:rPr>
          <w:b/>
        </w:rPr>
        <w:t>Group &gt; Group</w:t>
      </w:r>
      <w:r>
        <w:t xml:space="preserve"> command from the </w:t>
      </w:r>
      <w:r w:rsidRPr="008226E3">
        <w:rPr>
          <w:b/>
        </w:rPr>
        <w:t>Home</w:t>
      </w:r>
      <w:r>
        <w:t xml:space="preserve"> tab to add them into a new group.</w:t>
      </w:r>
    </w:p>
    <w:p w14:paraId="31869265" w14:textId="26912488" w:rsidR="00F34FF5" w:rsidRDefault="00F33F47" w:rsidP="006E4D31">
      <w:pPr>
        <w:pStyle w:val="LabStepScreenshotLevel2"/>
      </w:pPr>
      <w:r>
        <w:drawing>
          <wp:inline distT="0" distB="0" distL="0" distR="0" wp14:anchorId="0F83DB90" wp14:editId="08E80868">
            <wp:extent cx="6191267" cy="1722474"/>
            <wp:effectExtent l="19050" t="19050" r="19050" b="1143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313606" cy="1756510"/>
                    </a:xfrm>
                    <a:prstGeom prst="rect">
                      <a:avLst/>
                    </a:prstGeom>
                    <a:noFill/>
                    <a:ln>
                      <a:solidFill>
                        <a:schemeClr val="tx1">
                          <a:lumMod val="50000"/>
                          <a:lumOff val="50000"/>
                        </a:schemeClr>
                      </a:solidFill>
                    </a:ln>
                  </pic:spPr>
                </pic:pic>
              </a:graphicData>
            </a:graphic>
          </wp:inline>
        </w:drawing>
      </w:r>
    </w:p>
    <w:p w14:paraId="31595918" w14:textId="3B07029D" w:rsidR="00DB5AA9" w:rsidRDefault="008226E3" w:rsidP="008226E3">
      <w:pPr>
        <w:pStyle w:val="LabStepNumberedLevel2"/>
      </w:pPr>
      <w:r>
        <w:t xml:space="preserve">Once you have created the new group, rename it to </w:t>
      </w:r>
      <w:r w:rsidRPr="008226E3">
        <w:rPr>
          <w:b/>
        </w:rPr>
        <w:t>grpCustomerSearchToolbar</w:t>
      </w:r>
      <w:r>
        <w:t>.</w:t>
      </w:r>
    </w:p>
    <w:p w14:paraId="3D7465C2" w14:textId="79228DAD" w:rsidR="00F34FF5" w:rsidRDefault="008226E3" w:rsidP="006E4D31">
      <w:pPr>
        <w:pStyle w:val="LabStepScreenshotLevel2"/>
      </w:pPr>
      <w:r>
        <w:drawing>
          <wp:inline distT="0" distB="0" distL="0" distR="0" wp14:anchorId="313C143D" wp14:editId="09DA6EDC">
            <wp:extent cx="2428654" cy="1757916"/>
            <wp:effectExtent l="19050" t="19050" r="10160" b="1397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86183" cy="1799557"/>
                    </a:xfrm>
                    <a:prstGeom prst="rect">
                      <a:avLst/>
                    </a:prstGeom>
                    <a:noFill/>
                    <a:ln>
                      <a:solidFill>
                        <a:schemeClr val="tx1">
                          <a:lumMod val="50000"/>
                          <a:lumOff val="50000"/>
                        </a:schemeClr>
                      </a:solidFill>
                    </a:ln>
                  </pic:spPr>
                </pic:pic>
              </a:graphicData>
            </a:graphic>
          </wp:inline>
        </w:drawing>
      </w:r>
    </w:p>
    <w:p w14:paraId="654D0078" w14:textId="616F13E9" w:rsidR="00DB5AA9" w:rsidRDefault="008226E3" w:rsidP="008226E3">
      <w:pPr>
        <w:pStyle w:val="LabExerciseCallout"/>
      </w:pPr>
      <w:r>
        <w:t xml:space="preserve">You have now finished creating the </w:t>
      </w:r>
      <w:r w:rsidR="00B77E41">
        <w:t xml:space="preserve">search </w:t>
      </w:r>
      <w:r>
        <w:t xml:space="preserve">toolbar </w:t>
      </w:r>
      <w:r w:rsidR="00B77E41">
        <w:t xml:space="preserve">UI </w:t>
      </w:r>
      <w:r>
        <w:t xml:space="preserve">and now </w:t>
      </w:r>
      <w:r w:rsidR="00B77E41">
        <w:t xml:space="preserve">you will </w:t>
      </w:r>
      <w:r>
        <w:t xml:space="preserve">add </w:t>
      </w:r>
      <w:r w:rsidR="00B77E41">
        <w:t xml:space="preserve">a new </w:t>
      </w:r>
      <w:r>
        <w:t>gallery to display customer data.</w:t>
      </w:r>
      <w:r w:rsidR="00B77E41">
        <w:t xml:space="preserve"> After adding the gallery to display customer data you will then return to the search toolbar and implement the search functionality.</w:t>
      </w:r>
    </w:p>
    <w:p w14:paraId="4E161BC8" w14:textId="19744764" w:rsidR="00F34FF5" w:rsidRDefault="00F34FF5" w:rsidP="00B758A5">
      <w:pPr>
        <w:pStyle w:val="LabStepNumbered"/>
      </w:pPr>
      <w:r>
        <w:t xml:space="preserve">Add </w:t>
      </w:r>
      <w:r w:rsidR="00B77E41">
        <w:t xml:space="preserve">a </w:t>
      </w:r>
      <w:r>
        <w:t xml:space="preserve">new </w:t>
      </w:r>
      <w:r w:rsidRPr="00B77E41">
        <w:rPr>
          <w:b/>
        </w:rPr>
        <w:t>Gallery</w:t>
      </w:r>
      <w:r>
        <w:t xml:space="preserve"> to display customer data.</w:t>
      </w:r>
    </w:p>
    <w:p w14:paraId="31925566" w14:textId="5647BEEC" w:rsidR="0038557E" w:rsidRDefault="0038557E" w:rsidP="0038557E">
      <w:pPr>
        <w:pStyle w:val="LabStepNumberedLevel2"/>
      </w:pPr>
      <w:r>
        <w:t xml:space="preserve">Add a new </w:t>
      </w:r>
      <w:r w:rsidR="00B77E41" w:rsidRPr="00B77E41">
        <w:rPr>
          <w:b/>
        </w:rPr>
        <w:t>G</w:t>
      </w:r>
      <w:r w:rsidRPr="00B77E41">
        <w:rPr>
          <w:b/>
        </w:rPr>
        <w:t>allery</w:t>
      </w:r>
      <w:r>
        <w:t xml:space="preserve"> control to the </w:t>
      </w:r>
      <w:r w:rsidRPr="0038557E">
        <w:rPr>
          <w:b/>
        </w:rPr>
        <w:t>Browse Customers Screen</w:t>
      </w:r>
      <w:r>
        <w:t xml:space="preserve"> by selecting the </w:t>
      </w:r>
      <w:r>
        <w:rPr>
          <w:b/>
        </w:rPr>
        <w:t>Vertical</w:t>
      </w:r>
      <w:r>
        <w:t xml:space="preserve"> option from the </w:t>
      </w:r>
      <w:r w:rsidRPr="00D2433E">
        <w:rPr>
          <w:b/>
        </w:rPr>
        <w:t>Gallery</w:t>
      </w:r>
      <w:r>
        <w:t xml:space="preserve"> menu.</w:t>
      </w:r>
    </w:p>
    <w:p w14:paraId="3861EC0D" w14:textId="5E61AE0B" w:rsidR="00BB6F88" w:rsidRDefault="0038557E" w:rsidP="00BB6F88">
      <w:pPr>
        <w:pStyle w:val="LabStepScreenshotLevel2"/>
      </w:pPr>
      <w:r>
        <w:drawing>
          <wp:inline distT="0" distB="0" distL="0" distR="0" wp14:anchorId="1D3D4139" wp14:editId="70BA6594">
            <wp:extent cx="5930400" cy="1729563"/>
            <wp:effectExtent l="19050" t="19050" r="13335" b="2349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14552" cy="1754105"/>
                    </a:xfrm>
                    <a:prstGeom prst="rect">
                      <a:avLst/>
                    </a:prstGeom>
                    <a:noFill/>
                    <a:ln>
                      <a:solidFill>
                        <a:schemeClr val="tx1">
                          <a:lumMod val="50000"/>
                          <a:lumOff val="50000"/>
                        </a:schemeClr>
                      </a:solidFill>
                    </a:ln>
                  </pic:spPr>
                </pic:pic>
              </a:graphicData>
            </a:graphic>
          </wp:inline>
        </w:drawing>
      </w:r>
    </w:p>
    <w:p w14:paraId="361B1F96" w14:textId="6C36C3FF" w:rsidR="00BB6F88" w:rsidRDefault="0038557E" w:rsidP="00F34FF5">
      <w:pPr>
        <w:pStyle w:val="LabStepNumberedLevel2"/>
      </w:pPr>
      <w:r>
        <w:lastRenderedPageBreak/>
        <w:t xml:space="preserve">Rename the gallery to </w:t>
      </w:r>
      <w:r w:rsidRPr="0038557E">
        <w:rPr>
          <w:b/>
        </w:rPr>
        <w:t>galCustomers</w:t>
      </w:r>
      <w:r>
        <w:t xml:space="preserve"> and reposition below the toolbar to match the following screenshot.</w:t>
      </w:r>
    </w:p>
    <w:p w14:paraId="23B15144" w14:textId="1C0797AC" w:rsidR="00CA0FAB" w:rsidRDefault="0038557E" w:rsidP="00CA0FAB">
      <w:pPr>
        <w:pStyle w:val="LabStepScreenshotLevel2"/>
      </w:pPr>
      <w:r>
        <w:drawing>
          <wp:inline distT="0" distB="0" distL="0" distR="0" wp14:anchorId="0E79399B" wp14:editId="5820B977">
            <wp:extent cx="5592726" cy="2423307"/>
            <wp:effectExtent l="19050" t="19050" r="27305" b="1524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59190" cy="2452106"/>
                    </a:xfrm>
                    <a:prstGeom prst="rect">
                      <a:avLst/>
                    </a:prstGeom>
                    <a:noFill/>
                    <a:ln>
                      <a:solidFill>
                        <a:schemeClr val="tx1">
                          <a:lumMod val="50000"/>
                          <a:lumOff val="50000"/>
                        </a:schemeClr>
                      </a:solidFill>
                    </a:ln>
                  </pic:spPr>
                </pic:pic>
              </a:graphicData>
            </a:graphic>
          </wp:inline>
        </w:drawing>
      </w:r>
    </w:p>
    <w:p w14:paraId="27CEE172" w14:textId="554C077A" w:rsidR="00E247CE" w:rsidRDefault="00E247CE" w:rsidP="00E247CE">
      <w:pPr>
        <w:pStyle w:val="LabStepNumbered"/>
      </w:pPr>
      <w:r>
        <w:t xml:space="preserve">Configure the </w:t>
      </w:r>
      <w:r w:rsidRPr="00E247CE">
        <w:rPr>
          <w:b/>
        </w:rPr>
        <w:t>Items</w:t>
      </w:r>
      <w:r>
        <w:t xml:space="preserve"> property of the </w:t>
      </w:r>
      <w:r w:rsidRPr="00E247CE">
        <w:rPr>
          <w:b/>
        </w:rPr>
        <w:t>galCustomers</w:t>
      </w:r>
      <w:r>
        <w:t xml:space="preserve"> gallery by adding a new connection to the SharePoint customers list.</w:t>
      </w:r>
    </w:p>
    <w:p w14:paraId="04EBA56A" w14:textId="3BE7BED2" w:rsidR="0038557E" w:rsidRDefault="0038557E" w:rsidP="00F34FF5">
      <w:pPr>
        <w:pStyle w:val="LabStepNumberedLevel2"/>
      </w:pPr>
      <w:r>
        <w:t xml:space="preserve">In the </w:t>
      </w:r>
      <w:r w:rsidRPr="0038557E">
        <w:rPr>
          <w:b/>
        </w:rPr>
        <w:t>Property</w:t>
      </w:r>
      <w:r>
        <w:t xml:space="preserve"> pane for </w:t>
      </w:r>
      <w:r w:rsidRPr="0038557E">
        <w:rPr>
          <w:b/>
        </w:rPr>
        <w:t>galCustomers</w:t>
      </w:r>
      <w:r w:rsidR="00D17F73">
        <w:t xml:space="preserve"> on the right,</w:t>
      </w:r>
      <w:r>
        <w:t xml:space="preserve"> locate the </w:t>
      </w:r>
      <w:r w:rsidRPr="00E247CE">
        <w:rPr>
          <w:b/>
        </w:rPr>
        <w:t>Items</w:t>
      </w:r>
      <w:r>
        <w:t xml:space="preserve"> </w:t>
      </w:r>
      <w:r w:rsidRPr="00E247CE">
        <w:t>property</w:t>
      </w:r>
      <w:r>
        <w:t>.</w:t>
      </w:r>
    </w:p>
    <w:p w14:paraId="61AF0E56" w14:textId="35030B8F" w:rsidR="00BB6F88" w:rsidRDefault="0038557E" w:rsidP="00F34FF5">
      <w:pPr>
        <w:pStyle w:val="LabStepNumberedLevel2"/>
      </w:pPr>
      <w:r>
        <w:t xml:space="preserve">Click the </w:t>
      </w:r>
      <w:r w:rsidRPr="00D17F73">
        <w:rPr>
          <w:b/>
        </w:rPr>
        <w:t>Items</w:t>
      </w:r>
      <w:r>
        <w:t xml:space="preserve"> property </w:t>
      </w:r>
      <w:r w:rsidR="00D17F73">
        <w:t xml:space="preserve">dropdown menu </w:t>
      </w:r>
      <w:r>
        <w:t xml:space="preserve">which has the caption </w:t>
      </w:r>
      <w:r w:rsidRPr="0038557E">
        <w:rPr>
          <w:b/>
        </w:rPr>
        <w:t>Select a data source</w:t>
      </w:r>
      <w:r>
        <w:t>.</w:t>
      </w:r>
    </w:p>
    <w:p w14:paraId="27B9DC33" w14:textId="7D3DA52F" w:rsidR="00497F10" w:rsidRDefault="00E247CE" w:rsidP="00497F10">
      <w:pPr>
        <w:pStyle w:val="LabStepScreenshotLevel2"/>
      </w:pPr>
      <w:r>
        <w:drawing>
          <wp:inline distT="0" distB="0" distL="0" distR="0" wp14:anchorId="5DD09606" wp14:editId="093CE37E">
            <wp:extent cx="6166884" cy="1173502"/>
            <wp:effectExtent l="19050" t="19050" r="24765" b="2667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97549" cy="1179337"/>
                    </a:xfrm>
                    <a:prstGeom prst="rect">
                      <a:avLst/>
                    </a:prstGeom>
                    <a:noFill/>
                    <a:ln>
                      <a:solidFill>
                        <a:schemeClr val="tx1">
                          <a:lumMod val="50000"/>
                          <a:lumOff val="50000"/>
                        </a:schemeClr>
                      </a:solidFill>
                    </a:ln>
                  </pic:spPr>
                </pic:pic>
              </a:graphicData>
            </a:graphic>
          </wp:inline>
        </w:drawing>
      </w:r>
    </w:p>
    <w:p w14:paraId="3396B2D4" w14:textId="6B6B1DCA" w:rsidR="00BB6F88" w:rsidRDefault="00E247CE" w:rsidP="00F34FF5">
      <w:pPr>
        <w:pStyle w:val="LabStepNumberedLevel2"/>
      </w:pPr>
      <w:r>
        <w:t xml:space="preserve">Click the </w:t>
      </w:r>
      <w:r w:rsidRPr="00E247CE">
        <w:rPr>
          <w:b/>
        </w:rPr>
        <w:t>Add a data source</w:t>
      </w:r>
      <w:r>
        <w:t xml:space="preserve"> menu command</w:t>
      </w:r>
    </w:p>
    <w:p w14:paraId="693A24B8" w14:textId="00C8AFAC" w:rsidR="00CA0FAB" w:rsidRDefault="00BA6B06" w:rsidP="00CA0FAB">
      <w:pPr>
        <w:pStyle w:val="LabStepScreenshotLevel2"/>
      </w:pPr>
      <w:r>
        <w:drawing>
          <wp:inline distT="0" distB="0" distL="0" distR="0" wp14:anchorId="75B0D874" wp14:editId="7D1098F3">
            <wp:extent cx="1867989" cy="1061823"/>
            <wp:effectExtent l="19050" t="19050" r="18415" b="241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88261" cy="1073346"/>
                    </a:xfrm>
                    <a:prstGeom prst="rect">
                      <a:avLst/>
                    </a:prstGeom>
                    <a:noFill/>
                    <a:ln>
                      <a:solidFill>
                        <a:schemeClr val="tx1">
                          <a:lumMod val="50000"/>
                          <a:lumOff val="50000"/>
                        </a:schemeClr>
                      </a:solidFill>
                    </a:ln>
                  </pic:spPr>
                </pic:pic>
              </a:graphicData>
            </a:graphic>
          </wp:inline>
        </w:drawing>
      </w:r>
    </w:p>
    <w:p w14:paraId="29F8CB68" w14:textId="67AB6B17" w:rsidR="00BB6F88" w:rsidRDefault="00E247CE" w:rsidP="00F34FF5">
      <w:pPr>
        <w:pStyle w:val="LabStepNumberedLevel2"/>
      </w:pPr>
      <w:r>
        <w:t xml:space="preserve">Click the </w:t>
      </w:r>
      <w:r w:rsidRPr="00E247CE">
        <w:rPr>
          <w:b/>
        </w:rPr>
        <w:t>New connection</w:t>
      </w:r>
      <w:r>
        <w:t xml:space="preserve"> button.</w:t>
      </w:r>
    </w:p>
    <w:p w14:paraId="7B271914" w14:textId="5F1FD54A" w:rsidR="00BA6B06" w:rsidRDefault="00BA6B06" w:rsidP="00BA6B06">
      <w:pPr>
        <w:pStyle w:val="LabStepScreenshotLevel2"/>
      </w:pPr>
      <w:r>
        <w:drawing>
          <wp:inline distT="0" distB="0" distL="0" distR="0" wp14:anchorId="4D7DEC27" wp14:editId="209B287A">
            <wp:extent cx="3735977" cy="1318919"/>
            <wp:effectExtent l="19050" t="19050" r="17145" b="14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70839" cy="1331226"/>
                    </a:xfrm>
                    <a:prstGeom prst="rect">
                      <a:avLst/>
                    </a:prstGeom>
                    <a:noFill/>
                    <a:ln>
                      <a:solidFill>
                        <a:schemeClr val="bg1">
                          <a:lumMod val="75000"/>
                        </a:schemeClr>
                      </a:solidFill>
                    </a:ln>
                  </pic:spPr>
                </pic:pic>
              </a:graphicData>
            </a:graphic>
          </wp:inline>
        </w:drawing>
      </w:r>
    </w:p>
    <w:p w14:paraId="6A6AC4B1" w14:textId="28DB94EA" w:rsidR="00BB6F88" w:rsidRDefault="00E247CE" w:rsidP="00F34FF5">
      <w:pPr>
        <w:pStyle w:val="LabStepNumberedLevel2"/>
      </w:pPr>
      <w:r>
        <w:lastRenderedPageBreak/>
        <w:t xml:space="preserve">In the </w:t>
      </w:r>
      <w:r w:rsidRPr="00E247CE">
        <w:rPr>
          <w:b/>
        </w:rPr>
        <w:t>Data</w:t>
      </w:r>
      <w:r>
        <w:t xml:space="preserve"> pane, you will see a search box to search for connectors.</w:t>
      </w:r>
    </w:p>
    <w:p w14:paraId="7D85332C" w14:textId="1CB4E216" w:rsidR="00BA6B06" w:rsidRDefault="00BA6B06" w:rsidP="00BA6B06">
      <w:pPr>
        <w:pStyle w:val="LabStepScreenshotLevel2"/>
      </w:pPr>
      <w:r>
        <w:drawing>
          <wp:inline distT="0" distB="0" distL="0" distR="0" wp14:anchorId="4924848B" wp14:editId="590974C5">
            <wp:extent cx="2105015" cy="1353879"/>
            <wp:effectExtent l="19050" t="19050" r="10160"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43592" cy="1378691"/>
                    </a:xfrm>
                    <a:prstGeom prst="rect">
                      <a:avLst/>
                    </a:prstGeom>
                    <a:noFill/>
                    <a:ln>
                      <a:solidFill>
                        <a:schemeClr val="bg1">
                          <a:lumMod val="75000"/>
                        </a:schemeClr>
                      </a:solidFill>
                    </a:ln>
                  </pic:spPr>
                </pic:pic>
              </a:graphicData>
            </a:graphic>
          </wp:inline>
        </w:drawing>
      </w:r>
    </w:p>
    <w:p w14:paraId="36328C14" w14:textId="69292999" w:rsidR="00BB6F88" w:rsidRDefault="00E247CE" w:rsidP="00F34FF5">
      <w:pPr>
        <w:pStyle w:val="LabStepNumberedLevel2"/>
      </w:pPr>
      <w:r>
        <w:t xml:space="preserve">Enter a search value of </w:t>
      </w:r>
      <w:r w:rsidRPr="00E247CE">
        <w:rPr>
          <w:b/>
        </w:rPr>
        <w:t>SharePoint</w:t>
      </w:r>
      <w:r>
        <w:t>.</w:t>
      </w:r>
    </w:p>
    <w:p w14:paraId="6B2DB017" w14:textId="51102AFF" w:rsidR="00E247CE" w:rsidRDefault="00E247CE" w:rsidP="00F34FF5">
      <w:pPr>
        <w:pStyle w:val="LabStepNumberedLevel2"/>
      </w:pPr>
      <w:r>
        <w:t xml:space="preserve">Select the </w:t>
      </w:r>
      <w:r w:rsidRPr="00E247CE">
        <w:rPr>
          <w:b/>
        </w:rPr>
        <w:t>SharePoint</w:t>
      </w:r>
      <w:r>
        <w:t xml:space="preserve"> connector to begin creating the new connection.</w:t>
      </w:r>
    </w:p>
    <w:p w14:paraId="7E008948" w14:textId="2C70774A" w:rsidR="00BA6B06" w:rsidRDefault="00BA6B06" w:rsidP="00BA6B06">
      <w:pPr>
        <w:pStyle w:val="LabStepScreenshotLevel2"/>
      </w:pPr>
      <w:r>
        <w:drawing>
          <wp:inline distT="0" distB="0" distL="0" distR="0" wp14:anchorId="7241C85D" wp14:editId="45CDD0F5">
            <wp:extent cx="2461620" cy="1304261"/>
            <wp:effectExtent l="19050" t="19050" r="15240"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98424" cy="1323761"/>
                    </a:xfrm>
                    <a:prstGeom prst="rect">
                      <a:avLst/>
                    </a:prstGeom>
                    <a:noFill/>
                    <a:ln>
                      <a:solidFill>
                        <a:schemeClr val="bg1">
                          <a:lumMod val="75000"/>
                        </a:schemeClr>
                      </a:solidFill>
                    </a:ln>
                  </pic:spPr>
                </pic:pic>
              </a:graphicData>
            </a:graphic>
          </wp:inline>
        </w:drawing>
      </w:r>
    </w:p>
    <w:p w14:paraId="588BC172" w14:textId="6EB54E1E" w:rsidR="00BB6F88" w:rsidRDefault="00E247CE" w:rsidP="00F34FF5">
      <w:pPr>
        <w:pStyle w:val="LabStepNumberedLevel2"/>
      </w:pPr>
      <w:r>
        <w:t xml:space="preserve">On the SharePoint connector page, select </w:t>
      </w:r>
      <w:r w:rsidRPr="00E247CE">
        <w:rPr>
          <w:b/>
        </w:rPr>
        <w:t>Connect directly (cloud services)</w:t>
      </w:r>
      <w:r>
        <w:t xml:space="preserve"> option and then click the </w:t>
      </w:r>
      <w:r w:rsidRPr="00E247CE">
        <w:rPr>
          <w:b/>
        </w:rPr>
        <w:t>Create</w:t>
      </w:r>
      <w:r>
        <w:t xml:space="preserve"> button.</w:t>
      </w:r>
    </w:p>
    <w:p w14:paraId="2F8934C9" w14:textId="6FBCD75C" w:rsidR="00BA6B06" w:rsidRDefault="00BA6B06" w:rsidP="00BA6B06">
      <w:pPr>
        <w:pStyle w:val="LabStepScreenshotLevel2"/>
      </w:pPr>
      <w:r>
        <w:drawing>
          <wp:inline distT="0" distB="0" distL="0" distR="0" wp14:anchorId="23C6362F" wp14:editId="08747E67">
            <wp:extent cx="2065867" cy="2154865"/>
            <wp:effectExtent l="19050" t="19050" r="10795" b="171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95661" cy="2185942"/>
                    </a:xfrm>
                    <a:prstGeom prst="rect">
                      <a:avLst/>
                    </a:prstGeom>
                    <a:noFill/>
                    <a:ln>
                      <a:solidFill>
                        <a:schemeClr val="tx1">
                          <a:lumMod val="50000"/>
                          <a:lumOff val="50000"/>
                        </a:schemeClr>
                      </a:solidFill>
                    </a:ln>
                  </pic:spPr>
                </pic:pic>
              </a:graphicData>
            </a:graphic>
          </wp:inline>
        </w:drawing>
      </w:r>
    </w:p>
    <w:p w14:paraId="1A92DCB7" w14:textId="0DD4966D" w:rsidR="00BB6F88" w:rsidRDefault="00E247CE" w:rsidP="00F34FF5">
      <w:pPr>
        <w:pStyle w:val="LabStepNumberedLevel2"/>
      </w:pPr>
      <w:r>
        <w:t xml:space="preserve">When prompted to </w:t>
      </w:r>
      <w:r w:rsidRPr="00E247CE">
        <w:rPr>
          <w:b/>
        </w:rPr>
        <w:t>Connect to a SharePoint site</w:t>
      </w:r>
      <w:r>
        <w:t xml:space="preserve">, enter the URL for your SharePoint team site </w:t>
      </w:r>
      <w:r w:rsidR="00D17F73">
        <w:t xml:space="preserve">from </w:t>
      </w:r>
      <w:r>
        <w:t>Exercise 1.</w:t>
      </w:r>
    </w:p>
    <w:p w14:paraId="7D86FACE" w14:textId="6A4A3414" w:rsidR="00BA6B06" w:rsidRDefault="00BA6B06" w:rsidP="00BA6B06">
      <w:pPr>
        <w:pStyle w:val="LabStepScreenshotLevel2"/>
      </w:pPr>
      <w:r>
        <w:drawing>
          <wp:inline distT="0" distB="0" distL="0" distR="0" wp14:anchorId="5F625341" wp14:editId="2AC7674B">
            <wp:extent cx="2411420" cy="1417674"/>
            <wp:effectExtent l="19050" t="19050" r="27305"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44158" cy="1436921"/>
                    </a:xfrm>
                    <a:prstGeom prst="rect">
                      <a:avLst/>
                    </a:prstGeom>
                    <a:noFill/>
                    <a:ln>
                      <a:solidFill>
                        <a:schemeClr val="tx1">
                          <a:lumMod val="50000"/>
                          <a:lumOff val="50000"/>
                        </a:schemeClr>
                      </a:solidFill>
                    </a:ln>
                  </pic:spPr>
                </pic:pic>
              </a:graphicData>
            </a:graphic>
          </wp:inline>
        </w:drawing>
      </w:r>
    </w:p>
    <w:p w14:paraId="57D86427" w14:textId="431B7424" w:rsidR="00BB6F88" w:rsidRDefault="00E247CE" w:rsidP="00F34FF5">
      <w:pPr>
        <w:pStyle w:val="LabStepNumberedLevel2"/>
      </w:pPr>
      <w:r>
        <w:lastRenderedPageBreak/>
        <w:t xml:space="preserve">When prompted to </w:t>
      </w:r>
      <w:r w:rsidRPr="00E247CE">
        <w:rPr>
          <w:b/>
        </w:rPr>
        <w:t>Choose a list</w:t>
      </w:r>
      <w:r>
        <w:t xml:space="preserve">, select the </w:t>
      </w:r>
      <w:r w:rsidRPr="00E247CE">
        <w:rPr>
          <w:b/>
        </w:rPr>
        <w:t>Customers</w:t>
      </w:r>
      <w:r>
        <w:t xml:space="preserve"> list and then click </w:t>
      </w:r>
      <w:r w:rsidRPr="00E247CE">
        <w:rPr>
          <w:b/>
        </w:rPr>
        <w:t>Connect</w:t>
      </w:r>
      <w:r>
        <w:t>.</w:t>
      </w:r>
    </w:p>
    <w:p w14:paraId="00961245" w14:textId="487F91E1" w:rsidR="00BA6B06" w:rsidRDefault="00B02903" w:rsidP="00BA6B06">
      <w:pPr>
        <w:pStyle w:val="LabStepScreenshotLevel2"/>
      </w:pPr>
      <w:r>
        <w:drawing>
          <wp:inline distT="0" distB="0" distL="0" distR="0" wp14:anchorId="7FD9028F" wp14:editId="406DCD9A">
            <wp:extent cx="1887583" cy="1531875"/>
            <wp:effectExtent l="19050" t="19050" r="17780" b="1143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05416" cy="1546348"/>
                    </a:xfrm>
                    <a:prstGeom prst="rect">
                      <a:avLst/>
                    </a:prstGeom>
                    <a:noFill/>
                    <a:ln>
                      <a:solidFill>
                        <a:schemeClr val="tx1">
                          <a:lumMod val="50000"/>
                          <a:lumOff val="50000"/>
                        </a:schemeClr>
                      </a:solidFill>
                    </a:ln>
                  </pic:spPr>
                </pic:pic>
              </a:graphicData>
            </a:graphic>
          </wp:inline>
        </w:drawing>
      </w:r>
    </w:p>
    <w:p w14:paraId="367B3C42" w14:textId="5938EAEF" w:rsidR="00BB6F88" w:rsidRDefault="00E247CE" w:rsidP="00F34FF5">
      <w:pPr>
        <w:pStyle w:val="LabStepNumberedLevel2"/>
      </w:pPr>
      <w:r>
        <w:t xml:space="preserve">Once the connection is established, you should see SharePoint customer data displayed in </w:t>
      </w:r>
      <w:r w:rsidRPr="00E247CE">
        <w:rPr>
          <w:b/>
        </w:rPr>
        <w:t>galCustomers</w:t>
      </w:r>
      <w:r>
        <w:t>.</w:t>
      </w:r>
    </w:p>
    <w:p w14:paraId="2DD4BCF1" w14:textId="0DCA2A08" w:rsidR="00B02903" w:rsidRDefault="00E247CE" w:rsidP="00B02903">
      <w:pPr>
        <w:pStyle w:val="LabStepScreenshotLevel2"/>
      </w:pPr>
      <w:r>
        <w:drawing>
          <wp:inline distT="0" distB="0" distL="0" distR="0" wp14:anchorId="0BDA9A88" wp14:editId="13881AF9">
            <wp:extent cx="5365898" cy="1387458"/>
            <wp:effectExtent l="19050" t="19050" r="25400" b="2286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22008" cy="1401966"/>
                    </a:xfrm>
                    <a:prstGeom prst="rect">
                      <a:avLst/>
                    </a:prstGeom>
                    <a:noFill/>
                    <a:ln>
                      <a:solidFill>
                        <a:schemeClr val="tx1">
                          <a:lumMod val="50000"/>
                          <a:lumOff val="50000"/>
                        </a:schemeClr>
                      </a:solidFill>
                    </a:ln>
                  </pic:spPr>
                </pic:pic>
              </a:graphicData>
            </a:graphic>
          </wp:inline>
        </w:drawing>
      </w:r>
    </w:p>
    <w:p w14:paraId="1FBB33A0" w14:textId="450B6CCE" w:rsidR="00E247CE" w:rsidRDefault="00E247CE" w:rsidP="00E247CE">
      <w:pPr>
        <w:pStyle w:val="LabExerciseCallout"/>
      </w:pPr>
      <w:r>
        <w:t xml:space="preserve">You can see that the </w:t>
      </w:r>
      <w:r w:rsidRPr="00F27A90">
        <w:rPr>
          <w:b/>
        </w:rPr>
        <w:t>Layout</w:t>
      </w:r>
      <w:r>
        <w:t xml:space="preserve"> property of </w:t>
      </w:r>
      <w:r w:rsidRPr="00F27A90">
        <w:rPr>
          <w:b/>
        </w:rPr>
        <w:t>galCustomers</w:t>
      </w:r>
      <w:r>
        <w:t xml:space="preserve"> </w:t>
      </w:r>
      <w:r w:rsidR="00F27A90">
        <w:t xml:space="preserve">is automatically set to </w:t>
      </w:r>
      <w:r w:rsidR="00F27A90" w:rsidRPr="00F27A90">
        <w:rPr>
          <w:b/>
        </w:rPr>
        <w:t>Image, title and subtitle</w:t>
      </w:r>
      <w:r w:rsidR="00F27A90">
        <w:t>.</w:t>
      </w:r>
    </w:p>
    <w:p w14:paraId="3728611C" w14:textId="7EC78A22" w:rsidR="00F27A90" w:rsidRDefault="00F27A90" w:rsidP="00F27A90">
      <w:pPr>
        <w:pStyle w:val="LabStepNumbered"/>
      </w:pPr>
      <w:r>
        <w:t xml:space="preserve">Configure the gallery template for </w:t>
      </w:r>
      <w:r w:rsidRPr="00F27A90">
        <w:rPr>
          <w:b/>
        </w:rPr>
        <w:t>galCustomers</w:t>
      </w:r>
      <w:r>
        <w:t xml:space="preserve"> to display customer data.</w:t>
      </w:r>
    </w:p>
    <w:p w14:paraId="784CBBED" w14:textId="54B82320" w:rsidR="00BA6B06" w:rsidRDefault="00F27A90" w:rsidP="00F34FF5">
      <w:pPr>
        <w:pStyle w:val="LabStepNumberedLevel2"/>
      </w:pPr>
      <w:r>
        <w:t xml:space="preserve">Using the dropdown menu in the </w:t>
      </w:r>
      <w:r w:rsidRPr="00F27A90">
        <w:rPr>
          <w:b/>
        </w:rPr>
        <w:t>Property</w:t>
      </w:r>
      <w:r>
        <w:t xml:space="preserve"> pane, change the gallery </w:t>
      </w:r>
      <w:r w:rsidRPr="00F27A90">
        <w:rPr>
          <w:b/>
        </w:rPr>
        <w:t>Layout</w:t>
      </w:r>
      <w:r>
        <w:t xml:space="preserve"> to </w:t>
      </w:r>
      <w:r w:rsidRPr="00F27A90">
        <w:rPr>
          <w:b/>
        </w:rPr>
        <w:t>Title and subtitle</w:t>
      </w:r>
      <w:r>
        <w:t>.</w:t>
      </w:r>
    </w:p>
    <w:p w14:paraId="7E946D75" w14:textId="6D7E07D9" w:rsidR="00B02903" w:rsidRDefault="00497F10" w:rsidP="00497F10">
      <w:pPr>
        <w:pStyle w:val="LabStepScreenshotLevel2"/>
      </w:pPr>
      <w:r>
        <w:drawing>
          <wp:inline distT="0" distB="0" distL="0" distR="0" wp14:anchorId="1F9AAC7C" wp14:editId="76F26336">
            <wp:extent cx="2204484" cy="1625305"/>
            <wp:effectExtent l="19050" t="19050" r="24765" b="133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54628" cy="1662275"/>
                    </a:xfrm>
                    <a:prstGeom prst="rect">
                      <a:avLst/>
                    </a:prstGeom>
                    <a:noFill/>
                    <a:ln>
                      <a:solidFill>
                        <a:schemeClr val="tx1">
                          <a:lumMod val="50000"/>
                          <a:lumOff val="50000"/>
                        </a:schemeClr>
                      </a:solidFill>
                    </a:ln>
                  </pic:spPr>
                </pic:pic>
              </a:graphicData>
            </a:graphic>
          </wp:inline>
        </w:drawing>
      </w:r>
    </w:p>
    <w:p w14:paraId="0356B8EA" w14:textId="7D34268E" w:rsidR="00BA6B06" w:rsidRDefault="00F27A90" w:rsidP="00F34FF5">
      <w:pPr>
        <w:pStyle w:val="LabStepNumberedLevel2"/>
      </w:pPr>
      <w:r>
        <w:t xml:space="preserve">Update the </w:t>
      </w:r>
      <w:r w:rsidRPr="00F27A90">
        <w:rPr>
          <w:b/>
        </w:rPr>
        <w:t>WrapCount</w:t>
      </w:r>
      <w:r>
        <w:t xml:space="preserve"> property of </w:t>
      </w:r>
      <w:r w:rsidRPr="00F27A90">
        <w:rPr>
          <w:b/>
        </w:rPr>
        <w:t>galCustomers</w:t>
      </w:r>
      <w:r>
        <w:t xml:space="preserve"> to </w:t>
      </w:r>
      <w:r w:rsidRPr="00F27A90">
        <w:rPr>
          <w:b/>
        </w:rPr>
        <w:t>3</w:t>
      </w:r>
      <w:r>
        <w:t xml:space="preserve"> to display three customers per row in the gallery</w:t>
      </w:r>
    </w:p>
    <w:p w14:paraId="0DABC86C" w14:textId="59932F3D" w:rsidR="00497F10" w:rsidRDefault="00F27A90" w:rsidP="00497F10">
      <w:pPr>
        <w:pStyle w:val="LabStepScreenshotLevel2"/>
      </w:pPr>
      <w:r>
        <w:drawing>
          <wp:inline distT="0" distB="0" distL="0" distR="0" wp14:anchorId="5C3A8BA2" wp14:editId="0E6735D2">
            <wp:extent cx="5908250" cy="1417674"/>
            <wp:effectExtent l="19050" t="19050" r="16510" b="1143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8052" cy="1427224"/>
                    </a:xfrm>
                    <a:prstGeom prst="rect">
                      <a:avLst/>
                    </a:prstGeom>
                    <a:noFill/>
                    <a:ln>
                      <a:solidFill>
                        <a:schemeClr val="tx1">
                          <a:lumMod val="50000"/>
                          <a:lumOff val="50000"/>
                        </a:schemeClr>
                      </a:solidFill>
                    </a:ln>
                  </pic:spPr>
                </pic:pic>
              </a:graphicData>
            </a:graphic>
          </wp:inline>
        </w:drawing>
      </w:r>
    </w:p>
    <w:p w14:paraId="3069F014" w14:textId="4A769A48" w:rsidR="00BA6B06" w:rsidRDefault="00F27A90" w:rsidP="00F34FF5">
      <w:pPr>
        <w:pStyle w:val="LabStepNumberedLevel2"/>
      </w:pPr>
      <w:r>
        <w:lastRenderedPageBreak/>
        <w:t xml:space="preserve">Click on the pen icon in </w:t>
      </w:r>
      <w:r w:rsidRPr="00F27A90">
        <w:rPr>
          <w:b/>
        </w:rPr>
        <w:t>galCustomers</w:t>
      </w:r>
      <w:r>
        <w:t xml:space="preserve"> to enter editing mode for the gallery template.</w:t>
      </w:r>
    </w:p>
    <w:p w14:paraId="61F3FCDC" w14:textId="28D514A8" w:rsidR="00497F10" w:rsidRDefault="00F27A90" w:rsidP="00497F10">
      <w:pPr>
        <w:pStyle w:val="LabStepScreenshotLevel2"/>
      </w:pPr>
      <w:r>
        <w:drawing>
          <wp:inline distT="0" distB="0" distL="0" distR="0" wp14:anchorId="0DB2E7A5" wp14:editId="57445DC1">
            <wp:extent cx="3948223" cy="1202800"/>
            <wp:effectExtent l="19050" t="19050" r="14605" b="1651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0498" cy="1218725"/>
                    </a:xfrm>
                    <a:prstGeom prst="rect">
                      <a:avLst/>
                    </a:prstGeom>
                    <a:noFill/>
                    <a:ln>
                      <a:solidFill>
                        <a:schemeClr val="tx1">
                          <a:lumMod val="50000"/>
                          <a:lumOff val="50000"/>
                        </a:schemeClr>
                      </a:solidFill>
                    </a:ln>
                  </pic:spPr>
                </pic:pic>
              </a:graphicData>
            </a:graphic>
          </wp:inline>
        </w:drawing>
      </w:r>
    </w:p>
    <w:p w14:paraId="18384F1A" w14:textId="448FA784" w:rsidR="00BA6B06" w:rsidRDefault="00F27A90" w:rsidP="00F34FF5">
      <w:pPr>
        <w:pStyle w:val="LabStepNumberedLevel2"/>
      </w:pPr>
      <w:r>
        <w:t xml:space="preserve">Remove the separator control and the </w:t>
      </w:r>
      <w:r w:rsidR="00816A01">
        <w:t>next arrow control.</w:t>
      </w:r>
    </w:p>
    <w:p w14:paraId="121D67A9" w14:textId="26287FC1" w:rsidR="00497F10" w:rsidRDefault="00F27A90" w:rsidP="007D2857">
      <w:pPr>
        <w:pStyle w:val="LabStepScreenshotLevel2"/>
      </w:pPr>
      <w:r>
        <w:drawing>
          <wp:inline distT="0" distB="0" distL="0" distR="0" wp14:anchorId="6CEF14C3" wp14:editId="40F22647">
            <wp:extent cx="1176670" cy="952064"/>
            <wp:effectExtent l="19050" t="19050" r="23495" b="1968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190408" cy="963179"/>
                    </a:xfrm>
                    <a:prstGeom prst="rect">
                      <a:avLst/>
                    </a:prstGeom>
                    <a:noFill/>
                    <a:ln>
                      <a:solidFill>
                        <a:schemeClr val="tx1">
                          <a:lumMod val="50000"/>
                          <a:lumOff val="50000"/>
                        </a:schemeClr>
                      </a:solidFill>
                    </a:ln>
                  </pic:spPr>
                </pic:pic>
              </a:graphicData>
            </a:graphic>
          </wp:inline>
        </w:drawing>
      </w:r>
    </w:p>
    <w:p w14:paraId="39999081" w14:textId="00A0AA9E" w:rsidR="00816A01" w:rsidRDefault="00816A01" w:rsidP="00F34FF5">
      <w:pPr>
        <w:pStyle w:val="LabStepNumberedLevel2"/>
      </w:pPr>
      <w:r>
        <w:t xml:space="preserve">Rename the title label to </w:t>
      </w:r>
      <w:r w:rsidRPr="00816A01">
        <w:rPr>
          <w:b/>
        </w:rPr>
        <w:t>lblCustomerFullName</w:t>
      </w:r>
      <w:r>
        <w:t>.</w:t>
      </w:r>
    </w:p>
    <w:p w14:paraId="31F927FC" w14:textId="22F88DAE" w:rsidR="00816A01" w:rsidRDefault="00816A01" w:rsidP="00F34FF5">
      <w:pPr>
        <w:pStyle w:val="LabStepNumberedLevel2"/>
      </w:pPr>
      <w:r>
        <w:t xml:space="preserve">Set the </w:t>
      </w:r>
      <w:r w:rsidRPr="00816A01">
        <w:rPr>
          <w:b/>
        </w:rPr>
        <w:t>Text</w:t>
      </w:r>
      <w:r>
        <w:t xml:space="preserve"> property of the </w:t>
      </w:r>
      <w:r w:rsidRPr="00816A01">
        <w:rPr>
          <w:b/>
        </w:rPr>
        <w:t>lblCustomerFullName</w:t>
      </w:r>
      <w:r>
        <w:t xml:space="preserve"> to the following expression.</w:t>
      </w:r>
    </w:p>
    <w:p w14:paraId="03273A92" w14:textId="32F63D37" w:rsidR="007D2857" w:rsidRDefault="00816A01" w:rsidP="00816A01">
      <w:pPr>
        <w:pStyle w:val="LabStepCodeBlockLevel2"/>
      </w:pPr>
      <w:r w:rsidRPr="00816A01">
        <w:t>ThisItem.'First Name' &amp; " " &amp; ThisItem.'Last Name'</w:t>
      </w:r>
    </w:p>
    <w:p w14:paraId="4CF68560" w14:textId="73AF9606" w:rsidR="00BA6B06" w:rsidRDefault="00816A01" w:rsidP="00F34FF5">
      <w:pPr>
        <w:pStyle w:val="LabStepNumberedLevel2"/>
      </w:pPr>
      <w:r>
        <w:t xml:space="preserve">The </w:t>
      </w:r>
      <w:r w:rsidRPr="00816A01">
        <w:rPr>
          <w:b/>
        </w:rPr>
        <w:t>Browse Customers Screen</w:t>
      </w:r>
      <w:r>
        <w:t xml:space="preserve"> in your canvas app should now match the following screenshot.</w:t>
      </w:r>
    </w:p>
    <w:p w14:paraId="61B32B95" w14:textId="1318C054" w:rsidR="00816A01" w:rsidRDefault="00816A01" w:rsidP="00816A01">
      <w:pPr>
        <w:pStyle w:val="LabStepScreenshotLevel2"/>
      </w:pPr>
      <w:r>
        <w:drawing>
          <wp:inline distT="0" distB="0" distL="0" distR="0" wp14:anchorId="0C9F4473" wp14:editId="4186E7A0">
            <wp:extent cx="4529470" cy="1325607"/>
            <wp:effectExtent l="19050" t="19050" r="23495" b="2730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35143" cy="1356533"/>
                    </a:xfrm>
                    <a:prstGeom prst="rect">
                      <a:avLst/>
                    </a:prstGeom>
                    <a:noFill/>
                    <a:ln>
                      <a:solidFill>
                        <a:schemeClr val="tx1">
                          <a:lumMod val="50000"/>
                          <a:lumOff val="50000"/>
                        </a:schemeClr>
                      </a:solidFill>
                    </a:ln>
                  </pic:spPr>
                </pic:pic>
              </a:graphicData>
            </a:graphic>
          </wp:inline>
        </w:drawing>
      </w:r>
    </w:p>
    <w:p w14:paraId="70414D18" w14:textId="156A4951" w:rsidR="00740321" w:rsidRDefault="00740321" w:rsidP="00740321">
      <w:pPr>
        <w:pStyle w:val="LabStepNumberedLevel2"/>
      </w:pPr>
      <w:r>
        <w:t xml:space="preserve">Rename the subtitle label to </w:t>
      </w:r>
      <w:r w:rsidRPr="00816A01">
        <w:rPr>
          <w:b/>
        </w:rPr>
        <w:t>lblCustomer</w:t>
      </w:r>
      <w:r>
        <w:rPr>
          <w:b/>
        </w:rPr>
        <w:t>Email</w:t>
      </w:r>
      <w:r>
        <w:t>.</w:t>
      </w:r>
    </w:p>
    <w:p w14:paraId="298B620C" w14:textId="5549894C" w:rsidR="00740321" w:rsidRDefault="00740321" w:rsidP="00740321">
      <w:pPr>
        <w:pStyle w:val="LabStepNumberedLevel2"/>
      </w:pPr>
      <w:r>
        <w:t xml:space="preserve">Set the </w:t>
      </w:r>
      <w:r w:rsidRPr="00740321">
        <w:rPr>
          <w:b/>
        </w:rPr>
        <w:t>Size</w:t>
      </w:r>
      <w:r>
        <w:t xml:space="preserve"> property of </w:t>
      </w:r>
      <w:r w:rsidRPr="00816A01">
        <w:rPr>
          <w:b/>
        </w:rPr>
        <w:t>lblCustomer</w:t>
      </w:r>
      <w:r>
        <w:rPr>
          <w:b/>
        </w:rPr>
        <w:t>Email</w:t>
      </w:r>
      <w:r>
        <w:t xml:space="preserve"> to </w:t>
      </w:r>
      <w:r w:rsidRPr="00740321">
        <w:rPr>
          <w:b/>
        </w:rPr>
        <w:t>14</w:t>
      </w:r>
      <w:r>
        <w:t>.</w:t>
      </w:r>
    </w:p>
    <w:p w14:paraId="14378842" w14:textId="00A21752" w:rsidR="00740321" w:rsidRDefault="00740321" w:rsidP="00740321">
      <w:pPr>
        <w:pStyle w:val="LabStepNumberedLevel2"/>
      </w:pPr>
      <w:r>
        <w:t xml:space="preserve">Set the </w:t>
      </w:r>
      <w:r w:rsidRPr="00816A01">
        <w:rPr>
          <w:b/>
        </w:rPr>
        <w:t>Text</w:t>
      </w:r>
      <w:r>
        <w:t xml:space="preserve"> property of the </w:t>
      </w:r>
      <w:r w:rsidRPr="00816A01">
        <w:rPr>
          <w:b/>
        </w:rPr>
        <w:t>lblCustomer</w:t>
      </w:r>
      <w:r>
        <w:rPr>
          <w:b/>
        </w:rPr>
        <w:t>Email</w:t>
      </w:r>
      <w:r>
        <w:t xml:space="preserve"> to the following expression.</w:t>
      </w:r>
    </w:p>
    <w:p w14:paraId="39F999A1" w14:textId="12B4439C" w:rsidR="00BA6B06" w:rsidRDefault="00740321" w:rsidP="00740321">
      <w:pPr>
        <w:pStyle w:val="LabStepCodeBlockLevel2"/>
      </w:pPr>
      <w:r w:rsidRPr="00740321">
        <w:t>ThisItem.'E-Mail'</w:t>
      </w:r>
    </w:p>
    <w:p w14:paraId="354AE61A" w14:textId="77777777" w:rsidR="00740321" w:rsidRDefault="00740321" w:rsidP="00740321">
      <w:pPr>
        <w:pStyle w:val="LabStepNumberedLevel2"/>
      </w:pPr>
      <w:r>
        <w:t xml:space="preserve">The </w:t>
      </w:r>
      <w:r w:rsidRPr="00816A01">
        <w:rPr>
          <w:b/>
        </w:rPr>
        <w:t>Browse Customers Screen</w:t>
      </w:r>
      <w:r>
        <w:t xml:space="preserve"> in your canvas app should now match the following screenshot.</w:t>
      </w:r>
    </w:p>
    <w:p w14:paraId="5F074765" w14:textId="63917646" w:rsidR="00740321" w:rsidRDefault="00BE30C9" w:rsidP="007D2857">
      <w:pPr>
        <w:pStyle w:val="LabStepScreenshotLevel2"/>
      </w:pPr>
      <w:r>
        <w:drawing>
          <wp:inline distT="0" distB="0" distL="0" distR="0" wp14:anchorId="1D26D753" wp14:editId="7881026B">
            <wp:extent cx="4124847" cy="1446028"/>
            <wp:effectExtent l="19050" t="19050" r="28575" b="2095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72380" cy="1462691"/>
                    </a:xfrm>
                    <a:prstGeom prst="rect">
                      <a:avLst/>
                    </a:prstGeom>
                    <a:noFill/>
                    <a:ln>
                      <a:solidFill>
                        <a:schemeClr val="tx1">
                          <a:lumMod val="50000"/>
                          <a:lumOff val="50000"/>
                        </a:schemeClr>
                      </a:solidFill>
                    </a:ln>
                  </pic:spPr>
                </pic:pic>
              </a:graphicData>
            </a:graphic>
          </wp:inline>
        </w:drawing>
      </w:r>
    </w:p>
    <w:p w14:paraId="3EABFEEB" w14:textId="5B75DED1" w:rsidR="007D2857" w:rsidRDefault="00B4326D" w:rsidP="00B4326D">
      <w:pPr>
        <w:pStyle w:val="LabStepNumbered"/>
      </w:pPr>
      <w:r>
        <w:lastRenderedPageBreak/>
        <w:t xml:space="preserve">Add a new rectangle control to the template gallery of </w:t>
      </w:r>
      <w:r w:rsidRPr="00B4326D">
        <w:rPr>
          <w:b/>
        </w:rPr>
        <w:t>galCustomers</w:t>
      </w:r>
      <w:r>
        <w:t xml:space="preserve"> to provide a frame around each customer item.</w:t>
      </w:r>
    </w:p>
    <w:p w14:paraId="446D4E4E" w14:textId="5DC8C418" w:rsidR="00BA6B06" w:rsidRDefault="00B4326D" w:rsidP="00F34FF5">
      <w:pPr>
        <w:pStyle w:val="LabStepNumberedLevel2"/>
      </w:pPr>
      <w:r>
        <w:t xml:space="preserve">Make sure you are in edit mode for the gallery template of </w:t>
      </w:r>
      <w:r w:rsidRPr="00B4326D">
        <w:rPr>
          <w:b/>
        </w:rPr>
        <w:t>galCustomers</w:t>
      </w:r>
      <w:r w:rsidRPr="00B4326D">
        <w:t>.</w:t>
      </w:r>
    </w:p>
    <w:p w14:paraId="7A17C161" w14:textId="08B5F756" w:rsidR="00B4326D" w:rsidRDefault="00B4326D" w:rsidP="00F34FF5">
      <w:pPr>
        <w:pStyle w:val="LabStepNumberedLevel2"/>
      </w:pPr>
      <w:r>
        <w:t xml:space="preserve">Add a new Rectangle from the </w:t>
      </w:r>
      <w:r w:rsidRPr="00B4326D">
        <w:rPr>
          <w:b/>
        </w:rPr>
        <w:t>Icons</w:t>
      </w:r>
      <w:r>
        <w:t xml:space="preserve"> menu.</w:t>
      </w:r>
    </w:p>
    <w:p w14:paraId="68F35A89" w14:textId="7F84D2A4" w:rsidR="00D571DD" w:rsidRDefault="00BE30C9" w:rsidP="00D571DD">
      <w:pPr>
        <w:pStyle w:val="LabStepScreenshotLevel2"/>
      </w:pPr>
      <w:r>
        <w:drawing>
          <wp:inline distT="0" distB="0" distL="0" distR="0" wp14:anchorId="6F1D3A21" wp14:editId="06A00ADE">
            <wp:extent cx="4911437" cy="1885507"/>
            <wp:effectExtent l="19050" t="19050" r="22860" b="1968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24">
                      <a:extLst>
                        <a:ext uri="{28A0092B-C50C-407E-A947-70E740481C1C}">
                          <a14:useLocalDpi xmlns:a14="http://schemas.microsoft.com/office/drawing/2010/main" val="0"/>
                        </a:ext>
                      </a:extLst>
                    </a:blip>
                    <a:srcRect b="8119"/>
                    <a:stretch/>
                  </pic:blipFill>
                  <pic:spPr bwMode="auto">
                    <a:xfrm>
                      <a:off x="0" y="0"/>
                      <a:ext cx="4975025" cy="190991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14A4F2E" w14:textId="2F982128" w:rsidR="007D2857" w:rsidRDefault="00B4326D" w:rsidP="00F34FF5">
      <w:pPr>
        <w:pStyle w:val="LabStepNumberedLevel2"/>
      </w:pPr>
      <w:r>
        <w:t xml:space="preserve">Rename the rectangle control to </w:t>
      </w:r>
      <w:r w:rsidRPr="00B4326D">
        <w:rPr>
          <w:b/>
        </w:rPr>
        <w:t>rectCustomerItemFrame</w:t>
      </w:r>
      <w:r>
        <w:t>.</w:t>
      </w:r>
    </w:p>
    <w:p w14:paraId="7A3CBD64" w14:textId="2DA2A9D5" w:rsidR="00B4326D" w:rsidRDefault="00B4326D" w:rsidP="00F34FF5">
      <w:pPr>
        <w:pStyle w:val="LabStepNumberedLevel2"/>
      </w:pPr>
      <w:r>
        <w:t xml:space="preserve">Set the </w:t>
      </w:r>
      <w:r w:rsidRPr="007F7091">
        <w:rPr>
          <w:b/>
        </w:rPr>
        <w:t>Fill</w:t>
      </w:r>
      <w:r>
        <w:t xml:space="preserve"> property of </w:t>
      </w:r>
      <w:r w:rsidRPr="00B4326D">
        <w:rPr>
          <w:b/>
        </w:rPr>
        <w:t>rectCustomerItemFrame</w:t>
      </w:r>
      <w:r>
        <w:t xml:space="preserve"> to </w:t>
      </w:r>
      <w:r w:rsidRPr="007F7091">
        <w:rPr>
          <w:b/>
        </w:rPr>
        <w:t>RGBA(0, 0, 0, 0)</w:t>
      </w:r>
      <w:r>
        <w:t xml:space="preserve"> to make it transparent.</w:t>
      </w:r>
    </w:p>
    <w:p w14:paraId="545A1324" w14:textId="32E52DF2" w:rsidR="007F7091" w:rsidRDefault="007F7091" w:rsidP="00F34FF5">
      <w:pPr>
        <w:pStyle w:val="LabStepNumberedLevel2"/>
      </w:pPr>
      <w:r>
        <w:t xml:space="preserve">Set the </w:t>
      </w:r>
      <w:r w:rsidRPr="007F7091">
        <w:rPr>
          <w:b/>
        </w:rPr>
        <w:t>BorderThickness</w:t>
      </w:r>
      <w:r>
        <w:t xml:space="preserve"> to </w:t>
      </w:r>
      <w:r w:rsidRPr="007F7091">
        <w:rPr>
          <w:b/>
        </w:rPr>
        <w:t>1</w:t>
      </w:r>
      <w:r>
        <w:t xml:space="preserve"> and the </w:t>
      </w:r>
      <w:r w:rsidRPr="007F7091">
        <w:rPr>
          <w:b/>
        </w:rPr>
        <w:t>BorderColor</w:t>
      </w:r>
      <w:r>
        <w:t xml:space="preserve"> to </w:t>
      </w:r>
      <w:r w:rsidRPr="007F7091">
        <w:rPr>
          <w:b/>
        </w:rPr>
        <w:t>Black</w:t>
      </w:r>
      <w:r>
        <w:t>.</w:t>
      </w:r>
    </w:p>
    <w:p w14:paraId="1D207CC0" w14:textId="5F280992" w:rsidR="007F7091" w:rsidRDefault="007F7091" w:rsidP="00F34FF5">
      <w:pPr>
        <w:pStyle w:val="LabStepNumberedLevel2"/>
      </w:pPr>
      <w:r>
        <w:t xml:space="preserve">Reposition </w:t>
      </w:r>
      <w:r w:rsidRPr="00B4326D">
        <w:rPr>
          <w:b/>
        </w:rPr>
        <w:t>rectCustomerItemFrame</w:t>
      </w:r>
      <w:r>
        <w:t xml:space="preserve"> to the top and full width of the gallery template as shown in the following screenshot.</w:t>
      </w:r>
    </w:p>
    <w:p w14:paraId="23A3285F" w14:textId="1E0414A3" w:rsidR="00D571DD" w:rsidRDefault="00BE30C9" w:rsidP="00D571DD">
      <w:pPr>
        <w:pStyle w:val="LabStepScreenshotLevel2"/>
      </w:pPr>
      <w:r>
        <w:drawing>
          <wp:inline distT="0" distB="0" distL="0" distR="0" wp14:anchorId="6AEA419E" wp14:editId="306DE81F">
            <wp:extent cx="5365898" cy="1066412"/>
            <wp:effectExtent l="0" t="0" r="6350" b="63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36812" cy="1080505"/>
                    </a:xfrm>
                    <a:prstGeom prst="rect">
                      <a:avLst/>
                    </a:prstGeom>
                    <a:noFill/>
                    <a:ln>
                      <a:noFill/>
                    </a:ln>
                  </pic:spPr>
                </pic:pic>
              </a:graphicData>
            </a:graphic>
          </wp:inline>
        </w:drawing>
      </w:r>
    </w:p>
    <w:p w14:paraId="1D986897" w14:textId="0678A1E6" w:rsidR="007F7091" w:rsidRPr="007F7091" w:rsidRDefault="007F7091" w:rsidP="007F7091">
      <w:pPr>
        <w:pStyle w:val="LabExerciseCallout"/>
      </w:pPr>
      <w:r>
        <w:t xml:space="preserve">You might find it hard to select </w:t>
      </w:r>
      <w:r w:rsidRPr="007F7091">
        <w:rPr>
          <w:b/>
        </w:rPr>
        <w:t>lblCustomerFullName</w:t>
      </w:r>
      <w:r>
        <w:t xml:space="preserve"> and </w:t>
      </w:r>
      <w:r w:rsidRPr="007F7091">
        <w:rPr>
          <w:b/>
        </w:rPr>
        <w:t>lblCustomerEmail</w:t>
      </w:r>
      <w:r>
        <w:t xml:space="preserve"> because they are layered behind the rectangle control named </w:t>
      </w:r>
      <w:r w:rsidRPr="00B4326D">
        <w:rPr>
          <w:b/>
        </w:rPr>
        <w:t>rectCustomerItemFrame</w:t>
      </w:r>
      <w:r>
        <w:t>. Over the next two steps you will move the labels on top of the rectangle.</w:t>
      </w:r>
    </w:p>
    <w:p w14:paraId="6B41D655" w14:textId="10FCD2E1" w:rsidR="007F7091" w:rsidRDefault="00D17F73" w:rsidP="007F7091">
      <w:pPr>
        <w:pStyle w:val="LabStepNumberedLevel2"/>
      </w:pPr>
      <w:r>
        <w:t xml:space="preserve">From the </w:t>
      </w:r>
      <w:r w:rsidRPr="007F7091">
        <w:rPr>
          <w:b/>
        </w:rPr>
        <w:t>lblCustomerFullName</w:t>
      </w:r>
      <w:r>
        <w:t xml:space="preserve"> </w:t>
      </w:r>
      <w:r w:rsidR="007F7091">
        <w:t>context menu</w:t>
      </w:r>
      <w:r>
        <w:t>,</w:t>
      </w:r>
      <w:r w:rsidR="007F7091">
        <w:t xml:space="preserve"> select </w:t>
      </w:r>
      <w:r w:rsidR="007F7091" w:rsidRPr="007F7091">
        <w:rPr>
          <w:b/>
        </w:rPr>
        <w:t>Reorder &gt; Bring to front</w:t>
      </w:r>
      <w:r w:rsidR="007F7091">
        <w:t xml:space="preserve"> to move it above </w:t>
      </w:r>
      <w:r w:rsidR="007F7091" w:rsidRPr="00B4326D">
        <w:rPr>
          <w:b/>
        </w:rPr>
        <w:t>rectCustomerItemFrame</w:t>
      </w:r>
      <w:r w:rsidR="007F7091">
        <w:t xml:space="preserve">. </w:t>
      </w:r>
    </w:p>
    <w:p w14:paraId="3D09E597" w14:textId="3DEA9423" w:rsidR="00623A14" w:rsidRDefault="00623A14" w:rsidP="00D571DD">
      <w:pPr>
        <w:pStyle w:val="LabStepScreenshotLevel2"/>
      </w:pPr>
      <w:r>
        <w:drawing>
          <wp:inline distT="0" distB="0" distL="0" distR="0" wp14:anchorId="614406C6" wp14:editId="10FD5463">
            <wp:extent cx="4820093" cy="1986059"/>
            <wp:effectExtent l="19050" t="19050" r="19050" b="146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4646" cy="2008537"/>
                    </a:xfrm>
                    <a:prstGeom prst="rect">
                      <a:avLst/>
                    </a:prstGeom>
                    <a:noFill/>
                    <a:ln>
                      <a:solidFill>
                        <a:schemeClr val="tx1">
                          <a:lumMod val="50000"/>
                          <a:lumOff val="50000"/>
                        </a:schemeClr>
                      </a:solidFill>
                    </a:ln>
                  </pic:spPr>
                </pic:pic>
              </a:graphicData>
            </a:graphic>
          </wp:inline>
        </w:drawing>
      </w:r>
    </w:p>
    <w:p w14:paraId="61609D70" w14:textId="14CF78FC" w:rsidR="007F7091" w:rsidRDefault="00D17F73" w:rsidP="007F7091">
      <w:pPr>
        <w:pStyle w:val="LabStepNumberedLevel2"/>
      </w:pPr>
      <w:r>
        <w:t xml:space="preserve">From the </w:t>
      </w:r>
      <w:r w:rsidRPr="007F7091">
        <w:rPr>
          <w:b/>
        </w:rPr>
        <w:t>lblCustomer</w:t>
      </w:r>
      <w:r>
        <w:rPr>
          <w:b/>
        </w:rPr>
        <w:t>Email</w:t>
      </w:r>
      <w:r>
        <w:t xml:space="preserve"> </w:t>
      </w:r>
      <w:r w:rsidR="007F7091">
        <w:t>context menu</w:t>
      </w:r>
      <w:r>
        <w:rPr>
          <w:b/>
        </w:rPr>
        <w:t xml:space="preserve">, </w:t>
      </w:r>
      <w:r w:rsidR="007F7091">
        <w:t xml:space="preserve">select </w:t>
      </w:r>
      <w:r w:rsidR="007F7091" w:rsidRPr="007F7091">
        <w:rPr>
          <w:b/>
        </w:rPr>
        <w:t>Reorder &gt; Bring to front</w:t>
      </w:r>
      <w:r w:rsidR="007F7091">
        <w:t xml:space="preserve"> to move it above </w:t>
      </w:r>
      <w:r w:rsidR="007F7091" w:rsidRPr="00B4326D">
        <w:rPr>
          <w:b/>
        </w:rPr>
        <w:t>rectCustomerItemFrame</w:t>
      </w:r>
      <w:r w:rsidR="007F7091">
        <w:t xml:space="preserve">. </w:t>
      </w:r>
    </w:p>
    <w:p w14:paraId="38DC9F21" w14:textId="3B148E19" w:rsidR="007D2857" w:rsidRPr="007F7091" w:rsidRDefault="007F7091" w:rsidP="007F7091">
      <w:pPr>
        <w:pStyle w:val="LabExerciseCallout"/>
      </w:pPr>
      <w:r>
        <w:t xml:space="preserve">You can now select </w:t>
      </w:r>
      <w:r w:rsidRPr="007F7091">
        <w:rPr>
          <w:b/>
        </w:rPr>
        <w:t>lblCustomerFullName</w:t>
      </w:r>
      <w:r>
        <w:t xml:space="preserve"> and </w:t>
      </w:r>
      <w:r w:rsidRPr="007F7091">
        <w:rPr>
          <w:b/>
        </w:rPr>
        <w:t>lblCustomerEmail</w:t>
      </w:r>
      <w:r>
        <w:t xml:space="preserve"> because they layered above </w:t>
      </w:r>
      <w:r w:rsidRPr="00B4326D">
        <w:rPr>
          <w:b/>
        </w:rPr>
        <w:t>rectCustomerItemFrame</w:t>
      </w:r>
      <w:r>
        <w:t>.</w:t>
      </w:r>
    </w:p>
    <w:p w14:paraId="730F5018" w14:textId="42278261" w:rsidR="007D2857" w:rsidRDefault="007F7091" w:rsidP="007F7091">
      <w:pPr>
        <w:pStyle w:val="LabStepNumbered"/>
      </w:pPr>
      <w:r>
        <w:lastRenderedPageBreak/>
        <w:t xml:space="preserve">Add a new icon to the </w:t>
      </w:r>
      <w:r w:rsidRPr="007F7091">
        <w:rPr>
          <w:b/>
        </w:rPr>
        <w:t>galCustomers</w:t>
      </w:r>
      <w:r>
        <w:t xml:space="preserve"> item template.</w:t>
      </w:r>
    </w:p>
    <w:p w14:paraId="1765F603" w14:textId="77777777" w:rsidR="007F7091" w:rsidRDefault="007F7091" w:rsidP="007F7091">
      <w:pPr>
        <w:pStyle w:val="LabStepNumberedLevel2"/>
      </w:pPr>
      <w:r>
        <w:t xml:space="preserve">Make sure you are in edit mode for the gallery template of </w:t>
      </w:r>
      <w:r w:rsidRPr="00B4326D">
        <w:rPr>
          <w:b/>
        </w:rPr>
        <w:t>galCustomers</w:t>
      </w:r>
      <w:r w:rsidRPr="00B4326D">
        <w:t>.</w:t>
      </w:r>
    </w:p>
    <w:p w14:paraId="3D9B7C2D" w14:textId="269AD01A" w:rsidR="007F7091" w:rsidRDefault="007F7091" w:rsidP="007F7091">
      <w:pPr>
        <w:pStyle w:val="LabStepNumberedLevel2"/>
      </w:pPr>
      <w:r>
        <w:t xml:space="preserve">Add a new </w:t>
      </w:r>
      <w:r w:rsidR="00B94BA2" w:rsidRPr="00B94BA2">
        <w:rPr>
          <w:b/>
        </w:rPr>
        <w:t>Person</w:t>
      </w:r>
      <w:r w:rsidR="00B94BA2">
        <w:t xml:space="preserve"> icon</w:t>
      </w:r>
      <w:r>
        <w:t xml:space="preserve"> from the </w:t>
      </w:r>
      <w:r w:rsidRPr="00B4326D">
        <w:rPr>
          <w:b/>
        </w:rPr>
        <w:t>Icons</w:t>
      </w:r>
      <w:r>
        <w:t xml:space="preserve"> menu.</w:t>
      </w:r>
    </w:p>
    <w:p w14:paraId="00C18DB9" w14:textId="255AF98C" w:rsidR="007F7091" w:rsidRDefault="00B94BA2" w:rsidP="007F7091">
      <w:pPr>
        <w:pStyle w:val="LabStepNumberedLevel2"/>
      </w:pPr>
      <w:r>
        <w:t xml:space="preserve">Rename the new icon to </w:t>
      </w:r>
      <w:r w:rsidRPr="00B94BA2">
        <w:rPr>
          <w:b/>
        </w:rPr>
        <w:t>icoCustomer</w:t>
      </w:r>
      <w:r>
        <w:t xml:space="preserve"> and rearrange to controls in the item template to match the following screenshot..</w:t>
      </w:r>
    </w:p>
    <w:p w14:paraId="6BE477C7" w14:textId="2526DB38" w:rsidR="00D571DD" w:rsidRDefault="00B4326D" w:rsidP="00D571DD">
      <w:pPr>
        <w:pStyle w:val="LabStepScreenshotLevel2"/>
      </w:pPr>
      <w:r>
        <w:drawing>
          <wp:inline distT="0" distB="0" distL="0" distR="0" wp14:anchorId="0E4AD4F9" wp14:editId="3C24ADA9">
            <wp:extent cx="5894363" cy="914134"/>
            <wp:effectExtent l="19050" t="19050" r="11430" b="1968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090436" cy="944542"/>
                    </a:xfrm>
                    <a:prstGeom prst="rect">
                      <a:avLst/>
                    </a:prstGeom>
                    <a:noFill/>
                    <a:ln>
                      <a:solidFill>
                        <a:schemeClr val="tx1">
                          <a:lumMod val="50000"/>
                          <a:lumOff val="50000"/>
                        </a:schemeClr>
                      </a:solidFill>
                    </a:ln>
                  </pic:spPr>
                </pic:pic>
              </a:graphicData>
            </a:graphic>
          </wp:inline>
        </w:drawing>
      </w:r>
    </w:p>
    <w:p w14:paraId="5EB4B9C6" w14:textId="69F00009" w:rsidR="00B4326D" w:rsidRDefault="00B94BA2" w:rsidP="00B94BA2">
      <w:pPr>
        <w:pStyle w:val="LabStepNumbered"/>
      </w:pPr>
      <w:r>
        <w:t xml:space="preserve">Set the </w:t>
      </w:r>
      <w:r w:rsidRPr="00B94BA2">
        <w:rPr>
          <w:b/>
        </w:rPr>
        <w:t>TemplateFill</w:t>
      </w:r>
      <w:r>
        <w:t xml:space="preserve"> property of </w:t>
      </w:r>
      <w:r w:rsidRPr="00B94BA2">
        <w:rPr>
          <w:b/>
        </w:rPr>
        <w:t>galCustomers</w:t>
      </w:r>
      <w:r>
        <w:t xml:space="preserve"> to indicate to the customer item which item is currently selected.</w:t>
      </w:r>
    </w:p>
    <w:p w14:paraId="373E5AD2" w14:textId="6670C8B3" w:rsidR="00B94BA2" w:rsidRDefault="00B94BA2" w:rsidP="00B94BA2">
      <w:pPr>
        <w:pStyle w:val="LabStepNumberedLevel2"/>
      </w:pPr>
      <w:r>
        <w:t xml:space="preserve">Update the </w:t>
      </w:r>
      <w:r w:rsidRPr="00B94BA2">
        <w:rPr>
          <w:b/>
        </w:rPr>
        <w:t>TemplateFill</w:t>
      </w:r>
      <w:r>
        <w:t xml:space="preserve"> property of </w:t>
      </w:r>
      <w:r w:rsidRPr="00B94BA2">
        <w:rPr>
          <w:b/>
        </w:rPr>
        <w:t>galCustomers</w:t>
      </w:r>
      <w:r>
        <w:t xml:space="preserve"> with the following expression.</w:t>
      </w:r>
    </w:p>
    <w:p w14:paraId="582C7FB8" w14:textId="0FD068A7" w:rsidR="00B4326D" w:rsidRDefault="00B4326D" w:rsidP="00B4326D">
      <w:pPr>
        <w:pStyle w:val="LabStepCodeBlockLevel2"/>
      </w:pPr>
      <w:r w:rsidRPr="00B4326D">
        <w:t>If(ThisItem.IsSelected, LightYellow, White)</w:t>
      </w:r>
    </w:p>
    <w:p w14:paraId="494B782E" w14:textId="30D4D325" w:rsidR="00B94BA2" w:rsidRDefault="00B94BA2" w:rsidP="00B94BA2">
      <w:pPr>
        <w:pStyle w:val="LabStepNumberedLevel2"/>
      </w:pPr>
      <w:r>
        <w:t>You should see that the first item in the gallery is highlighted in a light yellow color.</w:t>
      </w:r>
    </w:p>
    <w:p w14:paraId="1D193819" w14:textId="3C2172E6" w:rsidR="00B4326D" w:rsidRDefault="00B94BA2" w:rsidP="00B4326D">
      <w:pPr>
        <w:pStyle w:val="LabStepScreenshotLevel2"/>
      </w:pPr>
      <w:r>
        <w:drawing>
          <wp:inline distT="0" distB="0" distL="0" distR="0" wp14:anchorId="742D21DD" wp14:editId="318B051D">
            <wp:extent cx="6406187" cy="1304261"/>
            <wp:effectExtent l="19050" t="19050" r="13970" b="1079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501632" cy="1323693"/>
                    </a:xfrm>
                    <a:prstGeom prst="rect">
                      <a:avLst/>
                    </a:prstGeom>
                    <a:noFill/>
                    <a:ln>
                      <a:solidFill>
                        <a:schemeClr val="tx1">
                          <a:lumMod val="50000"/>
                          <a:lumOff val="50000"/>
                        </a:schemeClr>
                      </a:solidFill>
                    </a:ln>
                  </pic:spPr>
                </pic:pic>
              </a:graphicData>
            </a:graphic>
          </wp:inline>
        </w:drawing>
      </w:r>
    </w:p>
    <w:p w14:paraId="0AF64DC3" w14:textId="05B18698" w:rsidR="00B94BA2" w:rsidRDefault="00B94BA2" w:rsidP="00B94BA2">
      <w:pPr>
        <w:pStyle w:val="LabStepNumberedLevel2"/>
      </w:pPr>
      <w:r>
        <w:t xml:space="preserve">Start the app and test out clicking </w:t>
      </w:r>
      <w:r w:rsidR="00D17F73">
        <w:t xml:space="preserve">customer </w:t>
      </w:r>
      <w:r>
        <w:t>items</w:t>
      </w:r>
      <w:r w:rsidR="00D17F73">
        <w:t xml:space="preserve">. You should </w:t>
      </w:r>
      <w:r>
        <w:t xml:space="preserve">observe </w:t>
      </w:r>
      <w:r w:rsidR="00D17F73">
        <w:t xml:space="preserve">that </w:t>
      </w:r>
      <w:r>
        <w:t>the yellow fill follows the currently selected item.</w:t>
      </w:r>
    </w:p>
    <w:p w14:paraId="36A92B18" w14:textId="093D352B" w:rsidR="00B94BA2" w:rsidRDefault="00B94BA2" w:rsidP="00B94BA2">
      <w:pPr>
        <w:pStyle w:val="LabStepScreenshotLevel2"/>
      </w:pPr>
      <w:r>
        <w:drawing>
          <wp:inline distT="0" distB="0" distL="0" distR="0" wp14:anchorId="28D28D79" wp14:editId="59325185">
            <wp:extent cx="6296480" cy="1282995"/>
            <wp:effectExtent l="19050" t="19050" r="9525" b="1270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420068" cy="1308178"/>
                    </a:xfrm>
                    <a:prstGeom prst="rect">
                      <a:avLst/>
                    </a:prstGeom>
                    <a:noFill/>
                    <a:ln>
                      <a:solidFill>
                        <a:schemeClr val="tx1">
                          <a:lumMod val="50000"/>
                          <a:lumOff val="50000"/>
                        </a:schemeClr>
                      </a:solidFill>
                    </a:ln>
                  </pic:spPr>
                </pic:pic>
              </a:graphicData>
            </a:graphic>
          </wp:inline>
        </w:drawing>
      </w:r>
    </w:p>
    <w:p w14:paraId="4BC2508A" w14:textId="5529A721" w:rsidR="00B94BA2" w:rsidRDefault="00B94BA2" w:rsidP="00B94BA2">
      <w:pPr>
        <w:pStyle w:val="LabStepNumberedLevel2"/>
      </w:pPr>
      <w:r>
        <w:t xml:space="preserve">After testing, click the </w:t>
      </w:r>
      <w:r w:rsidRPr="00B94BA2">
        <w:rPr>
          <w:b/>
        </w:rPr>
        <w:t>X</w:t>
      </w:r>
      <w:r>
        <w:t xml:space="preserve"> at the top right to stop the app and return to editing mode in PowerApps Studio.</w:t>
      </w:r>
    </w:p>
    <w:p w14:paraId="716D281D" w14:textId="1865DD36" w:rsidR="007D2857" w:rsidRDefault="008F01D8" w:rsidP="008F01D8">
      <w:pPr>
        <w:pStyle w:val="LabStepNumbered"/>
      </w:pPr>
      <w:r>
        <w:t xml:space="preserve">Implement </w:t>
      </w:r>
      <w:r w:rsidR="00B94BA2">
        <w:t>s</w:t>
      </w:r>
      <w:r>
        <w:t xml:space="preserve">earch </w:t>
      </w:r>
      <w:r w:rsidR="00B94BA2">
        <w:t>f</w:t>
      </w:r>
      <w:r>
        <w:t>iltering</w:t>
      </w:r>
      <w:r w:rsidR="00B94BA2">
        <w:t xml:space="preserve"> behavior</w:t>
      </w:r>
      <w:r w:rsidR="006F0E29">
        <w:t xml:space="preserve"> in the search toolbar</w:t>
      </w:r>
      <w:r w:rsidR="00B94BA2">
        <w:t>.</w:t>
      </w:r>
    </w:p>
    <w:p w14:paraId="103ACA49" w14:textId="02B94159" w:rsidR="007D2857" w:rsidRDefault="00B94BA2" w:rsidP="00F34FF5">
      <w:pPr>
        <w:pStyle w:val="LabStepNumberedLevel2"/>
      </w:pPr>
      <w:r>
        <w:t xml:space="preserve">Select </w:t>
      </w:r>
      <w:r w:rsidRPr="00B94BA2">
        <w:rPr>
          <w:b/>
        </w:rPr>
        <w:t>btnSearchCustomers</w:t>
      </w:r>
      <w:r>
        <w:t xml:space="preserve"> inside </w:t>
      </w:r>
      <w:r w:rsidRPr="006F0E29">
        <w:rPr>
          <w:b/>
        </w:rPr>
        <w:t>gal</w:t>
      </w:r>
      <w:r w:rsidR="006F0E29">
        <w:rPr>
          <w:b/>
        </w:rPr>
        <w:t xml:space="preserve">SearchButtons </w:t>
      </w:r>
      <w:r>
        <w:t xml:space="preserve">and update its </w:t>
      </w:r>
      <w:r w:rsidRPr="006F0E29">
        <w:rPr>
          <w:b/>
        </w:rPr>
        <w:t>OnSelect</w:t>
      </w:r>
      <w:r>
        <w:t xml:space="preserve"> property using the following </w:t>
      </w:r>
      <w:r w:rsidR="006F0E29">
        <w:t>expressions</w:t>
      </w:r>
      <w:r>
        <w:t>.</w:t>
      </w:r>
    </w:p>
    <w:p w14:paraId="7B0FCCAA" w14:textId="0D8F0DC3" w:rsidR="006F0E29" w:rsidRDefault="006F0E29" w:rsidP="006F0E29">
      <w:pPr>
        <w:pStyle w:val="LabStepCodeBlockLevel2"/>
      </w:pPr>
      <w:r w:rsidRPr="006F0E29">
        <w:t>UpdateContext({ customerFilter: ThisItem.Value })</w:t>
      </w:r>
    </w:p>
    <w:p w14:paraId="7F0303C7" w14:textId="1583A61A" w:rsidR="006F0E29" w:rsidRDefault="006F0E29" w:rsidP="00F34FF5">
      <w:pPr>
        <w:pStyle w:val="LabStepNumberedLevel2"/>
      </w:pPr>
      <w:r>
        <w:t xml:space="preserve">Your expression for the </w:t>
      </w:r>
      <w:r w:rsidRPr="006F0E29">
        <w:rPr>
          <w:b/>
        </w:rPr>
        <w:t>OnSelect</w:t>
      </w:r>
      <w:r>
        <w:t xml:space="preserve"> property of </w:t>
      </w:r>
      <w:r w:rsidRPr="006F0E29">
        <w:rPr>
          <w:b/>
        </w:rPr>
        <w:t>gal</w:t>
      </w:r>
      <w:r>
        <w:rPr>
          <w:b/>
        </w:rPr>
        <w:t>SearchButtons</w:t>
      </w:r>
      <w:r>
        <w:t xml:space="preserve"> should match the following screenshot.</w:t>
      </w:r>
    </w:p>
    <w:p w14:paraId="383FE6AF" w14:textId="1FDAB109" w:rsidR="006F0E29" w:rsidRDefault="006F0E29" w:rsidP="006F0E29">
      <w:pPr>
        <w:pStyle w:val="LabStepScreenshotLevel2"/>
      </w:pPr>
      <w:r>
        <w:drawing>
          <wp:inline distT="0" distB="0" distL="0" distR="0" wp14:anchorId="7C9BF5C2" wp14:editId="255A5535">
            <wp:extent cx="6003851" cy="920030"/>
            <wp:effectExtent l="19050" t="19050" r="16510" b="1397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61801" cy="928910"/>
                    </a:xfrm>
                    <a:prstGeom prst="rect">
                      <a:avLst/>
                    </a:prstGeom>
                    <a:noFill/>
                    <a:ln>
                      <a:solidFill>
                        <a:schemeClr val="tx1">
                          <a:lumMod val="50000"/>
                          <a:lumOff val="50000"/>
                        </a:schemeClr>
                      </a:solidFill>
                    </a:ln>
                  </pic:spPr>
                </pic:pic>
              </a:graphicData>
            </a:graphic>
          </wp:inline>
        </w:drawing>
      </w:r>
    </w:p>
    <w:p w14:paraId="3282DE15" w14:textId="394E087F" w:rsidR="006F0E29" w:rsidRDefault="006F0E29" w:rsidP="006F0E29">
      <w:pPr>
        <w:pStyle w:val="LabStepNumberedLevel2"/>
      </w:pPr>
      <w:r>
        <w:lastRenderedPageBreak/>
        <w:t xml:space="preserve">Select </w:t>
      </w:r>
      <w:r w:rsidRPr="006F0E29">
        <w:rPr>
          <w:b/>
        </w:rPr>
        <w:t>btnShowAllCustomers</w:t>
      </w:r>
      <w:r>
        <w:rPr>
          <w:b/>
        </w:rPr>
        <w:t xml:space="preserve"> </w:t>
      </w:r>
      <w:r>
        <w:t xml:space="preserve">and update its </w:t>
      </w:r>
      <w:r w:rsidRPr="006F0E29">
        <w:rPr>
          <w:b/>
        </w:rPr>
        <w:t>OnSelect</w:t>
      </w:r>
      <w:r>
        <w:t xml:space="preserve"> property using the following expressions.</w:t>
      </w:r>
    </w:p>
    <w:p w14:paraId="618E91D6" w14:textId="34853E34" w:rsidR="006F0E29" w:rsidRDefault="006F0E29" w:rsidP="006F0E29">
      <w:pPr>
        <w:pStyle w:val="LabStepCodeBlockLevel2"/>
      </w:pPr>
      <w:r w:rsidRPr="006F0E29">
        <w:t>UpdateContext({ customerFilter: Blank() })</w:t>
      </w:r>
    </w:p>
    <w:p w14:paraId="357DA026" w14:textId="5BC25B6D" w:rsidR="006F0E29" w:rsidRDefault="006F0E29" w:rsidP="006F0E29">
      <w:pPr>
        <w:pStyle w:val="LabStepNumberedLevel2"/>
      </w:pPr>
      <w:r>
        <w:t xml:space="preserve">Your expression for the </w:t>
      </w:r>
      <w:r w:rsidRPr="006F0E29">
        <w:rPr>
          <w:b/>
        </w:rPr>
        <w:t>OnSelect</w:t>
      </w:r>
      <w:r>
        <w:t xml:space="preserve"> property of </w:t>
      </w:r>
      <w:r w:rsidRPr="006F0E29">
        <w:rPr>
          <w:b/>
        </w:rPr>
        <w:t>btnShowAllCustomers</w:t>
      </w:r>
      <w:r>
        <w:t xml:space="preserve"> should match the following screenshot.</w:t>
      </w:r>
    </w:p>
    <w:p w14:paraId="0F431453" w14:textId="5B0721CB" w:rsidR="008F01D8" w:rsidRDefault="006F0E29" w:rsidP="008F01D8">
      <w:pPr>
        <w:pStyle w:val="LabStepScreenshotLevel2"/>
      </w:pPr>
      <w:r>
        <w:drawing>
          <wp:inline distT="0" distB="0" distL="0" distR="0" wp14:anchorId="5FFC2831" wp14:editId="2EB8E8BD">
            <wp:extent cx="6138530" cy="888875"/>
            <wp:effectExtent l="19050" t="19050" r="15240" b="2603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10310" cy="899269"/>
                    </a:xfrm>
                    <a:prstGeom prst="rect">
                      <a:avLst/>
                    </a:prstGeom>
                    <a:noFill/>
                    <a:ln>
                      <a:solidFill>
                        <a:schemeClr val="tx1">
                          <a:lumMod val="50000"/>
                          <a:lumOff val="50000"/>
                        </a:schemeClr>
                      </a:solidFill>
                    </a:ln>
                  </pic:spPr>
                </pic:pic>
              </a:graphicData>
            </a:graphic>
          </wp:inline>
        </w:drawing>
      </w:r>
    </w:p>
    <w:p w14:paraId="43E4CAB6" w14:textId="4B7775B2" w:rsidR="007D2857" w:rsidRDefault="006F0E29" w:rsidP="00F34FF5">
      <w:pPr>
        <w:pStyle w:val="LabStepNumberedLevel2"/>
      </w:pPr>
      <w:r>
        <w:t xml:space="preserve">Select the </w:t>
      </w:r>
      <w:r w:rsidRPr="006F0E29">
        <w:rPr>
          <w:b/>
        </w:rPr>
        <w:t>galCustomers</w:t>
      </w:r>
      <w:r>
        <w:t xml:space="preserve"> gallery control and observe that </w:t>
      </w:r>
      <w:r w:rsidR="0045226B">
        <w:t>t</w:t>
      </w:r>
      <w:r>
        <w:t xml:space="preserve">he </w:t>
      </w:r>
      <w:r w:rsidRPr="006F0E29">
        <w:rPr>
          <w:b/>
        </w:rPr>
        <w:t>Items</w:t>
      </w:r>
      <w:r>
        <w:t xml:space="preserve"> property is currently set to </w:t>
      </w:r>
      <w:r w:rsidRPr="006F0E29">
        <w:rPr>
          <w:b/>
        </w:rPr>
        <w:t>Customers</w:t>
      </w:r>
    </w:p>
    <w:p w14:paraId="18919D9F" w14:textId="1FA9ADA6" w:rsidR="008F01D8" w:rsidRDefault="0045226B" w:rsidP="008F01D8">
      <w:pPr>
        <w:pStyle w:val="LabStepScreenshotLevel2"/>
      </w:pPr>
      <w:r>
        <w:drawing>
          <wp:inline distT="0" distB="0" distL="0" distR="0" wp14:anchorId="64233419" wp14:editId="738770F0">
            <wp:extent cx="5148775" cy="1129812"/>
            <wp:effectExtent l="19050" t="19050" r="13970" b="1333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38896" cy="1149588"/>
                    </a:xfrm>
                    <a:prstGeom prst="rect">
                      <a:avLst/>
                    </a:prstGeom>
                    <a:noFill/>
                    <a:ln>
                      <a:solidFill>
                        <a:schemeClr val="tx1">
                          <a:lumMod val="50000"/>
                          <a:lumOff val="50000"/>
                        </a:schemeClr>
                      </a:solidFill>
                    </a:ln>
                  </pic:spPr>
                </pic:pic>
              </a:graphicData>
            </a:graphic>
          </wp:inline>
        </w:drawing>
      </w:r>
    </w:p>
    <w:p w14:paraId="5AC6B1B1" w14:textId="257FA3A0" w:rsidR="007D2857" w:rsidRDefault="006F0E29" w:rsidP="00F34FF5">
      <w:pPr>
        <w:pStyle w:val="LabStepNumberedLevel2"/>
      </w:pPr>
      <w:r>
        <w:t xml:space="preserve">Update the </w:t>
      </w:r>
      <w:r w:rsidRPr="006F0E29">
        <w:rPr>
          <w:b/>
        </w:rPr>
        <w:t>Items</w:t>
      </w:r>
      <w:r>
        <w:t xml:space="preserve"> property of </w:t>
      </w:r>
      <w:r w:rsidRPr="006F0E29">
        <w:rPr>
          <w:b/>
        </w:rPr>
        <w:t>galCustomers</w:t>
      </w:r>
      <w:r>
        <w:t xml:space="preserve"> gallery to the following expressions.</w:t>
      </w:r>
    </w:p>
    <w:p w14:paraId="152DFF0A" w14:textId="77777777" w:rsidR="009F272E" w:rsidRDefault="009F272E" w:rsidP="009F272E">
      <w:pPr>
        <w:pStyle w:val="LabStepCodeBlockLevel2"/>
      </w:pPr>
      <w:r>
        <w:t>If(</w:t>
      </w:r>
    </w:p>
    <w:p w14:paraId="209DCCAB" w14:textId="77777777" w:rsidR="009F272E" w:rsidRDefault="009F272E" w:rsidP="009F272E">
      <w:pPr>
        <w:pStyle w:val="LabStepCodeBlockLevel2"/>
      </w:pPr>
      <w:r>
        <w:t xml:space="preserve">    IsBlank(customerFilter),</w:t>
      </w:r>
    </w:p>
    <w:p w14:paraId="60C19223" w14:textId="77777777" w:rsidR="009F272E" w:rsidRDefault="009F272E" w:rsidP="009F272E">
      <w:pPr>
        <w:pStyle w:val="LabStepCodeBlockLevel2"/>
      </w:pPr>
      <w:r>
        <w:t xml:space="preserve">    Customers,</w:t>
      </w:r>
    </w:p>
    <w:p w14:paraId="72D03A48" w14:textId="2C814DC9" w:rsidR="009F272E" w:rsidRDefault="009F272E" w:rsidP="009F272E">
      <w:pPr>
        <w:pStyle w:val="LabStepCodeBlockLevel2"/>
      </w:pPr>
      <w:r>
        <w:t xml:space="preserve">    Filter(Customers, StartsWith('Last Name', customerFilter))</w:t>
      </w:r>
    </w:p>
    <w:p w14:paraId="5F14F0A6" w14:textId="3958D398" w:rsidR="009F272E" w:rsidRDefault="009F272E" w:rsidP="009F272E">
      <w:pPr>
        <w:pStyle w:val="LabStepCodeBlockLevel2"/>
      </w:pPr>
      <w:r>
        <w:t>)</w:t>
      </w:r>
    </w:p>
    <w:p w14:paraId="5209D90B" w14:textId="04D80419" w:rsidR="007D2857" w:rsidRDefault="0045226B" w:rsidP="00F34FF5">
      <w:pPr>
        <w:pStyle w:val="LabStepNumberedLevel2"/>
      </w:pPr>
      <w:r>
        <w:t>Start the app so you can test out he filtering behavior.</w:t>
      </w:r>
    </w:p>
    <w:p w14:paraId="3354E576" w14:textId="2A029BD4" w:rsidR="009F272E" w:rsidRDefault="009F272E" w:rsidP="009F272E">
      <w:pPr>
        <w:pStyle w:val="LabStepScreenshotLevel2"/>
      </w:pPr>
      <w:r>
        <w:drawing>
          <wp:inline distT="0" distB="0" distL="0" distR="0" wp14:anchorId="4BF62FA1" wp14:editId="276C8FD8">
            <wp:extent cx="2338070" cy="340242"/>
            <wp:effectExtent l="19050" t="19050" r="24130" b="222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33">
                      <a:extLst>
                        <a:ext uri="{28A0092B-C50C-407E-A947-70E740481C1C}">
                          <a14:useLocalDpi xmlns:a14="http://schemas.microsoft.com/office/drawing/2010/main" val="0"/>
                        </a:ext>
                      </a:extLst>
                    </a:blip>
                    <a:srcRect b="41441"/>
                    <a:stretch/>
                  </pic:blipFill>
                  <pic:spPr bwMode="auto">
                    <a:xfrm>
                      <a:off x="0" y="0"/>
                      <a:ext cx="2338070" cy="340242"/>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7253944C" w14:textId="2F34C959" w:rsidR="007D2857" w:rsidRDefault="0045226B" w:rsidP="00F34FF5">
      <w:pPr>
        <w:pStyle w:val="LabStepNumberedLevel2"/>
      </w:pPr>
      <w:r>
        <w:t xml:space="preserve">Click the </w:t>
      </w:r>
      <w:r w:rsidRPr="0045226B">
        <w:rPr>
          <w:b/>
        </w:rPr>
        <w:t>D</w:t>
      </w:r>
      <w:r>
        <w:t xml:space="preserve"> button and verify the app only displays customers whose last name starts with D.</w:t>
      </w:r>
    </w:p>
    <w:p w14:paraId="26E48126" w14:textId="6D4235DF" w:rsidR="009F272E" w:rsidRDefault="0045226B" w:rsidP="009F272E">
      <w:pPr>
        <w:pStyle w:val="LabStepScreenshotLevel2"/>
      </w:pPr>
      <w:r>
        <w:drawing>
          <wp:inline distT="0" distB="0" distL="0" distR="0" wp14:anchorId="5005CF2C" wp14:editId="25C9E886">
            <wp:extent cx="2208627" cy="959965"/>
            <wp:effectExtent l="19050" t="19050" r="2032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96327" cy="998083"/>
                    </a:xfrm>
                    <a:prstGeom prst="rect">
                      <a:avLst/>
                    </a:prstGeom>
                    <a:noFill/>
                    <a:ln>
                      <a:solidFill>
                        <a:schemeClr val="tx1">
                          <a:lumMod val="50000"/>
                          <a:lumOff val="50000"/>
                        </a:schemeClr>
                      </a:solidFill>
                    </a:ln>
                  </pic:spPr>
                </pic:pic>
              </a:graphicData>
            </a:graphic>
          </wp:inline>
        </w:drawing>
      </w:r>
    </w:p>
    <w:p w14:paraId="136A06CF" w14:textId="36E42571" w:rsidR="009F272E" w:rsidRDefault="0045226B" w:rsidP="0045226B">
      <w:pPr>
        <w:pStyle w:val="LabStepNumberedLevel2"/>
      </w:pPr>
      <w:r>
        <w:t xml:space="preserve">Click the </w:t>
      </w:r>
      <w:r w:rsidRPr="0045226B">
        <w:rPr>
          <w:b/>
        </w:rPr>
        <w:t>Show All</w:t>
      </w:r>
      <w:r>
        <w:t xml:space="preserve"> button and verify the gallery displays all customers.</w:t>
      </w:r>
    </w:p>
    <w:p w14:paraId="76EC45A4" w14:textId="512C9A16" w:rsidR="009F272E" w:rsidRDefault="0045226B" w:rsidP="009F272E">
      <w:pPr>
        <w:pStyle w:val="LabStepScreenshotLevel2"/>
      </w:pPr>
      <w:r>
        <w:drawing>
          <wp:inline distT="0" distB="0" distL="0" distR="0" wp14:anchorId="5F39E947" wp14:editId="0145D29C">
            <wp:extent cx="5373858" cy="1074074"/>
            <wp:effectExtent l="19050" t="19050" r="17780" b="1206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46430" cy="1088579"/>
                    </a:xfrm>
                    <a:prstGeom prst="rect">
                      <a:avLst/>
                    </a:prstGeom>
                    <a:noFill/>
                    <a:ln>
                      <a:solidFill>
                        <a:schemeClr val="tx1">
                          <a:lumMod val="50000"/>
                          <a:lumOff val="50000"/>
                        </a:schemeClr>
                      </a:solidFill>
                    </a:ln>
                  </pic:spPr>
                </pic:pic>
              </a:graphicData>
            </a:graphic>
          </wp:inline>
        </w:drawing>
      </w:r>
    </w:p>
    <w:p w14:paraId="1DB512CB" w14:textId="5ED49FF1" w:rsidR="009F272E" w:rsidRDefault="0045226B" w:rsidP="0045226B">
      <w:pPr>
        <w:pStyle w:val="LabStepNumberedLevel2"/>
      </w:pPr>
      <w:r>
        <w:t>After you have tested the filtering behavior, stop the app and return to edit mode in PowerApps Studio.</w:t>
      </w:r>
    </w:p>
    <w:p w14:paraId="52A377CB" w14:textId="678AB153" w:rsidR="007D2857" w:rsidRDefault="0045226B" w:rsidP="009F272E">
      <w:pPr>
        <w:pStyle w:val="LabStepNumbered"/>
      </w:pPr>
      <w:r>
        <w:lastRenderedPageBreak/>
        <w:t xml:space="preserve">Modify the sort order </w:t>
      </w:r>
      <w:r w:rsidR="00527B1F">
        <w:t xml:space="preserve">of items </w:t>
      </w:r>
      <w:r>
        <w:t xml:space="preserve">in the </w:t>
      </w:r>
      <w:r w:rsidRPr="00527B1F">
        <w:rPr>
          <w:b/>
        </w:rPr>
        <w:t>galCustomers</w:t>
      </w:r>
      <w:r>
        <w:t xml:space="preserve"> to sort by </w:t>
      </w:r>
      <w:r w:rsidR="00527B1F">
        <w:t>customer l</w:t>
      </w:r>
      <w:r>
        <w:t xml:space="preserve">ast </w:t>
      </w:r>
      <w:r w:rsidR="00527B1F">
        <w:t>l</w:t>
      </w:r>
      <w:r>
        <w:t xml:space="preserve">ame </w:t>
      </w:r>
    </w:p>
    <w:p w14:paraId="678EB732" w14:textId="4D14F9CE" w:rsidR="009F272E" w:rsidRDefault="00527B1F" w:rsidP="009F272E">
      <w:pPr>
        <w:pStyle w:val="LabStepNumberedLevel2"/>
      </w:pPr>
      <w:r>
        <w:t xml:space="preserve">Modify the </w:t>
      </w:r>
      <w:r w:rsidRPr="00527B1F">
        <w:rPr>
          <w:b/>
        </w:rPr>
        <w:t>Items</w:t>
      </w:r>
      <w:r>
        <w:t xml:space="preserve"> property of </w:t>
      </w:r>
      <w:r w:rsidRPr="00527B1F">
        <w:rPr>
          <w:b/>
        </w:rPr>
        <w:t>galCustomers</w:t>
      </w:r>
      <w:r>
        <w:t xml:space="preserve"> with the following expression.</w:t>
      </w:r>
    </w:p>
    <w:p w14:paraId="3C6CA2D1" w14:textId="77777777" w:rsidR="00527B1F" w:rsidRDefault="00527B1F" w:rsidP="00527B1F">
      <w:pPr>
        <w:pStyle w:val="LabStepCodeBlockLevel2"/>
      </w:pPr>
      <w:r>
        <w:t>If(</w:t>
      </w:r>
    </w:p>
    <w:p w14:paraId="2EAF07CA" w14:textId="77777777" w:rsidR="00527B1F" w:rsidRDefault="00527B1F" w:rsidP="00527B1F">
      <w:pPr>
        <w:pStyle w:val="LabStepCodeBlockLevel2"/>
      </w:pPr>
      <w:r>
        <w:t xml:space="preserve">    IsBlank(customerFilter),</w:t>
      </w:r>
    </w:p>
    <w:p w14:paraId="0BCAA9DA" w14:textId="77777777" w:rsidR="00527B1F" w:rsidRDefault="00527B1F" w:rsidP="00527B1F">
      <w:pPr>
        <w:pStyle w:val="LabStepCodeBlockLevel2"/>
      </w:pPr>
      <w:r>
        <w:t xml:space="preserve">    Sort(Customers, 'Last Name'),</w:t>
      </w:r>
    </w:p>
    <w:p w14:paraId="78E2BF06" w14:textId="77777777" w:rsidR="00527B1F" w:rsidRDefault="00527B1F" w:rsidP="00527B1F">
      <w:pPr>
        <w:pStyle w:val="LabStepCodeBlockLevel2"/>
      </w:pPr>
      <w:r>
        <w:t xml:space="preserve">    Sort(Filter(Customers, StartsWith('Last Name', customerFilter)),'Last Name')</w:t>
      </w:r>
    </w:p>
    <w:p w14:paraId="38C034DE" w14:textId="4E9C85B3" w:rsidR="00527B1F" w:rsidRDefault="00527B1F" w:rsidP="00527B1F">
      <w:pPr>
        <w:pStyle w:val="LabStepCodeBlockLevel2"/>
      </w:pPr>
      <w:r>
        <w:t>)</w:t>
      </w:r>
    </w:p>
    <w:p w14:paraId="65C20163" w14:textId="090B93D0" w:rsidR="00527B1F" w:rsidRDefault="00527B1F" w:rsidP="00527B1F">
      <w:pPr>
        <w:pStyle w:val="LabStepNumberedLevel2"/>
      </w:pPr>
      <w:r>
        <w:t>You should now see the customer items are now sorted by last name.</w:t>
      </w:r>
    </w:p>
    <w:p w14:paraId="775BCB30" w14:textId="4B767DB2" w:rsidR="009F272E" w:rsidRDefault="00527B1F" w:rsidP="009F272E">
      <w:pPr>
        <w:pStyle w:val="LabStepScreenshotLevel2"/>
      </w:pPr>
      <w:r>
        <w:drawing>
          <wp:inline distT="0" distB="0" distL="0" distR="0" wp14:anchorId="37E8D9C9" wp14:editId="177B515F">
            <wp:extent cx="5351721" cy="1335382"/>
            <wp:effectExtent l="19050" t="19050" r="20955" b="1778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36">
                      <a:extLst>
                        <a:ext uri="{28A0092B-C50C-407E-A947-70E740481C1C}">
                          <a14:useLocalDpi xmlns:a14="http://schemas.microsoft.com/office/drawing/2010/main" val="0"/>
                        </a:ext>
                      </a:extLst>
                    </a:blip>
                    <a:srcRect t="13924"/>
                    <a:stretch/>
                  </pic:blipFill>
                  <pic:spPr bwMode="auto">
                    <a:xfrm>
                      <a:off x="0" y="0"/>
                      <a:ext cx="5408900" cy="134965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7BE21BD" w14:textId="66DAB542" w:rsidR="003D363E" w:rsidRDefault="00527B1F" w:rsidP="00527B1F">
      <w:pPr>
        <w:pStyle w:val="LabStepNumbered"/>
      </w:pPr>
      <w:r>
        <w:t xml:space="preserve">Add a status indicator at the bottom of the </w:t>
      </w:r>
      <w:r w:rsidRPr="00527B1F">
        <w:rPr>
          <w:b/>
        </w:rPr>
        <w:t>Browse Customer Screen</w:t>
      </w:r>
      <w:r>
        <w:t>.</w:t>
      </w:r>
    </w:p>
    <w:p w14:paraId="6F6896CA" w14:textId="5DC88D03" w:rsidR="00527B1F" w:rsidRDefault="00527B1F" w:rsidP="00527B1F">
      <w:pPr>
        <w:pStyle w:val="LabStepNumberedLevel2"/>
      </w:pPr>
      <w:r>
        <w:t xml:space="preserve">Add a new label to the </w:t>
      </w:r>
      <w:r w:rsidRPr="00527B1F">
        <w:rPr>
          <w:b/>
        </w:rPr>
        <w:t>Browse Customer Screen</w:t>
      </w:r>
      <w:r>
        <w:t xml:space="preserve"> and rename it to </w:t>
      </w:r>
      <w:r w:rsidRPr="00527B1F">
        <w:rPr>
          <w:b/>
        </w:rPr>
        <w:t>lblBrowseCustomerStatus</w:t>
      </w:r>
      <w:r>
        <w:t>.</w:t>
      </w:r>
    </w:p>
    <w:p w14:paraId="53E59A8B" w14:textId="37DACF20" w:rsidR="00527B1F" w:rsidRDefault="00527B1F" w:rsidP="00527B1F">
      <w:pPr>
        <w:pStyle w:val="LabStepScreenshotLevel2"/>
      </w:pPr>
      <w:r>
        <w:drawing>
          <wp:inline distT="0" distB="0" distL="0" distR="0" wp14:anchorId="33048066" wp14:editId="45E85EBE">
            <wp:extent cx="1801938" cy="1141228"/>
            <wp:effectExtent l="19050" t="19050" r="27305" b="2095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29312" cy="1158565"/>
                    </a:xfrm>
                    <a:prstGeom prst="rect">
                      <a:avLst/>
                    </a:prstGeom>
                    <a:noFill/>
                    <a:ln>
                      <a:solidFill>
                        <a:schemeClr val="tx1">
                          <a:lumMod val="50000"/>
                          <a:lumOff val="50000"/>
                        </a:schemeClr>
                      </a:solidFill>
                    </a:ln>
                  </pic:spPr>
                </pic:pic>
              </a:graphicData>
            </a:graphic>
          </wp:inline>
        </w:drawing>
      </w:r>
    </w:p>
    <w:p w14:paraId="6597F827" w14:textId="40AD1F38" w:rsidR="00527B1F" w:rsidRDefault="00527B1F" w:rsidP="00527B1F">
      <w:pPr>
        <w:pStyle w:val="LabStepNumberedLevel2"/>
      </w:pPr>
      <w:r>
        <w:t xml:space="preserve">Set the </w:t>
      </w:r>
      <w:r w:rsidRPr="00676C82">
        <w:rPr>
          <w:b/>
        </w:rPr>
        <w:t>Fill</w:t>
      </w:r>
      <w:r>
        <w:t xml:space="preserve"> property of </w:t>
      </w:r>
      <w:r w:rsidRPr="00527B1F">
        <w:rPr>
          <w:b/>
        </w:rPr>
        <w:t>lblBrowseCustomerStatus</w:t>
      </w:r>
      <w:r>
        <w:t xml:space="preserve">.to </w:t>
      </w:r>
      <w:r w:rsidRPr="00676C82">
        <w:rPr>
          <w:b/>
        </w:rPr>
        <w:t>LightGray</w:t>
      </w:r>
      <w:r>
        <w:t>.</w:t>
      </w:r>
    </w:p>
    <w:p w14:paraId="1217CDAE" w14:textId="77777777" w:rsidR="00527B1F" w:rsidRDefault="00527B1F" w:rsidP="00527B1F">
      <w:pPr>
        <w:pStyle w:val="LabStepNumberedLevel2"/>
      </w:pPr>
      <w:r>
        <w:t xml:space="preserve">Change the </w:t>
      </w:r>
      <w:r w:rsidRPr="00FC4BD1">
        <w:rPr>
          <w:b/>
        </w:rPr>
        <w:t>BorderThickness</w:t>
      </w:r>
      <w:r>
        <w:t xml:space="preserve"> to </w:t>
      </w:r>
      <w:r w:rsidRPr="00FC4BD1">
        <w:rPr>
          <w:b/>
        </w:rPr>
        <w:t>1</w:t>
      </w:r>
      <w:r>
        <w:t xml:space="preserve"> and the </w:t>
      </w:r>
      <w:r w:rsidRPr="00FC4BD1">
        <w:rPr>
          <w:b/>
        </w:rPr>
        <w:t>Border Color</w:t>
      </w:r>
      <w:r>
        <w:t xml:space="preserve"> to </w:t>
      </w:r>
      <w:r w:rsidRPr="00FC4BD1">
        <w:rPr>
          <w:b/>
        </w:rPr>
        <w:t>Black</w:t>
      </w:r>
      <w:r>
        <w:t>.</w:t>
      </w:r>
    </w:p>
    <w:p w14:paraId="363A5A10" w14:textId="59706E79" w:rsidR="00527B1F" w:rsidRDefault="00527B1F" w:rsidP="00527B1F">
      <w:pPr>
        <w:pStyle w:val="LabStepNumberedLevel2"/>
      </w:pPr>
      <w:r>
        <w:t xml:space="preserve">Set the </w:t>
      </w:r>
      <w:r w:rsidRPr="00676C82">
        <w:rPr>
          <w:b/>
        </w:rPr>
        <w:t>Height</w:t>
      </w:r>
      <w:r>
        <w:t xml:space="preserve"> property to </w:t>
      </w:r>
      <w:r>
        <w:rPr>
          <w:b/>
        </w:rPr>
        <w:t>40</w:t>
      </w:r>
      <w:r w:rsidR="00BE01BB">
        <w:t xml:space="preserve"> and the </w:t>
      </w:r>
      <w:r w:rsidR="00BE01BB" w:rsidRPr="00BE01BB">
        <w:rPr>
          <w:b/>
        </w:rPr>
        <w:t>Width</w:t>
      </w:r>
      <w:r w:rsidR="00BE01BB">
        <w:t xml:space="preserve"> to </w:t>
      </w:r>
      <w:r w:rsidR="00BE01BB" w:rsidRPr="00BE01BB">
        <w:rPr>
          <w:b/>
        </w:rPr>
        <w:t>1366</w:t>
      </w:r>
      <w:r w:rsidR="00BE01BB">
        <w:t>.</w:t>
      </w:r>
    </w:p>
    <w:p w14:paraId="779DE715" w14:textId="04293E91" w:rsidR="00527B1F" w:rsidRDefault="00BE01BB" w:rsidP="00527B1F">
      <w:pPr>
        <w:pStyle w:val="LabStepNumberedLevel2"/>
      </w:pPr>
      <w:r>
        <w:t xml:space="preserve">Move </w:t>
      </w:r>
      <w:r w:rsidR="00527B1F">
        <w:t xml:space="preserve">the </w:t>
      </w:r>
      <w:r w:rsidR="00527B1F" w:rsidRPr="00527B1F">
        <w:rPr>
          <w:b/>
        </w:rPr>
        <w:t>lblBrowseCustomerStatus</w:t>
      </w:r>
      <w:r w:rsidR="00527B1F" w:rsidRPr="00676C82">
        <w:t xml:space="preserve"> control</w:t>
      </w:r>
      <w:r w:rsidR="00527B1F">
        <w:t xml:space="preserve"> to </w:t>
      </w:r>
      <w:r>
        <w:t xml:space="preserve">the bottom of the </w:t>
      </w:r>
      <w:r w:rsidRPr="00BE01BB">
        <w:rPr>
          <w:b/>
        </w:rPr>
        <w:t>Browse Customer Screen</w:t>
      </w:r>
      <w:r w:rsidR="00527B1F">
        <w:t>.</w:t>
      </w:r>
    </w:p>
    <w:p w14:paraId="3881C60F" w14:textId="133D35B8" w:rsidR="00527B1F" w:rsidRDefault="00BE01BB" w:rsidP="00527B1F">
      <w:pPr>
        <w:pStyle w:val="LabStepNumberedLevel2"/>
      </w:pPr>
      <w:r>
        <w:t xml:space="preserve">Set the Text property of </w:t>
      </w:r>
      <w:r w:rsidRPr="00527B1F">
        <w:rPr>
          <w:b/>
        </w:rPr>
        <w:t>lblBrowseCustomerStatus</w:t>
      </w:r>
      <w:r>
        <w:t xml:space="preserve"> using the following expression.</w:t>
      </w:r>
    </w:p>
    <w:p w14:paraId="2C24A4BC" w14:textId="77777777" w:rsidR="003D363E" w:rsidRDefault="003D363E" w:rsidP="003D363E">
      <w:pPr>
        <w:pStyle w:val="LabStepCodeBlockLevel2"/>
      </w:pPr>
      <w:r>
        <w:t>"Filter: " &amp; If(</w:t>
      </w:r>
    </w:p>
    <w:p w14:paraId="14D08CF4" w14:textId="77777777" w:rsidR="003D363E" w:rsidRDefault="003D363E" w:rsidP="003D363E">
      <w:pPr>
        <w:pStyle w:val="LabStepCodeBlockLevel2"/>
      </w:pPr>
      <w:r>
        <w:t xml:space="preserve">    IsBlank(customerFilter),</w:t>
      </w:r>
    </w:p>
    <w:p w14:paraId="1FBC1926" w14:textId="77777777" w:rsidR="003D363E" w:rsidRDefault="003D363E" w:rsidP="003D363E">
      <w:pPr>
        <w:pStyle w:val="LabStepCodeBlockLevel2"/>
      </w:pPr>
      <w:r>
        <w:t xml:space="preserve">    "All customers",</w:t>
      </w:r>
    </w:p>
    <w:p w14:paraId="0E1D9C9A" w14:textId="77777777" w:rsidR="003D363E" w:rsidRDefault="003D363E" w:rsidP="003D363E">
      <w:pPr>
        <w:pStyle w:val="LabStepCodeBlockLevel2"/>
      </w:pPr>
      <w:r>
        <w:t xml:space="preserve">    "Last name starting with '" &amp; customerFilter &amp; "'"</w:t>
      </w:r>
    </w:p>
    <w:p w14:paraId="51091960" w14:textId="1BF22955" w:rsidR="009F272E" w:rsidRDefault="003D363E" w:rsidP="003D363E">
      <w:pPr>
        <w:pStyle w:val="LabStepCodeBlockLevel2"/>
      </w:pPr>
      <w:r>
        <w:t>) &amp; "  -  " &amp; CountRows(galCustomers.AllItems) &amp; " Customers Found"</w:t>
      </w:r>
    </w:p>
    <w:p w14:paraId="34285BE0" w14:textId="2FDE599F" w:rsidR="003D363E" w:rsidRDefault="00BE01BB" w:rsidP="003D363E">
      <w:pPr>
        <w:pStyle w:val="LabStepNumberedLevel2"/>
      </w:pPr>
      <w:r>
        <w:t>Now when there is no filter set, the status bar will display the following message to the user.</w:t>
      </w:r>
    </w:p>
    <w:p w14:paraId="1122CC19" w14:textId="15C9C535" w:rsidR="003D363E" w:rsidRDefault="00BE01BB" w:rsidP="003D363E">
      <w:pPr>
        <w:pStyle w:val="LabStepScreenshotLevel2"/>
      </w:pPr>
      <w:r>
        <w:drawing>
          <wp:inline distT="0" distB="0" distL="0" distR="0" wp14:anchorId="36F94292" wp14:editId="31DB51E4">
            <wp:extent cx="3995224" cy="369885"/>
            <wp:effectExtent l="19050" t="19050" r="24765" b="1143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44628" cy="374459"/>
                    </a:xfrm>
                    <a:prstGeom prst="rect">
                      <a:avLst/>
                    </a:prstGeom>
                    <a:noFill/>
                    <a:ln>
                      <a:solidFill>
                        <a:schemeClr val="tx1">
                          <a:lumMod val="50000"/>
                          <a:lumOff val="50000"/>
                        </a:schemeClr>
                      </a:solidFill>
                    </a:ln>
                  </pic:spPr>
                </pic:pic>
              </a:graphicData>
            </a:graphic>
          </wp:inline>
        </w:drawing>
      </w:r>
    </w:p>
    <w:p w14:paraId="23439C96" w14:textId="124553E8" w:rsidR="001C7DF5" w:rsidRDefault="00BE01BB" w:rsidP="001C7DF5">
      <w:pPr>
        <w:pStyle w:val="LabStepNumberedLevel2"/>
      </w:pPr>
      <w:r>
        <w:t xml:space="preserve">If the user clicks a filter button with a letter such as </w:t>
      </w:r>
      <w:r w:rsidRPr="00BE01BB">
        <w:rPr>
          <w:b/>
        </w:rPr>
        <w:t>D</w:t>
      </w:r>
      <w:r>
        <w:t xml:space="preserve"> to apply a filter. the status message will update accordingly.</w:t>
      </w:r>
    </w:p>
    <w:p w14:paraId="3B7E5F1C" w14:textId="70B1F373" w:rsidR="003D363E" w:rsidRDefault="00BE01BB" w:rsidP="003D363E">
      <w:pPr>
        <w:pStyle w:val="LabStepScreenshotLevel2"/>
      </w:pPr>
      <w:r>
        <w:drawing>
          <wp:inline distT="0" distB="0" distL="0" distR="0" wp14:anchorId="40C1B312" wp14:editId="76B49501">
            <wp:extent cx="3938954" cy="340850"/>
            <wp:effectExtent l="19050" t="19050" r="4445" b="2159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39">
                      <a:extLst>
                        <a:ext uri="{28A0092B-C50C-407E-A947-70E740481C1C}">
                          <a14:useLocalDpi xmlns:a14="http://schemas.microsoft.com/office/drawing/2010/main" val="0"/>
                        </a:ext>
                      </a:extLst>
                    </a:blip>
                    <a:srcRect t="1" b="11484"/>
                    <a:stretch/>
                  </pic:blipFill>
                  <pic:spPr bwMode="auto">
                    <a:xfrm>
                      <a:off x="0" y="0"/>
                      <a:ext cx="4007732" cy="34680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0ADA09E" w14:textId="54481BBE" w:rsidR="00544AA7" w:rsidRDefault="00BE01BB" w:rsidP="00BE01BB">
      <w:pPr>
        <w:pStyle w:val="LabExerciseCallout"/>
      </w:pPr>
      <w:r>
        <w:t xml:space="preserve">You have now completed the initial work on the </w:t>
      </w:r>
      <w:r w:rsidRPr="00BE01BB">
        <w:rPr>
          <w:b/>
        </w:rPr>
        <w:t>Browse Customers Screen</w:t>
      </w:r>
      <w:r>
        <w:t xml:space="preserve"> and its time begin work on the </w:t>
      </w:r>
      <w:r w:rsidRPr="00BE01BB">
        <w:rPr>
          <w:b/>
        </w:rPr>
        <w:t>Add Customer Screen</w:t>
      </w:r>
      <w:r>
        <w:t>.</w:t>
      </w:r>
    </w:p>
    <w:p w14:paraId="257DF165" w14:textId="09B341FF" w:rsidR="0034151B" w:rsidRDefault="0034151B" w:rsidP="0034151B">
      <w:pPr>
        <w:pStyle w:val="Heading3"/>
      </w:pPr>
      <w:r>
        <w:lastRenderedPageBreak/>
        <w:t>Exercise 4: Implement the Add Customer Screen</w:t>
      </w:r>
    </w:p>
    <w:p w14:paraId="6BA26DE1" w14:textId="413FE9DF" w:rsidR="0034151B" w:rsidRDefault="0034151B" w:rsidP="0034151B">
      <w:pPr>
        <w:pStyle w:val="LabExerciseLeadIn"/>
      </w:pPr>
      <w:r>
        <w:t>In this exercise, you</w:t>
      </w:r>
      <w:r w:rsidR="001610CB">
        <w:t xml:space="preserve"> will implement the </w:t>
      </w:r>
      <w:r w:rsidR="001610CB" w:rsidRPr="001610CB">
        <w:rPr>
          <w:b/>
        </w:rPr>
        <w:t>Add Customer Screen</w:t>
      </w:r>
      <w:r w:rsidR="001610CB">
        <w:t xml:space="preserve"> to allow users to add new items to the SharePoint </w:t>
      </w:r>
      <w:r w:rsidR="001610CB" w:rsidRPr="001610CB">
        <w:rPr>
          <w:b/>
        </w:rPr>
        <w:t>Customers</w:t>
      </w:r>
      <w:r w:rsidR="001610CB">
        <w:t xml:space="preserve"> list.</w:t>
      </w:r>
    </w:p>
    <w:p w14:paraId="4F3DAD50" w14:textId="57B5ABE7" w:rsidR="001610CB" w:rsidRDefault="001610CB" w:rsidP="001610CB">
      <w:pPr>
        <w:pStyle w:val="LabStepNumbered"/>
        <w:numPr>
          <w:ilvl w:val="0"/>
          <w:numId w:val="23"/>
        </w:numPr>
      </w:pPr>
      <w:r>
        <w:t xml:space="preserve">Add a toolbar the </w:t>
      </w:r>
      <w:r w:rsidRPr="001610CB">
        <w:rPr>
          <w:b/>
        </w:rPr>
        <w:t>Add Customer Screen</w:t>
      </w:r>
      <w:r>
        <w:t>.</w:t>
      </w:r>
    </w:p>
    <w:p w14:paraId="0C2EA7F6" w14:textId="4DB434C9" w:rsidR="001610CB" w:rsidRDefault="001610CB" w:rsidP="001610CB">
      <w:pPr>
        <w:pStyle w:val="LabStepNumberedLevel2"/>
        <w:numPr>
          <w:ilvl w:val="1"/>
          <w:numId w:val="21"/>
        </w:numPr>
      </w:pPr>
      <w:r>
        <w:t xml:space="preserve">Select the </w:t>
      </w:r>
      <w:r>
        <w:rPr>
          <w:b/>
        </w:rPr>
        <w:t xml:space="preserve">Add </w:t>
      </w:r>
      <w:r w:rsidRPr="00B9452B">
        <w:rPr>
          <w:b/>
        </w:rPr>
        <w:t>Customer Screen</w:t>
      </w:r>
      <w:r>
        <w:t xml:space="preserve"> from the left tree view.</w:t>
      </w:r>
    </w:p>
    <w:p w14:paraId="74EE504C" w14:textId="2B2CAE2E" w:rsidR="001610CB" w:rsidRDefault="007D0EEC" w:rsidP="001610CB">
      <w:pPr>
        <w:pStyle w:val="LabStepScreenshotLevel2"/>
      </w:pPr>
      <w:r>
        <w:drawing>
          <wp:inline distT="0" distB="0" distL="0" distR="0" wp14:anchorId="46A9E28E" wp14:editId="25F4218C">
            <wp:extent cx="3489023" cy="1230049"/>
            <wp:effectExtent l="19050" t="19050" r="16510" b="273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2534" cy="1245389"/>
                    </a:xfrm>
                    <a:prstGeom prst="rect">
                      <a:avLst/>
                    </a:prstGeom>
                    <a:noFill/>
                    <a:ln>
                      <a:solidFill>
                        <a:schemeClr val="tx1">
                          <a:lumMod val="50000"/>
                          <a:lumOff val="50000"/>
                        </a:schemeClr>
                      </a:solidFill>
                    </a:ln>
                  </pic:spPr>
                </pic:pic>
              </a:graphicData>
            </a:graphic>
          </wp:inline>
        </w:drawing>
      </w:r>
    </w:p>
    <w:p w14:paraId="758B5BD5" w14:textId="77777777" w:rsidR="001610CB" w:rsidRDefault="001610CB" w:rsidP="001610CB">
      <w:pPr>
        <w:pStyle w:val="LabStepNumberedLevel2"/>
      </w:pPr>
      <w:r>
        <w:t xml:space="preserve">Drop down the </w:t>
      </w:r>
      <w:r w:rsidRPr="00D17F73">
        <w:rPr>
          <w:b/>
        </w:rPr>
        <w:t>Icons</w:t>
      </w:r>
      <w:r>
        <w:t xml:space="preserve"> menu, scroll towards the bottom and select </w:t>
      </w:r>
      <w:r w:rsidRPr="00B9452B">
        <w:rPr>
          <w:b/>
        </w:rPr>
        <w:t>Rectangle</w:t>
      </w:r>
      <w:r>
        <w:t xml:space="preserve"> to add a new </w:t>
      </w:r>
      <w:r w:rsidRPr="00B9452B">
        <w:rPr>
          <w:b/>
        </w:rPr>
        <w:t>Rectangle</w:t>
      </w:r>
      <w:r>
        <w:t xml:space="preserve"> </w:t>
      </w:r>
      <w:r w:rsidRPr="00B9452B">
        <w:rPr>
          <w:b/>
        </w:rPr>
        <w:t>control</w:t>
      </w:r>
      <w:r>
        <w:t>.</w:t>
      </w:r>
    </w:p>
    <w:p w14:paraId="35018E1F" w14:textId="1AA59628" w:rsidR="001610CB" w:rsidRDefault="001610CB" w:rsidP="001610CB">
      <w:pPr>
        <w:pStyle w:val="LabStepNumberedLevel2"/>
      </w:pPr>
      <w:r>
        <w:t xml:space="preserve">Rename the </w:t>
      </w:r>
      <w:r w:rsidRPr="00B9452B">
        <w:rPr>
          <w:b/>
        </w:rPr>
        <w:t>Rectangle</w:t>
      </w:r>
      <w:r>
        <w:t xml:space="preserve"> control to </w:t>
      </w:r>
      <w:r w:rsidRPr="00B9452B">
        <w:rPr>
          <w:b/>
        </w:rPr>
        <w:t>rect</w:t>
      </w:r>
      <w:r w:rsidR="007D0EEC">
        <w:rPr>
          <w:b/>
        </w:rPr>
        <w:t>Add</w:t>
      </w:r>
      <w:r w:rsidRPr="00B9452B">
        <w:rPr>
          <w:b/>
        </w:rPr>
        <w:t>CustomerToolbar</w:t>
      </w:r>
      <w:r>
        <w:t>.</w:t>
      </w:r>
    </w:p>
    <w:p w14:paraId="4F1E1637" w14:textId="77777777" w:rsidR="007D0EEC" w:rsidRDefault="007D0EEC" w:rsidP="007D0EEC">
      <w:pPr>
        <w:pStyle w:val="LabStepNumberedLevel2"/>
      </w:pPr>
      <w:r>
        <w:t xml:space="preserve">Set the </w:t>
      </w:r>
      <w:r w:rsidRPr="00676C82">
        <w:rPr>
          <w:b/>
        </w:rPr>
        <w:t>Fill</w:t>
      </w:r>
      <w:r>
        <w:t xml:space="preserve"> property of </w:t>
      </w:r>
      <w:r w:rsidRPr="00B9452B">
        <w:rPr>
          <w:b/>
        </w:rPr>
        <w:t>rect</w:t>
      </w:r>
      <w:r>
        <w:rPr>
          <w:b/>
        </w:rPr>
        <w:t>Add</w:t>
      </w:r>
      <w:r w:rsidRPr="00B9452B">
        <w:rPr>
          <w:b/>
        </w:rPr>
        <w:t>CustomerToolbar</w:t>
      </w:r>
      <w:r>
        <w:t xml:space="preserve">.to </w:t>
      </w:r>
      <w:r w:rsidRPr="00676C82">
        <w:rPr>
          <w:b/>
        </w:rPr>
        <w:t>LightGray</w:t>
      </w:r>
      <w:r>
        <w:t>.</w:t>
      </w:r>
    </w:p>
    <w:p w14:paraId="504711FF" w14:textId="77777777" w:rsidR="007D0EEC" w:rsidRDefault="007D0EEC" w:rsidP="007D0EEC">
      <w:pPr>
        <w:pStyle w:val="LabStepNumberedLevel2"/>
      </w:pPr>
      <w:r>
        <w:t xml:space="preserve">Change the </w:t>
      </w:r>
      <w:r w:rsidRPr="00FC4BD1">
        <w:rPr>
          <w:b/>
        </w:rPr>
        <w:t>BorderThickness</w:t>
      </w:r>
      <w:r>
        <w:t xml:space="preserve"> to </w:t>
      </w:r>
      <w:r w:rsidRPr="00FC4BD1">
        <w:rPr>
          <w:b/>
        </w:rPr>
        <w:t>1</w:t>
      </w:r>
      <w:r>
        <w:t xml:space="preserve"> and the </w:t>
      </w:r>
      <w:r w:rsidRPr="00FC4BD1">
        <w:rPr>
          <w:b/>
        </w:rPr>
        <w:t>Border Color</w:t>
      </w:r>
      <w:r>
        <w:t xml:space="preserve"> to </w:t>
      </w:r>
      <w:r w:rsidRPr="00FC4BD1">
        <w:rPr>
          <w:b/>
        </w:rPr>
        <w:t>Black</w:t>
      </w:r>
      <w:r>
        <w:t>.</w:t>
      </w:r>
    </w:p>
    <w:p w14:paraId="518A518E" w14:textId="77777777" w:rsidR="007D0EEC" w:rsidRDefault="007D0EEC" w:rsidP="007D0EEC">
      <w:pPr>
        <w:pStyle w:val="LabStepNumberedLevel2"/>
      </w:pPr>
      <w:r>
        <w:t xml:space="preserve">Set the </w:t>
      </w:r>
      <w:r w:rsidRPr="00676C82">
        <w:rPr>
          <w:b/>
        </w:rPr>
        <w:t>Height</w:t>
      </w:r>
      <w:r>
        <w:t xml:space="preserve"> property to </w:t>
      </w:r>
      <w:r w:rsidRPr="00676C82">
        <w:rPr>
          <w:b/>
        </w:rPr>
        <w:t>72</w:t>
      </w:r>
    </w:p>
    <w:p w14:paraId="4267A055" w14:textId="77777777" w:rsidR="007D0EEC" w:rsidRDefault="007D0EEC" w:rsidP="007D0EEC">
      <w:pPr>
        <w:pStyle w:val="LabStepNumberedLevel2"/>
      </w:pPr>
      <w:r>
        <w:t xml:space="preserve">Reposition the </w:t>
      </w:r>
      <w:r w:rsidRPr="00B9452B">
        <w:rPr>
          <w:b/>
        </w:rPr>
        <w:t>rectBrowseCustomerToolbar</w:t>
      </w:r>
      <w:r w:rsidRPr="00676C82">
        <w:t xml:space="preserve"> control</w:t>
      </w:r>
      <w:r>
        <w:t xml:space="preserve"> to match the following screenshot.</w:t>
      </w:r>
    </w:p>
    <w:p w14:paraId="17B6079E" w14:textId="6CB1A8F4" w:rsidR="001610CB" w:rsidRDefault="007D0EEC" w:rsidP="001610CB">
      <w:pPr>
        <w:pStyle w:val="LabStepScreenshotLevel2"/>
      </w:pPr>
      <w:r>
        <w:drawing>
          <wp:inline distT="0" distB="0" distL="0" distR="0" wp14:anchorId="7A725144" wp14:editId="64D5781A">
            <wp:extent cx="5557917" cy="969596"/>
            <wp:effectExtent l="19050" t="19050" r="241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02401" cy="994802"/>
                    </a:xfrm>
                    <a:prstGeom prst="rect">
                      <a:avLst/>
                    </a:prstGeom>
                    <a:noFill/>
                    <a:ln>
                      <a:solidFill>
                        <a:schemeClr val="tx1">
                          <a:lumMod val="50000"/>
                          <a:lumOff val="50000"/>
                        </a:schemeClr>
                      </a:solidFill>
                    </a:ln>
                  </pic:spPr>
                </pic:pic>
              </a:graphicData>
            </a:graphic>
          </wp:inline>
        </w:drawing>
      </w:r>
    </w:p>
    <w:p w14:paraId="12318AEB" w14:textId="1C7EBE5D" w:rsidR="001610CB" w:rsidRDefault="001610CB" w:rsidP="001610CB">
      <w:pPr>
        <w:pStyle w:val="LabStepScreenshotLevel2"/>
      </w:pPr>
    </w:p>
    <w:p w14:paraId="11AB1BFC" w14:textId="4429DC22" w:rsidR="001610CB" w:rsidRDefault="001610CB" w:rsidP="001610CB">
      <w:pPr>
        <w:pStyle w:val="LabExerciseCallout"/>
      </w:pPr>
      <w:r>
        <w:t xml:space="preserve">Now you will use the rectangle as the background placeholder for </w:t>
      </w:r>
      <w:r w:rsidR="007D0EEC">
        <w:t>icons that will be used as command buttons</w:t>
      </w:r>
      <w:r>
        <w:t>.</w:t>
      </w:r>
    </w:p>
    <w:p w14:paraId="660167CF" w14:textId="72457BDE" w:rsidR="00002F01" w:rsidRDefault="00672BB6" w:rsidP="00672BB6">
      <w:pPr>
        <w:pStyle w:val="LabStepNumbered"/>
      </w:pPr>
      <w:r>
        <w:t xml:space="preserve">Add an edit form to the </w:t>
      </w:r>
      <w:r w:rsidRPr="00672BB6">
        <w:rPr>
          <w:b/>
        </w:rPr>
        <w:t>Add Customers Screen</w:t>
      </w:r>
      <w:r>
        <w:t>.</w:t>
      </w:r>
    </w:p>
    <w:p w14:paraId="6EADFB31" w14:textId="07896F16" w:rsidR="00672BB6" w:rsidRDefault="00672BB6" w:rsidP="00672BB6">
      <w:pPr>
        <w:pStyle w:val="LabStepNumberedLevel2"/>
      </w:pPr>
      <w:r>
        <w:t xml:space="preserve">Select the </w:t>
      </w:r>
      <w:r w:rsidRPr="00672BB6">
        <w:rPr>
          <w:b/>
        </w:rPr>
        <w:t>Insert</w:t>
      </w:r>
      <w:r>
        <w:t xml:space="preserve"> tab and select the </w:t>
      </w:r>
      <w:r w:rsidRPr="00672BB6">
        <w:rPr>
          <w:b/>
        </w:rPr>
        <w:t>Forms &gt; Edit</w:t>
      </w:r>
      <w:r>
        <w:t xml:space="preserve"> command to add a new edit form.</w:t>
      </w:r>
    </w:p>
    <w:p w14:paraId="6BC24709" w14:textId="4ED5896A" w:rsidR="00002F01" w:rsidRDefault="00002F01" w:rsidP="00002F01">
      <w:pPr>
        <w:pStyle w:val="LabStepScreenshotLevel2"/>
      </w:pPr>
      <w:r>
        <w:drawing>
          <wp:inline distT="0" distB="0" distL="0" distR="0" wp14:anchorId="4DA7A183" wp14:editId="34C82254">
            <wp:extent cx="4774474" cy="1177704"/>
            <wp:effectExtent l="19050" t="19050" r="26670" b="228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798452" cy="1183619"/>
                    </a:xfrm>
                    <a:prstGeom prst="rect">
                      <a:avLst/>
                    </a:prstGeom>
                    <a:noFill/>
                    <a:ln>
                      <a:solidFill>
                        <a:schemeClr val="tx1">
                          <a:lumMod val="50000"/>
                          <a:lumOff val="50000"/>
                        </a:schemeClr>
                      </a:solidFill>
                    </a:ln>
                  </pic:spPr>
                </pic:pic>
              </a:graphicData>
            </a:graphic>
          </wp:inline>
        </w:drawing>
      </w:r>
    </w:p>
    <w:p w14:paraId="04A51B1B" w14:textId="642F30B3" w:rsidR="00002F01" w:rsidRDefault="00672BB6" w:rsidP="002A1DC9">
      <w:pPr>
        <w:pStyle w:val="LabStepNumberedLevel2"/>
      </w:pPr>
      <w:r>
        <w:t xml:space="preserve">Rename the edit form to </w:t>
      </w:r>
      <w:r w:rsidRPr="00672BB6">
        <w:rPr>
          <w:b/>
        </w:rPr>
        <w:t>frmAddCustomer</w:t>
      </w:r>
      <w:r>
        <w:t>.</w:t>
      </w:r>
    </w:p>
    <w:p w14:paraId="016C2650" w14:textId="2574510C" w:rsidR="00672BB6" w:rsidRDefault="00672BB6" w:rsidP="00672BB6">
      <w:pPr>
        <w:pStyle w:val="LabStepScreenshotLevel2"/>
      </w:pPr>
      <w:r>
        <w:drawing>
          <wp:inline distT="0" distB="0" distL="0" distR="0" wp14:anchorId="6B513B67" wp14:editId="1F20E713">
            <wp:extent cx="1190561" cy="714808"/>
            <wp:effectExtent l="19050" t="19050" r="1016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32372" r="83360" b="38379"/>
                    <a:stretch/>
                  </pic:blipFill>
                  <pic:spPr bwMode="auto">
                    <a:xfrm>
                      <a:off x="0" y="0"/>
                      <a:ext cx="1234557" cy="74122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A5610F3" w14:textId="4AD0CCB5" w:rsidR="00672BB6" w:rsidRDefault="00672BB6" w:rsidP="00672BB6">
      <w:pPr>
        <w:pStyle w:val="LabStepNumberedLevel2"/>
      </w:pPr>
      <w:r>
        <w:lastRenderedPageBreak/>
        <w:t xml:space="preserve">Reposition the edit form as shown in this screenshot and click the </w:t>
      </w:r>
      <w:r w:rsidRPr="00672BB6">
        <w:rPr>
          <w:b/>
        </w:rPr>
        <w:t>Data source</w:t>
      </w:r>
      <w:r>
        <w:t xml:space="preserve"> menu which displays </w:t>
      </w:r>
      <w:r w:rsidRPr="00672BB6">
        <w:rPr>
          <w:b/>
        </w:rPr>
        <w:t>Select a data source</w:t>
      </w:r>
      <w:r>
        <w:t>.</w:t>
      </w:r>
    </w:p>
    <w:p w14:paraId="07897042" w14:textId="2E5A3A71" w:rsidR="007F5477" w:rsidRDefault="007F5477" w:rsidP="007F5477">
      <w:pPr>
        <w:pStyle w:val="LabStepScreenshotLevel2"/>
      </w:pPr>
      <w:r>
        <w:drawing>
          <wp:inline distT="0" distB="0" distL="0" distR="0" wp14:anchorId="4134122F" wp14:editId="6AF68C15">
            <wp:extent cx="4958625" cy="1693817"/>
            <wp:effectExtent l="19050" t="19050" r="13970" b="2095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69199" cy="1731588"/>
                    </a:xfrm>
                    <a:prstGeom prst="rect">
                      <a:avLst/>
                    </a:prstGeom>
                    <a:noFill/>
                    <a:ln>
                      <a:solidFill>
                        <a:schemeClr val="tx1">
                          <a:lumMod val="50000"/>
                          <a:lumOff val="50000"/>
                        </a:schemeClr>
                      </a:solidFill>
                    </a:ln>
                  </pic:spPr>
                </pic:pic>
              </a:graphicData>
            </a:graphic>
          </wp:inline>
        </w:drawing>
      </w:r>
    </w:p>
    <w:p w14:paraId="53C61FEE" w14:textId="20DC80CB" w:rsidR="00002F01" w:rsidRDefault="00672BB6" w:rsidP="002A1DC9">
      <w:pPr>
        <w:pStyle w:val="LabStepNumberedLevel2"/>
      </w:pPr>
      <w:r>
        <w:t xml:space="preserve">Select </w:t>
      </w:r>
      <w:r w:rsidRPr="00672BB6">
        <w:rPr>
          <w:b/>
        </w:rPr>
        <w:t>Customers</w:t>
      </w:r>
      <w:r>
        <w:t xml:space="preserve"> from the </w:t>
      </w:r>
      <w:r w:rsidRPr="00672BB6">
        <w:rPr>
          <w:b/>
        </w:rPr>
        <w:t xml:space="preserve">Select </w:t>
      </w:r>
      <w:r>
        <w:rPr>
          <w:b/>
        </w:rPr>
        <w:t xml:space="preserve">a </w:t>
      </w:r>
      <w:r w:rsidRPr="00672BB6">
        <w:rPr>
          <w:b/>
        </w:rPr>
        <w:t>data source</w:t>
      </w:r>
      <w:r>
        <w:t xml:space="preserve"> dropdown menu.</w:t>
      </w:r>
    </w:p>
    <w:p w14:paraId="38C16258" w14:textId="02F051E4" w:rsidR="007F5477" w:rsidRDefault="007F5477" w:rsidP="007F5477">
      <w:pPr>
        <w:pStyle w:val="LabStepScreenshotLevel2"/>
      </w:pPr>
      <w:r>
        <w:drawing>
          <wp:inline distT="0" distB="0" distL="0" distR="0" wp14:anchorId="4E6F4C8A" wp14:editId="789E1A0B">
            <wp:extent cx="1742883" cy="1388399"/>
            <wp:effectExtent l="19050" t="19050" r="10160" b="2159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66996" cy="1407608"/>
                    </a:xfrm>
                    <a:prstGeom prst="rect">
                      <a:avLst/>
                    </a:prstGeom>
                    <a:noFill/>
                    <a:ln>
                      <a:solidFill>
                        <a:schemeClr val="tx1">
                          <a:lumMod val="50000"/>
                          <a:lumOff val="50000"/>
                        </a:schemeClr>
                      </a:solidFill>
                    </a:ln>
                  </pic:spPr>
                </pic:pic>
              </a:graphicData>
            </a:graphic>
          </wp:inline>
        </w:drawing>
      </w:r>
    </w:p>
    <w:p w14:paraId="12EDEE20" w14:textId="60DA5C0E" w:rsidR="00002F01" w:rsidRDefault="00672BB6" w:rsidP="002A1DC9">
      <w:pPr>
        <w:pStyle w:val="LabStepNumberedLevel2"/>
      </w:pPr>
      <w:r>
        <w:t xml:space="preserve">Once you have set the connection, the edit form should display </w:t>
      </w:r>
      <w:r w:rsidR="003A0E80">
        <w:t xml:space="preserve">three columns of data cards </w:t>
      </w:r>
    </w:p>
    <w:p w14:paraId="5BD0AFCF" w14:textId="23C5BD76" w:rsidR="007F5477" w:rsidRDefault="007F5477" w:rsidP="007F5477">
      <w:pPr>
        <w:pStyle w:val="LabStepScreenshotLevel2"/>
      </w:pPr>
      <w:r>
        <w:drawing>
          <wp:inline distT="0" distB="0" distL="0" distR="0" wp14:anchorId="39367D84" wp14:editId="251C648C">
            <wp:extent cx="3847844" cy="1727786"/>
            <wp:effectExtent l="19050" t="19050" r="19685" b="2540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904782" cy="1753353"/>
                    </a:xfrm>
                    <a:prstGeom prst="rect">
                      <a:avLst/>
                    </a:prstGeom>
                    <a:noFill/>
                    <a:ln>
                      <a:solidFill>
                        <a:schemeClr val="tx1">
                          <a:lumMod val="50000"/>
                          <a:lumOff val="50000"/>
                        </a:schemeClr>
                      </a:solidFill>
                    </a:ln>
                  </pic:spPr>
                </pic:pic>
              </a:graphicData>
            </a:graphic>
          </wp:inline>
        </w:drawing>
      </w:r>
    </w:p>
    <w:p w14:paraId="59D17296" w14:textId="0B155DA5" w:rsidR="00002F01" w:rsidRDefault="003A0E80" w:rsidP="002A1DC9">
      <w:pPr>
        <w:pStyle w:val="LabStepNumberedLevel2"/>
      </w:pPr>
      <w:r>
        <w:t xml:space="preserve">Change the </w:t>
      </w:r>
      <w:r w:rsidRPr="003A0E80">
        <w:rPr>
          <w:b/>
        </w:rPr>
        <w:t>Columns</w:t>
      </w:r>
      <w:r>
        <w:t xml:space="preserve"> property of the edit form from </w:t>
      </w:r>
      <w:r w:rsidRPr="003A0E80">
        <w:rPr>
          <w:b/>
        </w:rPr>
        <w:t>3</w:t>
      </w:r>
      <w:r>
        <w:t xml:space="preserve"> to </w:t>
      </w:r>
      <w:r w:rsidRPr="003A0E80">
        <w:rPr>
          <w:b/>
        </w:rPr>
        <w:t>2</w:t>
      </w:r>
      <w:r>
        <w:t xml:space="preserve"> so that the data cards are laid out in 2 columns.</w:t>
      </w:r>
    </w:p>
    <w:p w14:paraId="5EE080D7" w14:textId="4C1AE915" w:rsidR="007F5477" w:rsidRDefault="007F5477" w:rsidP="007F5477">
      <w:pPr>
        <w:pStyle w:val="LabStepScreenshotLevel2"/>
      </w:pPr>
      <w:r>
        <w:drawing>
          <wp:inline distT="0" distB="0" distL="0" distR="0" wp14:anchorId="58F80E84" wp14:editId="0EEBEE29">
            <wp:extent cx="4917508" cy="1681514"/>
            <wp:effectExtent l="19050" t="19050" r="16510" b="139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23489" cy="1717754"/>
                    </a:xfrm>
                    <a:prstGeom prst="rect">
                      <a:avLst/>
                    </a:prstGeom>
                    <a:noFill/>
                    <a:ln>
                      <a:solidFill>
                        <a:schemeClr val="tx1">
                          <a:lumMod val="50000"/>
                          <a:lumOff val="50000"/>
                        </a:schemeClr>
                      </a:solidFill>
                    </a:ln>
                  </pic:spPr>
                </pic:pic>
              </a:graphicData>
            </a:graphic>
          </wp:inline>
        </w:drawing>
      </w:r>
    </w:p>
    <w:p w14:paraId="56EBED10" w14:textId="451C49D8" w:rsidR="00002F01" w:rsidRDefault="003A0E80" w:rsidP="002A1DC9">
      <w:pPr>
        <w:pStyle w:val="LabStepNumberedLevel2"/>
      </w:pPr>
      <w:r>
        <w:lastRenderedPageBreak/>
        <w:t xml:space="preserve">Click the </w:t>
      </w:r>
      <w:r w:rsidRPr="003A0E80">
        <w:rPr>
          <w:b/>
        </w:rPr>
        <w:t>Edit fields</w:t>
      </w:r>
      <w:r>
        <w:t xml:space="preserve"> link in the </w:t>
      </w:r>
      <w:r w:rsidRPr="003A0E80">
        <w:rPr>
          <w:b/>
        </w:rPr>
        <w:t>Property</w:t>
      </w:r>
      <w:r>
        <w:t xml:space="preserve"> pane to display the </w:t>
      </w:r>
      <w:r w:rsidRPr="003A0E80">
        <w:rPr>
          <w:b/>
        </w:rPr>
        <w:t>Fields</w:t>
      </w:r>
      <w:r>
        <w:t xml:space="preserve"> pane.</w:t>
      </w:r>
    </w:p>
    <w:p w14:paraId="67EB5008" w14:textId="4487AC24" w:rsidR="00002F01" w:rsidRDefault="00A12490" w:rsidP="00A12490">
      <w:pPr>
        <w:pStyle w:val="LabStepScreenshotLevel2"/>
      </w:pPr>
      <w:r>
        <w:drawing>
          <wp:inline distT="0" distB="0" distL="0" distR="0" wp14:anchorId="4F429BFB" wp14:editId="7F60F8C1">
            <wp:extent cx="2338251" cy="1232059"/>
            <wp:effectExtent l="19050" t="19050" r="24130" b="2540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56307" cy="1241573"/>
                    </a:xfrm>
                    <a:prstGeom prst="rect">
                      <a:avLst/>
                    </a:prstGeom>
                    <a:noFill/>
                    <a:ln>
                      <a:solidFill>
                        <a:schemeClr val="tx1">
                          <a:lumMod val="50000"/>
                          <a:lumOff val="50000"/>
                        </a:schemeClr>
                      </a:solidFill>
                    </a:ln>
                  </pic:spPr>
                </pic:pic>
              </a:graphicData>
            </a:graphic>
          </wp:inline>
        </w:drawing>
      </w:r>
    </w:p>
    <w:p w14:paraId="687DF7DA" w14:textId="63D60E39" w:rsidR="00002F01" w:rsidRDefault="003A0E80" w:rsidP="002A1DC9">
      <w:pPr>
        <w:pStyle w:val="LabStepNumberedLevel2"/>
      </w:pPr>
      <w:r>
        <w:t xml:space="preserve">Drop down the context menu for the </w:t>
      </w:r>
      <w:r w:rsidRPr="003A0E80">
        <w:rPr>
          <w:b/>
        </w:rPr>
        <w:t>First Name</w:t>
      </w:r>
      <w:r>
        <w:t xml:space="preserve"> column and select </w:t>
      </w:r>
      <w:r w:rsidRPr="003A0E80">
        <w:rPr>
          <w:b/>
        </w:rPr>
        <w:t>Move Up</w:t>
      </w:r>
      <w:r>
        <w:t xml:space="preserve"> to place it above the </w:t>
      </w:r>
      <w:r w:rsidRPr="003A0E80">
        <w:rPr>
          <w:b/>
        </w:rPr>
        <w:t>Last Name</w:t>
      </w:r>
      <w:r>
        <w:t xml:space="preserve"> column.</w:t>
      </w:r>
    </w:p>
    <w:p w14:paraId="02A9A115" w14:textId="2F51C7E3" w:rsidR="00A12490" w:rsidRDefault="00A12490" w:rsidP="00A12490">
      <w:pPr>
        <w:pStyle w:val="LabStepScreenshotLevel2"/>
      </w:pPr>
      <w:r>
        <w:drawing>
          <wp:inline distT="0" distB="0" distL="0" distR="0" wp14:anchorId="1A57963C" wp14:editId="1A55EB7A">
            <wp:extent cx="2586446" cy="1439109"/>
            <wp:effectExtent l="19050" t="19050" r="23495" b="279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00852" cy="1447124"/>
                    </a:xfrm>
                    <a:prstGeom prst="rect">
                      <a:avLst/>
                    </a:prstGeom>
                    <a:noFill/>
                    <a:ln>
                      <a:solidFill>
                        <a:schemeClr val="tx1">
                          <a:lumMod val="50000"/>
                          <a:lumOff val="50000"/>
                        </a:schemeClr>
                      </a:solidFill>
                    </a:ln>
                  </pic:spPr>
                </pic:pic>
              </a:graphicData>
            </a:graphic>
          </wp:inline>
        </w:drawing>
      </w:r>
    </w:p>
    <w:p w14:paraId="63EB31E6" w14:textId="5EFEF26A" w:rsidR="00002F01" w:rsidRDefault="003A0E80" w:rsidP="002A1DC9">
      <w:pPr>
        <w:pStyle w:val="LabStepNumberedLevel2"/>
      </w:pPr>
      <w:r>
        <w:t xml:space="preserve">The edit form on the </w:t>
      </w:r>
      <w:r w:rsidRPr="003A0E80">
        <w:rPr>
          <w:b/>
        </w:rPr>
        <w:t>Add Customer Screen</w:t>
      </w:r>
      <w:r>
        <w:t xml:space="preserve"> and the </w:t>
      </w:r>
      <w:r w:rsidRPr="003A0E80">
        <w:rPr>
          <w:b/>
        </w:rPr>
        <w:t>Fields</w:t>
      </w:r>
      <w:r>
        <w:t xml:space="preserve"> pane should match the following screenshot.</w:t>
      </w:r>
    </w:p>
    <w:p w14:paraId="4A8A1BB2" w14:textId="3F75AF6D" w:rsidR="00A12490" w:rsidRDefault="00A12490" w:rsidP="00A12490">
      <w:pPr>
        <w:pStyle w:val="LabStepScreenshotLevel2"/>
      </w:pPr>
      <w:r>
        <w:drawing>
          <wp:inline distT="0" distB="0" distL="0" distR="0" wp14:anchorId="20A3B2E9" wp14:editId="028BFDC7">
            <wp:extent cx="4551528" cy="2399360"/>
            <wp:effectExtent l="19050" t="19050" r="2095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588158" cy="2418670"/>
                    </a:xfrm>
                    <a:prstGeom prst="rect">
                      <a:avLst/>
                    </a:prstGeom>
                    <a:noFill/>
                    <a:ln>
                      <a:solidFill>
                        <a:schemeClr val="tx1">
                          <a:lumMod val="50000"/>
                          <a:lumOff val="50000"/>
                        </a:schemeClr>
                      </a:solidFill>
                    </a:ln>
                  </pic:spPr>
                </pic:pic>
              </a:graphicData>
            </a:graphic>
          </wp:inline>
        </w:drawing>
      </w:r>
    </w:p>
    <w:p w14:paraId="3F92A2F9" w14:textId="71EF864C" w:rsidR="00A12490" w:rsidRDefault="003A0E80" w:rsidP="003A0E80">
      <w:pPr>
        <w:pStyle w:val="LabStepNumbered"/>
      </w:pPr>
      <w:r>
        <w:t xml:space="preserve">Set the </w:t>
      </w:r>
      <w:r w:rsidRPr="00581457">
        <w:rPr>
          <w:b/>
        </w:rPr>
        <w:t>First Name</w:t>
      </w:r>
      <w:r>
        <w:t xml:space="preserve"> field to be a required field.</w:t>
      </w:r>
    </w:p>
    <w:p w14:paraId="3D2C2234" w14:textId="251CE61B" w:rsidR="003A0E80" w:rsidRDefault="003A0E80" w:rsidP="003A0E80">
      <w:pPr>
        <w:pStyle w:val="LabStepNumberedLevel2"/>
      </w:pPr>
      <w:r>
        <w:t xml:space="preserve">Select </w:t>
      </w:r>
      <w:r w:rsidR="00581457">
        <w:t>t</w:t>
      </w:r>
      <w:r>
        <w:t xml:space="preserve">he </w:t>
      </w:r>
      <w:r w:rsidR="00581457" w:rsidRPr="00581457">
        <w:rPr>
          <w:b/>
        </w:rPr>
        <w:t>First Name</w:t>
      </w:r>
      <w:r w:rsidR="00581457">
        <w:t xml:space="preserve"> </w:t>
      </w:r>
      <w:r>
        <w:t>data card</w:t>
      </w:r>
      <w:r w:rsidR="00581457">
        <w:t xml:space="preserve"> and then click </w:t>
      </w:r>
      <w:r w:rsidR="00581457" w:rsidRPr="00581457">
        <w:rPr>
          <w:b/>
        </w:rPr>
        <w:t>Unlock to change properties</w:t>
      </w:r>
      <w:r w:rsidR="00581457">
        <w:t xml:space="preserve"> from the </w:t>
      </w:r>
      <w:r w:rsidR="00581457" w:rsidRPr="00581457">
        <w:rPr>
          <w:b/>
        </w:rPr>
        <w:t>Advanced</w:t>
      </w:r>
      <w:r w:rsidR="00581457">
        <w:t xml:space="preserve"> tab to unlock the data card.</w:t>
      </w:r>
    </w:p>
    <w:p w14:paraId="60941A68" w14:textId="22F70998" w:rsidR="003A0E80" w:rsidRDefault="003A0E80" w:rsidP="003A0E80">
      <w:pPr>
        <w:pStyle w:val="LabStepScreenshotLevel2"/>
      </w:pPr>
      <w:r>
        <w:drawing>
          <wp:inline distT="0" distB="0" distL="0" distR="0" wp14:anchorId="53A6B973" wp14:editId="27C3F236">
            <wp:extent cx="5472752" cy="1166188"/>
            <wp:effectExtent l="19050" t="19050" r="1397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r="5575" b="8596"/>
                    <a:stretch/>
                  </pic:blipFill>
                  <pic:spPr bwMode="auto">
                    <a:xfrm>
                      <a:off x="0" y="0"/>
                      <a:ext cx="5494247" cy="1170768"/>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37C2C3" w14:textId="55A10B34" w:rsidR="00581457" w:rsidRDefault="00581457" w:rsidP="00581457">
      <w:pPr>
        <w:pStyle w:val="LabStepNumberedLevel2"/>
      </w:pPr>
      <w:r>
        <w:lastRenderedPageBreak/>
        <w:t xml:space="preserve">Set the </w:t>
      </w:r>
      <w:r w:rsidRPr="00581457">
        <w:rPr>
          <w:b/>
        </w:rPr>
        <w:t>Required</w:t>
      </w:r>
      <w:r>
        <w:t xml:space="preserve"> property of the </w:t>
      </w:r>
      <w:r w:rsidRPr="00581457">
        <w:rPr>
          <w:b/>
        </w:rPr>
        <w:t>First Name</w:t>
      </w:r>
      <w:r>
        <w:t xml:space="preserve"> data card to </w:t>
      </w:r>
      <w:r w:rsidRPr="00581457">
        <w:rPr>
          <w:b/>
        </w:rPr>
        <w:t>true</w:t>
      </w:r>
      <w:r>
        <w:t>.</w:t>
      </w:r>
    </w:p>
    <w:p w14:paraId="2CC60284" w14:textId="1E37A874" w:rsidR="003A0E80" w:rsidRDefault="003A0E80" w:rsidP="003A0E80">
      <w:pPr>
        <w:pStyle w:val="LabStepScreenshotLevel2"/>
      </w:pPr>
      <w:r>
        <w:drawing>
          <wp:inline distT="0" distB="0" distL="0" distR="0" wp14:anchorId="14D9CD80" wp14:editId="47B12C50">
            <wp:extent cx="1373491" cy="1344305"/>
            <wp:effectExtent l="19050" t="19050" r="17780" b="2730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05220" cy="1375360"/>
                    </a:xfrm>
                    <a:prstGeom prst="rect">
                      <a:avLst/>
                    </a:prstGeom>
                    <a:noFill/>
                    <a:ln>
                      <a:solidFill>
                        <a:schemeClr val="tx1">
                          <a:lumMod val="50000"/>
                          <a:lumOff val="50000"/>
                        </a:schemeClr>
                      </a:solidFill>
                    </a:ln>
                  </pic:spPr>
                </pic:pic>
              </a:graphicData>
            </a:graphic>
          </wp:inline>
        </w:drawing>
      </w:r>
    </w:p>
    <w:p w14:paraId="58462675" w14:textId="5C626C7A" w:rsidR="00581457" w:rsidRDefault="00581457" w:rsidP="00581457">
      <w:pPr>
        <w:pStyle w:val="LabStepNumberedLevel2"/>
      </w:pPr>
      <w:r>
        <w:t xml:space="preserve">The </w:t>
      </w:r>
      <w:r w:rsidRPr="00581457">
        <w:rPr>
          <w:b/>
        </w:rPr>
        <w:t>First Name</w:t>
      </w:r>
      <w:r>
        <w:t xml:space="preserve"> data card should display an asterisks just like the </w:t>
      </w:r>
      <w:r w:rsidRPr="00581457">
        <w:rPr>
          <w:b/>
        </w:rPr>
        <w:t>Last Name</w:t>
      </w:r>
      <w:r>
        <w:t xml:space="preserve"> data card indicating that it is a required field. </w:t>
      </w:r>
    </w:p>
    <w:p w14:paraId="435B49A9" w14:textId="52F941AD" w:rsidR="003A0E80" w:rsidRDefault="00581457" w:rsidP="003A0E80">
      <w:pPr>
        <w:pStyle w:val="LabStepScreenshotLevel2"/>
      </w:pPr>
      <w:r>
        <w:drawing>
          <wp:inline distT="0" distB="0" distL="0" distR="0" wp14:anchorId="6CC3B74D" wp14:editId="0F44A7D2">
            <wp:extent cx="2818262" cy="976752"/>
            <wp:effectExtent l="19050" t="19050" r="2032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92096" cy="1002341"/>
                    </a:xfrm>
                    <a:prstGeom prst="rect">
                      <a:avLst/>
                    </a:prstGeom>
                    <a:noFill/>
                    <a:ln>
                      <a:solidFill>
                        <a:schemeClr val="tx1">
                          <a:lumMod val="50000"/>
                          <a:lumOff val="50000"/>
                        </a:schemeClr>
                      </a:solidFill>
                    </a:ln>
                  </pic:spPr>
                </pic:pic>
              </a:graphicData>
            </a:graphic>
          </wp:inline>
        </w:drawing>
      </w:r>
    </w:p>
    <w:p w14:paraId="70DA6C43" w14:textId="51603692" w:rsidR="00581457" w:rsidRDefault="00581457" w:rsidP="00581457">
      <w:pPr>
        <w:pStyle w:val="LabStepNumbered"/>
      </w:pPr>
      <w:r>
        <w:t xml:space="preserve">Set the </w:t>
      </w:r>
      <w:r>
        <w:rPr>
          <w:b/>
        </w:rPr>
        <w:t>E-Mail</w:t>
      </w:r>
      <w:r>
        <w:t xml:space="preserve"> field to be a required field.</w:t>
      </w:r>
    </w:p>
    <w:p w14:paraId="06782BCC" w14:textId="7DB54CAA" w:rsidR="00581457" w:rsidRDefault="00581457" w:rsidP="00581457">
      <w:pPr>
        <w:pStyle w:val="LabStepNumberedLevel2"/>
      </w:pPr>
      <w:r>
        <w:t xml:space="preserve">Select the </w:t>
      </w:r>
      <w:r>
        <w:rPr>
          <w:b/>
        </w:rPr>
        <w:t>E-Mail</w:t>
      </w:r>
      <w:r>
        <w:t xml:space="preserve"> data card and then click </w:t>
      </w:r>
      <w:r w:rsidRPr="00581457">
        <w:rPr>
          <w:b/>
        </w:rPr>
        <w:t>Unlock to change properties</w:t>
      </w:r>
      <w:r>
        <w:t xml:space="preserve"> from the </w:t>
      </w:r>
      <w:r w:rsidRPr="00581457">
        <w:rPr>
          <w:b/>
        </w:rPr>
        <w:t>Advanced</w:t>
      </w:r>
      <w:r>
        <w:t xml:space="preserve"> tab to unlock the data card.</w:t>
      </w:r>
    </w:p>
    <w:p w14:paraId="6DF2778F" w14:textId="77777777" w:rsidR="00581457" w:rsidRDefault="00581457" w:rsidP="00581457">
      <w:pPr>
        <w:pStyle w:val="LabStepNumberedLevel2"/>
      </w:pPr>
      <w:r>
        <w:t xml:space="preserve">Set the </w:t>
      </w:r>
      <w:r w:rsidRPr="00581457">
        <w:rPr>
          <w:b/>
        </w:rPr>
        <w:t>Required</w:t>
      </w:r>
      <w:r>
        <w:t xml:space="preserve"> property of the </w:t>
      </w:r>
      <w:r w:rsidRPr="00581457">
        <w:rPr>
          <w:b/>
        </w:rPr>
        <w:t>First Name</w:t>
      </w:r>
      <w:r>
        <w:t xml:space="preserve"> data card to </w:t>
      </w:r>
      <w:r w:rsidRPr="00581457">
        <w:rPr>
          <w:b/>
        </w:rPr>
        <w:t>true</w:t>
      </w:r>
      <w:r>
        <w:t>.</w:t>
      </w:r>
    </w:p>
    <w:p w14:paraId="5DBBB070" w14:textId="046CA9AF" w:rsidR="00581457" w:rsidRDefault="00581457" w:rsidP="00581457">
      <w:pPr>
        <w:pStyle w:val="LabStepNumberedLevel2"/>
      </w:pPr>
      <w:r>
        <w:t xml:space="preserve">The </w:t>
      </w:r>
      <w:r>
        <w:rPr>
          <w:b/>
        </w:rPr>
        <w:t>E-Mail</w:t>
      </w:r>
      <w:r>
        <w:t xml:space="preserve"> data card should display an asterisks just like the </w:t>
      </w:r>
      <w:r w:rsidRPr="00581457">
        <w:rPr>
          <w:b/>
        </w:rPr>
        <w:t>Last Name</w:t>
      </w:r>
      <w:r>
        <w:t xml:space="preserve"> data card and the First Name data cards.</w:t>
      </w:r>
    </w:p>
    <w:p w14:paraId="57B64EC1" w14:textId="29A0DDED" w:rsidR="00581457" w:rsidRDefault="00581457" w:rsidP="00581457">
      <w:pPr>
        <w:pStyle w:val="LabStepScreenshotLevel2"/>
      </w:pPr>
      <w:r>
        <w:drawing>
          <wp:inline distT="0" distB="0" distL="0" distR="0" wp14:anchorId="258C6216" wp14:editId="6D563AD3">
            <wp:extent cx="3473355" cy="687451"/>
            <wp:effectExtent l="19050" t="19050" r="13335"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18977" cy="716273"/>
                    </a:xfrm>
                    <a:prstGeom prst="rect">
                      <a:avLst/>
                    </a:prstGeom>
                    <a:noFill/>
                    <a:ln>
                      <a:solidFill>
                        <a:schemeClr val="tx1">
                          <a:lumMod val="50000"/>
                          <a:lumOff val="50000"/>
                        </a:schemeClr>
                      </a:solidFill>
                    </a:ln>
                  </pic:spPr>
                </pic:pic>
              </a:graphicData>
            </a:graphic>
          </wp:inline>
        </w:drawing>
      </w:r>
    </w:p>
    <w:p w14:paraId="0D00132A" w14:textId="71A66909" w:rsidR="003A0E80" w:rsidRDefault="00581457" w:rsidP="003A0E80">
      <w:pPr>
        <w:pStyle w:val="LabStepNumbered"/>
      </w:pPr>
      <w:r>
        <w:t xml:space="preserve">Add a save icon button to the </w:t>
      </w:r>
      <w:r w:rsidR="00DE6424">
        <w:t>toolbar</w:t>
      </w:r>
    </w:p>
    <w:p w14:paraId="181863A6" w14:textId="1104FB24" w:rsidR="00DE6424" w:rsidRDefault="00DE6424" w:rsidP="00DE6424">
      <w:pPr>
        <w:pStyle w:val="LabStepNumberedLevel2"/>
      </w:pPr>
      <w:r>
        <w:t xml:space="preserve">Add a new </w:t>
      </w:r>
      <w:r w:rsidRPr="00DE6424">
        <w:rPr>
          <w:b/>
        </w:rPr>
        <w:t>Save</w:t>
      </w:r>
      <w:r>
        <w:t xml:space="preserve"> icon to the </w:t>
      </w:r>
      <w:r w:rsidRPr="00DE6424">
        <w:rPr>
          <w:b/>
        </w:rPr>
        <w:t>Add Customer Screen</w:t>
      </w:r>
      <w:r>
        <w:t>.</w:t>
      </w:r>
    </w:p>
    <w:p w14:paraId="442FB0FA" w14:textId="201BB042" w:rsidR="00BF058D" w:rsidRDefault="00A12490" w:rsidP="00A12490">
      <w:pPr>
        <w:pStyle w:val="LabStepScreenshotLevel2"/>
      </w:pPr>
      <w:r>
        <w:drawing>
          <wp:inline distT="0" distB="0" distL="0" distR="0" wp14:anchorId="669FD89A" wp14:editId="1C82791E">
            <wp:extent cx="5908545" cy="1201003"/>
            <wp:effectExtent l="19050" t="19050" r="16510" b="1841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017910" cy="1223233"/>
                    </a:xfrm>
                    <a:prstGeom prst="rect">
                      <a:avLst/>
                    </a:prstGeom>
                    <a:noFill/>
                    <a:ln>
                      <a:solidFill>
                        <a:schemeClr val="tx1">
                          <a:lumMod val="50000"/>
                          <a:lumOff val="50000"/>
                        </a:schemeClr>
                      </a:solidFill>
                    </a:ln>
                  </pic:spPr>
                </pic:pic>
              </a:graphicData>
            </a:graphic>
          </wp:inline>
        </w:drawing>
      </w:r>
    </w:p>
    <w:p w14:paraId="61459457" w14:textId="4FFF4BAB" w:rsidR="00DE6424" w:rsidRDefault="00DE6424" w:rsidP="00DE6424">
      <w:pPr>
        <w:pStyle w:val="LabStepNumberedLevel2"/>
      </w:pPr>
      <w:r>
        <w:t xml:space="preserve">Rename the icon to </w:t>
      </w:r>
      <w:r w:rsidRPr="00DE6424">
        <w:rPr>
          <w:b/>
        </w:rPr>
        <w:t>icoSaveCustomer</w:t>
      </w:r>
      <w:r>
        <w:t xml:space="preserve"> and position it on the toolbar as shown in the following screenshot.</w:t>
      </w:r>
    </w:p>
    <w:p w14:paraId="61AB113C" w14:textId="0257C726" w:rsidR="00BF058D" w:rsidRDefault="00DE6424" w:rsidP="00A12490">
      <w:pPr>
        <w:pStyle w:val="LabStepScreenshotLevel2"/>
      </w:pPr>
      <w:r>
        <w:drawing>
          <wp:inline distT="0" distB="0" distL="0" distR="0" wp14:anchorId="5B63A83D" wp14:editId="30858EDD">
            <wp:extent cx="5948909" cy="1009934"/>
            <wp:effectExtent l="19050" t="19050" r="1397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6">
                      <a:extLst>
                        <a:ext uri="{28A0092B-C50C-407E-A947-70E740481C1C}">
                          <a14:useLocalDpi xmlns:a14="http://schemas.microsoft.com/office/drawing/2010/main" val="0"/>
                        </a:ext>
                      </a:extLst>
                    </a:blip>
                    <a:srcRect r="2099"/>
                    <a:stretch/>
                  </pic:blipFill>
                  <pic:spPr bwMode="auto">
                    <a:xfrm>
                      <a:off x="0" y="0"/>
                      <a:ext cx="6004277" cy="101933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7FBE10" w14:textId="1144102E" w:rsidR="00DE6424" w:rsidRDefault="00DE6424" w:rsidP="00DE6424">
      <w:pPr>
        <w:pStyle w:val="LabStepNumbered"/>
      </w:pPr>
      <w:r>
        <w:lastRenderedPageBreak/>
        <w:t xml:space="preserve">Add behavior to the </w:t>
      </w:r>
      <w:r w:rsidRPr="00DE6424">
        <w:rPr>
          <w:b/>
        </w:rPr>
        <w:t>Add Customer Screen</w:t>
      </w:r>
      <w:r>
        <w:t xml:space="preserve"> to create and save new customer items.</w:t>
      </w:r>
    </w:p>
    <w:p w14:paraId="7B2D7179" w14:textId="7BF7F22C" w:rsidR="00DE6424" w:rsidRDefault="00DE6424" w:rsidP="00DE6424">
      <w:pPr>
        <w:pStyle w:val="LabStepNumberedLevel2"/>
      </w:pPr>
      <w:r>
        <w:t xml:space="preserve">Select the </w:t>
      </w:r>
      <w:r w:rsidRPr="00DE6424">
        <w:rPr>
          <w:b/>
        </w:rPr>
        <w:t>Add Customer Screen</w:t>
      </w:r>
      <w:r>
        <w:t xml:space="preserve"> in the left tree view.</w:t>
      </w:r>
    </w:p>
    <w:p w14:paraId="4F70886F" w14:textId="0774077C" w:rsidR="00DE6424" w:rsidRDefault="00DE6424" w:rsidP="00DE6424">
      <w:pPr>
        <w:pStyle w:val="LabStepNumberedLevel2"/>
      </w:pPr>
      <w:r>
        <w:t xml:space="preserve">Update the </w:t>
      </w:r>
      <w:r w:rsidRPr="00DE6424">
        <w:rPr>
          <w:b/>
        </w:rPr>
        <w:t>OnVisible</w:t>
      </w:r>
      <w:r>
        <w:t xml:space="preserve"> property of the </w:t>
      </w:r>
      <w:r w:rsidRPr="00DE6424">
        <w:rPr>
          <w:b/>
        </w:rPr>
        <w:t>Add Customer Screen</w:t>
      </w:r>
      <w:r w:rsidRPr="00DE6424">
        <w:t xml:space="preserve"> with the following expression.</w:t>
      </w:r>
    </w:p>
    <w:p w14:paraId="01D021B6" w14:textId="66AD300F" w:rsidR="00DE6424" w:rsidRDefault="00DE6424" w:rsidP="00DE6424">
      <w:pPr>
        <w:pStyle w:val="LabStepCodeBlockLevel2"/>
      </w:pPr>
      <w:r w:rsidRPr="00DE6424">
        <w:t>NewForm(frmAddCustomer)</w:t>
      </w:r>
    </w:p>
    <w:p w14:paraId="3CF6BE20" w14:textId="744FB614" w:rsidR="00DE6424" w:rsidRDefault="00FE3968" w:rsidP="00DE6424">
      <w:pPr>
        <w:pStyle w:val="LabStepNumberedLevel2"/>
      </w:pPr>
      <w:r>
        <w:t xml:space="preserve">The formula bar for the </w:t>
      </w:r>
      <w:r w:rsidRPr="00DE6424">
        <w:rPr>
          <w:b/>
        </w:rPr>
        <w:t>OnVisible</w:t>
      </w:r>
      <w:r>
        <w:t xml:space="preserve"> property should match the following screenshot.</w:t>
      </w:r>
    </w:p>
    <w:p w14:paraId="6E7A6058" w14:textId="7B03CFDA" w:rsidR="00DE6424" w:rsidRDefault="00DE6424" w:rsidP="00DE6424">
      <w:pPr>
        <w:pStyle w:val="LabStepScreenshotLevel2"/>
      </w:pPr>
      <w:r>
        <w:drawing>
          <wp:inline distT="0" distB="0" distL="0" distR="0" wp14:anchorId="52F81BEC" wp14:editId="2727E0E5">
            <wp:extent cx="3555241" cy="949031"/>
            <wp:effectExtent l="19050" t="19050" r="26670"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702759" cy="988409"/>
                    </a:xfrm>
                    <a:prstGeom prst="rect">
                      <a:avLst/>
                    </a:prstGeom>
                    <a:noFill/>
                    <a:ln>
                      <a:solidFill>
                        <a:schemeClr val="tx1">
                          <a:lumMod val="50000"/>
                          <a:lumOff val="50000"/>
                        </a:schemeClr>
                      </a:solidFill>
                    </a:ln>
                  </pic:spPr>
                </pic:pic>
              </a:graphicData>
            </a:graphic>
          </wp:inline>
        </w:drawing>
      </w:r>
    </w:p>
    <w:p w14:paraId="149F4269" w14:textId="7BC9C1DA" w:rsidR="00FE3968" w:rsidRDefault="00FE3968" w:rsidP="00DE6424">
      <w:pPr>
        <w:pStyle w:val="LabStepNumberedLevel2"/>
      </w:pPr>
      <w:r>
        <w:t xml:space="preserve">Update the </w:t>
      </w:r>
      <w:r w:rsidRPr="00FE3968">
        <w:rPr>
          <w:b/>
        </w:rPr>
        <w:t>OnSelect</w:t>
      </w:r>
      <w:r>
        <w:t xml:space="preserve"> property of </w:t>
      </w:r>
      <w:r w:rsidRPr="00FE3968">
        <w:rPr>
          <w:b/>
        </w:rPr>
        <w:t>icoSaveCustomer</w:t>
      </w:r>
      <w:r w:rsidRPr="00FE3968">
        <w:t xml:space="preserve"> </w:t>
      </w:r>
      <w:r>
        <w:t>with the following expression.</w:t>
      </w:r>
    </w:p>
    <w:p w14:paraId="3C26C7C8" w14:textId="2B1EAAD9" w:rsidR="00DE6424" w:rsidRDefault="00FE3968" w:rsidP="00FE3968">
      <w:pPr>
        <w:pStyle w:val="LabStepCodeBlockLevel2"/>
      </w:pPr>
      <w:r w:rsidRPr="00FE3968">
        <w:t>SubmitForm(frmAddCustomer</w:t>
      </w:r>
      <w:r>
        <w:t>)</w:t>
      </w:r>
    </w:p>
    <w:p w14:paraId="539F3251" w14:textId="76E64DAC" w:rsidR="00FE3968" w:rsidRDefault="00FE3968" w:rsidP="00FE3968">
      <w:pPr>
        <w:pStyle w:val="LabStepNumberedLevel2"/>
      </w:pPr>
      <w:r>
        <w:t xml:space="preserve">The formula bar for the </w:t>
      </w:r>
      <w:r w:rsidRPr="00DE6424">
        <w:rPr>
          <w:b/>
        </w:rPr>
        <w:t>On</w:t>
      </w:r>
      <w:r>
        <w:rPr>
          <w:b/>
        </w:rPr>
        <w:t xml:space="preserve">Select </w:t>
      </w:r>
      <w:r>
        <w:t>property should match the following screenshot.</w:t>
      </w:r>
    </w:p>
    <w:p w14:paraId="55EA3400" w14:textId="528D0BD7" w:rsidR="00DE6424" w:rsidRDefault="00FE3968" w:rsidP="00A12490">
      <w:pPr>
        <w:pStyle w:val="LabStepScreenshotLevel2"/>
      </w:pPr>
      <w:r>
        <w:drawing>
          <wp:inline distT="0" distB="0" distL="0" distR="0" wp14:anchorId="4DEE6072" wp14:editId="45801E1C">
            <wp:extent cx="2790967" cy="864166"/>
            <wp:effectExtent l="19050" t="19050" r="952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b="19214"/>
                    <a:stretch/>
                  </pic:blipFill>
                  <pic:spPr bwMode="auto">
                    <a:xfrm>
                      <a:off x="0" y="0"/>
                      <a:ext cx="2897638" cy="897195"/>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2203FF7" w14:textId="7509333C" w:rsidR="00FE3968" w:rsidRDefault="00FE3968" w:rsidP="00FE3968">
      <w:pPr>
        <w:pStyle w:val="LabStepNumberedLevel2"/>
      </w:pPr>
      <w:r>
        <w:t xml:space="preserve">Update the </w:t>
      </w:r>
      <w:r>
        <w:rPr>
          <w:b/>
        </w:rPr>
        <w:t>DisplayMode</w:t>
      </w:r>
      <w:r>
        <w:t xml:space="preserve"> property of </w:t>
      </w:r>
      <w:r w:rsidRPr="00FE3968">
        <w:rPr>
          <w:b/>
        </w:rPr>
        <w:t>icoSaveCustomer</w:t>
      </w:r>
      <w:r w:rsidRPr="00FE3968">
        <w:t xml:space="preserve"> </w:t>
      </w:r>
      <w:r>
        <w:t>with the following expression.</w:t>
      </w:r>
    </w:p>
    <w:p w14:paraId="52ADF38F" w14:textId="4E1CCB6C" w:rsidR="00BF058D" w:rsidRDefault="00FE3968" w:rsidP="00BF058D">
      <w:pPr>
        <w:pStyle w:val="LabStepCodeBlockLevel2"/>
      </w:pPr>
      <w:r w:rsidRPr="00FE3968">
        <w:t>If(frmAddCustomer.Valid, DisplayMode.Edit, DisplayMode.Disabled)</w:t>
      </w:r>
    </w:p>
    <w:p w14:paraId="5052483A" w14:textId="789F17DF" w:rsidR="00FE3968" w:rsidRDefault="00FE3968" w:rsidP="00FE3968">
      <w:pPr>
        <w:pStyle w:val="LabStepNumberedLevel2"/>
      </w:pPr>
      <w:r>
        <w:t xml:space="preserve">The formula bar for the </w:t>
      </w:r>
      <w:r>
        <w:rPr>
          <w:b/>
        </w:rPr>
        <w:t xml:space="preserve">DisplayMode </w:t>
      </w:r>
      <w:r>
        <w:t>property should match the following screenshot.</w:t>
      </w:r>
    </w:p>
    <w:p w14:paraId="41B4CE11" w14:textId="70444FD0" w:rsidR="00FE3968" w:rsidRDefault="00FE3968" w:rsidP="00FE3968">
      <w:pPr>
        <w:pStyle w:val="LabStepScreenshotLevel2"/>
      </w:pPr>
      <w:r>
        <w:drawing>
          <wp:inline distT="0" distB="0" distL="0" distR="0" wp14:anchorId="5D06E355" wp14:editId="2B52A2A6">
            <wp:extent cx="3971498" cy="769356"/>
            <wp:effectExtent l="19050" t="19050" r="10160"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9">
                      <a:extLst>
                        <a:ext uri="{28A0092B-C50C-407E-A947-70E740481C1C}">
                          <a14:useLocalDpi xmlns:a14="http://schemas.microsoft.com/office/drawing/2010/main" val="0"/>
                        </a:ext>
                      </a:extLst>
                    </a:blip>
                    <a:srcRect r="20896"/>
                    <a:stretch/>
                  </pic:blipFill>
                  <pic:spPr bwMode="auto">
                    <a:xfrm>
                      <a:off x="0" y="0"/>
                      <a:ext cx="4137313" cy="801477"/>
                    </a:xfrm>
                    <a:prstGeom prst="rect">
                      <a:avLst/>
                    </a:prstGeom>
                    <a:noFill/>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E89CD4" w14:textId="4BFAFAAD" w:rsidR="007C1DC6" w:rsidRDefault="007C1DC6" w:rsidP="007C1DC6">
      <w:pPr>
        <w:pStyle w:val="LabStepNumberedLevel2"/>
      </w:pPr>
      <w:r>
        <w:t xml:space="preserve">Set the </w:t>
      </w:r>
      <w:r w:rsidRPr="007C1DC6">
        <w:rPr>
          <w:b/>
        </w:rPr>
        <w:t>OnSuccess</w:t>
      </w:r>
      <w:r>
        <w:t xml:space="preserve"> property of </w:t>
      </w:r>
      <w:r w:rsidRPr="007C1DC6">
        <w:rPr>
          <w:b/>
        </w:rPr>
        <w:t>frmAddCustomer</w:t>
      </w:r>
      <w:r>
        <w:t xml:space="preserve"> using the following formula.</w:t>
      </w:r>
    </w:p>
    <w:p w14:paraId="2B85A253" w14:textId="77777777" w:rsidR="007C1DC6" w:rsidRDefault="007C1DC6" w:rsidP="007C1DC6">
      <w:pPr>
        <w:pStyle w:val="LabStepCodeBlockLevel2"/>
      </w:pPr>
      <w:r>
        <w:t>Navigate('Browse Customers Screen', ScreenTransition.None);</w:t>
      </w:r>
    </w:p>
    <w:p w14:paraId="766FA652" w14:textId="40B10845" w:rsidR="007C1DC6" w:rsidRDefault="007C1DC6" w:rsidP="007C1DC6">
      <w:pPr>
        <w:pStyle w:val="LabStepCodeBlockLevel2"/>
      </w:pPr>
      <w:r>
        <w:t>ResetForm(frmAddCustomer)</w:t>
      </w:r>
    </w:p>
    <w:p w14:paraId="36B82FCD" w14:textId="1B68DA28" w:rsidR="007C1DC6" w:rsidRDefault="007C1DC6" w:rsidP="007C1DC6">
      <w:pPr>
        <w:pStyle w:val="LabStepNumberedLevel2"/>
      </w:pPr>
      <w:r>
        <w:t xml:space="preserve">The formula bar for the </w:t>
      </w:r>
      <w:r>
        <w:rPr>
          <w:b/>
        </w:rPr>
        <w:t xml:space="preserve">OnSuccess  </w:t>
      </w:r>
      <w:r>
        <w:t>property should match the following screenshot.</w:t>
      </w:r>
    </w:p>
    <w:p w14:paraId="4BCF7489" w14:textId="2E675CDE" w:rsidR="007C1DC6" w:rsidRDefault="007C1DC6" w:rsidP="007C1DC6">
      <w:pPr>
        <w:pStyle w:val="LabStepScreenshotLevel2"/>
      </w:pPr>
      <w:r>
        <w:drawing>
          <wp:inline distT="0" distB="0" distL="0" distR="0" wp14:anchorId="0F9F9050" wp14:editId="719DFE83">
            <wp:extent cx="4592893" cy="1480782"/>
            <wp:effectExtent l="19050" t="19050" r="1778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56056" cy="1501146"/>
                    </a:xfrm>
                    <a:prstGeom prst="rect">
                      <a:avLst/>
                    </a:prstGeom>
                    <a:noFill/>
                    <a:ln>
                      <a:solidFill>
                        <a:schemeClr val="tx1">
                          <a:lumMod val="50000"/>
                          <a:lumOff val="50000"/>
                        </a:schemeClr>
                      </a:solidFill>
                    </a:ln>
                  </pic:spPr>
                </pic:pic>
              </a:graphicData>
            </a:graphic>
          </wp:inline>
        </w:drawing>
      </w:r>
    </w:p>
    <w:p w14:paraId="5D80DA08" w14:textId="573949C2" w:rsidR="00BF058D" w:rsidRDefault="00373648" w:rsidP="00F51AAE">
      <w:pPr>
        <w:pStyle w:val="LabStepNumbered"/>
      </w:pPr>
      <w:r>
        <w:lastRenderedPageBreak/>
        <w:t>Set tab order</w:t>
      </w:r>
      <w:r w:rsidR="00FE3968">
        <w:t xml:space="preserve"> for the textboxes on </w:t>
      </w:r>
      <w:r w:rsidR="00FE3968" w:rsidRPr="00FE3968">
        <w:rPr>
          <w:b/>
        </w:rPr>
        <w:t>frm</w:t>
      </w:r>
      <w:r w:rsidR="00FE3968">
        <w:rPr>
          <w:b/>
        </w:rPr>
        <w:t>Add</w:t>
      </w:r>
      <w:r w:rsidR="00FE3968" w:rsidRPr="00FE3968">
        <w:rPr>
          <w:b/>
        </w:rPr>
        <w:t>Customer</w:t>
      </w:r>
      <w:r w:rsidR="00FE3968">
        <w:t>.</w:t>
      </w:r>
    </w:p>
    <w:p w14:paraId="6FD6CB31" w14:textId="25E45A05" w:rsidR="00373648" w:rsidRDefault="002F32F1" w:rsidP="00373648">
      <w:pPr>
        <w:pStyle w:val="LabStepNumberedLevel2"/>
      </w:pPr>
      <w:r>
        <w:t xml:space="preserve">Select the value textbox for </w:t>
      </w:r>
      <w:r w:rsidRPr="002F32F1">
        <w:rPr>
          <w:b/>
        </w:rPr>
        <w:t>First Name</w:t>
      </w:r>
      <w:r>
        <w:t xml:space="preserve"> data card and update its </w:t>
      </w:r>
      <w:r w:rsidRPr="002F32F1">
        <w:rPr>
          <w:b/>
        </w:rPr>
        <w:t>Tab index</w:t>
      </w:r>
      <w:r>
        <w:t xml:space="preserve"> to </w:t>
      </w:r>
      <w:r w:rsidRPr="002F32F1">
        <w:rPr>
          <w:b/>
        </w:rPr>
        <w:t>1</w:t>
      </w:r>
      <w:r>
        <w:t xml:space="preserve"> at the bottom of the </w:t>
      </w:r>
      <w:r w:rsidRPr="002F32F1">
        <w:rPr>
          <w:b/>
        </w:rPr>
        <w:t>Properties</w:t>
      </w:r>
      <w:r>
        <w:t xml:space="preserve"> pane.</w:t>
      </w:r>
    </w:p>
    <w:p w14:paraId="76148DEC" w14:textId="097F1A6F" w:rsidR="00377909" w:rsidRDefault="002F32F1" w:rsidP="00373648">
      <w:pPr>
        <w:pStyle w:val="LabStepScreenshotLevel2"/>
      </w:pPr>
      <w:r>
        <w:drawing>
          <wp:inline distT="0" distB="0" distL="0" distR="0" wp14:anchorId="29C3D259" wp14:editId="1F124B92">
            <wp:extent cx="4948254" cy="1685498"/>
            <wp:effectExtent l="19050" t="19050" r="2413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967195" cy="1691950"/>
                    </a:xfrm>
                    <a:prstGeom prst="rect">
                      <a:avLst/>
                    </a:prstGeom>
                    <a:noFill/>
                    <a:ln>
                      <a:solidFill>
                        <a:schemeClr val="tx1">
                          <a:lumMod val="50000"/>
                          <a:lumOff val="50000"/>
                        </a:schemeClr>
                      </a:solidFill>
                    </a:ln>
                  </pic:spPr>
                </pic:pic>
              </a:graphicData>
            </a:graphic>
          </wp:inline>
        </w:drawing>
      </w:r>
    </w:p>
    <w:p w14:paraId="56252861" w14:textId="1710B7F2" w:rsidR="002F32F1" w:rsidRDefault="002F32F1" w:rsidP="002F32F1">
      <w:pPr>
        <w:pStyle w:val="LabExerciseCallout"/>
      </w:pPr>
      <w:r>
        <w:t>You will now assign a Tab index value to each textbox in the edit form.</w:t>
      </w:r>
    </w:p>
    <w:p w14:paraId="314F18CD" w14:textId="7B44B45D" w:rsidR="00377909" w:rsidRDefault="00377909" w:rsidP="00377909">
      <w:pPr>
        <w:pStyle w:val="LabStepNumberedLevel2"/>
      </w:pPr>
      <w:r>
        <w:t xml:space="preserve">Update the </w:t>
      </w:r>
      <w:r w:rsidRPr="00377909">
        <w:rPr>
          <w:b/>
        </w:rPr>
        <w:t>Tab index</w:t>
      </w:r>
      <w:r>
        <w:t xml:space="preserve"> of value textbox of the </w:t>
      </w:r>
      <w:r>
        <w:rPr>
          <w:b/>
        </w:rPr>
        <w:t>Last</w:t>
      </w:r>
      <w:r w:rsidRPr="00377909">
        <w:rPr>
          <w:b/>
        </w:rPr>
        <w:t xml:space="preserve"> Name</w:t>
      </w:r>
      <w:r>
        <w:t xml:space="preserve"> data card to a value of </w:t>
      </w:r>
      <w:r>
        <w:rPr>
          <w:b/>
        </w:rPr>
        <w:t>2</w:t>
      </w:r>
      <w:r>
        <w:t>.</w:t>
      </w:r>
    </w:p>
    <w:p w14:paraId="42774571" w14:textId="3A5A431C" w:rsidR="00377909" w:rsidRDefault="00377909" w:rsidP="00377909">
      <w:pPr>
        <w:pStyle w:val="LabStepNumberedLevel2"/>
      </w:pPr>
      <w:r>
        <w:t xml:space="preserve">Update the </w:t>
      </w:r>
      <w:r w:rsidRPr="00377909">
        <w:rPr>
          <w:b/>
        </w:rPr>
        <w:t>Tab index</w:t>
      </w:r>
      <w:r>
        <w:t xml:space="preserve"> of value textbox of the </w:t>
      </w:r>
      <w:r>
        <w:rPr>
          <w:b/>
        </w:rPr>
        <w:t>Company</w:t>
      </w:r>
      <w:r>
        <w:t xml:space="preserve"> data card to a value of </w:t>
      </w:r>
      <w:r>
        <w:rPr>
          <w:b/>
        </w:rPr>
        <w:t>3</w:t>
      </w:r>
      <w:r>
        <w:t>.</w:t>
      </w:r>
    </w:p>
    <w:p w14:paraId="74AFD923" w14:textId="34788E8C" w:rsidR="00377909" w:rsidRDefault="00377909" w:rsidP="00377909">
      <w:pPr>
        <w:pStyle w:val="LabStepNumberedLevel2"/>
      </w:pPr>
      <w:r>
        <w:t xml:space="preserve">Update the </w:t>
      </w:r>
      <w:r w:rsidRPr="00377909">
        <w:rPr>
          <w:b/>
        </w:rPr>
        <w:t>Tab index</w:t>
      </w:r>
      <w:r>
        <w:t xml:space="preserve"> of value textbox of the </w:t>
      </w:r>
      <w:r>
        <w:rPr>
          <w:b/>
        </w:rPr>
        <w:t>E-Mail</w:t>
      </w:r>
      <w:r>
        <w:t xml:space="preserve"> data card to a value of </w:t>
      </w:r>
      <w:r>
        <w:rPr>
          <w:b/>
        </w:rPr>
        <w:t>4</w:t>
      </w:r>
      <w:r>
        <w:t>.</w:t>
      </w:r>
    </w:p>
    <w:p w14:paraId="192A12CC" w14:textId="7D5B12A4" w:rsidR="00377909" w:rsidRDefault="00377909" w:rsidP="00377909">
      <w:pPr>
        <w:pStyle w:val="LabStepNumberedLevel2"/>
      </w:pPr>
      <w:r>
        <w:t xml:space="preserve">Update the </w:t>
      </w:r>
      <w:r w:rsidRPr="00377909">
        <w:rPr>
          <w:b/>
        </w:rPr>
        <w:t>Tab index</w:t>
      </w:r>
      <w:r>
        <w:t xml:space="preserve"> of value textbox of the </w:t>
      </w:r>
      <w:r>
        <w:rPr>
          <w:b/>
        </w:rPr>
        <w:t>Business Phone</w:t>
      </w:r>
      <w:r>
        <w:t xml:space="preserve"> data card to a value of </w:t>
      </w:r>
      <w:r>
        <w:rPr>
          <w:b/>
        </w:rPr>
        <w:t>5</w:t>
      </w:r>
      <w:r>
        <w:t>.</w:t>
      </w:r>
    </w:p>
    <w:p w14:paraId="7E1FD1FB" w14:textId="1FE79094" w:rsidR="00377909" w:rsidRDefault="00377909" w:rsidP="00377909">
      <w:pPr>
        <w:pStyle w:val="LabStepNumberedLevel2"/>
      </w:pPr>
      <w:r>
        <w:t xml:space="preserve">Update the </w:t>
      </w:r>
      <w:r w:rsidRPr="00377909">
        <w:rPr>
          <w:b/>
        </w:rPr>
        <w:t>Tab index</w:t>
      </w:r>
      <w:r>
        <w:t xml:space="preserve"> of value textbox of the </w:t>
      </w:r>
      <w:r>
        <w:rPr>
          <w:b/>
        </w:rPr>
        <w:t>Home Phone</w:t>
      </w:r>
      <w:r>
        <w:t xml:space="preserve"> data card to a value of </w:t>
      </w:r>
      <w:r>
        <w:rPr>
          <w:b/>
        </w:rPr>
        <w:t>6</w:t>
      </w:r>
      <w:r>
        <w:t>.</w:t>
      </w:r>
    </w:p>
    <w:p w14:paraId="25C77B07" w14:textId="194766AB" w:rsidR="00377909" w:rsidRDefault="00377909" w:rsidP="00377909">
      <w:pPr>
        <w:pStyle w:val="LabStepNumberedLevel2"/>
      </w:pPr>
      <w:r>
        <w:t xml:space="preserve">Update the </w:t>
      </w:r>
      <w:r w:rsidRPr="00377909">
        <w:rPr>
          <w:b/>
        </w:rPr>
        <w:t>Tab index</w:t>
      </w:r>
      <w:r>
        <w:t xml:space="preserve"> of value textbox of the </w:t>
      </w:r>
      <w:r>
        <w:rPr>
          <w:b/>
        </w:rPr>
        <w:t>Address</w:t>
      </w:r>
      <w:r>
        <w:t xml:space="preserve"> data card to a value of </w:t>
      </w:r>
      <w:r>
        <w:rPr>
          <w:b/>
        </w:rPr>
        <w:t>7</w:t>
      </w:r>
      <w:r>
        <w:t>.</w:t>
      </w:r>
    </w:p>
    <w:p w14:paraId="70C7844C" w14:textId="538247F3" w:rsidR="00377909" w:rsidRDefault="00377909" w:rsidP="00377909">
      <w:pPr>
        <w:pStyle w:val="LabStepNumberedLevel2"/>
      </w:pPr>
      <w:r>
        <w:t xml:space="preserve">Update the </w:t>
      </w:r>
      <w:r w:rsidRPr="00377909">
        <w:rPr>
          <w:b/>
        </w:rPr>
        <w:t>Tab index</w:t>
      </w:r>
      <w:r>
        <w:t xml:space="preserve"> of value textbox of the </w:t>
      </w:r>
      <w:r>
        <w:rPr>
          <w:b/>
        </w:rPr>
        <w:t>City</w:t>
      </w:r>
      <w:r>
        <w:t xml:space="preserve"> data card to a value of </w:t>
      </w:r>
      <w:r>
        <w:rPr>
          <w:b/>
        </w:rPr>
        <w:t>8</w:t>
      </w:r>
      <w:r>
        <w:t>.</w:t>
      </w:r>
    </w:p>
    <w:p w14:paraId="312B3FC3" w14:textId="0578DB6D" w:rsidR="00377909" w:rsidRDefault="00377909" w:rsidP="00377909">
      <w:pPr>
        <w:pStyle w:val="LabStepNumberedLevel2"/>
      </w:pPr>
      <w:r>
        <w:t xml:space="preserve">Update the </w:t>
      </w:r>
      <w:r w:rsidRPr="00377909">
        <w:rPr>
          <w:b/>
        </w:rPr>
        <w:t>Tab index</w:t>
      </w:r>
      <w:r>
        <w:t xml:space="preserve"> of value textbox of the </w:t>
      </w:r>
      <w:r>
        <w:rPr>
          <w:b/>
        </w:rPr>
        <w:t>State/Province</w:t>
      </w:r>
      <w:r>
        <w:t xml:space="preserve"> data card to a value of </w:t>
      </w:r>
      <w:r>
        <w:rPr>
          <w:b/>
        </w:rPr>
        <w:t>9</w:t>
      </w:r>
      <w:r>
        <w:t>.</w:t>
      </w:r>
    </w:p>
    <w:p w14:paraId="6339E1E5" w14:textId="0886A08B" w:rsidR="00377909" w:rsidRDefault="00377909" w:rsidP="00377909">
      <w:pPr>
        <w:pStyle w:val="LabStepNumberedLevel2"/>
      </w:pPr>
      <w:r>
        <w:t xml:space="preserve">Update the </w:t>
      </w:r>
      <w:r w:rsidRPr="00377909">
        <w:rPr>
          <w:b/>
        </w:rPr>
        <w:t>Tab index</w:t>
      </w:r>
      <w:r>
        <w:t xml:space="preserve"> of value textbox of the </w:t>
      </w:r>
      <w:r>
        <w:rPr>
          <w:b/>
        </w:rPr>
        <w:t>ZIP/Postal Code</w:t>
      </w:r>
      <w:r>
        <w:t xml:space="preserve"> data card to a value of </w:t>
      </w:r>
      <w:r w:rsidRPr="00377909">
        <w:rPr>
          <w:b/>
        </w:rPr>
        <w:t>1</w:t>
      </w:r>
      <w:r>
        <w:rPr>
          <w:b/>
        </w:rPr>
        <w:t>0</w:t>
      </w:r>
      <w:r>
        <w:t>.</w:t>
      </w:r>
    </w:p>
    <w:p w14:paraId="66CFA462" w14:textId="1BAD61F4" w:rsidR="00377909" w:rsidRDefault="00377909" w:rsidP="00377909">
      <w:pPr>
        <w:pStyle w:val="LabStepScreenshotLevel2"/>
      </w:pPr>
      <w:r>
        <w:drawing>
          <wp:inline distT="0" distB="0" distL="0" distR="0" wp14:anchorId="4B4C7820" wp14:editId="3DD16021">
            <wp:extent cx="5726752" cy="1337481"/>
            <wp:effectExtent l="19050" t="19050" r="26670" b="1524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826928" cy="1360877"/>
                    </a:xfrm>
                    <a:prstGeom prst="rect">
                      <a:avLst/>
                    </a:prstGeom>
                    <a:noFill/>
                    <a:ln>
                      <a:solidFill>
                        <a:schemeClr val="tx1">
                          <a:lumMod val="50000"/>
                          <a:lumOff val="50000"/>
                        </a:schemeClr>
                      </a:solidFill>
                    </a:ln>
                  </pic:spPr>
                </pic:pic>
              </a:graphicData>
            </a:graphic>
          </wp:inline>
        </w:drawing>
      </w:r>
    </w:p>
    <w:p w14:paraId="7253BEE9" w14:textId="18B628F2" w:rsidR="00377909" w:rsidRDefault="00B831CE" w:rsidP="00B831CE">
      <w:pPr>
        <w:pStyle w:val="LabExerciseCallout"/>
      </w:pPr>
      <w:r>
        <w:t>You should now have established a tab order to move through the form using the TAB key.</w:t>
      </w:r>
    </w:p>
    <w:p w14:paraId="1F4D9725" w14:textId="76BF1433" w:rsidR="00B831CE" w:rsidRDefault="00B831CE" w:rsidP="00B831CE">
      <w:pPr>
        <w:pStyle w:val="LabStepNumbered"/>
      </w:pPr>
      <w:r>
        <w:t xml:space="preserve">Test the </w:t>
      </w:r>
      <w:r w:rsidRPr="00D17F73">
        <w:rPr>
          <w:b/>
        </w:rPr>
        <w:t>Add Customer Screen</w:t>
      </w:r>
      <w:r>
        <w:t xml:space="preserve"> to </w:t>
      </w:r>
      <w:r w:rsidR="00D17F73">
        <w:t xml:space="preserve">verify </w:t>
      </w:r>
      <w:r>
        <w:t xml:space="preserve">you can add new customer items to the SharePoint </w:t>
      </w:r>
      <w:r w:rsidRPr="00D17F73">
        <w:rPr>
          <w:b/>
        </w:rPr>
        <w:t>Customers</w:t>
      </w:r>
      <w:r>
        <w:t xml:space="preserve"> list.</w:t>
      </w:r>
    </w:p>
    <w:p w14:paraId="41BA9419" w14:textId="059E586D" w:rsidR="00B831CE" w:rsidRDefault="00B831CE" w:rsidP="00B831CE">
      <w:pPr>
        <w:pStyle w:val="LabStepNumberedLevel2"/>
      </w:pPr>
      <w:r>
        <w:t xml:space="preserve">Select the </w:t>
      </w:r>
      <w:r w:rsidRPr="007C1DC6">
        <w:rPr>
          <w:b/>
        </w:rPr>
        <w:t>Browser Customers Screen</w:t>
      </w:r>
      <w:r>
        <w:t xml:space="preserve"> in the left tree view.</w:t>
      </w:r>
    </w:p>
    <w:p w14:paraId="364BC47C" w14:textId="26B3105C" w:rsidR="00373648" w:rsidRDefault="00373648" w:rsidP="00373648">
      <w:pPr>
        <w:pStyle w:val="LabStepScreenshotLevel2"/>
      </w:pPr>
      <w:r>
        <w:drawing>
          <wp:inline distT="0" distB="0" distL="0" distR="0" wp14:anchorId="067CB573" wp14:editId="7DB24E51">
            <wp:extent cx="1364776" cy="687396"/>
            <wp:effectExtent l="19050" t="19050" r="26035" b="1778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163">
                      <a:extLst>
                        <a:ext uri="{28A0092B-C50C-407E-A947-70E740481C1C}">
                          <a14:useLocalDpi xmlns:a14="http://schemas.microsoft.com/office/drawing/2010/main" val="0"/>
                        </a:ext>
                      </a:extLst>
                    </a:blip>
                    <a:srcRect r="64478" b="31003"/>
                    <a:stretch/>
                  </pic:blipFill>
                  <pic:spPr bwMode="auto">
                    <a:xfrm>
                      <a:off x="0" y="0"/>
                      <a:ext cx="1443454" cy="72702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876D31" w14:textId="486D4994" w:rsidR="00B831CE" w:rsidRDefault="00B831CE" w:rsidP="00B831CE">
      <w:pPr>
        <w:pStyle w:val="LabStepNumberedLevel2"/>
      </w:pPr>
      <w:r>
        <w:t xml:space="preserve">Click the Play button in the upper, </w:t>
      </w:r>
      <w:r w:rsidR="00D17F73">
        <w:t>right</w:t>
      </w:r>
      <w:r>
        <w:t xml:space="preserve"> corner to start the app.</w:t>
      </w:r>
    </w:p>
    <w:p w14:paraId="5D4038AF" w14:textId="0633D288" w:rsidR="00373648" w:rsidRDefault="00373648" w:rsidP="00373648">
      <w:pPr>
        <w:pStyle w:val="LabStepScreenshotLevel2"/>
      </w:pPr>
      <w:r>
        <w:drawing>
          <wp:inline distT="0" distB="0" distL="0" distR="0" wp14:anchorId="30AB1BD9" wp14:editId="7DB19715">
            <wp:extent cx="2156346" cy="323705"/>
            <wp:effectExtent l="19050" t="19050" r="15875" b="1968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59308" cy="339161"/>
                    </a:xfrm>
                    <a:prstGeom prst="rect">
                      <a:avLst/>
                    </a:prstGeom>
                    <a:noFill/>
                    <a:ln>
                      <a:solidFill>
                        <a:schemeClr val="tx1">
                          <a:lumMod val="50000"/>
                          <a:lumOff val="50000"/>
                        </a:schemeClr>
                      </a:solidFill>
                    </a:ln>
                  </pic:spPr>
                </pic:pic>
              </a:graphicData>
            </a:graphic>
          </wp:inline>
        </w:drawing>
      </w:r>
    </w:p>
    <w:p w14:paraId="0D206075" w14:textId="4EE2B5A0" w:rsidR="00B831CE" w:rsidRDefault="00B831CE" w:rsidP="00B831CE">
      <w:pPr>
        <w:pStyle w:val="LabStepNumberedLevel2"/>
      </w:pPr>
      <w:r>
        <w:lastRenderedPageBreak/>
        <w:t xml:space="preserve">Click the </w:t>
      </w:r>
      <w:r w:rsidRPr="007C1DC6">
        <w:rPr>
          <w:b/>
        </w:rPr>
        <w:t>Person</w:t>
      </w:r>
      <w:r>
        <w:t xml:space="preserve"> icon in the Top Nav Banner to navigate to the </w:t>
      </w:r>
      <w:r w:rsidRPr="00B831CE">
        <w:rPr>
          <w:b/>
        </w:rPr>
        <w:t>Add Customer Screen</w:t>
      </w:r>
      <w:r>
        <w:t>.</w:t>
      </w:r>
    </w:p>
    <w:p w14:paraId="35BC34C1" w14:textId="383DC61B" w:rsidR="00373648" w:rsidRDefault="00B831CE" w:rsidP="00373648">
      <w:pPr>
        <w:pStyle w:val="LabStepScreenshotLevel2"/>
      </w:pPr>
      <w:r>
        <w:drawing>
          <wp:inline distT="0" distB="0" distL="0" distR="0" wp14:anchorId="3A7DE7DB" wp14:editId="0BB61189">
            <wp:extent cx="5338293" cy="1125984"/>
            <wp:effectExtent l="19050" t="19050" r="15240" b="171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411489" cy="1141423"/>
                    </a:xfrm>
                    <a:prstGeom prst="rect">
                      <a:avLst/>
                    </a:prstGeom>
                    <a:noFill/>
                    <a:ln>
                      <a:solidFill>
                        <a:schemeClr val="tx1">
                          <a:lumMod val="50000"/>
                          <a:lumOff val="50000"/>
                        </a:schemeClr>
                      </a:solidFill>
                    </a:ln>
                  </pic:spPr>
                </pic:pic>
              </a:graphicData>
            </a:graphic>
          </wp:inline>
        </w:drawing>
      </w:r>
    </w:p>
    <w:p w14:paraId="0A9F9613" w14:textId="1CBF13F4" w:rsidR="00377909" w:rsidRDefault="00B831CE" w:rsidP="00B831CE">
      <w:pPr>
        <w:pStyle w:val="LabStepNumberedLevel2"/>
      </w:pPr>
      <w:r>
        <w:t xml:space="preserve">Note that the </w:t>
      </w:r>
      <w:r w:rsidRPr="00B831CE">
        <w:rPr>
          <w:b/>
        </w:rPr>
        <w:t>Save</w:t>
      </w:r>
      <w:r>
        <w:t xml:space="preserve"> button </w:t>
      </w:r>
      <w:r w:rsidR="00D17F73">
        <w:t>should be</w:t>
      </w:r>
      <w:r>
        <w:t xml:space="preserve"> initially disabled because the required fields are empty.</w:t>
      </w:r>
    </w:p>
    <w:p w14:paraId="78B97D96" w14:textId="45277312" w:rsidR="002D737C" w:rsidRDefault="00373648" w:rsidP="00373648">
      <w:pPr>
        <w:pStyle w:val="LabStepScreenshotLevel2"/>
      </w:pPr>
      <w:r>
        <w:drawing>
          <wp:inline distT="0" distB="0" distL="0" distR="0" wp14:anchorId="1A2B69C6" wp14:editId="356795BA">
            <wp:extent cx="3676919" cy="845233"/>
            <wp:effectExtent l="19050" t="19050" r="19050" b="1206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b="29072"/>
                    <a:stretch/>
                  </pic:blipFill>
                  <pic:spPr bwMode="auto">
                    <a:xfrm>
                      <a:off x="0" y="0"/>
                      <a:ext cx="3764648" cy="86540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7645E5" w14:textId="3A535669" w:rsidR="00B831CE" w:rsidRDefault="00B831CE" w:rsidP="00B831CE">
      <w:pPr>
        <w:pStyle w:val="LabStepNumberedLevel2"/>
      </w:pPr>
      <w:r>
        <w:t xml:space="preserve">Add values for the </w:t>
      </w:r>
      <w:r w:rsidRPr="00B831CE">
        <w:rPr>
          <w:b/>
        </w:rPr>
        <w:t>First Name</w:t>
      </w:r>
      <w:r>
        <w:t xml:space="preserve">, </w:t>
      </w:r>
      <w:r w:rsidRPr="00B831CE">
        <w:rPr>
          <w:b/>
        </w:rPr>
        <w:t>Last Name</w:t>
      </w:r>
      <w:r>
        <w:t xml:space="preserve"> and </w:t>
      </w:r>
      <w:r w:rsidRPr="00B831CE">
        <w:rPr>
          <w:b/>
        </w:rPr>
        <w:t>Company</w:t>
      </w:r>
      <w:r>
        <w:t>.</w:t>
      </w:r>
    </w:p>
    <w:p w14:paraId="2A26DC9A" w14:textId="0A0CC4CD" w:rsidR="00B831CE" w:rsidRDefault="00B831CE" w:rsidP="00B831CE">
      <w:pPr>
        <w:pStyle w:val="LabStepNumberedLevel2"/>
      </w:pPr>
      <w:r>
        <w:t xml:space="preserve">The </w:t>
      </w:r>
      <w:r w:rsidRPr="00B831CE">
        <w:rPr>
          <w:b/>
        </w:rPr>
        <w:t>Save</w:t>
      </w:r>
      <w:r>
        <w:t xml:space="preserve"> button should still be disabled because the required field named E-Mail is still empty.</w:t>
      </w:r>
    </w:p>
    <w:p w14:paraId="77A189CF" w14:textId="77777777" w:rsidR="00B831CE" w:rsidRDefault="002D737C" w:rsidP="00373648">
      <w:pPr>
        <w:pStyle w:val="LabStepScreenshotLevel2"/>
      </w:pPr>
      <w:r>
        <w:drawing>
          <wp:inline distT="0" distB="0" distL="0" distR="0" wp14:anchorId="37A0262B" wp14:editId="08CCDCCC">
            <wp:extent cx="3483736" cy="1245299"/>
            <wp:effectExtent l="19050" t="19050" r="21590" b="1206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545196" cy="1267269"/>
                    </a:xfrm>
                    <a:prstGeom prst="rect">
                      <a:avLst/>
                    </a:prstGeom>
                    <a:noFill/>
                    <a:ln>
                      <a:solidFill>
                        <a:schemeClr val="tx1">
                          <a:lumMod val="50000"/>
                          <a:lumOff val="50000"/>
                        </a:schemeClr>
                      </a:solidFill>
                    </a:ln>
                  </pic:spPr>
                </pic:pic>
              </a:graphicData>
            </a:graphic>
          </wp:inline>
        </w:drawing>
      </w:r>
    </w:p>
    <w:p w14:paraId="5536F2B8" w14:textId="21AB44F4" w:rsidR="00B831CE" w:rsidRDefault="00B831CE" w:rsidP="00B831CE">
      <w:pPr>
        <w:pStyle w:val="LabStepNumberedLevel2"/>
      </w:pPr>
      <w:r>
        <w:t xml:space="preserve">Add a value for the </w:t>
      </w:r>
      <w:r w:rsidRPr="00B831CE">
        <w:rPr>
          <w:b/>
        </w:rPr>
        <w:t>E-Mail</w:t>
      </w:r>
      <w:r>
        <w:t xml:space="preserve"> and notice that the </w:t>
      </w:r>
      <w:r w:rsidRPr="00B831CE">
        <w:rPr>
          <w:b/>
        </w:rPr>
        <w:t>Save</w:t>
      </w:r>
      <w:r>
        <w:t xml:space="preserve"> button becomes enabled because all required fields have</w:t>
      </w:r>
      <w:r w:rsidR="007C1DC6">
        <w:t xml:space="preserve"> </w:t>
      </w:r>
      <w:r>
        <w:t>been added.</w:t>
      </w:r>
    </w:p>
    <w:p w14:paraId="27FEC0CE" w14:textId="4280F844" w:rsidR="002D737C" w:rsidRDefault="002D737C" w:rsidP="00373648">
      <w:pPr>
        <w:pStyle w:val="LabStepScreenshotLevel2"/>
        <w:rPr>
          <w:sz w:val="18"/>
        </w:rPr>
      </w:pPr>
      <w:r>
        <w:rPr>
          <w:sz w:val="18"/>
        </w:rPr>
        <w:drawing>
          <wp:inline distT="0" distB="0" distL="0" distR="0" wp14:anchorId="475B7023" wp14:editId="7CEBE47E">
            <wp:extent cx="4578440" cy="1186153"/>
            <wp:effectExtent l="19050" t="19050" r="12700" b="1460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758520" cy="1232807"/>
                    </a:xfrm>
                    <a:prstGeom prst="rect">
                      <a:avLst/>
                    </a:prstGeom>
                    <a:noFill/>
                    <a:ln>
                      <a:solidFill>
                        <a:schemeClr val="tx1">
                          <a:lumMod val="50000"/>
                          <a:lumOff val="50000"/>
                        </a:schemeClr>
                      </a:solidFill>
                    </a:ln>
                  </pic:spPr>
                </pic:pic>
              </a:graphicData>
            </a:graphic>
          </wp:inline>
        </w:drawing>
      </w:r>
    </w:p>
    <w:p w14:paraId="68C1284F" w14:textId="2E1A2AD7" w:rsidR="007C1DC6" w:rsidRDefault="007C1DC6" w:rsidP="007C1DC6">
      <w:pPr>
        <w:pStyle w:val="LabStepNumberedLevel2"/>
      </w:pPr>
      <w:r>
        <w:t xml:space="preserve">Click the </w:t>
      </w:r>
      <w:r w:rsidRPr="00C24503">
        <w:rPr>
          <w:b/>
        </w:rPr>
        <w:t>Save</w:t>
      </w:r>
      <w:r>
        <w:t xml:space="preserve"> button to save the new </w:t>
      </w:r>
      <w:r w:rsidR="00C24503">
        <w:t>c</w:t>
      </w:r>
      <w:r>
        <w:t>ustomer</w:t>
      </w:r>
      <w:r w:rsidR="00C24503">
        <w:t xml:space="preserve"> and return to the </w:t>
      </w:r>
      <w:r w:rsidR="00C24503" w:rsidRPr="00C24503">
        <w:rPr>
          <w:b/>
        </w:rPr>
        <w:t>Browse Customers Screen</w:t>
      </w:r>
      <w:r>
        <w:t>.</w:t>
      </w:r>
    </w:p>
    <w:p w14:paraId="1FACE76F" w14:textId="0BF2EBBE" w:rsidR="002D737C" w:rsidRDefault="007C1DC6" w:rsidP="00373648">
      <w:pPr>
        <w:pStyle w:val="LabStepScreenshotLevel2"/>
        <w:rPr>
          <w:sz w:val="18"/>
        </w:rPr>
      </w:pPr>
      <w:r>
        <w:rPr>
          <w:sz w:val="18"/>
        </w:rPr>
        <w:drawing>
          <wp:inline distT="0" distB="0" distL="0" distR="0" wp14:anchorId="7E8734AC" wp14:editId="2CFEE8E8">
            <wp:extent cx="4745763" cy="998112"/>
            <wp:effectExtent l="19050" t="19050" r="17145"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46374" cy="1019272"/>
                    </a:xfrm>
                    <a:prstGeom prst="rect">
                      <a:avLst/>
                    </a:prstGeom>
                    <a:noFill/>
                    <a:ln>
                      <a:solidFill>
                        <a:schemeClr val="tx1">
                          <a:lumMod val="50000"/>
                          <a:lumOff val="50000"/>
                        </a:schemeClr>
                      </a:solidFill>
                    </a:ln>
                  </pic:spPr>
                </pic:pic>
              </a:graphicData>
            </a:graphic>
          </wp:inline>
        </w:drawing>
      </w:r>
    </w:p>
    <w:p w14:paraId="014A8150" w14:textId="363F2D51" w:rsidR="00C24503" w:rsidRDefault="00C24503" w:rsidP="009F1F2F">
      <w:pPr>
        <w:pStyle w:val="LabStepNumberedLevel2"/>
      </w:pPr>
      <w:r>
        <w:t>You should be able to verify that a new customer item has been created.</w:t>
      </w:r>
    </w:p>
    <w:p w14:paraId="30BA4089" w14:textId="3356B3D6" w:rsidR="009F1F2F" w:rsidRDefault="009F1F2F" w:rsidP="009F1F2F">
      <w:pPr>
        <w:pStyle w:val="LabStepNumberedLevel2"/>
      </w:pPr>
      <w:r>
        <w:t>Stop the app from running and return to edit mode in PowerApps Studio.</w:t>
      </w:r>
    </w:p>
    <w:p w14:paraId="527F1DD6" w14:textId="1F4E23BC" w:rsidR="009F1F2F" w:rsidRDefault="009F1F2F" w:rsidP="009F1F2F">
      <w:pPr>
        <w:pStyle w:val="LabExerciseCallout"/>
      </w:pPr>
      <w:r>
        <w:lastRenderedPageBreak/>
        <w:t xml:space="preserve">While you have added validation to the edit form which requires the user to enter a value for the </w:t>
      </w:r>
      <w:r w:rsidRPr="001E3C7C">
        <w:rPr>
          <w:b/>
        </w:rPr>
        <w:t>E-Mail</w:t>
      </w:r>
      <w:r>
        <w:t xml:space="preserve"> field, </w:t>
      </w:r>
      <w:r w:rsidR="001E3C7C">
        <w:t xml:space="preserve">the form </w:t>
      </w:r>
      <w:r>
        <w:t>does not provide any validation to ensure that the email address is properly formatted. You will now extend the edit form with additional validation constraints which ensure the user enters an email address that is well formed.</w:t>
      </w:r>
    </w:p>
    <w:p w14:paraId="77DE2BC0" w14:textId="08781AFC" w:rsidR="009F1F2F" w:rsidRDefault="009F1F2F" w:rsidP="009F1F2F">
      <w:pPr>
        <w:pStyle w:val="LabStepNumbered"/>
      </w:pPr>
      <w:r>
        <w:t>Add extra validation support to require a well-formed email address.</w:t>
      </w:r>
    </w:p>
    <w:p w14:paraId="02AFFA69" w14:textId="7B82D927" w:rsidR="009F1F2F" w:rsidRDefault="002B2E15" w:rsidP="009F1F2F">
      <w:pPr>
        <w:pStyle w:val="LabStepNumberedLevel2"/>
      </w:pPr>
      <w:r>
        <w:t xml:space="preserve">Expand the </w:t>
      </w:r>
      <w:r w:rsidRPr="002B2E15">
        <w:rPr>
          <w:b/>
        </w:rPr>
        <w:t>Add Customer Screen</w:t>
      </w:r>
      <w:r>
        <w:t xml:space="preserve"> in the left tree view.</w:t>
      </w:r>
    </w:p>
    <w:p w14:paraId="65D1AEDE" w14:textId="696D4590" w:rsidR="002B2E15" w:rsidRDefault="002B2E15" w:rsidP="009F1F2F">
      <w:pPr>
        <w:pStyle w:val="LabStepNumberedLevel2"/>
      </w:pPr>
      <w:r>
        <w:t xml:space="preserve">Expand the data card for the </w:t>
      </w:r>
      <w:r w:rsidRPr="002B2E15">
        <w:rPr>
          <w:b/>
        </w:rPr>
        <w:t>E-Mail</w:t>
      </w:r>
      <w:r>
        <w:t xml:space="preserve"> field and locate the label with the error message as shown in the following screenshot.</w:t>
      </w:r>
    </w:p>
    <w:p w14:paraId="2F31DE93" w14:textId="293A1393" w:rsidR="009F1F2F" w:rsidRDefault="009F1F2F" w:rsidP="009F1F2F">
      <w:pPr>
        <w:pStyle w:val="LabStepScreenshotLevel2"/>
      </w:pPr>
      <w:r>
        <w:drawing>
          <wp:inline distT="0" distB="0" distL="0" distR="0" wp14:anchorId="1A29BA82" wp14:editId="447CACB3">
            <wp:extent cx="1007225" cy="1107583"/>
            <wp:effectExtent l="19050" t="19050" r="2159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026042" cy="1128275"/>
                    </a:xfrm>
                    <a:prstGeom prst="rect">
                      <a:avLst/>
                    </a:prstGeom>
                    <a:noFill/>
                    <a:ln>
                      <a:solidFill>
                        <a:schemeClr val="tx1">
                          <a:lumMod val="50000"/>
                          <a:lumOff val="50000"/>
                        </a:schemeClr>
                      </a:solidFill>
                    </a:ln>
                  </pic:spPr>
                </pic:pic>
              </a:graphicData>
            </a:graphic>
          </wp:inline>
        </w:drawing>
      </w:r>
    </w:p>
    <w:p w14:paraId="340DA5C7" w14:textId="638C16DA" w:rsidR="002B2E15" w:rsidRDefault="002B2E15" w:rsidP="002B2E15">
      <w:pPr>
        <w:pStyle w:val="LabStepNumberedLevel2"/>
      </w:pPr>
      <w:r>
        <w:t xml:space="preserve">Set the </w:t>
      </w:r>
      <w:r w:rsidRPr="002B2E15">
        <w:rPr>
          <w:b/>
        </w:rPr>
        <w:t>Text</w:t>
      </w:r>
      <w:r>
        <w:t xml:space="preserve"> property of the error message label to the following expression.</w:t>
      </w:r>
    </w:p>
    <w:p w14:paraId="07D9574B" w14:textId="77777777" w:rsidR="00F8650D" w:rsidRDefault="00F8650D" w:rsidP="00F8650D">
      <w:pPr>
        <w:pStyle w:val="LabStepCodeBlockLevel2"/>
      </w:pPr>
      <w:r>
        <w:t>If(</w:t>
      </w:r>
    </w:p>
    <w:p w14:paraId="37F67CD0" w14:textId="77777777" w:rsidR="00F8650D" w:rsidRDefault="00F8650D" w:rsidP="00F8650D">
      <w:pPr>
        <w:pStyle w:val="LabStepCodeBlockLevel2"/>
      </w:pPr>
      <w:r>
        <w:t xml:space="preserve">    IsBlank(Parent.Update) || IsMatch(Parent.Update, Match.Email),</w:t>
      </w:r>
    </w:p>
    <w:p w14:paraId="061F039E" w14:textId="77777777" w:rsidR="00F8650D" w:rsidRDefault="00F8650D" w:rsidP="00F8650D">
      <w:pPr>
        <w:pStyle w:val="LabStepCodeBlockLevel2"/>
      </w:pPr>
      <w:r>
        <w:t xml:space="preserve">    Blank(),</w:t>
      </w:r>
    </w:p>
    <w:p w14:paraId="6EDA85E2" w14:textId="41F5AC03" w:rsidR="00F8650D" w:rsidRDefault="00F8650D" w:rsidP="00F8650D">
      <w:pPr>
        <w:pStyle w:val="LabStepCodeBlockLevel2"/>
      </w:pPr>
      <w:r>
        <w:t xml:space="preserve">    "E-Mail address is not properly formatted."</w:t>
      </w:r>
    </w:p>
    <w:p w14:paraId="450CD5E8" w14:textId="15585505" w:rsidR="00F8650D" w:rsidRDefault="00F8650D" w:rsidP="00F8650D">
      <w:pPr>
        <w:pStyle w:val="LabStepCodeBlockLevel2"/>
      </w:pPr>
      <w:r>
        <w:t>)</w:t>
      </w:r>
    </w:p>
    <w:p w14:paraId="53286768" w14:textId="433D9D9F" w:rsidR="002B2E15" w:rsidRDefault="002B2E15" w:rsidP="002B2E15">
      <w:pPr>
        <w:pStyle w:val="LabStepNumberedLevel2"/>
      </w:pPr>
      <w:r>
        <w:t xml:space="preserve">The formula bar for the </w:t>
      </w:r>
      <w:r>
        <w:rPr>
          <w:b/>
        </w:rPr>
        <w:t xml:space="preserve">Text </w:t>
      </w:r>
      <w:r>
        <w:t>property should match the following screenshot.</w:t>
      </w:r>
    </w:p>
    <w:p w14:paraId="2A370224" w14:textId="1369030A" w:rsidR="00F8650D" w:rsidRDefault="00F8650D" w:rsidP="009F1F2F">
      <w:pPr>
        <w:pStyle w:val="LabStepScreenshotLevel2"/>
      </w:pPr>
      <w:r>
        <w:drawing>
          <wp:inline distT="0" distB="0" distL="0" distR="0" wp14:anchorId="019AE390" wp14:editId="43F40F9D">
            <wp:extent cx="5492839" cy="660158"/>
            <wp:effectExtent l="19050" t="19050" r="12700" b="260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68159" cy="669210"/>
                    </a:xfrm>
                    <a:prstGeom prst="rect">
                      <a:avLst/>
                    </a:prstGeom>
                    <a:noFill/>
                    <a:ln>
                      <a:solidFill>
                        <a:schemeClr val="tx1">
                          <a:lumMod val="50000"/>
                          <a:lumOff val="50000"/>
                        </a:schemeClr>
                      </a:solidFill>
                    </a:ln>
                  </pic:spPr>
                </pic:pic>
              </a:graphicData>
            </a:graphic>
          </wp:inline>
        </w:drawing>
      </w:r>
    </w:p>
    <w:p w14:paraId="5D091697" w14:textId="0FA803F6" w:rsidR="002B2E15" w:rsidRDefault="002B2E15" w:rsidP="002B2E15">
      <w:pPr>
        <w:pStyle w:val="LabExerciseCallout"/>
      </w:pPr>
      <w:r>
        <w:t xml:space="preserve">In addition to setting the </w:t>
      </w:r>
      <w:r w:rsidRPr="002B2E15">
        <w:rPr>
          <w:b/>
        </w:rPr>
        <w:t>Text</w:t>
      </w:r>
      <w:r>
        <w:t xml:space="preserve"> property of the error message label, you must also modify the expression which determines when to move the </w:t>
      </w:r>
      <w:r w:rsidRPr="002B2E15">
        <w:rPr>
          <w:b/>
        </w:rPr>
        <w:t>Save</w:t>
      </w:r>
      <w:r>
        <w:t xml:space="preserve"> button between an enabled </w:t>
      </w:r>
      <w:r w:rsidR="001E3C7C">
        <w:t xml:space="preserve">state </w:t>
      </w:r>
      <w:r>
        <w:t>and a disabled state.</w:t>
      </w:r>
    </w:p>
    <w:p w14:paraId="3EA64ED4" w14:textId="6D28A836" w:rsidR="002B2E15" w:rsidRDefault="002B2E15" w:rsidP="002B2E15">
      <w:pPr>
        <w:pStyle w:val="LabStepNumberedLevel2"/>
      </w:pPr>
      <w:r>
        <w:t xml:space="preserve">In the left tree view, select </w:t>
      </w:r>
      <w:r w:rsidRPr="002B2E15">
        <w:rPr>
          <w:b/>
        </w:rPr>
        <w:t>icoSaveCustomer</w:t>
      </w:r>
      <w:r>
        <w:t>.</w:t>
      </w:r>
    </w:p>
    <w:p w14:paraId="49BF8D4C" w14:textId="549C81C3" w:rsidR="002B2E15" w:rsidRDefault="002B2E15" w:rsidP="002B2E15">
      <w:pPr>
        <w:pStyle w:val="LabStepScreenshotLevel2"/>
      </w:pPr>
      <w:r>
        <w:drawing>
          <wp:inline distT="0" distB="0" distL="0" distR="0" wp14:anchorId="132AF7ED" wp14:editId="600B356E">
            <wp:extent cx="2179051" cy="470079"/>
            <wp:effectExtent l="19050" t="19050" r="12065"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2">
                      <a:extLst>
                        <a:ext uri="{28A0092B-C50C-407E-A947-70E740481C1C}">
                          <a14:useLocalDpi xmlns:a14="http://schemas.microsoft.com/office/drawing/2010/main" val="0"/>
                        </a:ext>
                      </a:extLst>
                    </a:blip>
                    <a:srcRect t="76141" r="74017"/>
                    <a:stretch/>
                  </pic:blipFill>
                  <pic:spPr bwMode="auto">
                    <a:xfrm>
                      <a:off x="0" y="0"/>
                      <a:ext cx="2243857" cy="484059"/>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ED9808" w14:textId="038720DF" w:rsidR="002B2E15" w:rsidRDefault="002B2E15" w:rsidP="002B2E15">
      <w:pPr>
        <w:pStyle w:val="LabStepNumberedLevel2"/>
      </w:pPr>
      <w:r>
        <w:t xml:space="preserve">Modify the </w:t>
      </w:r>
      <w:r w:rsidRPr="001E3C7C">
        <w:rPr>
          <w:b/>
        </w:rPr>
        <w:t>DisplayMode</w:t>
      </w:r>
      <w:r>
        <w:t xml:space="preserve"> property </w:t>
      </w:r>
      <w:r w:rsidR="001E3C7C">
        <w:t xml:space="preserve">of </w:t>
      </w:r>
      <w:r w:rsidR="001E3C7C" w:rsidRPr="001E3C7C">
        <w:rPr>
          <w:b/>
        </w:rPr>
        <w:t>icoSaveCustomer</w:t>
      </w:r>
      <w:r w:rsidR="001E3C7C">
        <w:t xml:space="preserve"> with the following expression to validate the email is well formed.</w:t>
      </w:r>
    </w:p>
    <w:p w14:paraId="09D53954" w14:textId="77777777" w:rsidR="0010241D" w:rsidRDefault="0010241D" w:rsidP="0010241D">
      <w:pPr>
        <w:pStyle w:val="LabStepCodeBlockLevel2"/>
      </w:pPr>
      <w:r>
        <w:t>If(</w:t>
      </w:r>
    </w:p>
    <w:p w14:paraId="5404F241" w14:textId="77777777" w:rsidR="0010241D" w:rsidRDefault="0010241D" w:rsidP="0010241D">
      <w:pPr>
        <w:pStyle w:val="LabStepCodeBlockLevel2"/>
      </w:pPr>
      <w:r>
        <w:t xml:space="preserve">    frmAddCustomer.Valid &amp;&amp; IsMatch(frmAddCustomer.Updates.'E-Mail', Match.Email),</w:t>
      </w:r>
    </w:p>
    <w:p w14:paraId="5CCE7DEE" w14:textId="77777777" w:rsidR="0010241D" w:rsidRDefault="0010241D" w:rsidP="0010241D">
      <w:pPr>
        <w:pStyle w:val="LabStepCodeBlockLevel2"/>
      </w:pPr>
      <w:r>
        <w:t xml:space="preserve">    DisplayMode.Edit,</w:t>
      </w:r>
    </w:p>
    <w:p w14:paraId="78C1F6E3" w14:textId="77777777" w:rsidR="0010241D" w:rsidRDefault="0010241D" w:rsidP="0010241D">
      <w:pPr>
        <w:pStyle w:val="LabStepCodeBlockLevel2"/>
      </w:pPr>
      <w:r>
        <w:t xml:space="preserve">    DisplayMode.Disabled</w:t>
      </w:r>
    </w:p>
    <w:p w14:paraId="5A4AE01F" w14:textId="24395CB7" w:rsidR="009F1F2F" w:rsidRDefault="0010241D" w:rsidP="00F8650D">
      <w:pPr>
        <w:pStyle w:val="LabStepCodeBlockLevel2"/>
      </w:pPr>
      <w:r>
        <w:t>)</w:t>
      </w:r>
    </w:p>
    <w:p w14:paraId="238641DA" w14:textId="77777777" w:rsidR="001E3C7C" w:rsidRDefault="001E3C7C" w:rsidP="001E3C7C">
      <w:pPr>
        <w:pStyle w:val="LabStepNumberedLevel2"/>
      </w:pPr>
      <w:r>
        <w:t xml:space="preserve">The formula bar for the </w:t>
      </w:r>
      <w:r>
        <w:rPr>
          <w:b/>
        </w:rPr>
        <w:t xml:space="preserve">Text </w:t>
      </w:r>
      <w:r>
        <w:t>property should match the following screenshot.</w:t>
      </w:r>
    </w:p>
    <w:p w14:paraId="7237057F" w14:textId="10F918FA" w:rsidR="00F8650D" w:rsidRDefault="00F8650D" w:rsidP="009F1F2F">
      <w:pPr>
        <w:pStyle w:val="LabStepScreenshotLevel2"/>
      </w:pPr>
      <w:r>
        <w:drawing>
          <wp:inline distT="0" distB="0" distL="0" distR="0" wp14:anchorId="16248EAB" wp14:editId="6EA18EC8">
            <wp:extent cx="4111330" cy="965915"/>
            <wp:effectExtent l="19050" t="19050" r="22860" b="247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51961" cy="975461"/>
                    </a:xfrm>
                    <a:prstGeom prst="rect">
                      <a:avLst/>
                    </a:prstGeom>
                    <a:noFill/>
                    <a:ln>
                      <a:solidFill>
                        <a:schemeClr val="tx1">
                          <a:lumMod val="50000"/>
                          <a:lumOff val="50000"/>
                        </a:schemeClr>
                      </a:solidFill>
                    </a:ln>
                  </pic:spPr>
                </pic:pic>
              </a:graphicData>
            </a:graphic>
          </wp:inline>
        </w:drawing>
      </w:r>
    </w:p>
    <w:p w14:paraId="12A81A76" w14:textId="7FE5F6E2" w:rsidR="001E3C7C" w:rsidRDefault="001E3C7C" w:rsidP="001E3C7C">
      <w:pPr>
        <w:pStyle w:val="LabStepNumbered"/>
      </w:pPr>
      <w:r>
        <w:lastRenderedPageBreak/>
        <w:t xml:space="preserve">Test the </w:t>
      </w:r>
      <w:r w:rsidRPr="00D17F73">
        <w:rPr>
          <w:b/>
        </w:rPr>
        <w:t>Add Customer Screen</w:t>
      </w:r>
      <w:r>
        <w:t xml:space="preserve"> to </w:t>
      </w:r>
      <w:r w:rsidR="00D17F73">
        <w:t xml:space="preserve">verify that </w:t>
      </w:r>
      <w:r>
        <w:t>the edit form properly validates email addresse</w:t>
      </w:r>
      <w:r w:rsidR="004A4043">
        <w:t>s</w:t>
      </w:r>
      <w:r>
        <w:t>.</w:t>
      </w:r>
    </w:p>
    <w:p w14:paraId="560BEEF1" w14:textId="77777777" w:rsidR="001E3C7C" w:rsidRDefault="001E3C7C" w:rsidP="001E3C7C">
      <w:pPr>
        <w:pStyle w:val="LabStepNumberedLevel2"/>
      </w:pPr>
      <w:r>
        <w:t xml:space="preserve">Select the </w:t>
      </w:r>
      <w:r w:rsidRPr="007C1DC6">
        <w:rPr>
          <w:b/>
        </w:rPr>
        <w:t>Browser Customers Screen</w:t>
      </w:r>
      <w:r>
        <w:t xml:space="preserve"> in the left tree view.</w:t>
      </w:r>
    </w:p>
    <w:p w14:paraId="32301527" w14:textId="77777777" w:rsidR="001E3C7C" w:rsidRDefault="001E3C7C" w:rsidP="001E3C7C">
      <w:pPr>
        <w:pStyle w:val="LabStepNumberedLevel2"/>
      </w:pPr>
      <w:r>
        <w:t>Click the Play button in the upper, left corner to start the app.</w:t>
      </w:r>
    </w:p>
    <w:p w14:paraId="79A8594C" w14:textId="77777777" w:rsidR="001E3C7C" w:rsidRDefault="001E3C7C" w:rsidP="001E3C7C">
      <w:pPr>
        <w:pStyle w:val="LabStepScreenshotLevel2"/>
      </w:pPr>
      <w:r>
        <w:drawing>
          <wp:inline distT="0" distB="0" distL="0" distR="0" wp14:anchorId="2AB79679" wp14:editId="60145ED2">
            <wp:extent cx="2156346" cy="323705"/>
            <wp:effectExtent l="19050" t="19050" r="15875" b="196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59308" cy="339161"/>
                    </a:xfrm>
                    <a:prstGeom prst="rect">
                      <a:avLst/>
                    </a:prstGeom>
                    <a:noFill/>
                    <a:ln>
                      <a:solidFill>
                        <a:schemeClr val="tx1">
                          <a:lumMod val="50000"/>
                          <a:lumOff val="50000"/>
                        </a:schemeClr>
                      </a:solidFill>
                    </a:ln>
                  </pic:spPr>
                </pic:pic>
              </a:graphicData>
            </a:graphic>
          </wp:inline>
        </w:drawing>
      </w:r>
    </w:p>
    <w:p w14:paraId="4A76BA89" w14:textId="77777777" w:rsidR="001E3C7C" w:rsidRDefault="001E3C7C" w:rsidP="001E3C7C">
      <w:pPr>
        <w:pStyle w:val="LabStepNumberedLevel2"/>
      </w:pPr>
      <w:r>
        <w:t xml:space="preserve">Click the </w:t>
      </w:r>
      <w:r w:rsidRPr="007C1DC6">
        <w:rPr>
          <w:b/>
        </w:rPr>
        <w:t>Person</w:t>
      </w:r>
      <w:r>
        <w:t xml:space="preserve"> icon in the Top Nav Banner to navigate to the </w:t>
      </w:r>
      <w:r w:rsidRPr="00B831CE">
        <w:rPr>
          <w:b/>
        </w:rPr>
        <w:t>Add Customer Screen</w:t>
      </w:r>
      <w:r>
        <w:t>.</w:t>
      </w:r>
    </w:p>
    <w:p w14:paraId="4F067B6A" w14:textId="77777777" w:rsidR="001E3C7C" w:rsidRDefault="001E3C7C" w:rsidP="001E3C7C">
      <w:pPr>
        <w:pStyle w:val="LabStepNumberedLevel2"/>
      </w:pPr>
      <w:r>
        <w:t xml:space="preserve">Note that the </w:t>
      </w:r>
      <w:r w:rsidRPr="00B831CE">
        <w:rPr>
          <w:b/>
        </w:rPr>
        <w:t>Save</w:t>
      </w:r>
      <w:r>
        <w:t xml:space="preserve"> button is initially disabled because the required fields are empty.</w:t>
      </w:r>
    </w:p>
    <w:p w14:paraId="46B9601C" w14:textId="77777777" w:rsidR="001E3C7C" w:rsidRDefault="001E3C7C" w:rsidP="001E3C7C">
      <w:pPr>
        <w:pStyle w:val="LabStepScreenshotLevel2"/>
      </w:pPr>
      <w:r>
        <w:drawing>
          <wp:inline distT="0" distB="0" distL="0" distR="0" wp14:anchorId="058E3398" wp14:editId="46A7C412">
            <wp:extent cx="4271749" cy="1326515"/>
            <wp:effectExtent l="19050" t="19050" r="14605"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r="25974" b="29072"/>
                    <a:stretch/>
                  </pic:blipFill>
                  <pic:spPr bwMode="auto">
                    <a:xfrm>
                      <a:off x="0" y="0"/>
                      <a:ext cx="4457504" cy="1384198"/>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A8DA67" w14:textId="77777777" w:rsidR="001E3C7C" w:rsidRDefault="001E3C7C" w:rsidP="001E3C7C">
      <w:pPr>
        <w:pStyle w:val="LabStepNumberedLevel2"/>
      </w:pPr>
      <w:r>
        <w:t xml:space="preserve">Add values for the </w:t>
      </w:r>
      <w:r w:rsidRPr="00B831CE">
        <w:rPr>
          <w:b/>
        </w:rPr>
        <w:t>First Name</w:t>
      </w:r>
      <w:r>
        <w:t xml:space="preserve">, </w:t>
      </w:r>
      <w:r w:rsidRPr="00B831CE">
        <w:rPr>
          <w:b/>
        </w:rPr>
        <w:t>Last Name</w:t>
      </w:r>
      <w:r>
        <w:t xml:space="preserve"> and </w:t>
      </w:r>
      <w:r w:rsidRPr="00B831CE">
        <w:rPr>
          <w:b/>
        </w:rPr>
        <w:t>Company</w:t>
      </w:r>
      <w:r>
        <w:t>.</w:t>
      </w:r>
    </w:p>
    <w:p w14:paraId="78CF7F26" w14:textId="706ACE32" w:rsidR="001E3C7C" w:rsidRDefault="001E3C7C" w:rsidP="001E3C7C">
      <w:pPr>
        <w:pStyle w:val="LabStepNumberedLevel2"/>
      </w:pPr>
      <w:r>
        <w:t xml:space="preserve">The </w:t>
      </w:r>
      <w:r w:rsidRPr="00B831CE">
        <w:rPr>
          <w:b/>
        </w:rPr>
        <w:t>Save</w:t>
      </w:r>
      <w:r>
        <w:t xml:space="preserve"> button should still be disabled because the required field named </w:t>
      </w:r>
      <w:r w:rsidRPr="004A4043">
        <w:rPr>
          <w:b/>
        </w:rPr>
        <w:t>E-Mail</w:t>
      </w:r>
      <w:r>
        <w:t xml:space="preserve"> is still empty.</w:t>
      </w:r>
    </w:p>
    <w:p w14:paraId="4C7542D5" w14:textId="7A271392" w:rsidR="001E3C7C" w:rsidRDefault="001E3C7C" w:rsidP="001E3C7C">
      <w:pPr>
        <w:pStyle w:val="LabStepNumberedLevel2"/>
      </w:pPr>
      <w:r>
        <w:t xml:space="preserve">Enter an improperly-formatted email address. The error message should appear and the </w:t>
      </w:r>
      <w:r w:rsidRPr="001E3C7C">
        <w:rPr>
          <w:b/>
        </w:rPr>
        <w:t>Save</w:t>
      </w:r>
      <w:r>
        <w:t xml:space="preserve"> button should be disabled.</w:t>
      </w:r>
    </w:p>
    <w:p w14:paraId="4826C88A" w14:textId="7FF9F8F0" w:rsidR="001E3C7C" w:rsidRDefault="001E3C7C" w:rsidP="001E3C7C">
      <w:pPr>
        <w:pStyle w:val="LabStepScreenshotLevel2"/>
      </w:pPr>
      <w:r>
        <w:drawing>
          <wp:inline distT="0" distB="0" distL="0" distR="0" wp14:anchorId="2CA61BE5" wp14:editId="1393A432">
            <wp:extent cx="4277901" cy="1542197"/>
            <wp:effectExtent l="19050" t="19050" r="27940"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r="7451"/>
                    <a:stretch/>
                  </pic:blipFill>
                  <pic:spPr bwMode="auto">
                    <a:xfrm>
                      <a:off x="0" y="0"/>
                      <a:ext cx="4317584" cy="1556503"/>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F55F82" w14:textId="4C5FD484" w:rsidR="001E3C7C" w:rsidRDefault="004D4105" w:rsidP="001E3C7C">
      <w:pPr>
        <w:pStyle w:val="LabStepNumberedLevel2"/>
      </w:pPr>
      <w:r>
        <w:t xml:space="preserve">Enter a valid </w:t>
      </w:r>
      <w:r w:rsidR="001E3C7C">
        <w:t xml:space="preserve">email address. The error message should </w:t>
      </w:r>
      <w:r>
        <w:t xml:space="preserve">now </w:t>
      </w:r>
      <w:r w:rsidR="001E3C7C">
        <w:t xml:space="preserve">disappear and the </w:t>
      </w:r>
      <w:r w:rsidR="001E3C7C" w:rsidRPr="001E3C7C">
        <w:rPr>
          <w:b/>
        </w:rPr>
        <w:t>Save</w:t>
      </w:r>
      <w:r w:rsidR="001E3C7C">
        <w:t xml:space="preserve"> button should become enabled.</w:t>
      </w:r>
    </w:p>
    <w:p w14:paraId="1368A57F" w14:textId="161F24D4" w:rsidR="004D4105" w:rsidRDefault="004D4105" w:rsidP="004D4105">
      <w:pPr>
        <w:pStyle w:val="LabStepScreenshotLevel2"/>
      </w:pPr>
      <w:r>
        <w:drawing>
          <wp:inline distT="0" distB="0" distL="0" distR="0" wp14:anchorId="71099B2F" wp14:editId="7B228A28">
            <wp:extent cx="4328841" cy="1501254"/>
            <wp:effectExtent l="19050" t="19050" r="14605" b="228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380961" cy="1519329"/>
                    </a:xfrm>
                    <a:prstGeom prst="rect">
                      <a:avLst/>
                    </a:prstGeom>
                    <a:noFill/>
                    <a:ln>
                      <a:solidFill>
                        <a:schemeClr val="tx1">
                          <a:lumMod val="50000"/>
                          <a:lumOff val="50000"/>
                        </a:schemeClr>
                      </a:solidFill>
                    </a:ln>
                  </pic:spPr>
                </pic:pic>
              </a:graphicData>
            </a:graphic>
          </wp:inline>
        </w:drawing>
      </w:r>
    </w:p>
    <w:p w14:paraId="2AC8108D" w14:textId="0C455C5F" w:rsidR="001E3C7C" w:rsidRDefault="001E3C7C" w:rsidP="001E3C7C">
      <w:pPr>
        <w:pStyle w:val="LabStepNumberedLevel2"/>
      </w:pPr>
      <w:r>
        <w:t xml:space="preserve">Click the </w:t>
      </w:r>
      <w:r w:rsidRPr="00C24503">
        <w:rPr>
          <w:b/>
        </w:rPr>
        <w:t>Save</w:t>
      </w:r>
      <w:r>
        <w:t xml:space="preserve"> button to save the new customer and return to the </w:t>
      </w:r>
      <w:r w:rsidRPr="00C24503">
        <w:rPr>
          <w:b/>
        </w:rPr>
        <w:t>Browse Customers Screen</w:t>
      </w:r>
      <w:r>
        <w:t>.</w:t>
      </w:r>
    </w:p>
    <w:p w14:paraId="69AAC9A1" w14:textId="77777777" w:rsidR="004D4105" w:rsidRDefault="004D4105" w:rsidP="004D4105">
      <w:pPr>
        <w:pStyle w:val="LabStepNumberedLevel2"/>
      </w:pPr>
      <w:r>
        <w:t>Stop the app from running and return to edit mode in PowerApps Studio.</w:t>
      </w:r>
    </w:p>
    <w:p w14:paraId="3F3FEE5C" w14:textId="1A413F54" w:rsidR="001E3C7C" w:rsidRDefault="004D4105" w:rsidP="004D4105">
      <w:pPr>
        <w:pStyle w:val="LabExerciseCallout"/>
      </w:pPr>
      <w:r>
        <w:t xml:space="preserve">You have now fully implemented the functionality and validation for the edit form used in the </w:t>
      </w:r>
      <w:r w:rsidRPr="004D4105">
        <w:rPr>
          <w:b/>
        </w:rPr>
        <w:t>Add Customer Screen</w:t>
      </w:r>
      <w:r>
        <w:t xml:space="preserve">. In the next exercise you will leverage this work by duplicating the </w:t>
      </w:r>
      <w:r w:rsidRPr="004D4105">
        <w:rPr>
          <w:b/>
        </w:rPr>
        <w:t>Add Customer Screen</w:t>
      </w:r>
      <w:r>
        <w:t xml:space="preserve"> to create the </w:t>
      </w:r>
      <w:r w:rsidRPr="004D4105">
        <w:rPr>
          <w:b/>
        </w:rPr>
        <w:t>Edit Customer Screen</w:t>
      </w:r>
      <w:r>
        <w:t>.</w:t>
      </w:r>
    </w:p>
    <w:p w14:paraId="66314786" w14:textId="60059DAF" w:rsidR="00C24503" w:rsidRDefault="00C24503" w:rsidP="00C24503">
      <w:pPr>
        <w:pStyle w:val="Heading3"/>
      </w:pPr>
      <w:r>
        <w:lastRenderedPageBreak/>
        <w:t>Exercise 5: Implement the Edit Customer Screen</w:t>
      </w:r>
    </w:p>
    <w:p w14:paraId="0B91C237" w14:textId="48B1C287" w:rsidR="00C24503" w:rsidRDefault="00C24503" w:rsidP="00C24503">
      <w:pPr>
        <w:pStyle w:val="LabExerciseLeadIn"/>
      </w:pPr>
      <w:r>
        <w:t xml:space="preserve">In this exercise, you will duplicate the </w:t>
      </w:r>
      <w:r w:rsidRPr="001610CB">
        <w:rPr>
          <w:b/>
        </w:rPr>
        <w:t>Add Customer Screen</w:t>
      </w:r>
      <w:r>
        <w:t xml:space="preserve"> to provide a starting point for the </w:t>
      </w:r>
      <w:r w:rsidRPr="00C24503">
        <w:rPr>
          <w:b/>
        </w:rPr>
        <w:t>Edit Customers Screen</w:t>
      </w:r>
      <w:r>
        <w:t>.</w:t>
      </w:r>
    </w:p>
    <w:p w14:paraId="71D465FC" w14:textId="753C60F1" w:rsidR="00C24503" w:rsidRDefault="00C24503" w:rsidP="00C24503">
      <w:pPr>
        <w:pStyle w:val="LabStepNumbered"/>
        <w:numPr>
          <w:ilvl w:val="0"/>
          <w:numId w:val="24"/>
        </w:numPr>
      </w:pPr>
      <w:r>
        <w:t xml:space="preserve">Duplicate the </w:t>
      </w:r>
      <w:r w:rsidRPr="00C24503">
        <w:rPr>
          <w:b/>
        </w:rPr>
        <w:t>Add Customer Screen</w:t>
      </w:r>
      <w:r w:rsidR="00292D50">
        <w:t xml:space="preserve"> </w:t>
      </w:r>
      <w:r>
        <w:t xml:space="preserve">to create the </w:t>
      </w:r>
      <w:r w:rsidRPr="00C24503">
        <w:rPr>
          <w:b/>
        </w:rPr>
        <w:t>Edit Customer Screen</w:t>
      </w:r>
      <w:r>
        <w:t>.</w:t>
      </w:r>
    </w:p>
    <w:p w14:paraId="4E1148D5" w14:textId="1267951B" w:rsidR="00C24503" w:rsidRDefault="00C24503" w:rsidP="00C24503">
      <w:pPr>
        <w:pStyle w:val="LabStepNumberedLevel2"/>
      </w:pPr>
      <w:r>
        <w:t xml:space="preserve">Drop down the context menu for the </w:t>
      </w:r>
      <w:r w:rsidRPr="00511F72">
        <w:rPr>
          <w:b/>
        </w:rPr>
        <w:t>Add Customer Screen</w:t>
      </w:r>
      <w:r w:rsidR="00511F72">
        <w:t xml:space="preserve"> and select the </w:t>
      </w:r>
      <w:r w:rsidR="00511F72" w:rsidRPr="00511F72">
        <w:rPr>
          <w:b/>
        </w:rPr>
        <w:t>Duplicate screen</w:t>
      </w:r>
      <w:r w:rsidR="00511F72">
        <w:t xml:space="preserve"> command.</w:t>
      </w:r>
    </w:p>
    <w:p w14:paraId="3D4B4836" w14:textId="2ACFE096" w:rsidR="00EC1838" w:rsidRDefault="00511F72" w:rsidP="00373648">
      <w:pPr>
        <w:pStyle w:val="LabStepScreenshotLevel2"/>
        <w:rPr>
          <w:sz w:val="18"/>
        </w:rPr>
      </w:pPr>
      <w:r>
        <w:rPr>
          <w:sz w:val="18"/>
        </w:rPr>
        <w:drawing>
          <wp:inline distT="0" distB="0" distL="0" distR="0" wp14:anchorId="6D3EDAE0" wp14:editId="5375CAE0">
            <wp:extent cx="1851431" cy="864843"/>
            <wp:effectExtent l="19050" t="19050" r="15875" b="1206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7">
                      <a:extLst>
                        <a:ext uri="{28A0092B-C50C-407E-A947-70E740481C1C}">
                          <a14:useLocalDpi xmlns:a14="http://schemas.microsoft.com/office/drawing/2010/main" val="0"/>
                        </a:ext>
                      </a:extLst>
                    </a:blip>
                    <a:srcRect t="27130"/>
                    <a:stretch/>
                  </pic:blipFill>
                  <pic:spPr bwMode="auto">
                    <a:xfrm>
                      <a:off x="0" y="0"/>
                      <a:ext cx="1857574" cy="867713"/>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E7A1AE" w14:textId="0F9B6586" w:rsidR="00511F72" w:rsidRDefault="00511F72" w:rsidP="00511F72">
      <w:pPr>
        <w:pStyle w:val="LabStepNumberedLevel2"/>
      </w:pPr>
      <w:r>
        <w:t xml:space="preserve">You should see that </w:t>
      </w:r>
      <w:r w:rsidR="00292D50">
        <w:t>t</w:t>
      </w:r>
      <w:r>
        <w:t xml:space="preserve">he </w:t>
      </w:r>
      <w:r w:rsidR="00292D50" w:rsidRPr="00292D50">
        <w:rPr>
          <w:b/>
        </w:rPr>
        <w:t>Add Customer Screen</w:t>
      </w:r>
      <w:r w:rsidR="00292D50">
        <w:t xml:space="preserve"> </w:t>
      </w:r>
      <w:r>
        <w:t xml:space="preserve">has been duplicated with a new of </w:t>
      </w:r>
      <w:r w:rsidRPr="00511F72">
        <w:rPr>
          <w:b/>
        </w:rPr>
        <w:t>Add Customer Screen_1</w:t>
      </w:r>
      <w:r>
        <w:t>.</w:t>
      </w:r>
    </w:p>
    <w:p w14:paraId="424A12F1" w14:textId="45AB5433" w:rsidR="00511F72" w:rsidRDefault="00511F72" w:rsidP="00373648">
      <w:pPr>
        <w:pStyle w:val="LabStepScreenshotLevel2"/>
        <w:rPr>
          <w:sz w:val="18"/>
        </w:rPr>
      </w:pPr>
      <w:r>
        <w:rPr>
          <w:sz w:val="18"/>
        </w:rPr>
        <w:drawing>
          <wp:inline distT="0" distB="0" distL="0" distR="0" wp14:anchorId="6E0CA0CF" wp14:editId="3457B08D">
            <wp:extent cx="1525195" cy="759854"/>
            <wp:effectExtent l="19050" t="19050" r="18415" b="215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8">
                      <a:extLst>
                        <a:ext uri="{28A0092B-C50C-407E-A947-70E740481C1C}">
                          <a14:useLocalDpi xmlns:a14="http://schemas.microsoft.com/office/drawing/2010/main" val="0"/>
                        </a:ext>
                      </a:extLst>
                    </a:blip>
                    <a:srcRect b="39934"/>
                    <a:stretch/>
                  </pic:blipFill>
                  <pic:spPr bwMode="auto">
                    <a:xfrm>
                      <a:off x="0" y="0"/>
                      <a:ext cx="1550519" cy="772471"/>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1772A8" w14:textId="05C0DD1E" w:rsidR="00511F72" w:rsidRDefault="00511F72" w:rsidP="00511F72">
      <w:pPr>
        <w:pStyle w:val="LabStepNumberedLevel2"/>
      </w:pPr>
      <w:r>
        <w:t xml:space="preserve">Drop down the context menu for the new screen and select the </w:t>
      </w:r>
      <w:r>
        <w:rPr>
          <w:b/>
        </w:rPr>
        <w:t xml:space="preserve">Rename </w:t>
      </w:r>
      <w:r>
        <w:t>command.</w:t>
      </w:r>
    </w:p>
    <w:p w14:paraId="72E7EE73" w14:textId="39AA7C2D" w:rsidR="00511F72" w:rsidRDefault="00511F72" w:rsidP="00373648">
      <w:pPr>
        <w:pStyle w:val="LabStepScreenshotLevel2"/>
        <w:rPr>
          <w:sz w:val="18"/>
        </w:rPr>
      </w:pPr>
      <w:r>
        <w:rPr>
          <w:sz w:val="18"/>
        </w:rPr>
        <w:drawing>
          <wp:inline distT="0" distB="0" distL="0" distR="0" wp14:anchorId="409586B0" wp14:editId="792EF94C">
            <wp:extent cx="2060620" cy="987905"/>
            <wp:effectExtent l="19050" t="19050" r="15875" b="222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088972" cy="1001498"/>
                    </a:xfrm>
                    <a:prstGeom prst="rect">
                      <a:avLst/>
                    </a:prstGeom>
                    <a:noFill/>
                    <a:ln>
                      <a:solidFill>
                        <a:schemeClr val="tx1">
                          <a:lumMod val="50000"/>
                          <a:lumOff val="50000"/>
                        </a:schemeClr>
                      </a:solidFill>
                    </a:ln>
                  </pic:spPr>
                </pic:pic>
              </a:graphicData>
            </a:graphic>
          </wp:inline>
        </w:drawing>
      </w:r>
    </w:p>
    <w:p w14:paraId="5C6A8EFB" w14:textId="0C6A3ACE" w:rsidR="00511F72" w:rsidRDefault="00E252F3" w:rsidP="00E252F3">
      <w:pPr>
        <w:pStyle w:val="LabStepNumberedLevel2"/>
      </w:pPr>
      <w:r>
        <w:t xml:space="preserve">Rename the new screen </w:t>
      </w:r>
      <w:r w:rsidRPr="00E252F3">
        <w:rPr>
          <w:b/>
        </w:rPr>
        <w:t>Edit Customer Screen</w:t>
      </w:r>
      <w:r>
        <w:t>.</w:t>
      </w:r>
    </w:p>
    <w:p w14:paraId="6450DD0B" w14:textId="77777777" w:rsidR="00E252F3" w:rsidRDefault="00511F72" w:rsidP="00511F72">
      <w:pPr>
        <w:pStyle w:val="LabStepScreenshotLevel2"/>
      </w:pPr>
      <w:r w:rsidRPr="00511F72">
        <w:drawing>
          <wp:inline distT="0" distB="0" distL="0" distR="0" wp14:anchorId="20A31775" wp14:editId="4007D8AC">
            <wp:extent cx="1622738" cy="458395"/>
            <wp:effectExtent l="19050" t="19050" r="15875" b="1841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657873" cy="468320"/>
                    </a:xfrm>
                    <a:prstGeom prst="rect">
                      <a:avLst/>
                    </a:prstGeom>
                    <a:noFill/>
                    <a:ln>
                      <a:solidFill>
                        <a:schemeClr val="tx1">
                          <a:lumMod val="50000"/>
                          <a:lumOff val="50000"/>
                        </a:schemeClr>
                      </a:solidFill>
                    </a:ln>
                  </pic:spPr>
                </pic:pic>
              </a:graphicData>
            </a:graphic>
          </wp:inline>
        </w:drawing>
      </w:r>
    </w:p>
    <w:p w14:paraId="0FB0D82A" w14:textId="791FA6A8" w:rsidR="00E252F3" w:rsidRDefault="00E252F3" w:rsidP="00E252F3">
      <w:pPr>
        <w:pStyle w:val="LabStepNumberedLevel2"/>
      </w:pPr>
      <w:r>
        <w:t xml:space="preserve">Rename the edit form inside the </w:t>
      </w:r>
      <w:r w:rsidRPr="00E252F3">
        <w:rPr>
          <w:b/>
        </w:rPr>
        <w:t>Edit Customer Screen</w:t>
      </w:r>
      <w:r>
        <w:t xml:space="preserve"> to </w:t>
      </w:r>
      <w:r w:rsidRPr="00E252F3">
        <w:rPr>
          <w:b/>
        </w:rPr>
        <w:t>frmEditCustomer</w:t>
      </w:r>
      <w:r>
        <w:t>.</w:t>
      </w:r>
    </w:p>
    <w:p w14:paraId="593DF09B" w14:textId="77777777" w:rsidR="00E252F3" w:rsidRDefault="00E252F3" w:rsidP="00E252F3">
      <w:pPr>
        <w:pStyle w:val="LabStepScreenshotLevel2"/>
      </w:pPr>
      <w:r>
        <w:drawing>
          <wp:inline distT="0" distB="0" distL="0" distR="0" wp14:anchorId="545D4F2C" wp14:editId="0B9C9D33">
            <wp:extent cx="1481071" cy="796569"/>
            <wp:effectExtent l="19050" t="19050" r="24130" b="2286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1">
                      <a:extLst>
                        <a:ext uri="{28A0092B-C50C-407E-A947-70E740481C1C}">
                          <a14:useLocalDpi xmlns:a14="http://schemas.microsoft.com/office/drawing/2010/main" val="0"/>
                        </a:ext>
                      </a:extLst>
                    </a:blip>
                    <a:srcRect b="20543"/>
                    <a:stretch/>
                  </pic:blipFill>
                  <pic:spPr bwMode="auto">
                    <a:xfrm>
                      <a:off x="0" y="0"/>
                      <a:ext cx="1530961" cy="823401"/>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1C5A40E" w14:textId="1854DCFE" w:rsidR="00E252F3" w:rsidRDefault="00E252F3" w:rsidP="00DE2A19">
      <w:pPr>
        <w:pStyle w:val="LabStepNumberedLevel2"/>
      </w:pPr>
      <w:r>
        <w:t xml:space="preserve">Update the </w:t>
      </w:r>
      <w:r w:rsidRPr="00292D50">
        <w:rPr>
          <w:b/>
        </w:rPr>
        <w:t>Text</w:t>
      </w:r>
      <w:r>
        <w:t xml:space="preserve"> property for the label in the Top Nav Banner to read </w:t>
      </w:r>
      <w:r w:rsidRPr="00E252F3">
        <w:rPr>
          <w:b/>
        </w:rPr>
        <w:t>Edit Customer</w:t>
      </w:r>
      <w:r>
        <w:t xml:space="preserve"> instead of </w:t>
      </w:r>
      <w:r w:rsidRPr="00E252F3">
        <w:rPr>
          <w:b/>
        </w:rPr>
        <w:t>Add Customer</w:t>
      </w:r>
      <w:r>
        <w:t>.</w:t>
      </w:r>
    </w:p>
    <w:p w14:paraId="33DD4ED7" w14:textId="36338115" w:rsidR="00F70385" w:rsidRPr="00E252F3" w:rsidRDefault="00E252F3" w:rsidP="00E252F3">
      <w:pPr>
        <w:pStyle w:val="LabStepScreenshotLevel2"/>
      </w:pPr>
      <w:r>
        <w:drawing>
          <wp:inline distT="0" distB="0" distL="0" distR="0" wp14:anchorId="2908057F" wp14:editId="78852F24">
            <wp:extent cx="4105099" cy="953037"/>
            <wp:effectExtent l="19050" t="19050" r="10160" b="190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232924" cy="982713"/>
                    </a:xfrm>
                    <a:prstGeom prst="rect">
                      <a:avLst/>
                    </a:prstGeom>
                    <a:noFill/>
                    <a:ln>
                      <a:solidFill>
                        <a:schemeClr val="tx1">
                          <a:lumMod val="50000"/>
                          <a:lumOff val="50000"/>
                        </a:schemeClr>
                      </a:solidFill>
                    </a:ln>
                  </pic:spPr>
                </pic:pic>
              </a:graphicData>
            </a:graphic>
          </wp:inline>
        </w:drawing>
      </w:r>
    </w:p>
    <w:p w14:paraId="34709481" w14:textId="0BB5AB8C" w:rsidR="00F70385" w:rsidRDefault="00E252F3" w:rsidP="00E252F3">
      <w:pPr>
        <w:pStyle w:val="LabStepNumbered"/>
      </w:pPr>
      <w:r>
        <w:lastRenderedPageBreak/>
        <w:t xml:space="preserve">Update the expressions in the </w:t>
      </w:r>
      <w:r w:rsidR="00E178E1" w:rsidRPr="00E178E1">
        <w:rPr>
          <w:b/>
        </w:rPr>
        <w:t>Edit Customer Screen</w:t>
      </w:r>
      <w:r w:rsidR="00E178E1">
        <w:t xml:space="preserve"> </w:t>
      </w:r>
      <w:r>
        <w:t xml:space="preserve">to </w:t>
      </w:r>
      <w:r w:rsidR="00292D50">
        <w:t xml:space="preserve">support </w:t>
      </w:r>
      <w:r>
        <w:t>edit</w:t>
      </w:r>
      <w:r w:rsidR="00292D50">
        <w:t>ing</w:t>
      </w:r>
      <w:r>
        <w:t xml:space="preserve"> existing </w:t>
      </w:r>
      <w:r w:rsidR="00292D50">
        <w:t>items</w:t>
      </w:r>
      <w:r>
        <w:t xml:space="preserve"> instead of creating new items.</w:t>
      </w:r>
    </w:p>
    <w:p w14:paraId="12C3A0C8" w14:textId="3130B153" w:rsidR="00E252F3" w:rsidRDefault="00E252F3" w:rsidP="00E252F3">
      <w:pPr>
        <w:pStyle w:val="LabStepNumberedLevel2"/>
      </w:pPr>
      <w:r>
        <w:t xml:space="preserve">Examine the </w:t>
      </w:r>
      <w:r w:rsidRPr="00E252F3">
        <w:rPr>
          <w:b/>
        </w:rPr>
        <w:t>OnVisible</w:t>
      </w:r>
      <w:r>
        <w:t xml:space="preserve"> property of</w:t>
      </w:r>
      <w:r w:rsidR="00E178E1">
        <w:t xml:space="preserve"> the</w:t>
      </w:r>
      <w:r>
        <w:t xml:space="preserve"> </w:t>
      </w:r>
      <w:r w:rsidR="00E178E1" w:rsidRPr="00E178E1">
        <w:rPr>
          <w:b/>
        </w:rPr>
        <w:t>Edit Customer Screen</w:t>
      </w:r>
      <w:r w:rsidR="00E178E1">
        <w:t xml:space="preserve"> </w:t>
      </w:r>
      <w:r>
        <w:t xml:space="preserve">which calls the </w:t>
      </w:r>
      <w:r w:rsidRPr="00E252F3">
        <w:rPr>
          <w:b/>
        </w:rPr>
        <w:t>NewForm</w:t>
      </w:r>
      <w:r>
        <w:t xml:space="preserve"> function.</w:t>
      </w:r>
    </w:p>
    <w:p w14:paraId="75056A7E" w14:textId="50E2B1A2" w:rsidR="00F70385" w:rsidRDefault="00F70385" w:rsidP="00373648">
      <w:pPr>
        <w:pStyle w:val="LabStepScreenshotLevel2"/>
        <w:rPr>
          <w:sz w:val="18"/>
        </w:rPr>
      </w:pPr>
      <w:r>
        <w:rPr>
          <w:sz w:val="18"/>
        </w:rPr>
        <w:drawing>
          <wp:inline distT="0" distB="0" distL="0" distR="0" wp14:anchorId="1EFBF978" wp14:editId="404807DA">
            <wp:extent cx="4837430" cy="347729"/>
            <wp:effectExtent l="19050" t="19050" r="20320" b="1460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183">
                      <a:extLst>
                        <a:ext uri="{28A0092B-C50C-407E-A947-70E740481C1C}">
                          <a14:useLocalDpi xmlns:a14="http://schemas.microsoft.com/office/drawing/2010/main" val="0"/>
                        </a:ext>
                      </a:extLst>
                    </a:blip>
                    <a:srcRect b="80986"/>
                    <a:stretch/>
                  </pic:blipFill>
                  <pic:spPr bwMode="auto">
                    <a:xfrm>
                      <a:off x="0" y="0"/>
                      <a:ext cx="4838443" cy="34780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C5702A" w14:textId="4CDD36FD" w:rsidR="00E178E1" w:rsidRDefault="00E178E1" w:rsidP="00E178E1">
      <w:pPr>
        <w:pStyle w:val="LabStepNumberedLevel2"/>
      </w:pPr>
      <w:r>
        <w:t xml:space="preserve">Remove the expression from the </w:t>
      </w:r>
      <w:r w:rsidRPr="00E252F3">
        <w:rPr>
          <w:b/>
        </w:rPr>
        <w:t>OnVisible</w:t>
      </w:r>
      <w:r>
        <w:t xml:space="preserve"> property of the </w:t>
      </w:r>
      <w:r w:rsidRPr="00E178E1">
        <w:rPr>
          <w:b/>
        </w:rPr>
        <w:t>Edit Customer Screen</w:t>
      </w:r>
      <w:r w:rsidRPr="00E178E1">
        <w:t xml:space="preserve"> by settings its value to </w:t>
      </w:r>
      <w:r>
        <w:rPr>
          <w:b/>
        </w:rPr>
        <w:t>false</w:t>
      </w:r>
      <w:r>
        <w:t>.</w:t>
      </w:r>
    </w:p>
    <w:p w14:paraId="260A28B9" w14:textId="65218D17" w:rsidR="000848DE" w:rsidRDefault="000848DE" w:rsidP="00373648">
      <w:pPr>
        <w:pStyle w:val="LabStepScreenshotLevel2"/>
        <w:rPr>
          <w:sz w:val="18"/>
        </w:rPr>
      </w:pPr>
      <w:r>
        <w:rPr>
          <w:sz w:val="18"/>
        </w:rPr>
        <w:drawing>
          <wp:inline distT="0" distB="0" distL="0" distR="0" wp14:anchorId="339EE39C" wp14:editId="799F0198">
            <wp:extent cx="4837430" cy="343185"/>
            <wp:effectExtent l="19050" t="19050" r="20320" b="1905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89360" cy="361058"/>
                    </a:xfrm>
                    <a:prstGeom prst="rect">
                      <a:avLst/>
                    </a:prstGeom>
                    <a:noFill/>
                    <a:ln>
                      <a:solidFill>
                        <a:schemeClr val="tx1">
                          <a:lumMod val="50000"/>
                          <a:lumOff val="50000"/>
                        </a:schemeClr>
                      </a:solidFill>
                    </a:ln>
                  </pic:spPr>
                </pic:pic>
              </a:graphicData>
            </a:graphic>
          </wp:inline>
        </w:drawing>
      </w:r>
    </w:p>
    <w:p w14:paraId="532E881E" w14:textId="2795A661" w:rsidR="00E178E1" w:rsidRDefault="00E178E1" w:rsidP="00E178E1">
      <w:pPr>
        <w:pStyle w:val="LabStepNumberedLevel2"/>
      </w:pPr>
      <w:r>
        <w:t xml:space="preserve">Select </w:t>
      </w:r>
      <w:r w:rsidRPr="00E178E1">
        <w:rPr>
          <w:b/>
        </w:rPr>
        <w:t>frmEditCustomer</w:t>
      </w:r>
      <w:r>
        <w:t xml:space="preserve"> in the left tree view.</w:t>
      </w:r>
    </w:p>
    <w:p w14:paraId="2F4EE35F" w14:textId="695D408A" w:rsidR="00E178E1" w:rsidRDefault="00E178E1" w:rsidP="00E178E1">
      <w:pPr>
        <w:pStyle w:val="LabStepScreenshotLevel2"/>
      </w:pPr>
      <w:r>
        <w:drawing>
          <wp:inline distT="0" distB="0" distL="0" distR="0" wp14:anchorId="2FD9158F" wp14:editId="38459F7F">
            <wp:extent cx="1783724" cy="745624"/>
            <wp:effectExtent l="19050" t="19050" r="26035" b="1651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803392" cy="753845"/>
                    </a:xfrm>
                    <a:prstGeom prst="rect">
                      <a:avLst/>
                    </a:prstGeom>
                    <a:noFill/>
                    <a:ln>
                      <a:solidFill>
                        <a:schemeClr val="tx1">
                          <a:lumMod val="50000"/>
                          <a:lumOff val="50000"/>
                        </a:schemeClr>
                      </a:solidFill>
                    </a:ln>
                  </pic:spPr>
                </pic:pic>
              </a:graphicData>
            </a:graphic>
          </wp:inline>
        </w:drawing>
      </w:r>
    </w:p>
    <w:p w14:paraId="3981DE4D" w14:textId="436115B2" w:rsidR="00E178E1" w:rsidRDefault="00E178E1" w:rsidP="00E178E1">
      <w:pPr>
        <w:pStyle w:val="LabStepNumberedLevel2"/>
      </w:pPr>
      <w:r>
        <w:t xml:space="preserve">Update the </w:t>
      </w:r>
      <w:r w:rsidRPr="00E178E1">
        <w:rPr>
          <w:b/>
        </w:rPr>
        <w:t>Item</w:t>
      </w:r>
      <w:r>
        <w:t xml:space="preserve"> property of </w:t>
      </w:r>
      <w:r w:rsidRPr="00E178E1">
        <w:rPr>
          <w:b/>
        </w:rPr>
        <w:t>frmEditCustomer</w:t>
      </w:r>
      <w:r>
        <w:t xml:space="preserve"> with the expression </w:t>
      </w:r>
      <w:r w:rsidRPr="00E178E1">
        <w:rPr>
          <w:b/>
        </w:rPr>
        <w:t>galCustomers.Selected</w:t>
      </w:r>
      <w:r>
        <w:t>.</w:t>
      </w:r>
    </w:p>
    <w:p w14:paraId="1F499DF5" w14:textId="6B859286" w:rsidR="00222719" w:rsidRDefault="00222719" w:rsidP="00373648">
      <w:pPr>
        <w:pStyle w:val="LabStepScreenshotLevel2"/>
        <w:rPr>
          <w:sz w:val="18"/>
        </w:rPr>
      </w:pPr>
      <w:r>
        <w:rPr>
          <w:sz w:val="18"/>
        </w:rPr>
        <w:drawing>
          <wp:inline distT="0" distB="0" distL="0" distR="0" wp14:anchorId="6DE04890" wp14:editId="1C636751">
            <wp:extent cx="4615165" cy="1603420"/>
            <wp:effectExtent l="19050" t="19050" r="14605" b="1587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b="13842"/>
                    <a:stretch/>
                  </pic:blipFill>
                  <pic:spPr bwMode="auto">
                    <a:xfrm>
                      <a:off x="0" y="0"/>
                      <a:ext cx="4688284" cy="1628823"/>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53118B" w14:textId="7FA47F44" w:rsidR="00E178E1" w:rsidRDefault="00E178E1" w:rsidP="00E178E1">
      <w:pPr>
        <w:pStyle w:val="LabStepNumbered"/>
      </w:pPr>
      <w:r>
        <w:t xml:space="preserve">Add a </w:t>
      </w:r>
      <w:r w:rsidR="004A4043" w:rsidRPr="004A4043">
        <w:rPr>
          <w:b/>
        </w:rPr>
        <w:t>C</w:t>
      </w:r>
      <w:r w:rsidRPr="004A4043">
        <w:rPr>
          <w:b/>
        </w:rPr>
        <w:t>ancel</w:t>
      </w:r>
      <w:r>
        <w:t xml:space="preserve"> </w:t>
      </w:r>
      <w:r w:rsidR="004A4043">
        <w:t xml:space="preserve">icon </w:t>
      </w:r>
      <w:r>
        <w:t>button to the toolbar</w:t>
      </w:r>
      <w:r w:rsidR="00292D50">
        <w:t xml:space="preserve"> to </w:t>
      </w:r>
      <w:r w:rsidR="004A4043">
        <w:t xml:space="preserve">which returns the user </w:t>
      </w:r>
      <w:r w:rsidR="00292D50">
        <w:t xml:space="preserve">to the </w:t>
      </w:r>
      <w:r w:rsidR="00292D50" w:rsidRPr="004A4043">
        <w:rPr>
          <w:b/>
        </w:rPr>
        <w:t>Browse Customers Screen</w:t>
      </w:r>
      <w:r w:rsidR="00292D50">
        <w:t xml:space="preserve"> without saving changes</w:t>
      </w:r>
      <w:r>
        <w:t>.</w:t>
      </w:r>
    </w:p>
    <w:p w14:paraId="3B607BF3" w14:textId="4E6589C3" w:rsidR="00E178E1" w:rsidRDefault="00E178E1" w:rsidP="00E178E1">
      <w:pPr>
        <w:pStyle w:val="LabStepNumberedLevel2"/>
      </w:pPr>
      <w:r>
        <w:t xml:space="preserve">Using the </w:t>
      </w:r>
      <w:r w:rsidRPr="004A4043">
        <w:rPr>
          <w:b/>
        </w:rPr>
        <w:t>Icons</w:t>
      </w:r>
      <w:r>
        <w:t xml:space="preserve"> menu, </w:t>
      </w:r>
      <w:r w:rsidR="00292D50">
        <w:t xml:space="preserve">add a new </w:t>
      </w:r>
      <w:r w:rsidR="00292D50" w:rsidRPr="004A4043">
        <w:rPr>
          <w:b/>
        </w:rPr>
        <w:t>Cancel</w:t>
      </w:r>
      <w:r w:rsidR="00292D50">
        <w:t xml:space="preserve"> icon to the </w:t>
      </w:r>
      <w:r w:rsidR="00292D50" w:rsidRPr="004A4043">
        <w:rPr>
          <w:b/>
        </w:rPr>
        <w:t>Edit Customer Screen</w:t>
      </w:r>
      <w:r w:rsidR="00292D50">
        <w:t xml:space="preserve"> and place it on the toolbar.</w:t>
      </w:r>
    </w:p>
    <w:p w14:paraId="12CFEBEC" w14:textId="50FA4DDF" w:rsidR="00E178E1" w:rsidRDefault="00E178E1" w:rsidP="00373648">
      <w:pPr>
        <w:pStyle w:val="LabStepScreenshotLevel2"/>
        <w:rPr>
          <w:sz w:val="18"/>
        </w:rPr>
      </w:pPr>
      <w:r>
        <w:rPr>
          <w:sz w:val="18"/>
        </w:rPr>
        <w:drawing>
          <wp:inline distT="0" distB="0" distL="0" distR="0" wp14:anchorId="08D852E4" wp14:editId="7DB52DD7">
            <wp:extent cx="1345843" cy="626586"/>
            <wp:effectExtent l="19050" t="19050" r="26035" b="215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64447" cy="635248"/>
                    </a:xfrm>
                    <a:prstGeom prst="rect">
                      <a:avLst/>
                    </a:prstGeom>
                    <a:noFill/>
                    <a:ln>
                      <a:solidFill>
                        <a:schemeClr val="tx1">
                          <a:lumMod val="50000"/>
                          <a:lumOff val="50000"/>
                        </a:schemeClr>
                      </a:solidFill>
                    </a:ln>
                  </pic:spPr>
                </pic:pic>
              </a:graphicData>
            </a:graphic>
          </wp:inline>
        </w:drawing>
      </w:r>
    </w:p>
    <w:p w14:paraId="1D31718B" w14:textId="77777777" w:rsidR="00292D50" w:rsidRDefault="00292D50" w:rsidP="00292D50">
      <w:pPr>
        <w:pStyle w:val="LabStepNumberedLevel2"/>
      </w:pPr>
      <w:r>
        <w:t xml:space="preserve">Rename the new icon to </w:t>
      </w:r>
      <w:r w:rsidRPr="00292D50">
        <w:rPr>
          <w:b/>
        </w:rPr>
        <w:t>icoCancel</w:t>
      </w:r>
      <w:r>
        <w:t xml:space="preserve"> </w:t>
      </w:r>
    </w:p>
    <w:p w14:paraId="787E73ED" w14:textId="42FF4E80" w:rsidR="00222719" w:rsidRDefault="00292D50" w:rsidP="00292D50">
      <w:pPr>
        <w:pStyle w:val="LabStepNumberedLevel2"/>
      </w:pPr>
      <w:r>
        <w:t xml:space="preserve">Set the </w:t>
      </w:r>
      <w:r w:rsidRPr="00014EE7">
        <w:rPr>
          <w:b/>
        </w:rPr>
        <w:t>OnSelect</w:t>
      </w:r>
      <w:r>
        <w:t xml:space="preserve"> property of </w:t>
      </w:r>
      <w:r w:rsidRPr="00292D50">
        <w:rPr>
          <w:b/>
        </w:rPr>
        <w:t>icoCancel</w:t>
      </w:r>
      <w:r w:rsidRPr="00292D50">
        <w:t xml:space="preserve"> to </w:t>
      </w:r>
      <w:r w:rsidRPr="00014EE7">
        <w:rPr>
          <w:b/>
        </w:rPr>
        <w:t>Back()</w:t>
      </w:r>
      <w:r w:rsidR="00014EE7">
        <w:t>.</w:t>
      </w:r>
    </w:p>
    <w:p w14:paraId="707D54F0" w14:textId="1DC7BCAC" w:rsidR="00222719" w:rsidRDefault="00222719" w:rsidP="00373648">
      <w:pPr>
        <w:pStyle w:val="LabStepScreenshotLevel2"/>
        <w:rPr>
          <w:sz w:val="18"/>
        </w:rPr>
      </w:pPr>
      <w:r>
        <w:rPr>
          <w:sz w:val="18"/>
        </w:rPr>
        <w:drawing>
          <wp:inline distT="0" distB="0" distL="0" distR="0" wp14:anchorId="518ADB3F" wp14:editId="30335B0F">
            <wp:extent cx="3741313" cy="1304635"/>
            <wp:effectExtent l="19050" t="19050" r="12065" b="1016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60546" cy="1311342"/>
                    </a:xfrm>
                    <a:prstGeom prst="rect">
                      <a:avLst/>
                    </a:prstGeom>
                    <a:noFill/>
                    <a:ln>
                      <a:solidFill>
                        <a:schemeClr val="tx1">
                          <a:lumMod val="50000"/>
                          <a:lumOff val="50000"/>
                        </a:schemeClr>
                      </a:solidFill>
                    </a:ln>
                  </pic:spPr>
                </pic:pic>
              </a:graphicData>
            </a:graphic>
          </wp:inline>
        </w:drawing>
      </w:r>
    </w:p>
    <w:p w14:paraId="129DC98F" w14:textId="584D09B0" w:rsidR="00014EE7" w:rsidRDefault="00014EE7" w:rsidP="00014EE7">
      <w:pPr>
        <w:pStyle w:val="LabStepNumbered"/>
      </w:pPr>
      <w:r>
        <w:lastRenderedPageBreak/>
        <w:t xml:space="preserve">Add new icon buttons into the gallery template of </w:t>
      </w:r>
      <w:r w:rsidRPr="00014EE7">
        <w:rPr>
          <w:b/>
        </w:rPr>
        <w:t>galCustomers</w:t>
      </w:r>
      <w:r>
        <w:t xml:space="preserve"> which allow users to edit and delete customers.</w:t>
      </w:r>
    </w:p>
    <w:p w14:paraId="27B704CE" w14:textId="56F01A7F" w:rsidR="00014EE7" w:rsidRDefault="00014EE7" w:rsidP="00014EE7">
      <w:pPr>
        <w:pStyle w:val="LabStepNumberedLevel2"/>
      </w:pPr>
      <w:r>
        <w:t xml:space="preserve">Select </w:t>
      </w:r>
      <w:r w:rsidRPr="00014EE7">
        <w:rPr>
          <w:b/>
        </w:rPr>
        <w:t>galCustomers</w:t>
      </w:r>
      <w:r>
        <w:t xml:space="preserve"> in the left tree vie and click the pen icon to enter template edit mode.</w:t>
      </w:r>
    </w:p>
    <w:p w14:paraId="45D7DC4A" w14:textId="751ECB6A" w:rsidR="00385289" w:rsidRDefault="00385289" w:rsidP="00373648">
      <w:pPr>
        <w:pStyle w:val="LabStepScreenshotLevel2"/>
        <w:rPr>
          <w:sz w:val="18"/>
        </w:rPr>
      </w:pPr>
      <w:r>
        <w:rPr>
          <w:sz w:val="18"/>
        </w:rPr>
        <w:drawing>
          <wp:inline distT="0" distB="0" distL="0" distR="0" wp14:anchorId="2BD7FA57" wp14:editId="13BFFD21">
            <wp:extent cx="5213353" cy="1351128"/>
            <wp:effectExtent l="19050" t="19050" r="25400" b="209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324205" cy="1379857"/>
                    </a:xfrm>
                    <a:prstGeom prst="rect">
                      <a:avLst/>
                    </a:prstGeom>
                    <a:noFill/>
                    <a:ln>
                      <a:solidFill>
                        <a:schemeClr val="tx1">
                          <a:lumMod val="50000"/>
                          <a:lumOff val="50000"/>
                        </a:schemeClr>
                      </a:solidFill>
                    </a:ln>
                  </pic:spPr>
                </pic:pic>
              </a:graphicData>
            </a:graphic>
          </wp:inline>
        </w:drawing>
      </w:r>
    </w:p>
    <w:p w14:paraId="396EA635" w14:textId="12515823" w:rsidR="00014EE7" w:rsidRDefault="00014EE7" w:rsidP="00014EE7">
      <w:pPr>
        <w:pStyle w:val="LabStepNumberedLevel2"/>
      </w:pPr>
      <w:r>
        <w:t xml:space="preserve">Using the </w:t>
      </w:r>
      <w:r w:rsidRPr="004A4043">
        <w:rPr>
          <w:b/>
        </w:rPr>
        <w:t>Icons</w:t>
      </w:r>
      <w:r>
        <w:t xml:space="preserve"> menu, add a new </w:t>
      </w:r>
      <w:r w:rsidRPr="004A4043">
        <w:rPr>
          <w:b/>
        </w:rPr>
        <w:t>Edit</w:t>
      </w:r>
      <w:r>
        <w:t xml:space="preserve"> icon into the gallery template.</w:t>
      </w:r>
    </w:p>
    <w:p w14:paraId="53F32DD7" w14:textId="1E174D5D" w:rsidR="00222719" w:rsidRDefault="00385289" w:rsidP="00373648">
      <w:pPr>
        <w:pStyle w:val="LabStepScreenshotLevel2"/>
        <w:rPr>
          <w:sz w:val="18"/>
        </w:rPr>
      </w:pPr>
      <w:r>
        <w:rPr>
          <w:sz w:val="18"/>
        </w:rPr>
        <w:drawing>
          <wp:inline distT="0" distB="0" distL="0" distR="0" wp14:anchorId="6742140B" wp14:editId="7AC6221B">
            <wp:extent cx="1397358" cy="868386"/>
            <wp:effectExtent l="19050" t="19050" r="12700" b="2730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10584" cy="876605"/>
                    </a:xfrm>
                    <a:prstGeom prst="rect">
                      <a:avLst/>
                    </a:prstGeom>
                    <a:noFill/>
                    <a:ln>
                      <a:solidFill>
                        <a:schemeClr val="tx1">
                          <a:lumMod val="50000"/>
                          <a:lumOff val="50000"/>
                        </a:schemeClr>
                      </a:solidFill>
                    </a:ln>
                  </pic:spPr>
                </pic:pic>
              </a:graphicData>
            </a:graphic>
          </wp:inline>
        </w:drawing>
      </w:r>
    </w:p>
    <w:p w14:paraId="7EFF9D75" w14:textId="6D1EAE24" w:rsidR="00014EE7" w:rsidRDefault="00014EE7" w:rsidP="00014EE7">
      <w:pPr>
        <w:pStyle w:val="LabStepNumberedLevel2"/>
      </w:pPr>
      <w:r>
        <w:t xml:space="preserve">Rename the new icon to </w:t>
      </w:r>
      <w:r w:rsidRPr="00014EE7">
        <w:rPr>
          <w:b/>
        </w:rPr>
        <w:t>icoEditCustomer</w:t>
      </w:r>
      <w:r>
        <w:t>.</w:t>
      </w:r>
    </w:p>
    <w:p w14:paraId="54564E80" w14:textId="05274916" w:rsidR="00385289" w:rsidRDefault="00385289" w:rsidP="00373648">
      <w:pPr>
        <w:pStyle w:val="LabStepScreenshotLevel2"/>
        <w:rPr>
          <w:sz w:val="18"/>
        </w:rPr>
      </w:pPr>
      <w:r>
        <w:rPr>
          <w:sz w:val="18"/>
        </w:rPr>
        <w:drawing>
          <wp:inline distT="0" distB="0" distL="0" distR="0" wp14:anchorId="590A7F32" wp14:editId="32775EA1">
            <wp:extent cx="1487606" cy="914852"/>
            <wp:effectExtent l="19050" t="19050" r="17780" b="190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02365" cy="923928"/>
                    </a:xfrm>
                    <a:prstGeom prst="rect">
                      <a:avLst/>
                    </a:prstGeom>
                    <a:noFill/>
                    <a:ln>
                      <a:solidFill>
                        <a:schemeClr val="tx1">
                          <a:lumMod val="50000"/>
                          <a:lumOff val="50000"/>
                        </a:schemeClr>
                      </a:solidFill>
                    </a:ln>
                  </pic:spPr>
                </pic:pic>
              </a:graphicData>
            </a:graphic>
          </wp:inline>
        </w:drawing>
      </w:r>
    </w:p>
    <w:p w14:paraId="4F2B8D16" w14:textId="3B5FB505" w:rsidR="00014EE7" w:rsidRDefault="00014EE7" w:rsidP="00014EE7">
      <w:pPr>
        <w:pStyle w:val="LabStepNumberedLevel2"/>
      </w:pPr>
      <w:r>
        <w:t xml:space="preserve">Set the </w:t>
      </w:r>
      <w:r w:rsidRPr="00014EE7">
        <w:rPr>
          <w:b/>
        </w:rPr>
        <w:t>Height</w:t>
      </w:r>
      <w:r>
        <w:t xml:space="preserve"> property and the </w:t>
      </w:r>
      <w:r w:rsidRPr="00014EE7">
        <w:rPr>
          <w:b/>
        </w:rPr>
        <w:t>Width</w:t>
      </w:r>
      <w:r>
        <w:t xml:space="preserve"> property of </w:t>
      </w:r>
      <w:r w:rsidRPr="00014EE7">
        <w:rPr>
          <w:b/>
        </w:rPr>
        <w:t>icoEditCustomer</w:t>
      </w:r>
      <w:r>
        <w:t xml:space="preserve"> to </w:t>
      </w:r>
      <w:r w:rsidRPr="00014EE7">
        <w:rPr>
          <w:b/>
        </w:rPr>
        <w:t>32</w:t>
      </w:r>
      <w:r>
        <w:t>.</w:t>
      </w:r>
    </w:p>
    <w:p w14:paraId="61B049A5" w14:textId="2546EB83" w:rsidR="00014EE7" w:rsidRDefault="00014EE7" w:rsidP="00014EE7">
      <w:pPr>
        <w:pStyle w:val="LabStepNumberedLevel2"/>
      </w:pPr>
      <w:r>
        <w:t xml:space="preserve">Position </w:t>
      </w:r>
      <w:r w:rsidRPr="00014EE7">
        <w:rPr>
          <w:b/>
        </w:rPr>
        <w:t>icoEditCustomer</w:t>
      </w:r>
      <w:r>
        <w:t xml:space="preserve"> in the top right corner of the gallery template as shown in the following screenshot.</w:t>
      </w:r>
    </w:p>
    <w:p w14:paraId="5DAFB78D" w14:textId="67476B6C" w:rsidR="00385289" w:rsidRDefault="00385289" w:rsidP="00373648">
      <w:pPr>
        <w:pStyle w:val="LabStepScreenshotLevel2"/>
        <w:rPr>
          <w:sz w:val="18"/>
        </w:rPr>
      </w:pPr>
      <w:r>
        <w:rPr>
          <w:sz w:val="18"/>
        </w:rPr>
        <w:drawing>
          <wp:inline distT="0" distB="0" distL="0" distR="0" wp14:anchorId="28DAA09A" wp14:editId="7EA3A6EA">
            <wp:extent cx="5743978" cy="653207"/>
            <wp:effectExtent l="19050" t="19050" r="9525" b="1397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2">
                      <a:extLst>
                        <a:ext uri="{28A0092B-C50C-407E-A947-70E740481C1C}">
                          <a14:useLocalDpi xmlns:a14="http://schemas.microsoft.com/office/drawing/2010/main" val="0"/>
                        </a:ext>
                      </a:extLst>
                    </a:blip>
                    <a:srcRect b="11660"/>
                    <a:stretch/>
                  </pic:blipFill>
                  <pic:spPr bwMode="auto">
                    <a:xfrm>
                      <a:off x="0" y="0"/>
                      <a:ext cx="5839036" cy="66401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9F0F75C" w14:textId="20D248C8" w:rsidR="00014EE7" w:rsidRDefault="00014EE7" w:rsidP="00014EE7">
      <w:pPr>
        <w:pStyle w:val="LabStepNumberedLevel2"/>
      </w:pPr>
      <w:r>
        <w:t xml:space="preserve">Update the </w:t>
      </w:r>
      <w:r w:rsidRPr="00B47DF3">
        <w:rPr>
          <w:b/>
        </w:rPr>
        <w:t>OnSelect</w:t>
      </w:r>
      <w:r>
        <w:t xml:space="preserve"> property of </w:t>
      </w:r>
      <w:r w:rsidRPr="00014EE7">
        <w:rPr>
          <w:b/>
        </w:rPr>
        <w:t>icoEditCustomer</w:t>
      </w:r>
      <w:r>
        <w:t xml:space="preserve"> using the following expression.</w:t>
      </w:r>
    </w:p>
    <w:p w14:paraId="74047055" w14:textId="77777777" w:rsidR="00385289" w:rsidRDefault="00385289" w:rsidP="00385289">
      <w:pPr>
        <w:pStyle w:val="LabStepCodeBlockLevel2"/>
      </w:pPr>
      <w:r>
        <w:t>EditForm(frmEditCustomer);</w:t>
      </w:r>
    </w:p>
    <w:p w14:paraId="0283755F" w14:textId="32F1A9FC" w:rsidR="00EC1838" w:rsidRDefault="00385289" w:rsidP="00385289">
      <w:pPr>
        <w:pStyle w:val="LabStepCodeBlockLevel2"/>
      </w:pPr>
      <w:r>
        <w:t>Navigate('Edit Customer Screen',ScreenTransition.None)</w:t>
      </w:r>
    </w:p>
    <w:p w14:paraId="7C130514" w14:textId="1A780CD8" w:rsidR="00014EE7" w:rsidRDefault="00014EE7" w:rsidP="00014EE7">
      <w:pPr>
        <w:pStyle w:val="LabStepNumberedLevel2"/>
      </w:pPr>
      <w:r>
        <w:t xml:space="preserve">The formula bar for the </w:t>
      </w:r>
      <w:r w:rsidRPr="00014EE7">
        <w:rPr>
          <w:b/>
        </w:rPr>
        <w:t>OnSelect</w:t>
      </w:r>
      <w:r>
        <w:t xml:space="preserve"> property of </w:t>
      </w:r>
      <w:r w:rsidRPr="00014EE7">
        <w:rPr>
          <w:b/>
        </w:rPr>
        <w:t>icoEditCustomer</w:t>
      </w:r>
      <w:r>
        <w:t xml:space="preserve"> should match the following screenshot.</w:t>
      </w:r>
    </w:p>
    <w:p w14:paraId="3DC3EB8E" w14:textId="48122499" w:rsidR="00385289" w:rsidRDefault="00385289" w:rsidP="00385289">
      <w:pPr>
        <w:pStyle w:val="LabStepScreenshotLevel2"/>
      </w:pPr>
      <w:r>
        <w:drawing>
          <wp:inline distT="0" distB="0" distL="0" distR="0" wp14:anchorId="58882618" wp14:editId="799DB9E6">
            <wp:extent cx="6065905" cy="1197735"/>
            <wp:effectExtent l="19050" t="19050" r="11430" b="215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t="23539"/>
                    <a:stretch/>
                  </pic:blipFill>
                  <pic:spPr bwMode="auto">
                    <a:xfrm>
                      <a:off x="0" y="0"/>
                      <a:ext cx="6176712" cy="1219614"/>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BA1251E" w14:textId="0472FD0E" w:rsidR="00014EE7" w:rsidRDefault="00014EE7" w:rsidP="00014EE7">
      <w:pPr>
        <w:pStyle w:val="LabStepNumberedLevel2"/>
      </w:pPr>
      <w:r>
        <w:lastRenderedPageBreak/>
        <w:t xml:space="preserve">Using the </w:t>
      </w:r>
      <w:r w:rsidRPr="00014EE7">
        <w:rPr>
          <w:b/>
        </w:rPr>
        <w:t>Icons</w:t>
      </w:r>
      <w:r>
        <w:t xml:space="preserve"> menu, add a new </w:t>
      </w:r>
      <w:r w:rsidRPr="00014EE7">
        <w:rPr>
          <w:b/>
        </w:rPr>
        <w:t>Trash</w:t>
      </w:r>
      <w:r>
        <w:t xml:space="preserve"> icon into the gallery template.</w:t>
      </w:r>
    </w:p>
    <w:p w14:paraId="1019BAC1" w14:textId="23A4BFD1" w:rsidR="00014EE7" w:rsidRDefault="00014EE7" w:rsidP="00014EE7">
      <w:pPr>
        <w:pStyle w:val="LabStepScreenshotLevel2"/>
        <w:rPr>
          <w:sz w:val="18"/>
        </w:rPr>
      </w:pPr>
      <w:r>
        <w:drawing>
          <wp:inline distT="0" distB="0" distL="0" distR="0" wp14:anchorId="025F7E0F" wp14:editId="343427AF">
            <wp:extent cx="1764406" cy="928410"/>
            <wp:effectExtent l="19050" t="19050" r="26670" b="2413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4">
                      <a:extLst>
                        <a:ext uri="{28A0092B-C50C-407E-A947-70E740481C1C}">
                          <a14:useLocalDpi xmlns:a14="http://schemas.microsoft.com/office/drawing/2010/main" val="0"/>
                        </a:ext>
                      </a:extLst>
                    </a:blip>
                    <a:srcRect b="2707"/>
                    <a:stretch/>
                  </pic:blipFill>
                  <pic:spPr bwMode="auto">
                    <a:xfrm>
                      <a:off x="0" y="0"/>
                      <a:ext cx="1818738" cy="956999"/>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1E4332" w14:textId="52BFA31B" w:rsidR="00014EE7" w:rsidRDefault="00014EE7" w:rsidP="00014EE7">
      <w:pPr>
        <w:pStyle w:val="LabStepNumberedLevel2"/>
      </w:pPr>
      <w:r>
        <w:t xml:space="preserve">Rename the new icon to </w:t>
      </w:r>
      <w:r w:rsidRPr="00014EE7">
        <w:rPr>
          <w:b/>
        </w:rPr>
        <w:t>ico</w:t>
      </w:r>
      <w:r w:rsidR="00B47DF3">
        <w:rPr>
          <w:b/>
        </w:rPr>
        <w:t>Delete</w:t>
      </w:r>
      <w:r w:rsidRPr="00014EE7">
        <w:rPr>
          <w:b/>
        </w:rPr>
        <w:t>Customer</w:t>
      </w:r>
      <w:r>
        <w:t>.</w:t>
      </w:r>
    </w:p>
    <w:p w14:paraId="1204C124" w14:textId="63E69E01" w:rsidR="00014EE7" w:rsidRDefault="00B47DF3" w:rsidP="00014EE7">
      <w:pPr>
        <w:pStyle w:val="LabStepScreenshotLevel2"/>
        <w:rPr>
          <w:sz w:val="18"/>
        </w:rPr>
      </w:pPr>
      <w:r>
        <w:drawing>
          <wp:inline distT="0" distB="0" distL="0" distR="0" wp14:anchorId="21486A40" wp14:editId="3DB59D9C">
            <wp:extent cx="1745088" cy="776153"/>
            <wp:effectExtent l="19050" t="19050" r="2667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756517" cy="781236"/>
                    </a:xfrm>
                    <a:prstGeom prst="rect">
                      <a:avLst/>
                    </a:prstGeom>
                    <a:noFill/>
                    <a:ln>
                      <a:solidFill>
                        <a:schemeClr val="tx1">
                          <a:lumMod val="50000"/>
                          <a:lumOff val="50000"/>
                        </a:schemeClr>
                      </a:solidFill>
                    </a:ln>
                  </pic:spPr>
                </pic:pic>
              </a:graphicData>
            </a:graphic>
          </wp:inline>
        </w:drawing>
      </w:r>
    </w:p>
    <w:p w14:paraId="5B722BBD" w14:textId="57F22549" w:rsidR="00014EE7" w:rsidRDefault="00014EE7" w:rsidP="00014EE7">
      <w:pPr>
        <w:pStyle w:val="LabStepNumberedLevel2"/>
      </w:pPr>
      <w:r>
        <w:t xml:space="preserve">Set the </w:t>
      </w:r>
      <w:r w:rsidRPr="00014EE7">
        <w:rPr>
          <w:b/>
        </w:rPr>
        <w:t>Height</w:t>
      </w:r>
      <w:r>
        <w:t xml:space="preserve"> property and the </w:t>
      </w:r>
      <w:r w:rsidRPr="00014EE7">
        <w:rPr>
          <w:b/>
        </w:rPr>
        <w:t>Width</w:t>
      </w:r>
      <w:r>
        <w:t xml:space="preserve"> property of </w:t>
      </w:r>
      <w:r w:rsidR="00B47DF3" w:rsidRPr="00014EE7">
        <w:rPr>
          <w:b/>
        </w:rPr>
        <w:t>ico</w:t>
      </w:r>
      <w:r w:rsidR="00B47DF3">
        <w:rPr>
          <w:b/>
        </w:rPr>
        <w:t>Delete</w:t>
      </w:r>
      <w:r w:rsidR="00B47DF3" w:rsidRPr="00014EE7">
        <w:rPr>
          <w:b/>
        </w:rPr>
        <w:t>Customer</w:t>
      </w:r>
      <w:r w:rsidR="00B47DF3">
        <w:t xml:space="preserve"> </w:t>
      </w:r>
      <w:r>
        <w:t xml:space="preserve">to </w:t>
      </w:r>
      <w:r w:rsidRPr="00014EE7">
        <w:rPr>
          <w:b/>
        </w:rPr>
        <w:t>32</w:t>
      </w:r>
      <w:r>
        <w:t>.</w:t>
      </w:r>
    </w:p>
    <w:p w14:paraId="4604CB33" w14:textId="0AD4EB6C" w:rsidR="00014EE7" w:rsidRDefault="00014EE7" w:rsidP="00014EE7">
      <w:pPr>
        <w:pStyle w:val="LabStepNumberedLevel2"/>
      </w:pPr>
      <w:r>
        <w:t>Position</w:t>
      </w:r>
      <w:r w:rsidR="00B47DF3">
        <w:t xml:space="preserve"> </w:t>
      </w:r>
      <w:r w:rsidR="00B47DF3" w:rsidRPr="00014EE7">
        <w:rPr>
          <w:b/>
        </w:rPr>
        <w:t>ico</w:t>
      </w:r>
      <w:r w:rsidR="00B47DF3">
        <w:rPr>
          <w:b/>
        </w:rPr>
        <w:t>Delete</w:t>
      </w:r>
      <w:r w:rsidR="00B47DF3" w:rsidRPr="00014EE7">
        <w:rPr>
          <w:b/>
        </w:rPr>
        <w:t>Customer</w:t>
      </w:r>
      <w:r w:rsidR="00B47DF3">
        <w:t xml:space="preserve"> to the right of</w:t>
      </w:r>
      <w:r>
        <w:t xml:space="preserve"> </w:t>
      </w:r>
      <w:r w:rsidRPr="00014EE7">
        <w:rPr>
          <w:b/>
        </w:rPr>
        <w:t>icoEditCustomer</w:t>
      </w:r>
      <w:r>
        <w:t xml:space="preserve"> as shown in the following screenshot.</w:t>
      </w:r>
    </w:p>
    <w:p w14:paraId="22583DAF" w14:textId="7636D654" w:rsidR="00385289" w:rsidRDefault="00292D50" w:rsidP="00385289">
      <w:pPr>
        <w:pStyle w:val="LabStepScreenshotLevel2"/>
      </w:pPr>
      <w:r>
        <w:drawing>
          <wp:inline distT="0" distB="0" distL="0" distR="0" wp14:anchorId="0049221F" wp14:editId="279709D5">
            <wp:extent cx="5203065" cy="600593"/>
            <wp:effectExtent l="19050" t="19050" r="17145" b="2857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6">
                      <a:extLst>
                        <a:ext uri="{28A0092B-C50C-407E-A947-70E740481C1C}">
                          <a14:useLocalDpi xmlns:a14="http://schemas.microsoft.com/office/drawing/2010/main" val="0"/>
                        </a:ext>
                      </a:extLst>
                    </a:blip>
                    <a:srcRect r="7631" b="9187"/>
                    <a:stretch/>
                  </pic:blipFill>
                  <pic:spPr bwMode="auto">
                    <a:xfrm>
                      <a:off x="0" y="0"/>
                      <a:ext cx="5427272" cy="62647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20CA1E9" w14:textId="33AF902B" w:rsidR="00B47DF3" w:rsidRDefault="00B47DF3" w:rsidP="00B47DF3">
      <w:pPr>
        <w:pStyle w:val="LabStepNumberedLevel2"/>
      </w:pPr>
      <w:r>
        <w:t xml:space="preserve">Update the </w:t>
      </w:r>
      <w:r w:rsidRPr="00B47DF3">
        <w:rPr>
          <w:b/>
        </w:rPr>
        <w:t>OnSelect</w:t>
      </w:r>
      <w:r>
        <w:t xml:space="preserve"> property of </w:t>
      </w:r>
      <w:r w:rsidRPr="00014EE7">
        <w:rPr>
          <w:b/>
        </w:rPr>
        <w:t>ico</w:t>
      </w:r>
      <w:r>
        <w:rPr>
          <w:b/>
        </w:rPr>
        <w:t>Delete</w:t>
      </w:r>
      <w:r w:rsidRPr="00014EE7">
        <w:rPr>
          <w:b/>
        </w:rPr>
        <w:t>Customer</w:t>
      </w:r>
      <w:r>
        <w:t xml:space="preserve"> using the following expression.</w:t>
      </w:r>
    </w:p>
    <w:p w14:paraId="2438A354" w14:textId="6DA75ABC" w:rsidR="00292D50" w:rsidRDefault="00292D50" w:rsidP="00292D50">
      <w:pPr>
        <w:pStyle w:val="LabStepCodeBlockLevel2"/>
      </w:pPr>
      <w:r w:rsidRPr="00292D50">
        <w:t>Remove(Customers, ThisItem)</w:t>
      </w:r>
    </w:p>
    <w:p w14:paraId="5D489AE5" w14:textId="5D083316" w:rsidR="00B47DF3" w:rsidRDefault="00B47DF3" w:rsidP="00B47DF3">
      <w:pPr>
        <w:pStyle w:val="LabStepNumberedLevel2"/>
      </w:pPr>
      <w:r>
        <w:t xml:space="preserve">The </w:t>
      </w:r>
      <w:r w:rsidR="004A4043">
        <w:t xml:space="preserve">layout and </w:t>
      </w:r>
      <w:r>
        <w:t xml:space="preserve">the </w:t>
      </w:r>
      <w:r w:rsidRPr="00014EE7">
        <w:rPr>
          <w:b/>
        </w:rPr>
        <w:t>OnSelect</w:t>
      </w:r>
      <w:r>
        <w:t xml:space="preserve"> property </w:t>
      </w:r>
      <w:r w:rsidR="004A4043">
        <w:t xml:space="preserve">for </w:t>
      </w:r>
      <w:r w:rsidRPr="00014EE7">
        <w:rPr>
          <w:b/>
        </w:rPr>
        <w:t>ico</w:t>
      </w:r>
      <w:r>
        <w:rPr>
          <w:b/>
        </w:rPr>
        <w:t>Delete</w:t>
      </w:r>
      <w:r w:rsidRPr="00014EE7">
        <w:rPr>
          <w:b/>
        </w:rPr>
        <w:t>Customer</w:t>
      </w:r>
      <w:r>
        <w:t xml:space="preserve"> should match the following screenshot.</w:t>
      </w:r>
    </w:p>
    <w:p w14:paraId="4850CCD1" w14:textId="57712E41" w:rsidR="00292D50" w:rsidRDefault="00292D50" w:rsidP="00292D50">
      <w:pPr>
        <w:pStyle w:val="LabStepScreenshotLevel2"/>
      </w:pPr>
      <w:r w:rsidRPr="004A4043">
        <w:rPr>
          <w:b/>
        </w:rPr>
        <w:drawing>
          <wp:inline distT="0" distB="0" distL="0" distR="0" wp14:anchorId="19D189BB" wp14:editId="398A36CA">
            <wp:extent cx="4713668" cy="1444244"/>
            <wp:effectExtent l="19050" t="19050" r="10795" b="2286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761275" cy="1458831"/>
                    </a:xfrm>
                    <a:prstGeom prst="rect">
                      <a:avLst/>
                    </a:prstGeom>
                    <a:noFill/>
                    <a:ln>
                      <a:solidFill>
                        <a:schemeClr val="tx1">
                          <a:lumMod val="50000"/>
                          <a:lumOff val="50000"/>
                        </a:schemeClr>
                      </a:solidFill>
                    </a:ln>
                  </pic:spPr>
                </pic:pic>
              </a:graphicData>
            </a:graphic>
          </wp:inline>
        </w:drawing>
      </w:r>
    </w:p>
    <w:p w14:paraId="59E89AC3" w14:textId="67F65DAF" w:rsidR="00B47DF3" w:rsidRDefault="00B47DF3" w:rsidP="00B47DF3">
      <w:pPr>
        <w:pStyle w:val="LabStepNumbered"/>
      </w:pPr>
      <w:r>
        <w:t xml:space="preserve">Test </w:t>
      </w:r>
      <w:r w:rsidR="004A4043" w:rsidRPr="004A4043">
        <w:t xml:space="preserve">the new </w:t>
      </w:r>
      <w:r w:rsidR="004A4043" w:rsidRPr="004A4043">
        <w:rPr>
          <w:b/>
        </w:rPr>
        <w:t>Edit</w:t>
      </w:r>
      <w:r w:rsidR="004A4043" w:rsidRPr="004A4043">
        <w:t xml:space="preserve"> button</w:t>
      </w:r>
      <w:r w:rsidR="004A4043">
        <w:rPr>
          <w:b/>
        </w:rPr>
        <w:t xml:space="preserve"> </w:t>
      </w:r>
      <w:r>
        <w:t xml:space="preserve">to </w:t>
      </w:r>
      <w:r w:rsidR="004A4043">
        <w:t>verify it allows the user to edit a customer</w:t>
      </w:r>
      <w:r>
        <w:t>.</w:t>
      </w:r>
    </w:p>
    <w:p w14:paraId="4B8614A3" w14:textId="77777777" w:rsidR="00B47DF3" w:rsidRDefault="00B47DF3" w:rsidP="00B47DF3">
      <w:pPr>
        <w:pStyle w:val="LabStepNumberedLevel2"/>
      </w:pPr>
      <w:r>
        <w:t xml:space="preserve">Select the </w:t>
      </w:r>
      <w:r w:rsidRPr="007C1DC6">
        <w:rPr>
          <w:b/>
        </w:rPr>
        <w:t>Browser Customers Screen</w:t>
      </w:r>
      <w:r>
        <w:t xml:space="preserve"> in the left tree view.</w:t>
      </w:r>
    </w:p>
    <w:p w14:paraId="71D29D55" w14:textId="303F5B2D" w:rsidR="00B47DF3" w:rsidRDefault="00B47DF3" w:rsidP="00B47DF3">
      <w:pPr>
        <w:pStyle w:val="LabStepNumberedLevel2"/>
      </w:pPr>
      <w:r>
        <w:t>Click the Play button to start the app.</w:t>
      </w:r>
    </w:p>
    <w:p w14:paraId="37EACA34" w14:textId="77777777" w:rsidR="00B47DF3" w:rsidRDefault="00B47DF3" w:rsidP="00B47DF3">
      <w:pPr>
        <w:pStyle w:val="LabStepScreenshotLevel2"/>
      </w:pPr>
      <w:r>
        <w:drawing>
          <wp:inline distT="0" distB="0" distL="0" distR="0" wp14:anchorId="455BFE56" wp14:editId="2ED772A5">
            <wp:extent cx="1506828" cy="226201"/>
            <wp:effectExtent l="19050" t="19050" r="17780" b="215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641527" cy="246422"/>
                    </a:xfrm>
                    <a:prstGeom prst="rect">
                      <a:avLst/>
                    </a:prstGeom>
                    <a:noFill/>
                    <a:ln>
                      <a:solidFill>
                        <a:schemeClr val="tx1">
                          <a:lumMod val="50000"/>
                          <a:lumOff val="50000"/>
                        </a:schemeClr>
                      </a:solidFill>
                    </a:ln>
                  </pic:spPr>
                </pic:pic>
              </a:graphicData>
            </a:graphic>
          </wp:inline>
        </w:drawing>
      </w:r>
    </w:p>
    <w:p w14:paraId="2C086A73" w14:textId="446BF009" w:rsidR="00B47DF3" w:rsidRDefault="009001ED" w:rsidP="00B47DF3">
      <w:pPr>
        <w:pStyle w:val="LabStepNumberedLevel2"/>
      </w:pPr>
      <w:r>
        <w:t xml:space="preserve">Pick a customer to </w:t>
      </w:r>
      <w:r w:rsidR="004A4043">
        <w:t>remove</w:t>
      </w:r>
      <w:r>
        <w:t xml:space="preserve"> on the </w:t>
      </w:r>
      <w:r w:rsidRPr="007C1DC6">
        <w:rPr>
          <w:b/>
        </w:rPr>
        <w:t>Browser Customers Screen</w:t>
      </w:r>
      <w:r>
        <w:t xml:space="preserve"> and </w:t>
      </w:r>
      <w:r w:rsidR="004A4043">
        <w:t xml:space="preserve">then </w:t>
      </w:r>
      <w:r>
        <w:t>c</w:t>
      </w:r>
      <w:r w:rsidR="00B47DF3">
        <w:t>lick the edit button.</w:t>
      </w:r>
    </w:p>
    <w:p w14:paraId="23B5EE8A" w14:textId="0664B8F4" w:rsidR="00B47DF3" w:rsidRDefault="00B47DF3" w:rsidP="00B47DF3">
      <w:pPr>
        <w:pStyle w:val="LabStepScreenshotLevel2"/>
      </w:pPr>
      <w:r>
        <w:drawing>
          <wp:inline distT="0" distB="0" distL="0" distR="0" wp14:anchorId="44ABBA74" wp14:editId="685720D9">
            <wp:extent cx="2582214" cy="580945"/>
            <wp:effectExtent l="19050" t="19050" r="8890" b="1016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92985" cy="583368"/>
                    </a:xfrm>
                    <a:prstGeom prst="rect">
                      <a:avLst/>
                    </a:prstGeom>
                    <a:noFill/>
                    <a:ln>
                      <a:solidFill>
                        <a:schemeClr val="tx1">
                          <a:lumMod val="50000"/>
                          <a:lumOff val="50000"/>
                        </a:schemeClr>
                      </a:solidFill>
                    </a:ln>
                  </pic:spPr>
                </pic:pic>
              </a:graphicData>
            </a:graphic>
          </wp:inline>
        </w:drawing>
      </w:r>
    </w:p>
    <w:p w14:paraId="61182CC0" w14:textId="3989C0CF" w:rsidR="009001ED" w:rsidRDefault="009001ED" w:rsidP="009001ED">
      <w:pPr>
        <w:pStyle w:val="LabStepNumberedLevel2"/>
      </w:pPr>
      <w:r>
        <w:lastRenderedPageBreak/>
        <w:t xml:space="preserve">You should be redirected to the </w:t>
      </w:r>
      <w:r w:rsidRPr="004A4043">
        <w:rPr>
          <w:b/>
        </w:rPr>
        <w:t>Edit Customer Screen</w:t>
      </w:r>
      <w:r>
        <w:t xml:space="preserve"> with the ability to update columns for the </w:t>
      </w:r>
      <w:r w:rsidR="004A4043">
        <w:t xml:space="preserve">selected </w:t>
      </w:r>
      <w:r>
        <w:t>customer.</w:t>
      </w:r>
    </w:p>
    <w:p w14:paraId="20ACB214" w14:textId="4158688B" w:rsidR="00B47DF3" w:rsidRDefault="00B47DF3" w:rsidP="00B47DF3">
      <w:pPr>
        <w:pStyle w:val="LabStepScreenshotLevel2"/>
      </w:pPr>
      <w:r>
        <w:drawing>
          <wp:inline distT="0" distB="0" distL="0" distR="0" wp14:anchorId="5AA7F060" wp14:editId="2759F6A9">
            <wp:extent cx="3123127" cy="1147721"/>
            <wp:effectExtent l="19050" t="19050" r="20320" b="146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r="24313" b="20012"/>
                    <a:stretch/>
                  </pic:blipFill>
                  <pic:spPr bwMode="auto">
                    <a:xfrm>
                      <a:off x="0" y="0"/>
                      <a:ext cx="3163429" cy="116253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AF6A58" w14:textId="06BDF483" w:rsidR="009001ED" w:rsidRDefault="009001ED" w:rsidP="009001ED">
      <w:pPr>
        <w:pStyle w:val="LabStepNumberedLevel2"/>
      </w:pPr>
      <w:r>
        <w:t xml:space="preserve">Change the first name of the customer and click the </w:t>
      </w:r>
      <w:r w:rsidRPr="004A4043">
        <w:rPr>
          <w:b/>
        </w:rPr>
        <w:t>Save</w:t>
      </w:r>
      <w:r>
        <w:t xml:space="preserve"> button to test your work.</w:t>
      </w:r>
    </w:p>
    <w:p w14:paraId="6BC0D91A" w14:textId="1ABFCD2C" w:rsidR="00B47DF3" w:rsidRDefault="00B47DF3" w:rsidP="00B47DF3">
      <w:pPr>
        <w:pStyle w:val="LabStepScreenshotLevel2"/>
      </w:pPr>
      <w:r>
        <w:drawing>
          <wp:inline distT="0" distB="0" distL="0" distR="0" wp14:anchorId="5FFB6FDD" wp14:editId="601EDAE1">
            <wp:extent cx="4230710" cy="1045719"/>
            <wp:effectExtent l="19050" t="19050" r="17780" b="2159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275409" cy="1056767"/>
                    </a:xfrm>
                    <a:prstGeom prst="rect">
                      <a:avLst/>
                    </a:prstGeom>
                    <a:noFill/>
                    <a:ln>
                      <a:solidFill>
                        <a:schemeClr val="tx1">
                          <a:lumMod val="50000"/>
                          <a:lumOff val="50000"/>
                        </a:schemeClr>
                      </a:solidFill>
                    </a:ln>
                  </pic:spPr>
                </pic:pic>
              </a:graphicData>
            </a:graphic>
          </wp:inline>
        </w:drawing>
      </w:r>
    </w:p>
    <w:p w14:paraId="4B2EC5E2" w14:textId="6F3BFACE" w:rsidR="009001ED" w:rsidRDefault="009001ED" w:rsidP="009001ED">
      <w:pPr>
        <w:pStyle w:val="LabStepNumberedLevel2"/>
      </w:pPr>
      <w:r>
        <w:t>You should be able to verify that your changes were saved for the current customer.</w:t>
      </w:r>
    </w:p>
    <w:p w14:paraId="4393E848" w14:textId="6B11A50C" w:rsidR="00B47DF3" w:rsidRDefault="00B47DF3" w:rsidP="00B47DF3">
      <w:pPr>
        <w:pStyle w:val="LabStepScreenshotLevel2"/>
      </w:pPr>
      <w:r>
        <w:drawing>
          <wp:inline distT="0" distB="0" distL="0" distR="0" wp14:anchorId="14FF799D" wp14:editId="00003BA0">
            <wp:extent cx="2711003" cy="587912"/>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01">
                      <a:extLst>
                        <a:ext uri="{28A0092B-C50C-407E-A947-70E740481C1C}">
                          <a14:useLocalDpi xmlns:a14="http://schemas.microsoft.com/office/drawing/2010/main" val="0"/>
                        </a:ext>
                      </a:extLst>
                    </a:blip>
                    <a:srcRect l="2334" t="4477" r="839" b="1502"/>
                    <a:stretch/>
                  </pic:blipFill>
                  <pic:spPr bwMode="auto">
                    <a:xfrm>
                      <a:off x="0" y="0"/>
                      <a:ext cx="2764787" cy="599576"/>
                    </a:xfrm>
                    <a:prstGeom prst="rect">
                      <a:avLst/>
                    </a:prstGeom>
                    <a:noFill/>
                    <a:ln>
                      <a:noFill/>
                    </a:ln>
                    <a:extLst>
                      <a:ext uri="{53640926-AAD7-44D8-BBD7-CCE9431645EC}">
                        <a14:shadowObscured xmlns:a14="http://schemas.microsoft.com/office/drawing/2010/main"/>
                      </a:ext>
                    </a:extLst>
                  </pic:spPr>
                </pic:pic>
              </a:graphicData>
            </a:graphic>
          </wp:inline>
        </w:drawing>
      </w:r>
    </w:p>
    <w:p w14:paraId="1EF5B313" w14:textId="25AE19A4" w:rsidR="009001ED" w:rsidRDefault="007F776F" w:rsidP="007F776F">
      <w:pPr>
        <w:pStyle w:val="LabStepNumberedLevel2"/>
      </w:pPr>
      <w:r>
        <w:t xml:space="preserve">Try to delete a customer using the </w:t>
      </w:r>
      <w:r w:rsidRPr="004A4043">
        <w:rPr>
          <w:b/>
        </w:rPr>
        <w:t>Delete</w:t>
      </w:r>
      <w:r>
        <w:t xml:space="preserve"> button.</w:t>
      </w:r>
    </w:p>
    <w:p w14:paraId="4C8E1EA9" w14:textId="488249C2" w:rsidR="00B47DF3" w:rsidRDefault="00B47DF3" w:rsidP="00B47DF3">
      <w:pPr>
        <w:pStyle w:val="LabStepScreenshotLevel2"/>
      </w:pPr>
      <w:r>
        <w:drawing>
          <wp:inline distT="0" distB="0" distL="0" distR="0" wp14:anchorId="2879598C" wp14:editId="304C1F3D">
            <wp:extent cx="2736761" cy="631239"/>
            <wp:effectExtent l="0" t="0" r="698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816134" cy="649546"/>
                    </a:xfrm>
                    <a:prstGeom prst="rect">
                      <a:avLst/>
                    </a:prstGeom>
                    <a:noFill/>
                    <a:ln>
                      <a:noFill/>
                    </a:ln>
                  </pic:spPr>
                </pic:pic>
              </a:graphicData>
            </a:graphic>
          </wp:inline>
        </w:drawing>
      </w:r>
    </w:p>
    <w:p w14:paraId="49547177" w14:textId="1A0ED708" w:rsidR="007F776F" w:rsidRDefault="007F776F" w:rsidP="007F776F">
      <w:pPr>
        <w:pStyle w:val="LabStepNumberedLevel2"/>
      </w:pPr>
      <w:r>
        <w:t>You should be able to verify that the customer has been deleted.</w:t>
      </w:r>
    </w:p>
    <w:p w14:paraId="0BE92099" w14:textId="6E36A323" w:rsidR="00D35556" w:rsidRDefault="007F776F" w:rsidP="007F776F">
      <w:pPr>
        <w:pStyle w:val="LabStepNumbered"/>
      </w:pPr>
      <w:r>
        <w:t>Save your work.</w:t>
      </w:r>
    </w:p>
    <w:p w14:paraId="411D7818" w14:textId="4A1938C8" w:rsidR="007F776F" w:rsidRDefault="007F776F" w:rsidP="007F776F">
      <w:pPr>
        <w:pStyle w:val="LabStepNumberedLevel2"/>
      </w:pPr>
      <w:r>
        <w:t xml:space="preserve">Click the </w:t>
      </w:r>
      <w:r w:rsidRPr="004A4043">
        <w:rPr>
          <w:b/>
        </w:rPr>
        <w:t>File</w:t>
      </w:r>
      <w:r>
        <w:t xml:space="preserve"> menu to move to the backstage area of PowerApps Studio.</w:t>
      </w:r>
    </w:p>
    <w:p w14:paraId="44A42A45" w14:textId="2EC85651" w:rsidR="007F776F" w:rsidRDefault="007F776F" w:rsidP="007F776F">
      <w:pPr>
        <w:pStyle w:val="LabStepNumberedLevel2"/>
      </w:pPr>
      <w:r>
        <w:t xml:space="preserve">Click </w:t>
      </w:r>
      <w:r w:rsidRPr="004A4043">
        <w:rPr>
          <w:b/>
        </w:rPr>
        <w:t>Save</w:t>
      </w:r>
      <w:r>
        <w:t xml:space="preserve"> in the left navigation and then click the </w:t>
      </w:r>
      <w:r w:rsidRPr="004A4043">
        <w:rPr>
          <w:b/>
        </w:rPr>
        <w:t>Save</w:t>
      </w:r>
      <w:r>
        <w:t xml:space="preserve"> button on the right to save your work.</w:t>
      </w:r>
    </w:p>
    <w:p w14:paraId="74717CA5" w14:textId="17915934" w:rsidR="003A2C5B" w:rsidRDefault="003A2C5B" w:rsidP="00373648">
      <w:pPr>
        <w:pStyle w:val="LabStepScreenshotLevel2"/>
        <w:rPr>
          <w:sz w:val="18"/>
        </w:rPr>
      </w:pPr>
      <w:r>
        <w:rPr>
          <w:sz w:val="18"/>
        </w:rPr>
        <w:drawing>
          <wp:inline distT="0" distB="0" distL="0" distR="0" wp14:anchorId="06FE4AE0" wp14:editId="1D1D0561">
            <wp:extent cx="4549844" cy="1763486"/>
            <wp:effectExtent l="19050" t="19050" r="22225" b="2730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69306" cy="1771029"/>
                    </a:xfrm>
                    <a:prstGeom prst="rect">
                      <a:avLst/>
                    </a:prstGeom>
                    <a:noFill/>
                    <a:ln>
                      <a:solidFill>
                        <a:schemeClr val="tx1">
                          <a:lumMod val="50000"/>
                          <a:lumOff val="50000"/>
                        </a:schemeClr>
                      </a:solidFill>
                    </a:ln>
                  </pic:spPr>
                </pic:pic>
              </a:graphicData>
            </a:graphic>
          </wp:inline>
        </w:drawing>
      </w:r>
    </w:p>
    <w:p w14:paraId="3E17DA1C" w14:textId="1764BA6A" w:rsidR="007F776F" w:rsidRDefault="007F776F" w:rsidP="007F776F">
      <w:pPr>
        <w:pStyle w:val="LabExerciseCallout"/>
      </w:pPr>
      <w:r>
        <w:t>You have now implemented all the functionality required to create, view, edit and delete customer items in a SharePoint list.</w:t>
      </w:r>
    </w:p>
    <w:p w14:paraId="0C02AE44" w14:textId="1BB21E92" w:rsidR="007F776F" w:rsidRDefault="007F776F" w:rsidP="007F776F">
      <w:pPr>
        <w:pStyle w:val="Heading3"/>
      </w:pPr>
      <w:r>
        <w:lastRenderedPageBreak/>
        <w:t xml:space="preserve">Exercise 6: Integrate </w:t>
      </w:r>
      <w:r w:rsidR="001D0F04">
        <w:t xml:space="preserve">a Custom Connector </w:t>
      </w:r>
      <w:r w:rsidR="00DE2A19">
        <w:t xml:space="preserve">to Provide New </w:t>
      </w:r>
      <w:r>
        <w:t xml:space="preserve">Customer </w:t>
      </w:r>
      <w:r w:rsidR="00DE2A19">
        <w:t>Data</w:t>
      </w:r>
    </w:p>
    <w:p w14:paraId="5DE42604" w14:textId="76983589" w:rsidR="007F776F" w:rsidRDefault="007F776F" w:rsidP="007F776F">
      <w:pPr>
        <w:pStyle w:val="LabExerciseLeadIn"/>
      </w:pPr>
      <w:r>
        <w:t xml:space="preserve">In this exercise, you will create a custom connector which makes it possible to retrieve new customer data from a custom web </w:t>
      </w:r>
      <w:r w:rsidR="00F6206B">
        <w:t xml:space="preserve">service </w:t>
      </w:r>
      <w:r>
        <w:t xml:space="preserve">on the Internet. After that, you will integrate the custom connector with the </w:t>
      </w:r>
      <w:r w:rsidRPr="007F776F">
        <w:rPr>
          <w:b/>
        </w:rPr>
        <w:t>Add Customer Screen</w:t>
      </w:r>
      <w:r>
        <w:t xml:space="preserve"> to </w:t>
      </w:r>
      <w:r w:rsidR="00F6206B">
        <w:t xml:space="preserve">streamline </w:t>
      </w:r>
      <w:r>
        <w:t>adding new customers to SharePoint</w:t>
      </w:r>
    </w:p>
    <w:p w14:paraId="149353F4" w14:textId="19787B72" w:rsidR="007F776F" w:rsidRDefault="007F776F" w:rsidP="007F776F">
      <w:pPr>
        <w:pStyle w:val="LabStepNumbered"/>
        <w:numPr>
          <w:ilvl w:val="0"/>
          <w:numId w:val="25"/>
        </w:numPr>
      </w:pPr>
      <w:r>
        <w:t xml:space="preserve">Import a Swagger file to create a new custom connector </w:t>
      </w:r>
      <w:r w:rsidR="00F6206B">
        <w:t xml:space="preserve">which </w:t>
      </w:r>
      <w:r w:rsidR="00455F37">
        <w:t>provide</w:t>
      </w:r>
      <w:r w:rsidR="00F6206B">
        <w:t>s</w:t>
      </w:r>
      <w:r w:rsidR="00455F37">
        <w:t xml:space="preserve"> access to an </w:t>
      </w:r>
      <w:r>
        <w:t>external web service.</w:t>
      </w:r>
    </w:p>
    <w:p w14:paraId="05CCDCF4" w14:textId="6E825169" w:rsidR="00A251B6" w:rsidRDefault="00A251B6" w:rsidP="003A2C5B">
      <w:pPr>
        <w:pStyle w:val="LabStepNumberedLevel2"/>
      </w:pPr>
      <w:r>
        <w:t>Open a separate browser tab.</w:t>
      </w:r>
    </w:p>
    <w:p w14:paraId="791AC9FC" w14:textId="2955A100" w:rsidR="003A2C5B" w:rsidRDefault="00342853" w:rsidP="003A2C5B">
      <w:pPr>
        <w:pStyle w:val="LabStepNumberedLevel2"/>
      </w:pPr>
      <w:r>
        <w:t xml:space="preserve">Navigate to the PowerApps portal at </w:t>
      </w:r>
      <w:hyperlink r:id="rId204" w:history="1">
        <w:r w:rsidR="00627574" w:rsidRPr="007F583A">
          <w:rPr>
            <w:rStyle w:val="Hyperlink"/>
          </w:rPr>
          <w:t>https://make.powerapps.com</w:t>
        </w:r>
      </w:hyperlink>
      <w:r>
        <w:t xml:space="preserve">. </w:t>
      </w:r>
    </w:p>
    <w:p w14:paraId="5F26AD9B" w14:textId="7787A4C6" w:rsidR="00342853" w:rsidRDefault="00342853" w:rsidP="003A2C5B">
      <w:pPr>
        <w:pStyle w:val="LabStepNumberedLevel2"/>
      </w:pPr>
      <w:r>
        <w:t xml:space="preserve">Expand the </w:t>
      </w:r>
      <w:r w:rsidRPr="00342853">
        <w:rPr>
          <w:b/>
        </w:rPr>
        <w:t>Data</w:t>
      </w:r>
      <w:r>
        <w:t xml:space="preserve"> </w:t>
      </w:r>
      <w:r w:rsidR="00A251B6">
        <w:t xml:space="preserve">section </w:t>
      </w:r>
      <w:r>
        <w:t>in the left navigation.</w:t>
      </w:r>
    </w:p>
    <w:p w14:paraId="4AB777BC" w14:textId="381FF0BC" w:rsidR="003A2C5B" w:rsidRDefault="00C839C7" w:rsidP="003A2C5B">
      <w:pPr>
        <w:pStyle w:val="LabStepScreenshotLevel2"/>
      </w:pPr>
      <w:r>
        <w:drawing>
          <wp:inline distT="0" distB="0" distL="0" distR="0" wp14:anchorId="285315C3" wp14:editId="7CA5C348">
            <wp:extent cx="3636268" cy="1443990"/>
            <wp:effectExtent l="19050" t="19050" r="21590" b="228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645321" cy="1447585"/>
                    </a:xfrm>
                    <a:prstGeom prst="rect">
                      <a:avLst/>
                    </a:prstGeom>
                    <a:noFill/>
                    <a:ln>
                      <a:solidFill>
                        <a:schemeClr val="tx1">
                          <a:lumMod val="50000"/>
                          <a:lumOff val="50000"/>
                        </a:schemeClr>
                      </a:solidFill>
                    </a:ln>
                  </pic:spPr>
                </pic:pic>
              </a:graphicData>
            </a:graphic>
          </wp:inline>
        </w:drawing>
      </w:r>
    </w:p>
    <w:p w14:paraId="0053A54F" w14:textId="5F2A067E" w:rsidR="00342853" w:rsidRDefault="00A251B6" w:rsidP="00342853">
      <w:pPr>
        <w:pStyle w:val="LabStepNumberedLevel2"/>
      </w:pPr>
      <w:r>
        <w:t xml:space="preserve">Inside the </w:t>
      </w:r>
      <w:r w:rsidRPr="00A251B6">
        <w:rPr>
          <w:b/>
        </w:rPr>
        <w:t>Data</w:t>
      </w:r>
      <w:r>
        <w:t xml:space="preserve"> section, </w:t>
      </w:r>
      <w:r w:rsidR="00342853">
        <w:t xml:space="preserve">Click the </w:t>
      </w:r>
      <w:r w:rsidR="00342853" w:rsidRPr="00342853">
        <w:rPr>
          <w:b/>
        </w:rPr>
        <w:t xml:space="preserve">Custom </w:t>
      </w:r>
      <w:r>
        <w:rPr>
          <w:b/>
        </w:rPr>
        <w:t>c</w:t>
      </w:r>
      <w:r w:rsidR="00342853" w:rsidRPr="00342853">
        <w:rPr>
          <w:b/>
        </w:rPr>
        <w:t>onnectors</w:t>
      </w:r>
      <w:r w:rsidR="00342853">
        <w:t xml:space="preserve"> link to navigate to the </w:t>
      </w:r>
      <w:r w:rsidR="00342853" w:rsidRPr="00342853">
        <w:rPr>
          <w:b/>
        </w:rPr>
        <w:t xml:space="preserve">Custom </w:t>
      </w:r>
      <w:r w:rsidR="00C839C7">
        <w:rPr>
          <w:b/>
        </w:rPr>
        <w:t>c</w:t>
      </w:r>
      <w:r w:rsidR="00342853" w:rsidRPr="00342853">
        <w:rPr>
          <w:b/>
        </w:rPr>
        <w:t>onnectors</w:t>
      </w:r>
      <w:r w:rsidR="00342853">
        <w:t xml:space="preserve"> page.</w:t>
      </w:r>
    </w:p>
    <w:p w14:paraId="3B48FE85" w14:textId="4D080EF0" w:rsidR="003A2C5B" w:rsidRDefault="00C839C7" w:rsidP="003A2C5B">
      <w:pPr>
        <w:pStyle w:val="LabStepScreenshotLevel2"/>
      </w:pPr>
      <w:r>
        <w:drawing>
          <wp:inline distT="0" distB="0" distL="0" distR="0" wp14:anchorId="76E742D8" wp14:editId="5647749D">
            <wp:extent cx="1398270" cy="1536259"/>
            <wp:effectExtent l="19050" t="19050" r="11430" b="2603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415311" cy="1554981"/>
                    </a:xfrm>
                    <a:prstGeom prst="rect">
                      <a:avLst/>
                    </a:prstGeom>
                    <a:noFill/>
                    <a:ln>
                      <a:solidFill>
                        <a:schemeClr val="tx1">
                          <a:lumMod val="50000"/>
                          <a:lumOff val="50000"/>
                        </a:schemeClr>
                      </a:solidFill>
                    </a:ln>
                  </pic:spPr>
                </pic:pic>
              </a:graphicData>
            </a:graphic>
          </wp:inline>
        </w:drawing>
      </w:r>
    </w:p>
    <w:p w14:paraId="185151B0" w14:textId="2BFCD959" w:rsidR="00342853" w:rsidRDefault="00342853" w:rsidP="00342853">
      <w:pPr>
        <w:pStyle w:val="LabStepNumberedLevel2"/>
      </w:pPr>
      <w:r>
        <w:t xml:space="preserve">On the </w:t>
      </w:r>
      <w:r w:rsidRPr="00342853">
        <w:rPr>
          <w:b/>
        </w:rPr>
        <w:t>Custom Connectors</w:t>
      </w:r>
      <w:r>
        <w:t xml:space="preserve"> page, click </w:t>
      </w:r>
      <w:r w:rsidRPr="00342853">
        <w:rPr>
          <w:b/>
        </w:rPr>
        <w:t xml:space="preserve">+ </w:t>
      </w:r>
      <w:r w:rsidR="00C839C7">
        <w:rPr>
          <w:b/>
        </w:rPr>
        <w:t xml:space="preserve">New </w:t>
      </w:r>
      <w:r w:rsidRPr="00342853">
        <w:rPr>
          <w:b/>
        </w:rPr>
        <w:t>custom connector</w:t>
      </w:r>
      <w:r>
        <w:t>.</w:t>
      </w:r>
    </w:p>
    <w:p w14:paraId="24388757" w14:textId="58E511D9" w:rsidR="00342853" w:rsidRDefault="00C839C7" w:rsidP="003A2C5B">
      <w:pPr>
        <w:pStyle w:val="LabStepScreenshotLevel2"/>
      </w:pPr>
      <w:r>
        <w:drawing>
          <wp:inline distT="0" distB="0" distL="0" distR="0" wp14:anchorId="34953D64" wp14:editId="5FADF0F9">
            <wp:extent cx="5707380" cy="774528"/>
            <wp:effectExtent l="19050" t="19050" r="7620" b="2603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719" cy="777831"/>
                    </a:xfrm>
                    <a:prstGeom prst="rect">
                      <a:avLst/>
                    </a:prstGeom>
                    <a:noFill/>
                    <a:ln>
                      <a:solidFill>
                        <a:schemeClr val="tx1">
                          <a:lumMod val="50000"/>
                          <a:lumOff val="50000"/>
                        </a:schemeClr>
                      </a:solidFill>
                    </a:ln>
                  </pic:spPr>
                </pic:pic>
              </a:graphicData>
            </a:graphic>
          </wp:inline>
        </w:drawing>
      </w:r>
    </w:p>
    <w:p w14:paraId="1519902D" w14:textId="10437ACC" w:rsidR="00342853" w:rsidRDefault="00A251B6" w:rsidP="00342853">
      <w:pPr>
        <w:pStyle w:val="LabStepNumberedLevel2"/>
      </w:pPr>
      <w:r>
        <w:t>S</w:t>
      </w:r>
      <w:r w:rsidR="00342853">
        <w:t xml:space="preserve">elect </w:t>
      </w:r>
      <w:r>
        <w:t xml:space="preserve">the </w:t>
      </w:r>
      <w:r w:rsidR="00342853" w:rsidRPr="00342853">
        <w:rPr>
          <w:b/>
        </w:rPr>
        <w:t>Import an OpenAPI File</w:t>
      </w:r>
      <w:r>
        <w:t xml:space="preserve"> command from the </w:t>
      </w:r>
      <w:r w:rsidRPr="00342853">
        <w:rPr>
          <w:b/>
        </w:rPr>
        <w:t>Create customer connector</w:t>
      </w:r>
      <w:r>
        <w:t xml:space="preserve"> dropdown menu</w:t>
      </w:r>
      <w:r w:rsidR="00342853">
        <w:t>.</w:t>
      </w:r>
    </w:p>
    <w:p w14:paraId="2C88A3EE" w14:textId="21765D81" w:rsidR="003A2C5B" w:rsidRDefault="00C839C7" w:rsidP="003A2C5B">
      <w:pPr>
        <w:pStyle w:val="LabStepScreenshotLevel2"/>
      </w:pPr>
      <w:r>
        <w:drawing>
          <wp:inline distT="0" distB="0" distL="0" distR="0" wp14:anchorId="2865BBCF" wp14:editId="76A6BDE3">
            <wp:extent cx="1977390" cy="1192530"/>
            <wp:effectExtent l="19050" t="19050" r="22860" b="266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8">
                      <a:extLst>
                        <a:ext uri="{28A0092B-C50C-407E-A947-70E740481C1C}">
                          <a14:useLocalDpi xmlns:a14="http://schemas.microsoft.com/office/drawing/2010/main" val="0"/>
                        </a:ext>
                      </a:extLst>
                    </a:blip>
                    <a:srcRect b="4260"/>
                    <a:stretch/>
                  </pic:blipFill>
                  <pic:spPr bwMode="auto">
                    <a:xfrm>
                      <a:off x="0" y="0"/>
                      <a:ext cx="1986117" cy="1197793"/>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C37912" w14:textId="29D450F4" w:rsidR="00E0676D" w:rsidRDefault="00E0676D" w:rsidP="00E0676D">
      <w:pPr>
        <w:pStyle w:val="LabStepNumberedLevel2"/>
      </w:pPr>
      <w:r>
        <w:lastRenderedPageBreak/>
        <w:t xml:space="preserve">On the </w:t>
      </w:r>
      <w:r w:rsidRPr="00E0676D">
        <w:rPr>
          <w:b/>
        </w:rPr>
        <w:t>Create custom connector</w:t>
      </w:r>
      <w:r>
        <w:t xml:space="preserve"> </w:t>
      </w:r>
      <w:r w:rsidR="00A251B6">
        <w:t>dialog</w:t>
      </w:r>
      <w:r>
        <w:t xml:space="preserve">, enter a </w:t>
      </w:r>
      <w:r w:rsidRPr="00E0676D">
        <w:rPr>
          <w:b/>
        </w:rPr>
        <w:t>Customer connector name</w:t>
      </w:r>
      <w:r>
        <w:t xml:space="preserve"> of </w:t>
      </w:r>
      <w:r w:rsidRPr="00E0676D">
        <w:rPr>
          <w:b/>
        </w:rPr>
        <w:t>CustomerFactoryAPI</w:t>
      </w:r>
      <w:r>
        <w:t>.</w:t>
      </w:r>
    </w:p>
    <w:p w14:paraId="2B950093" w14:textId="3EDB2A61" w:rsidR="00E0676D" w:rsidRDefault="00E0676D" w:rsidP="00E0676D">
      <w:pPr>
        <w:pStyle w:val="LabStepScreenshotLevel2"/>
      </w:pPr>
      <w:r>
        <w:drawing>
          <wp:inline distT="0" distB="0" distL="0" distR="0" wp14:anchorId="36DD4BA0" wp14:editId="6585DB85">
            <wp:extent cx="2743200" cy="1318753"/>
            <wp:effectExtent l="19050" t="19050" r="19050" b="1524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762784" cy="1328168"/>
                    </a:xfrm>
                    <a:prstGeom prst="rect">
                      <a:avLst/>
                    </a:prstGeom>
                    <a:noFill/>
                    <a:ln>
                      <a:solidFill>
                        <a:schemeClr val="tx1">
                          <a:lumMod val="50000"/>
                          <a:lumOff val="50000"/>
                        </a:schemeClr>
                      </a:solidFill>
                    </a:ln>
                  </pic:spPr>
                </pic:pic>
              </a:graphicData>
            </a:graphic>
          </wp:inline>
        </w:drawing>
      </w:r>
    </w:p>
    <w:p w14:paraId="1966ECB6" w14:textId="7414AF4D" w:rsidR="00342853" w:rsidRDefault="00E0676D" w:rsidP="00342853">
      <w:pPr>
        <w:pStyle w:val="LabStepNumberedLevel2"/>
      </w:pPr>
      <w:r>
        <w:t xml:space="preserve">Click the </w:t>
      </w:r>
      <w:r w:rsidRPr="00E0676D">
        <w:rPr>
          <w:b/>
        </w:rPr>
        <w:t>Import</w:t>
      </w:r>
      <w:r>
        <w:t xml:space="preserve"> button and </w:t>
      </w:r>
      <w:r w:rsidR="00342853">
        <w:t>select the file</w:t>
      </w:r>
      <w:r w:rsidR="00A251B6">
        <w:t xml:space="preserve"> named</w:t>
      </w:r>
      <w:r w:rsidR="00342853">
        <w:t xml:space="preserve"> </w:t>
      </w:r>
      <w:r w:rsidR="00342853" w:rsidRPr="00E0676D">
        <w:rPr>
          <w:b/>
        </w:rPr>
        <w:t>CustomerFactoryAPI.swagger.json</w:t>
      </w:r>
      <w:r w:rsidR="00342853">
        <w:t xml:space="preserve"> </w:t>
      </w:r>
      <w:r w:rsidR="00A251B6">
        <w:t xml:space="preserve">which is </w:t>
      </w:r>
      <w:r w:rsidR="00342853">
        <w:t>located at the following path.</w:t>
      </w:r>
    </w:p>
    <w:p w14:paraId="483620B4" w14:textId="5DFA0C2E" w:rsidR="003A2C5B" w:rsidRDefault="003A2C5B" w:rsidP="003A2C5B">
      <w:pPr>
        <w:pStyle w:val="LabStepCodeBlockLevel2"/>
      </w:pPr>
      <w:r w:rsidRPr="003A2C5B">
        <w:t>C:\Student\Extras</w:t>
      </w:r>
      <w:r>
        <w:t>\</w:t>
      </w:r>
      <w:r w:rsidRPr="003A2C5B">
        <w:t>CustomerFactoryAPI.swagger.json</w:t>
      </w:r>
    </w:p>
    <w:p w14:paraId="13361A65" w14:textId="4A8A8370" w:rsidR="003A2C5B" w:rsidRDefault="00E0676D" w:rsidP="003A2C5B">
      <w:pPr>
        <w:pStyle w:val="LabStepNumberedLevel2"/>
      </w:pPr>
      <w:r>
        <w:t xml:space="preserve">Click the </w:t>
      </w:r>
      <w:r w:rsidRPr="00E0676D">
        <w:rPr>
          <w:b/>
        </w:rPr>
        <w:t>Continue</w:t>
      </w:r>
      <w:r>
        <w:t xml:space="preserve"> button to complete the import process.</w:t>
      </w:r>
    </w:p>
    <w:p w14:paraId="7FCB47A1" w14:textId="7DB64B09" w:rsidR="003A2C5B" w:rsidRDefault="003A2C5B" w:rsidP="003A2C5B">
      <w:pPr>
        <w:pStyle w:val="LabStepScreenshotLevel2"/>
      </w:pPr>
      <w:r>
        <w:drawing>
          <wp:inline distT="0" distB="0" distL="0" distR="0" wp14:anchorId="400EEAFE" wp14:editId="349F8346">
            <wp:extent cx="2390503" cy="1542502"/>
            <wp:effectExtent l="19050" t="19050" r="10160" b="1968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12023" cy="1556388"/>
                    </a:xfrm>
                    <a:prstGeom prst="rect">
                      <a:avLst/>
                    </a:prstGeom>
                    <a:noFill/>
                    <a:ln>
                      <a:solidFill>
                        <a:schemeClr val="tx1">
                          <a:lumMod val="50000"/>
                          <a:lumOff val="50000"/>
                        </a:schemeClr>
                      </a:solidFill>
                    </a:ln>
                  </pic:spPr>
                </pic:pic>
              </a:graphicData>
            </a:graphic>
          </wp:inline>
        </w:drawing>
      </w:r>
    </w:p>
    <w:p w14:paraId="541CA574" w14:textId="254A2B94" w:rsidR="003A2C5B" w:rsidRDefault="00E0676D" w:rsidP="003A2C5B">
      <w:pPr>
        <w:pStyle w:val="LabStepNumberedLevel2"/>
      </w:pPr>
      <w:r>
        <w:t xml:space="preserve">Click the </w:t>
      </w:r>
      <w:r w:rsidRPr="00A251B6">
        <w:rPr>
          <w:b/>
        </w:rPr>
        <w:t>Create connector</w:t>
      </w:r>
      <w:r w:rsidRPr="00A251B6">
        <w:t xml:space="preserve"> button</w:t>
      </w:r>
      <w:r>
        <w:t xml:space="preserve"> on the left to creat</w:t>
      </w:r>
      <w:r w:rsidR="00A251B6">
        <w:t>e</w:t>
      </w:r>
      <w:r>
        <w:t xml:space="preserve"> the </w:t>
      </w:r>
      <w:r w:rsidR="00A251B6">
        <w:t xml:space="preserve">new </w:t>
      </w:r>
      <w:r>
        <w:t>customer connector</w:t>
      </w:r>
      <w:r w:rsidR="00A251B6">
        <w:t xml:space="preserve"> named </w:t>
      </w:r>
      <w:r w:rsidR="00A251B6" w:rsidRPr="00A251B6">
        <w:rPr>
          <w:b/>
        </w:rPr>
        <w:t>CustomerFact</w:t>
      </w:r>
      <w:r w:rsidR="00A251B6">
        <w:rPr>
          <w:b/>
        </w:rPr>
        <w:t>o</w:t>
      </w:r>
      <w:r w:rsidR="00A251B6" w:rsidRPr="00A251B6">
        <w:rPr>
          <w:b/>
        </w:rPr>
        <w:t>ryAPI</w:t>
      </w:r>
      <w:r>
        <w:t>.</w:t>
      </w:r>
    </w:p>
    <w:p w14:paraId="6FFB6170" w14:textId="4CEC4719" w:rsidR="003A2C5B" w:rsidRDefault="003A2C5B" w:rsidP="003A2C5B">
      <w:pPr>
        <w:pStyle w:val="LabStepScreenshotLevel2"/>
      </w:pPr>
      <w:r>
        <w:drawing>
          <wp:inline distT="0" distB="0" distL="0" distR="0" wp14:anchorId="48957F8D" wp14:editId="14EF7071">
            <wp:extent cx="4720107" cy="1165595"/>
            <wp:effectExtent l="19050" t="19050" r="23495" b="1587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b="39565"/>
                    <a:stretch/>
                  </pic:blipFill>
                  <pic:spPr bwMode="auto">
                    <a:xfrm>
                      <a:off x="0" y="0"/>
                      <a:ext cx="4830366" cy="1192823"/>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CC0CED" w14:textId="346DA1C3" w:rsidR="003A2C5B" w:rsidRDefault="00A251B6" w:rsidP="003A2C5B">
      <w:pPr>
        <w:pStyle w:val="LabStepNumberedLevel2"/>
      </w:pPr>
      <w:r>
        <w:t>Once the custom connector has been created, y</w:t>
      </w:r>
      <w:r w:rsidR="00E0676D">
        <w:t xml:space="preserve">ou should now </w:t>
      </w:r>
      <w:r w:rsidR="00F46214">
        <w:t xml:space="preserve">see </w:t>
      </w:r>
      <w:r>
        <w:t xml:space="preserve">it </w:t>
      </w:r>
      <w:r w:rsidR="00E0676D">
        <w:t xml:space="preserve">in on the </w:t>
      </w:r>
      <w:r w:rsidR="00E0676D" w:rsidRPr="00E0676D">
        <w:rPr>
          <w:b/>
        </w:rPr>
        <w:t>Custom connectors</w:t>
      </w:r>
      <w:r w:rsidR="00E0676D">
        <w:t xml:space="preserve"> page.</w:t>
      </w:r>
    </w:p>
    <w:p w14:paraId="1171F91F" w14:textId="440E2095" w:rsidR="003A2C5B" w:rsidRDefault="008E74FD" w:rsidP="003A2C5B">
      <w:pPr>
        <w:pStyle w:val="LabStepScreenshotLevel2"/>
      </w:pPr>
      <w:r>
        <w:drawing>
          <wp:inline distT="0" distB="0" distL="0" distR="0" wp14:anchorId="27A9B7EC" wp14:editId="59CB6E7E">
            <wp:extent cx="4971961" cy="1526147"/>
            <wp:effectExtent l="19050" t="19050" r="19685" b="1714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053176" cy="1551076"/>
                    </a:xfrm>
                    <a:prstGeom prst="rect">
                      <a:avLst/>
                    </a:prstGeom>
                    <a:noFill/>
                    <a:ln>
                      <a:solidFill>
                        <a:schemeClr val="tx1">
                          <a:lumMod val="50000"/>
                          <a:lumOff val="50000"/>
                        </a:schemeClr>
                      </a:solidFill>
                    </a:ln>
                  </pic:spPr>
                </pic:pic>
              </a:graphicData>
            </a:graphic>
          </wp:inline>
        </w:drawing>
      </w:r>
    </w:p>
    <w:p w14:paraId="6D04DED3" w14:textId="3B785887" w:rsidR="00E0676D" w:rsidRDefault="00A251B6" w:rsidP="00E0676D">
      <w:pPr>
        <w:pStyle w:val="LabExerciseCallout"/>
      </w:pPr>
      <w:r>
        <w:t xml:space="preserve">You have now </w:t>
      </w:r>
      <w:r w:rsidR="00F46214">
        <w:t xml:space="preserve">completed </w:t>
      </w:r>
      <w:r w:rsidR="00E0676D">
        <w:t xml:space="preserve">the </w:t>
      </w:r>
      <w:r w:rsidR="00F46214">
        <w:t xml:space="preserve">work to create a </w:t>
      </w:r>
      <w:r w:rsidR="00E0676D">
        <w:t>custom connector</w:t>
      </w:r>
      <w:r>
        <w:t>. However,</w:t>
      </w:r>
      <w:r w:rsidR="00E0676D">
        <w:t xml:space="preserve"> you </w:t>
      </w:r>
      <w:r>
        <w:t xml:space="preserve">must still </w:t>
      </w:r>
      <w:r w:rsidR="00E0676D">
        <w:t xml:space="preserve">create a new connection based on </w:t>
      </w:r>
      <w:r w:rsidR="00F46214">
        <w:t xml:space="preserve">this </w:t>
      </w:r>
      <w:r w:rsidR="00E0676D">
        <w:t xml:space="preserve">custom connector. You will do that </w:t>
      </w:r>
      <w:r w:rsidR="00F46214">
        <w:t xml:space="preserve">in an upcoming step </w:t>
      </w:r>
      <w:r>
        <w:t xml:space="preserve">while working on the </w:t>
      </w:r>
      <w:r w:rsidRPr="00F46214">
        <w:rPr>
          <w:b/>
        </w:rPr>
        <w:t>Customer Ordering</w:t>
      </w:r>
      <w:r>
        <w:t xml:space="preserve"> canvas app</w:t>
      </w:r>
      <w:r w:rsidR="00E0676D">
        <w:t>.</w:t>
      </w:r>
    </w:p>
    <w:p w14:paraId="79FFB8B9" w14:textId="07B7FC28" w:rsidR="00A251B6" w:rsidRDefault="00A251B6" w:rsidP="00A251B6">
      <w:pPr>
        <w:pStyle w:val="LabStepNumbered"/>
      </w:pPr>
      <w:r>
        <w:lastRenderedPageBreak/>
        <w:t xml:space="preserve">Create a new connection based on the </w:t>
      </w:r>
      <w:r w:rsidRPr="00A251B6">
        <w:rPr>
          <w:b/>
        </w:rPr>
        <w:t>CustomerFactoryAPI</w:t>
      </w:r>
      <w:r>
        <w:t xml:space="preserve"> connector.</w:t>
      </w:r>
    </w:p>
    <w:p w14:paraId="3851480C" w14:textId="37E62018" w:rsidR="00A251B6" w:rsidRDefault="00A251B6" w:rsidP="00A251B6">
      <w:pPr>
        <w:pStyle w:val="LabStepNumberedLevel2"/>
      </w:pPr>
      <w:r>
        <w:t xml:space="preserve">Return to the </w:t>
      </w:r>
      <w:r w:rsidRPr="00224C59">
        <w:rPr>
          <w:b/>
        </w:rPr>
        <w:t>Customer Ordering</w:t>
      </w:r>
      <w:r>
        <w:t xml:space="preserve"> canvas app in PowerApps Studio.</w:t>
      </w:r>
    </w:p>
    <w:p w14:paraId="61114609" w14:textId="2B80CF69" w:rsidR="00224C59" w:rsidRDefault="00224C59" w:rsidP="00A251B6">
      <w:pPr>
        <w:pStyle w:val="LabStepNumberedLevel2"/>
      </w:pPr>
      <w:r>
        <w:t xml:space="preserve">Select the </w:t>
      </w:r>
      <w:r w:rsidRPr="00224C59">
        <w:rPr>
          <w:b/>
        </w:rPr>
        <w:t>Add Customer Screen</w:t>
      </w:r>
      <w:r>
        <w:t xml:space="preserve"> in the left tree view.</w:t>
      </w:r>
    </w:p>
    <w:p w14:paraId="07A1AD44" w14:textId="13653032" w:rsidR="00224C59" w:rsidRDefault="00224C59" w:rsidP="00A251B6">
      <w:pPr>
        <w:pStyle w:val="LabStepNumberedLevel2"/>
      </w:pPr>
      <w:r>
        <w:t xml:space="preserve">Navigate to the </w:t>
      </w:r>
      <w:r w:rsidRPr="00224C59">
        <w:rPr>
          <w:b/>
        </w:rPr>
        <w:t>View</w:t>
      </w:r>
      <w:r>
        <w:t xml:space="preserve"> tab in the ribbon and click the </w:t>
      </w:r>
      <w:r w:rsidRPr="00224C59">
        <w:rPr>
          <w:b/>
        </w:rPr>
        <w:t>Data source</w:t>
      </w:r>
      <w:r>
        <w:t xml:space="preserve"> button to display the </w:t>
      </w:r>
      <w:r w:rsidRPr="00224C59">
        <w:rPr>
          <w:b/>
        </w:rPr>
        <w:t>Data</w:t>
      </w:r>
      <w:r>
        <w:t xml:space="preserve"> pane.</w:t>
      </w:r>
    </w:p>
    <w:p w14:paraId="725DEFA2" w14:textId="0D76C36C" w:rsidR="008E74FD" w:rsidRDefault="008E74FD" w:rsidP="003A2C5B">
      <w:pPr>
        <w:pStyle w:val="LabStepScreenshotLevel2"/>
      </w:pPr>
      <w:r>
        <w:drawing>
          <wp:inline distT="0" distB="0" distL="0" distR="0" wp14:anchorId="4BE1959A" wp14:editId="0370B746">
            <wp:extent cx="3649980" cy="1160378"/>
            <wp:effectExtent l="19050" t="19050" r="26670" b="2095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213">
                      <a:extLst>
                        <a:ext uri="{28A0092B-C50C-407E-A947-70E740481C1C}">
                          <a14:useLocalDpi xmlns:a14="http://schemas.microsoft.com/office/drawing/2010/main" val="0"/>
                        </a:ext>
                      </a:extLst>
                    </a:blip>
                    <a:srcRect b="34893"/>
                    <a:stretch/>
                  </pic:blipFill>
                  <pic:spPr bwMode="auto">
                    <a:xfrm>
                      <a:off x="0" y="0"/>
                      <a:ext cx="3751748" cy="1192731"/>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33C883" w14:textId="30A5038B" w:rsidR="00224C59" w:rsidRDefault="00224C59" w:rsidP="00224C59">
      <w:pPr>
        <w:pStyle w:val="LabStepNumberedLevel2"/>
      </w:pPr>
      <w:r>
        <w:t xml:space="preserve">When the </w:t>
      </w:r>
      <w:r w:rsidRPr="00224C59">
        <w:rPr>
          <w:b/>
        </w:rPr>
        <w:t>Data</w:t>
      </w:r>
      <w:r>
        <w:t xml:space="preserve"> pane appears, click the </w:t>
      </w:r>
      <w:r w:rsidRPr="00224C59">
        <w:rPr>
          <w:b/>
        </w:rPr>
        <w:t>+ Add data source</w:t>
      </w:r>
      <w:r>
        <w:t xml:space="preserve"> button.</w:t>
      </w:r>
    </w:p>
    <w:p w14:paraId="2E94B244" w14:textId="5EC5EC20" w:rsidR="008E74FD" w:rsidRDefault="008E74FD" w:rsidP="003A2C5B">
      <w:pPr>
        <w:pStyle w:val="LabStepScreenshotLevel2"/>
      </w:pPr>
      <w:r>
        <w:drawing>
          <wp:inline distT="0" distB="0" distL="0" distR="0" wp14:anchorId="2806306E" wp14:editId="0CE99F79">
            <wp:extent cx="1919493" cy="883920"/>
            <wp:effectExtent l="19050" t="19050" r="24130" b="1143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214">
                      <a:extLst>
                        <a:ext uri="{28A0092B-C50C-407E-A947-70E740481C1C}">
                          <a14:useLocalDpi xmlns:a14="http://schemas.microsoft.com/office/drawing/2010/main" val="0"/>
                        </a:ext>
                      </a:extLst>
                    </a:blip>
                    <a:srcRect l="2381" r="-1" b="18214"/>
                    <a:stretch/>
                  </pic:blipFill>
                  <pic:spPr bwMode="auto">
                    <a:xfrm>
                      <a:off x="0" y="0"/>
                      <a:ext cx="1949286" cy="89764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007E62" w14:textId="5AE95840" w:rsidR="00224C59" w:rsidRDefault="00224C59" w:rsidP="00224C59">
      <w:pPr>
        <w:pStyle w:val="LabStepNumberedLevel2"/>
      </w:pPr>
      <w:r>
        <w:t xml:space="preserve">Click the </w:t>
      </w:r>
      <w:r w:rsidRPr="00224C59">
        <w:rPr>
          <w:b/>
        </w:rPr>
        <w:t>+ New connection</w:t>
      </w:r>
      <w:r>
        <w:t xml:space="preserve"> button to create a new connection.</w:t>
      </w:r>
    </w:p>
    <w:p w14:paraId="31157D20" w14:textId="360E80BD" w:rsidR="008E74FD" w:rsidRDefault="008E74FD" w:rsidP="003A2C5B">
      <w:pPr>
        <w:pStyle w:val="LabStepScreenshotLevel2"/>
      </w:pPr>
      <w:r>
        <w:drawing>
          <wp:inline distT="0" distB="0" distL="0" distR="0" wp14:anchorId="6C4ABC35" wp14:editId="34B06E21">
            <wp:extent cx="1686560" cy="1138140"/>
            <wp:effectExtent l="19050" t="19050" r="27940" b="2413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215">
                      <a:extLst>
                        <a:ext uri="{28A0092B-C50C-407E-A947-70E740481C1C}">
                          <a14:useLocalDpi xmlns:a14="http://schemas.microsoft.com/office/drawing/2010/main" val="0"/>
                        </a:ext>
                      </a:extLst>
                    </a:blip>
                    <a:srcRect b="27132"/>
                    <a:stretch/>
                  </pic:blipFill>
                  <pic:spPr bwMode="auto">
                    <a:xfrm>
                      <a:off x="0" y="0"/>
                      <a:ext cx="1746464" cy="1178565"/>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56DADFF" w14:textId="3BAB79C1" w:rsidR="00224C59" w:rsidRDefault="00224C59" w:rsidP="00224C59">
      <w:pPr>
        <w:pStyle w:val="LabStepNumberedLevel2"/>
      </w:pPr>
      <w:r>
        <w:t xml:space="preserve">Type "customer" into the connector search box </w:t>
      </w:r>
      <w:r w:rsidR="00DD75A9">
        <w:t xml:space="preserve">to find </w:t>
      </w:r>
      <w:r>
        <w:t xml:space="preserve">the </w:t>
      </w:r>
      <w:r w:rsidRPr="00224C59">
        <w:rPr>
          <w:b/>
        </w:rPr>
        <w:t>CustomerFact</w:t>
      </w:r>
      <w:r>
        <w:rPr>
          <w:b/>
        </w:rPr>
        <w:t>o</w:t>
      </w:r>
      <w:r w:rsidRPr="00224C59">
        <w:rPr>
          <w:b/>
        </w:rPr>
        <w:t>ryAPI</w:t>
      </w:r>
      <w:r w:rsidR="00DD75A9">
        <w:t xml:space="preserve"> connector.</w:t>
      </w:r>
    </w:p>
    <w:p w14:paraId="24FB4A77" w14:textId="531BBBB0" w:rsidR="00224C59" w:rsidRDefault="00224C59" w:rsidP="00224C59">
      <w:pPr>
        <w:pStyle w:val="LabStepNumberedLevel2"/>
      </w:pPr>
      <w:r>
        <w:t xml:space="preserve">Click on the </w:t>
      </w:r>
      <w:r w:rsidRPr="00224C59">
        <w:rPr>
          <w:b/>
        </w:rPr>
        <w:t>CustomerFact</w:t>
      </w:r>
      <w:r>
        <w:rPr>
          <w:b/>
        </w:rPr>
        <w:t>o</w:t>
      </w:r>
      <w:r w:rsidRPr="00224C59">
        <w:rPr>
          <w:b/>
        </w:rPr>
        <w:t>ryAPI</w:t>
      </w:r>
      <w:r>
        <w:t xml:space="preserve"> connector to </w:t>
      </w:r>
      <w:r w:rsidR="00DD75A9">
        <w:t>select it</w:t>
      </w:r>
      <w:r>
        <w:t>.</w:t>
      </w:r>
    </w:p>
    <w:p w14:paraId="6579ADA9" w14:textId="7315CB1D" w:rsidR="008E74FD" w:rsidRDefault="008E74FD" w:rsidP="003A2C5B">
      <w:pPr>
        <w:pStyle w:val="LabStepScreenshotLevel2"/>
      </w:pPr>
      <w:r>
        <w:drawing>
          <wp:inline distT="0" distB="0" distL="0" distR="0" wp14:anchorId="4C82BB8D" wp14:editId="5C62BF74">
            <wp:extent cx="1762760" cy="1002145"/>
            <wp:effectExtent l="19050" t="19050" r="27940" b="2667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823167" cy="1036487"/>
                    </a:xfrm>
                    <a:prstGeom prst="rect">
                      <a:avLst/>
                    </a:prstGeom>
                    <a:noFill/>
                    <a:ln>
                      <a:solidFill>
                        <a:schemeClr val="tx1">
                          <a:lumMod val="50000"/>
                          <a:lumOff val="50000"/>
                        </a:schemeClr>
                      </a:solidFill>
                    </a:ln>
                  </pic:spPr>
                </pic:pic>
              </a:graphicData>
            </a:graphic>
          </wp:inline>
        </w:drawing>
      </w:r>
    </w:p>
    <w:p w14:paraId="261DFDE4" w14:textId="312339D3" w:rsidR="00DD75A9" w:rsidRDefault="00DD75A9" w:rsidP="00DD75A9">
      <w:pPr>
        <w:pStyle w:val="LabStepNumberedLevel2"/>
      </w:pPr>
      <w:r>
        <w:t xml:space="preserve">Click the </w:t>
      </w:r>
      <w:r w:rsidRPr="00DD75A9">
        <w:rPr>
          <w:b/>
        </w:rPr>
        <w:t>Create</w:t>
      </w:r>
      <w:r>
        <w:t xml:space="preserve"> button to complete the process of creating a new connection for the </w:t>
      </w:r>
      <w:r w:rsidRPr="00DD75A9">
        <w:rPr>
          <w:b/>
        </w:rPr>
        <w:t>CustomerFactoryAPI</w:t>
      </w:r>
      <w:r>
        <w:t xml:space="preserve"> connector.</w:t>
      </w:r>
    </w:p>
    <w:p w14:paraId="27E05861" w14:textId="2F6E210E" w:rsidR="008E74FD" w:rsidRDefault="00DD75A9" w:rsidP="003A2C5B">
      <w:pPr>
        <w:pStyle w:val="LabStepScreenshotLevel2"/>
      </w:pPr>
      <w:r>
        <w:drawing>
          <wp:inline distT="0" distB="0" distL="0" distR="0" wp14:anchorId="13544B35" wp14:editId="5A81E68C">
            <wp:extent cx="1721594" cy="1077460"/>
            <wp:effectExtent l="19050" t="19050" r="12065" b="279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50162" cy="1095340"/>
                    </a:xfrm>
                    <a:prstGeom prst="rect">
                      <a:avLst/>
                    </a:prstGeom>
                    <a:noFill/>
                    <a:ln>
                      <a:solidFill>
                        <a:schemeClr val="tx1">
                          <a:lumMod val="50000"/>
                          <a:lumOff val="50000"/>
                        </a:schemeClr>
                      </a:solidFill>
                    </a:ln>
                  </pic:spPr>
                </pic:pic>
              </a:graphicData>
            </a:graphic>
          </wp:inline>
        </w:drawing>
      </w:r>
    </w:p>
    <w:p w14:paraId="2EF6E1EA" w14:textId="6EF17605" w:rsidR="00DD75A9" w:rsidRDefault="00DD75A9" w:rsidP="00DD75A9">
      <w:pPr>
        <w:pStyle w:val="LabStepNumberedLevel2"/>
      </w:pPr>
      <w:r>
        <w:lastRenderedPageBreak/>
        <w:t xml:space="preserve">When prompted by the Premium dialog, click </w:t>
      </w:r>
      <w:r w:rsidRPr="00DD75A9">
        <w:rPr>
          <w:b/>
        </w:rPr>
        <w:t>Got it</w:t>
      </w:r>
      <w:r>
        <w:t xml:space="preserve"> to continue.</w:t>
      </w:r>
    </w:p>
    <w:p w14:paraId="3DBE517B" w14:textId="774B83CC" w:rsidR="008E74FD" w:rsidRDefault="008E74FD" w:rsidP="003A2C5B">
      <w:pPr>
        <w:pStyle w:val="LabStepScreenshotLevel2"/>
      </w:pPr>
      <w:r>
        <w:drawing>
          <wp:inline distT="0" distB="0" distL="0" distR="0" wp14:anchorId="4A37BF1A" wp14:editId="29A50793">
            <wp:extent cx="1607671" cy="645110"/>
            <wp:effectExtent l="19050" t="19050" r="12065" b="222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668725" cy="669609"/>
                    </a:xfrm>
                    <a:prstGeom prst="rect">
                      <a:avLst/>
                    </a:prstGeom>
                    <a:noFill/>
                    <a:ln>
                      <a:solidFill>
                        <a:schemeClr val="tx1">
                          <a:lumMod val="50000"/>
                          <a:lumOff val="50000"/>
                        </a:schemeClr>
                      </a:solidFill>
                    </a:ln>
                  </pic:spPr>
                </pic:pic>
              </a:graphicData>
            </a:graphic>
          </wp:inline>
        </w:drawing>
      </w:r>
    </w:p>
    <w:p w14:paraId="270C24D1" w14:textId="34ED5CBA" w:rsidR="00DD75A9" w:rsidRDefault="00DD75A9" w:rsidP="00DD75A9">
      <w:pPr>
        <w:pStyle w:val="LabStepNumberedLevel2"/>
      </w:pPr>
      <w:r>
        <w:t xml:space="preserve">You should now be able to see the new </w:t>
      </w:r>
      <w:r w:rsidRPr="00DD75A9">
        <w:rPr>
          <w:b/>
        </w:rPr>
        <w:t>CustomerFactoryAPI</w:t>
      </w:r>
      <w:r>
        <w:t xml:space="preserve"> connection in the </w:t>
      </w:r>
      <w:r w:rsidRPr="00DD75A9">
        <w:rPr>
          <w:b/>
        </w:rPr>
        <w:t>Data</w:t>
      </w:r>
      <w:r>
        <w:t xml:space="preserve"> pane.</w:t>
      </w:r>
    </w:p>
    <w:p w14:paraId="3C73FBD8" w14:textId="58EDBD68" w:rsidR="008E74FD" w:rsidRDefault="008E74FD" w:rsidP="003A2C5B">
      <w:pPr>
        <w:pStyle w:val="LabStepScreenshotLevel2"/>
      </w:pPr>
      <w:r>
        <w:drawing>
          <wp:inline distT="0" distB="0" distL="0" distR="0" wp14:anchorId="1D76F08E" wp14:editId="2D20E05F">
            <wp:extent cx="1237130" cy="852573"/>
            <wp:effectExtent l="19050" t="19050" r="20320" b="2413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283239" cy="884349"/>
                    </a:xfrm>
                    <a:prstGeom prst="rect">
                      <a:avLst/>
                    </a:prstGeom>
                    <a:noFill/>
                    <a:ln>
                      <a:solidFill>
                        <a:schemeClr val="tx1">
                          <a:lumMod val="50000"/>
                          <a:lumOff val="50000"/>
                        </a:schemeClr>
                      </a:solidFill>
                    </a:ln>
                  </pic:spPr>
                </pic:pic>
              </a:graphicData>
            </a:graphic>
          </wp:inline>
        </w:drawing>
      </w:r>
    </w:p>
    <w:p w14:paraId="4D37D819" w14:textId="4CB8D6A3" w:rsidR="00EA4DC8" w:rsidRDefault="00EA4DC8" w:rsidP="00102F0A">
      <w:pPr>
        <w:pStyle w:val="LabStepNumbered"/>
      </w:pPr>
      <w:r>
        <w:t xml:space="preserve">Close and reopen the </w:t>
      </w:r>
      <w:r w:rsidRPr="00EA4DC8">
        <w:rPr>
          <w:b/>
        </w:rPr>
        <w:t>Customer Ordering</w:t>
      </w:r>
      <w:r>
        <w:t xml:space="preserve"> canvas app to authorize the connection for the </w:t>
      </w:r>
      <w:r w:rsidRPr="00EA4DC8">
        <w:rPr>
          <w:b/>
        </w:rPr>
        <w:t>CustomerFactoryAPI</w:t>
      </w:r>
      <w:r>
        <w:t xml:space="preserve"> connector.</w:t>
      </w:r>
    </w:p>
    <w:p w14:paraId="3A5620E0" w14:textId="36EEEADF" w:rsidR="00EA4DC8" w:rsidRDefault="00EA4DC8" w:rsidP="00EA4DC8">
      <w:pPr>
        <w:pStyle w:val="LabStepNumberedLevel2"/>
      </w:pPr>
      <w:r>
        <w:t xml:space="preserve">Save your changes to the </w:t>
      </w:r>
      <w:r w:rsidRPr="00EA4DC8">
        <w:rPr>
          <w:b/>
        </w:rPr>
        <w:t>Customer Ordering</w:t>
      </w:r>
      <w:r>
        <w:t xml:space="preserve"> canvas app.</w:t>
      </w:r>
    </w:p>
    <w:p w14:paraId="06B54FFF" w14:textId="0D7E529D" w:rsidR="00EA4DC8" w:rsidRDefault="00EA4DC8" w:rsidP="00EA4DC8">
      <w:pPr>
        <w:pStyle w:val="LabStepNumberedLevel2"/>
      </w:pPr>
      <w:r>
        <w:t xml:space="preserve">Close the browse tab with the </w:t>
      </w:r>
      <w:r w:rsidRPr="00EA4DC8">
        <w:rPr>
          <w:b/>
        </w:rPr>
        <w:t>Customer Ordering</w:t>
      </w:r>
      <w:r>
        <w:t xml:space="preserve"> canvas app.</w:t>
      </w:r>
    </w:p>
    <w:p w14:paraId="4233FEE4" w14:textId="4873D9EE" w:rsidR="00EA4DC8" w:rsidRDefault="00EA4DC8" w:rsidP="00EA4DC8">
      <w:pPr>
        <w:pStyle w:val="LabStepNumberedLevel2"/>
      </w:pPr>
      <w:r>
        <w:t xml:space="preserve">Return to the PowerApps portal at </w:t>
      </w:r>
      <w:hyperlink r:id="rId220" w:history="1">
        <w:r w:rsidRPr="00793E9F">
          <w:rPr>
            <w:rStyle w:val="Hyperlink"/>
          </w:rPr>
          <w:t>https://web.powerapps.com</w:t>
        </w:r>
      </w:hyperlink>
      <w:r>
        <w:t xml:space="preserve"> and reopen the </w:t>
      </w:r>
      <w:r w:rsidRPr="00EA4DC8">
        <w:rPr>
          <w:b/>
        </w:rPr>
        <w:t>Customer Ordering</w:t>
      </w:r>
      <w:r>
        <w:t xml:space="preserve"> canvas app in edit mode.</w:t>
      </w:r>
    </w:p>
    <w:p w14:paraId="1F7C5B7A" w14:textId="3A445771" w:rsidR="00EA4DC8" w:rsidRDefault="00EA4DC8" w:rsidP="00EA4DC8">
      <w:pPr>
        <w:pStyle w:val="LabStepNumberedLevel2"/>
      </w:pPr>
      <w:r>
        <w:t xml:space="preserve">When prompted with the dialog to authorize the </w:t>
      </w:r>
      <w:r w:rsidRPr="00EA4DC8">
        <w:rPr>
          <w:b/>
        </w:rPr>
        <w:t>CustomerFactoryAPI</w:t>
      </w:r>
      <w:r>
        <w:t xml:space="preserve"> connector, click </w:t>
      </w:r>
      <w:r w:rsidRPr="00EA4DC8">
        <w:rPr>
          <w:b/>
        </w:rPr>
        <w:t>Allow</w:t>
      </w:r>
      <w:r>
        <w:t>.</w:t>
      </w:r>
    </w:p>
    <w:p w14:paraId="2A29B27A" w14:textId="6A45A598" w:rsidR="00EA4DC8" w:rsidRDefault="00EA4DC8" w:rsidP="00EA4DC8">
      <w:pPr>
        <w:pStyle w:val="LabStepScreenshotLevel2"/>
      </w:pPr>
      <w:r>
        <w:drawing>
          <wp:inline distT="0" distB="0" distL="0" distR="0" wp14:anchorId="08BFFB2E" wp14:editId="5AE1DC26">
            <wp:extent cx="1727835" cy="1061562"/>
            <wp:effectExtent l="19050" t="19050" r="24765" b="247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784497" cy="1096375"/>
                    </a:xfrm>
                    <a:prstGeom prst="rect">
                      <a:avLst/>
                    </a:prstGeom>
                    <a:noFill/>
                    <a:ln>
                      <a:solidFill>
                        <a:schemeClr val="tx1">
                          <a:lumMod val="50000"/>
                          <a:lumOff val="50000"/>
                        </a:schemeClr>
                      </a:solidFill>
                    </a:ln>
                  </pic:spPr>
                </pic:pic>
              </a:graphicData>
            </a:graphic>
          </wp:inline>
        </w:drawing>
      </w:r>
    </w:p>
    <w:p w14:paraId="0CEEB8E0" w14:textId="046CAE73" w:rsidR="00F46214" w:rsidRDefault="00F46214" w:rsidP="00F46214">
      <w:pPr>
        <w:pStyle w:val="LabExerciseCallout"/>
      </w:pPr>
      <w:r>
        <w:t xml:space="preserve">The need to close and reopen the </w:t>
      </w:r>
      <w:r w:rsidRPr="00F46214">
        <w:rPr>
          <w:b/>
        </w:rPr>
        <w:t>Customer Ordering</w:t>
      </w:r>
      <w:r>
        <w:t xml:space="preserve"> Canvas app project is due to a glitch in PowerApps Studio where it does not recognize the need to prompt the user to authorize the new connection. Hopefully this will be fixed soon and closing and then reopening a project in Edit mode will not be required.</w:t>
      </w:r>
    </w:p>
    <w:p w14:paraId="33883159" w14:textId="397EB6CE" w:rsidR="00102F0A" w:rsidRDefault="00102F0A" w:rsidP="00102F0A">
      <w:pPr>
        <w:pStyle w:val="LabStepNumbered"/>
      </w:pPr>
      <w:r>
        <w:t xml:space="preserve">Add a new button on the toolbar of the </w:t>
      </w:r>
      <w:r w:rsidRPr="00102F0A">
        <w:rPr>
          <w:b/>
        </w:rPr>
        <w:t>Add Customer Screen</w:t>
      </w:r>
      <w:r>
        <w:t xml:space="preserve"> to retrieve new customer data.</w:t>
      </w:r>
    </w:p>
    <w:p w14:paraId="4B05383F" w14:textId="152464F6" w:rsidR="00102F0A" w:rsidRDefault="00EA4DC8" w:rsidP="00102F0A">
      <w:pPr>
        <w:pStyle w:val="LabStepNumberedLevel2"/>
      </w:pPr>
      <w:r>
        <w:t xml:space="preserve">Select </w:t>
      </w:r>
      <w:r w:rsidR="00102F0A">
        <w:t xml:space="preserve">the </w:t>
      </w:r>
      <w:r w:rsidR="00102F0A" w:rsidRPr="00224C59">
        <w:rPr>
          <w:b/>
        </w:rPr>
        <w:t>Add Customer Screen</w:t>
      </w:r>
      <w:r w:rsidR="00102F0A">
        <w:t xml:space="preserve"> in the left tree view.</w:t>
      </w:r>
    </w:p>
    <w:p w14:paraId="586C5B4C" w14:textId="15A3D5C6" w:rsidR="00102F0A" w:rsidRDefault="00102F0A" w:rsidP="00102F0A">
      <w:pPr>
        <w:pStyle w:val="LabStepNumberedLevel2"/>
      </w:pPr>
      <w:r>
        <w:t xml:space="preserve">Use the </w:t>
      </w:r>
      <w:r w:rsidRPr="00102F0A">
        <w:rPr>
          <w:b/>
        </w:rPr>
        <w:t>Icons</w:t>
      </w:r>
      <w:r>
        <w:t xml:space="preserve"> menu to insert a new </w:t>
      </w:r>
      <w:r w:rsidRPr="00102F0A">
        <w:rPr>
          <w:b/>
        </w:rPr>
        <w:t>Download</w:t>
      </w:r>
      <w:r>
        <w:t xml:space="preserve"> icon on the screen.</w:t>
      </w:r>
    </w:p>
    <w:p w14:paraId="66136F34" w14:textId="6AD86150" w:rsidR="008E74FD" w:rsidRDefault="008E74FD" w:rsidP="003A2C5B">
      <w:pPr>
        <w:pStyle w:val="LabStepScreenshotLevel2"/>
      </w:pPr>
      <w:r>
        <w:drawing>
          <wp:inline distT="0" distB="0" distL="0" distR="0" wp14:anchorId="3A39D2CC" wp14:editId="67CCF366">
            <wp:extent cx="3299012" cy="842164"/>
            <wp:effectExtent l="19050" t="19050" r="15875" b="1524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453688" cy="881649"/>
                    </a:xfrm>
                    <a:prstGeom prst="rect">
                      <a:avLst/>
                    </a:prstGeom>
                    <a:noFill/>
                    <a:ln>
                      <a:solidFill>
                        <a:schemeClr val="tx1">
                          <a:lumMod val="50000"/>
                          <a:lumOff val="50000"/>
                        </a:schemeClr>
                      </a:solidFill>
                    </a:ln>
                  </pic:spPr>
                </pic:pic>
              </a:graphicData>
            </a:graphic>
          </wp:inline>
        </w:drawing>
      </w:r>
    </w:p>
    <w:p w14:paraId="3EEECD3C" w14:textId="3930F63F" w:rsidR="00866475" w:rsidRDefault="00102F0A" w:rsidP="003A2C5B">
      <w:pPr>
        <w:pStyle w:val="LabStepNumberedLevel2"/>
      </w:pPr>
      <w:r>
        <w:t xml:space="preserve">Rename the icon to </w:t>
      </w:r>
      <w:r w:rsidRPr="00102F0A">
        <w:rPr>
          <w:b/>
        </w:rPr>
        <w:t>icoGetNextCustomer</w:t>
      </w:r>
      <w:r>
        <w:t>.</w:t>
      </w:r>
    </w:p>
    <w:p w14:paraId="266390D3" w14:textId="72FD2A1D" w:rsidR="00102F0A" w:rsidRDefault="00102F0A" w:rsidP="003A2C5B">
      <w:pPr>
        <w:pStyle w:val="LabStepNumberedLevel2"/>
      </w:pPr>
      <w:r>
        <w:t xml:space="preserve">Position </w:t>
      </w:r>
      <w:r w:rsidRPr="00102F0A">
        <w:rPr>
          <w:b/>
        </w:rPr>
        <w:t>icoGetNextCustomer</w:t>
      </w:r>
      <w:r>
        <w:t xml:space="preserve"> on the toolbar to the right of the </w:t>
      </w:r>
      <w:r w:rsidRPr="00102F0A">
        <w:rPr>
          <w:b/>
        </w:rPr>
        <w:t>Save</w:t>
      </w:r>
      <w:r>
        <w:t xml:space="preserve"> icon.</w:t>
      </w:r>
    </w:p>
    <w:p w14:paraId="5063308A" w14:textId="6A078465" w:rsidR="00866475" w:rsidRDefault="00866475" w:rsidP="00866475">
      <w:pPr>
        <w:pStyle w:val="LabStepScreenshotLevel2"/>
      </w:pPr>
      <w:r>
        <w:drawing>
          <wp:inline distT="0" distB="0" distL="0" distR="0" wp14:anchorId="60BDCB92" wp14:editId="5DA0E376">
            <wp:extent cx="2288989" cy="756989"/>
            <wp:effectExtent l="19050" t="19050" r="16510" b="2413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440899" cy="807227"/>
                    </a:xfrm>
                    <a:prstGeom prst="rect">
                      <a:avLst/>
                    </a:prstGeom>
                    <a:noFill/>
                    <a:ln>
                      <a:solidFill>
                        <a:schemeClr val="tx1">
                          <a:lumMod val="50000"/>
                          <a:lumOff val="50000"/>
                        </a:schemeClr>
                      </a:solidFill>
                    </a:ln>
                  </pic:spPr>
                </pic:pic>
              </a:graphicData>
            </a:graphic>
          </wp:inline>
        </w:drawing>
      </w:r>
    </w:p>
    <w:p w14:paraId="0E87B80B" w14:textId="5D6F4D2E" w:rsidR="00866475" w:rsidRDefault="00102F0A" w:rsidP="003A2C5B">
      <w:pPr>
        <w:pStyle w:val="LabStepNumberedLevel2"/>
      </w:pPr>
      <w:r>
        <w:lastRenderedPageBreak/>
        <w:t xml:space="preserve">Update the </w:t>
      </w:r>
      <w:r w:rsidRPr="00102F0A">
        <w:rPr>
          <w:b/>
        </w:rPr>
        <w:t>OnSelect</w:t>
      </w:r>
      <w:r>
        <w:t xml:space="preserve"> property of </w:t>
      </w:r>
      <w:r w:rsidRPr="00102F0A">
        <w:rPr>
          <w:b/>
        </w:rPr>
        <w:t>icoGetNextCustomer</w:t>
      </w:r>
      <w:r>
        <w:t xml:space="preserve"> using the following expression.</w:t>
      </w:r>
    </w:p>
    <w:p w14:paraId="0345EB35" w14:textId="6B3E1E40" w:rsidR="00866475" w:rsidRDefault="00866475" w:rsidP="00866475">
      <w:pPr>
        <w:pStyle w:val="LabStepCodeBlockLevel2"/>
      </w:pPr>
      <w:r w:rsidRPr="00866475">
        <w:t>UpdateContext({ nextCustomer: CustomerFactoryApi.NextCustomer()</w:t>
      </w:r>
      <w:r>
        <w:t xml:space="preserve"> </w:t>
      </w:r>
      <w:r w:rsidRPr="00866475">
        <w:t>})</w:t>
      </w:r>
    </w:p>
    <w:p w14:paraId="6B945A4F" w14:textId="671A7E17" w:rsidR="00866475" w:rsidRDefault="00102F0A" w:rsidP="003A2C5B">
      <w:pPr>
        <w:pStyle w:val="LabStepNumberedLevel2"/>
      </w:pPr>
      <w:r>
        <w:t xml:space="preserve">The formula bar for the </w:t>
      </w:r>
      <w:r w:rsidRPr="00102F0A">
        <w:rPr>
          <w:b/>
        </w:rPr>
        <w:t>OnSelect</w:t>
      </w:r>
      <w:r>
        <w:t xml:space="preserve"> property should match the following screenshot.</w:t>
      </w:r>
    </w:p>
    <w:p w14:paraId="6C01BE16" w14:textId="4B339C87" w:rsidR="00866475" w:rsidRDefault="00866475" w:rsidP="00866475">
      <w:pPr>
        <w:pStyle w:val="LabStepScreenshotLevel2"/>
      </w:pPr>
      <w:r>
        <w:drawing>
          <wp:inline distT="0" distB="0" distL="0" distR="0" wp14:anchorId="77FBEBEF" wp14:editId="004C9D11">
            <wp:extent cx="4515244" cy="962055"/>
            <wp:effectExtent l="19050" t="19050" r="1905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224">
                      <a:extLst>
                        <a:ext uri="{28A0092B-C50C-407E-A947-70E740481C1C}">
                          <a14:useLocalDpi xmlns:a14="http://schemas.microsoft.com/office/drawing/2010/main" val="0"/>
                        </a:ext>
                      </a:extLst>
                    </a:blip>
                    <a:srcRect r="22619"/>
                    <a:stretch/>
                  </pic:blipFill>
                  <pic:spPr bwMode="auto">
                    <a:xfrm>
                      <a:off x="0" y="0"/>
                      <a:ext cx="4749933" cy="101206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CD13219" w14:textId="3250129F" w:rsidR="00866475" w:rsidRDefault="00102F0A" w:rsidP="003A2C5B">
      <w:pPr>
        <w:pStyle w:val="LabStepNumberedLevel2"/>
      </w:pPr>
      <w:r>
        <w:t xml:space="preserve">Expand </w:t>
      </w:r>
      <w:r w:rsidRPr="00102F0A">
        <w:rPr>
          <w:b/>
        </w:rPr>
        <w:t>frmAddCustomer</w:t>
      </w:r>
      <w:r>
        <w:t xml:space="preserve"> in the tree view on the left to view its child controls.</w:t>
      </w:r>
    </w:p>
    <w:p w14:paraId="42D77F3C" w14:textId="038E9EF9" w:rsidR="00102F0A" w:rsidRDefault="00102F0A" w:rsidP="003A2C5B">
      <w:pPr>
        <w:pStyle w:val="LabStepNumberedLevel2"/>
      </w:pPr>
      <w:r>
        <w:t xml:space="preserve">Select the data card for the </w:t>
      </w:r>
      <w:r w:rsidRPr="00A529CC">
        <w:rPr>
          <w:b/>
        </w:rPr>
        <w:t>First Name</w:t>
      </w:r>
      <w:r>
        <w:t xml:space="preserve"> column and update its</w:t>
      </w:r>
      <w:r w:rsidR="00A529CC">
        <w:t xml:space="preserve"> </w:t>
      </w:r>
      <w:r w:rsidR="00A529CC" w:rsidRPr="00A529CC">
        <w:rPr>
          <w:b/>
        </w:rPr>
        <w:t>Default</w:t>
      </w:r>
      <w:r w:rsidR="00A529CC">
        <w:t xml:space="preserve"> property to </w:t>
      </w:r>
      <w:r w:rsidR="00A529CC" w:rsidRPr="00A529CC">
        <w:rPr>
          <w:b/>
        </w:rPr>
        <w:t>nextCustomer.firstName</w:t>
      </w:r>
      <w:r w:rsidR="00A529CC">
        <w:t>.</w:t>
      </w:r>
    </w:p>
    <w:p w14:paraId="58D9C70C" w14:textId="1B7B3421" w:rsidR="00866475" w:rsidRDefault="00866475" w:rsidP="00866475">
      <w:pPr>
        <w:pStyle w:val="LabStepScreenshotLevel2"/>
      </w:pPr>
      <w:r>
        <w:drawing>
          <wp:inline distT="0" distB="0" distL="0" distR="0" wp14:anchorId="7187CE54" wp14:editId="56C0F160">
            <wp:extent cx="3008060" cy="1466468"/>
            <wp:effectExtent l="19050" t="19050" r="20955" b="1968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7740" cy="1485812"/>
                    </a:xfrm>
                    <a:prstGeom prst="rect">
                      <a:avLst/>
                    </a:prstGeom>
                    <a:noFill/>
                    <a:ln>
                      <a:solidFill>
                        <a:schemeClr val="tx1">
                          <a:lumMod val="50000"/>
                          <a:lumOff val="50000"/>
                        </a:schemeClr>
                      </a:solidFill>
                    </a:ln>
                  </pic:spPr>
                </pic:pic>
              </a:graphicData>
            </a:graphic>
          </wp:inline>
        </w:drawing>
      </w:r>
    </w:p>
    <w:p w14:paraId="649ED26C" w14:textId="55CC6EE1" w:rsidR="00866475" w:rsidRDefault="00A529CC" w:rsidP="00A529CC">
      <w:pPr>
        <w:pStyle w:val="LabStepNumberedLevel2"/>
      </w:pPr>
      <w:r>
        <w:t xml:space="preserve">Select the data card for the </w:t>
      </w:r>
      <w:r>
        <w:rPr>
          <w:b/>
        </w:rPr>
        <w:t>Last</w:t>
      </w:r>
      <w:r w:rsidRPr="00A529CC">
        <w:rPr>
          <w:b/>
        </w:rPr>
        <w:t xml:space="preserve"> Name</w:t>
      </w:r>
      <w:r>
        <w:t xml:space="preserve"> column and click the </w:t>
      </w:r>
      <w:r w:rsidRPr="00A529CC">
        <w:rPr>
          <w:b/>
        </w:rPr>
        <w:t>Unlock to change properties</w:t>
      </w:r>
      <w:r>
        <w:t xml:space="preserve"> button in the </w:t>
      </w:r>
      <w:r w:rsidRPr="00A529CC">
        <w:rPr>
          <w:b/>
        </w:rPr>
        <w:t>Advanced</w:t>
      </w:r>
      <w:r>
        <w:t xml:space="preserve"> tab.</w:t>
      </w:r>
    </w:p>
    <w:p w14:paraId="246D0385" w14:textId="486DDFA4" w:rsidR="00866475" w:rsidRDefault="00866475" w:rsidP="00A529CC">
      <w:pPr>
        <w:pStyle w:val="LabStepScreenshotLevel2"/>
      </w:pPr>
      <w:r>
        <w:drawing>
          <wp:inline distT="0" distB="0" distL="0" distR="0" wp14:anchorId="3E1E5B82" wp14:editId="51CA74DF">
            <wp:extent cx="5718175" cy="1040524"/>
            <wp:effectExtent l="19050" t="19050" r="15875" b="2667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b="23033"/>
                    <a:stretch/>
                  </pic:blipFill>
                  <pic:spPr bwMode="auto">
                    <a:xfrm>
                      <a:off x="0" y="0"/>
                      <a:ext cx="5722733" cy="1041353"/>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A293E3" w14:textId="4E7AC0A3" w:rsidR="00A529CC" w:rsidRPr="00A529CC" w:rsidRDefault="00A529CC" w:rsidP="00A529CC">
      <w:pPr>
        <w:pStyle w:val="LabStepNumberedLevel2"/>
      </w:pPr>
      <w:r>
        <w:t xml:space="preserve">Update the </w:t>
      </w:r>
      <w:r w:rsidRPr="00A529CC">
        <w:rPr>
          <w:b/>
        </w:rPr>
        <w:t>Default</w:t>
      </w:r>
      <w:r>
        <w:t xml:space="preserve"> property of the </w:t>
      </w:r>
      <w:r w:rsidRPr="00A529CC">
        <w:rPr>
          <w:b/>
        </w:rPr>
        <w:t>Last Name</w:t>
      </w:r>
      <w:r>
        <w:t xml:space="preserve"> data card to </w:t>
      </w:r>
      <w:r w:rsidRPr="00A529CC">
        <w:rPr>
          <w:b/>
        </w:rPr>
        <w:t>nextCustomer.</w:t>
      </w:r>
      <w:r>
        <w:rPr>
          <w:b/>
        </w:rPr>
        <w:t>la</w:t>
      </w:r>
      <w:r w:rsidRPr="00A529CC">
        <w:rPr>
          <w:b/>
        </w:rPr>
        <w:t>stName</w:t>
      </w:r>
      <w:r w:rsidRPr="00A529CC">
        <w:t>.</w:t>
      </w:r>
    </w:p>
    <w:p w14:paraId="0E9392FE" w14:textId="17B7AC03" w:rsidR="00A529CC" w:rsidRDefault="00EA4DC8" w:rsidP="00A529CC">
      <w:pPr>
        <w:pStyle w:val="LabStepScreenshotLevel2"/>
      </w:pPr>
      <w:r>
        <w:drawing>
          <wp:inline distT="0" distB="0" distL="0" distR="0" wp14:anchorId="28CA9C98" wp14:editId="73A2192A">
            <wp:extent cx="4836860" cy="1263543"/>
            <wp:effectExtent l="19050" t="19050" r="20955"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983124" cy="1301752"/>
                    </a:xfrm>
                    <a:prstGeom prst="rect">
                      <a:avLst/>
                    </a:prstGeom>
                    <a:noFill/>
                    <a:ln>
                      <a:solidFill>
                        <a:schemeClr val="tx1">
                          <a:lumMod val="50000"/>
                          <a:lumOff val="50000"/>
                        </a:schemeClr>
                      </a:solidFill>
                    </a:ln>
                  </pic:spPr>
                </pic:pic>
              </a:graphicData>
            </a:graphic>
          </wp:inline>
        </w:drawing>
      </w:r>
    </w:p>
    <w:p w14:paraId="6293ED00" w14:textId="56B366BB" w:rsidR="00A529CC" w:rsidRDefault="00A529CC" w:rsidP="00A529CC">
      <w:pPr>
        <w:pStyle w:val="LabStepNumbered"/>
      </w:pPr>
      <w:r>
        <w:t xml:space="preserve">Test the </w:t>
      </w:r>
      <w:r w:rsidRPr="00EA4DC8">
        <w:rPr>
          <w:b/>
        </w:rPr>
        <w:t>Add Customer Screen</w:t>
      </w:r>
      <w:r>
        <w:t xml:space="preserve"> to make sure the </w:t>
      </w:r>
      <w:r w:rsidR="00EA4DC8">
        <w:t>Download button retrieve new customer data</w:t>
      </w:r>
      <w:r>
        <w:t>.</w:t>
      </w:r>
    </w:p>
    <w:p w14:paraId="5FF7F3F6" w14:textId="7CE5E305" w:rsidR="00A529CC" w:rsidRDefault="00A529CC" w:rsidP="00A529CC">
      <w:pPr>
        <w:pStyle w:val="LabStepNumberedLevel2"/>
      </w:pPr>
      <w:r>
        <w:t xml:space="preserve">Select the </w:t>
      </w:r>
      <w:r w:rsidR="00EA4DC8">
        <w:rPr>
          <w:b/>
        </w:rPr>
        <w:t>Add</w:t>
      </w:r>
      <w:r w:rsidRPr="007C1DC6">
        <w:rPr>
          <w:b/>
        </w:rPr>
        <w:t xml:space="preserve"> Customer Screen</w:t>
      </w:r>
      <w:r>
        <w:t xml:space="preserve"> in the left tree view.</w:t>
      </w:r>
    </w:p>
    <w:p w14:paraId="465711D6" w14:textId="77777777" w:rsidR="00A529CC" w:rsidRDefault="00A529CC" w:rsidP="00A529CC">
      <w:pPr>
        <w:pStyle w:val="LabStepNumberedLevel2"/>
      </w:pPr>
      <w:r>
        <w:t xml:space="preserve">Click the </w:t>
      </w:r>
      <w:r w:rsidRPr="00EA4DC8">
        <w:rPr>
          <w:b/>
        </w:rPr>
        <w:t>Play</w:t>
      </w:r>
      <w:r>
        <w:t xml:space="preserve"> button in the upper, left corner to start the app.</w:t>
      </w:r>
    </w:p>
    <w:p w14:paraId="1554270C" w14:textId="77777777" w:rsidR="00A529CC" w:rsidRDefault="00A529CC" w:rsidP="00A529CC">
      <w:pPr>
        <w:pStyle w:val="LabStepScreenshotLevel2"/>
      </w:pPr>
      <w:r>
        <w:drawing>
          <wp:inline distT="0" distB="0" distL="0" distR="0" wp14:anchorId="0E42AFC3" wp14:editId="2F5D95A5">
            <wp:extent cx="1506828" cy="226201"/>
            <wp:effectExtent l="19050" t="19050" r="17780"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641527" cy="246422"/>
                    </a:xfrm>
                    <a:prstGeom prst="rect">
                      <a:avLst/>
                    </a:prstGeom>
                    <a:noFill/>
                    <a:ln>
                      <a:solidFill>
                        <a:schemeClr val="tx1">
                          <a:lumMod val="50000"/>
                          <a:lumOff val="50000"/>
                        </a:schemeClr>
                      </a:solidFill>
                    </a:ln>
                  </pic:spPr>
                </pic:pic>
              </a:graphicData>
            </a:graphic>
          </wp:inline>
        </w:drawing>
      </w:r>
    </w:p>
    <w:p w14:paraId="586AA4D7" w14:textId="63F81DFF" w:rsidR="00A529CC" w:rsidRDefault="00EA4DC8" w:rsidP="00A529CC">
      <w:pPr>
        <w:pStyle w:val="LabStepNumberedLevel2"/>
      </w:pPr>
      <w:r>
        <w:lastRenderedPageBreak/>
        <w:t xml:space="preserve">Click the </w:t>
      </w:r>
      <w:r w:rsidRPr="00EA4DC8">
        <w:rPr>
          <w:b/>
        </w:rPr>
        <w:t>Download</w:t>
      </w:r>
      <w:r>
        <w:t xml:space="preserve"> </w:t>
      </w:r>
      <w:r w:rsidR="00A529CC">
        <w:t>button</w:t>
      </w:r>
      <w:r>
        <w:t xml:space="preserve"> in the ribbon</w:t>
      </w:r>
      <w:r w:rsidR="00A529CC">
        <w:t>.</w:t>
      </w:r>
    </w:p>
    <w:p w14:paraId="2743701D" w14:textId="4188892B" w:rsidR="00866475" w:rsidRDefault="00866475" w:rsidP="00EA4DC8">
      <w:pPr>
        <w:pStyle w:val="LabStepScreenshotLevel2"/>
      </w:pPr>
      <w:r>
        <w:drawing>
          <wp:inline distT="0" distB="0" distL="0" distR="0" wp14:anchorId="663FB29E" wp14:editId="12C66E3C">
            <wp:extent cx="3667716" cy="1027912"/>
            <wp:effectExtent l="19050" t="19050" r="9525" b="2032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739837" cy="1048124"/>
                    </a:xfrm>
                    <a:prstGeom prst="rect">
                      <a:avLst/>
                    </a:prstGeom>
                    <a:noFill/>
                    <a:ln>
                      <a:solidFill>
                        <a:schemeClr val="tx1">
                          <a:lumMod val="50000"/>
                          <a:lumOff val="50000"/>
                        </a:schemeClr>
                      </a:solidFill>
                    </a:ln>
                  </pic:spPr>
                </pic:pic>
              </a:graphicData>
            </a:graphic>
          </wp:inline>
        </w:drawing>
      </w:r>
    </w:p>
    <w:p w14:paraId="2E030F0A" w14:textId="26A2AD7F" w:rsidR="00EA4DC8" w:rsidRDefault="004939E1" w:rsidP="00EA4DC8">
      <w:pPr>
        <w:pStyle w:val="LabStepNumberedLevel2"/>
      </w:pPr>
      <w:r>
        <w:t xml:space="preserve">You should see a new customer with a first name and last name each time you click the </w:t>
      </w:r>
      <w:r w:rsidRPr="004939E1">
        <w:rPr>
          <w:b/>
        </w:rPr>
        <w:t>Download</w:t>
      </w:r>
      <w:r>
        <w:t xml:space="preserve"> button.</w:t>
      </w:r>
    </w:p>
    <w:p w14:paraId="3FDF7A6D" w14:textId="5AEC0F63" w:rsidR="00866475" w:rsidRDefault="00866475" w:rsidP="00EA4DC8">
      <w:pPr>
        <w:pStyle w:val="LabStepScreenshotLevel2"/>
      </w:pPr>
      <w:r>
        <w:drawing>
          <wp:inline distT="0" distB="0" distL="0" distR="0" wp14:anchorId="0531ED5B" wp14:editId="28DF9054">
            <wp:extent cx="3776979" cy="1027912"/>
            <wp:effectExtent l="19050" t="19050" r="14605" b="203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r="6383" b="25134"/>
                    <a:stretch/>
                  </pic:blipFill>
                  <pic:spPr bwMode="auto">
                    <a:xfrm>
                      <a:off x="0" y="0"/>
                      <a:ext cx="3905758" cy="1062959"/>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1BD48C7" w14:textId="49E6BA87" w:rsidR="00866475" w:rsidRDefault="00BD04C8" w:rsidP="003A2C5B">
      <w:pPr>
        <w:pStyle w:val="LabStepNumberedLevel2"/>
      </w:pPr>
      <w:r>
        <w:t>Stop the app from running.</w:t>
      </w:r>
    </w:p>
    <w:p w14:paraId="338E9B45" w14:textId="5626554A" w:rsidR="004939E1" w:rsidRDefault="004939E1" w:rsidP="004939E1">
      <w:pPr>
        <w:pStyle w:val="LabStepNumbered"/>
      </w:pPr>
      <w:r>
        <w:t xml:space="preserve">Complete the work on the </w:t>
      </w:r>
      <w:r w:rsidRPr="004939E1">
        <w:rPr>
          <w:b/>
        </w:rPr>
        <w:t>Add Customer Screen</w:t>
      </w:r>
      <w:r>
        <w:t>.</w:t>
      </w:r>
    </w:p>
    <w:p w14:paraId="5DF54520" w14:textId="4953EA75" w:rsidR="004939E1" w:rsidRDefault="004939E1" w:rsidP="004939E1">
      <w:pPr>
        <w:pStyle w:val="LabStepNumberedLevel2"/>
      </w:pPr>
      <w:r>
        <w:t xml:space="preserve">Select the data card for the </w:t>
      </w:r>
      <w:r w:rsidRPr="00BD04C8">
        <w:rPr>
          <w:b/>
        </w:rPr>
        <w:t>Company</w:t>
      </w:r>
      <w:r>
        <w:t xml:space="preserve"> column and click the </w:t>
      </w:r>
      <w:r w:rsidRPr="00A529CC">
        <w:rPr>
          <w:b/>
        </w:rPr>
        <w:t>Unlock to change properties</w:t>
      </w:r>
      <w:r>
        <w:t xml:space="preserve"> button in the </w:t>
      </w:r>
      <w:r w:rsidRPr="00A529CC">
        <w:rPr>
          <w:b/>
        </w:rPr>
        <w:t>Advanced</w:t>
      </w:r>
      <w:r>
        <w:t xml:space="preserve"> tab.</w:t>
      </w:r>
    </w:p>
    <w:p w14:paraId="65E8499D" w14:textId="21A84C63" w:rsidR="004939E1" w:rsidRPr="00A529CC" w:rsidRDefault="004939E1" w:rsidP="004939E1">
      <w:pPr>
        <w:pStyle w:val="LabStepNumberedLevel2"/>
      </w:pPr>
      <w:r>
        <w:t xml:space="preserve">Update the </w:t>
      </w:r>
      <w:r w:rsidRPr="00A529CC">
        <w:rPr>
          <w:b/>
        </w:rPr>
        <w:t>Default</w:t>
      </w:r>
      <w:r>
        <w:t xml:space="preserve"> property of the </w:t>
      </w:r>
      <w:r>
        <w:rPr>
          <w:b/>
        </w:rPr>
        <w:t>Company</w:t>
      </w:r>
      <w:r>
        <w:t xml:space="preserve"> data card to </w:t>
      </w:r>
      <w:r w:rsidRPr="00A529CC">
        <w:rPr>
          <w:b/>
        </w:rPr>
        <w:t>nextCustomer.</w:t>
      </w:r>
      <w:r>
        <w:rPr>
          <w:b/>
        </w:rPr>
        <w:t>company</w:t>
      </w:r>
      <w:r w:rsidRPr="00A529CC">
        <w:t>.</w:t>
      </w:r>
    </w:p>
    <w:p w14:paraId="6838DCF4" w14:textId="01E7F82C" w:rsidR="00866475" w:rsidRDefault="00BD04C8" w:rsidP="00BD04C8">
      <w:pPr>
        <w:pStyle w:val="LabStepScreenshotLevel2"/>
      </w:pPr>
      <w:r>
        <w:drawing>
          <wp:inline distT="0" distB="0" distL="0" distR="0" wp14:anchorId="6252BC5C" wp14:editId="25610714">
            <wp:extent cx="4704430" cy="361879"/>
            <wp:effectExtent l="19050" t="19050" r="20320" b="1968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81845" cy="375526"/>
                    </a:xfrm>
                    <a:prstGeom prst="rect">
                      <a:avLst/>
                    </a:prstGeom>
                    <a:noFill/>
                    <a:ln>
                      <a:solidFill>
                        <a:schemeClr val="tx1">
                          <a:lumMod val="50000"/>
                          <a:lumOff val="50000"/>
                        </a:schemeClr>
                      </a:solidFill>
                    </a:ln>
                  </pic:spPr>
                </pic:pic>
              </a:graphicData>
            </a:graphic>
          </wp:inline>
        </w:drawing>
      </w:r>
    </w:p>
    <w:p w14:paraId="22BCB618" w14:textId="1C5938DE" w:rsidR="004939E1" w:rsidRPr="00A529CC" w:rsidRDefault="004939E1" w:rsidP="004939E1">
      <w:pPr>
        <w:pStyle w:val="LabStepNumberedLevel2"/>
      </w:pPr>
      <w:r>
        <w:t xml:space="preserve">Update the </w:t>
      </w:r>
      <w:r w:rsidRPr="00A529CC">
        <w:rPr>
          <w:b/>
        </w:rPr>
        <w:t>Default</w:t>
      </w:r>
      <w:r>
        <w:t xml:space="preserve"> property of the </w:t>
      </w:r>
      <w:r>
        <w:rPr>
          <w:b/>
        </w:rPr>
        <w:t xml:space="preserve">E-Mail </w:t>
      </w:r>
      <w:r>
        <w:t xml:space="preserve">data card to </w:t>
      </w:r>
      <w:r w:rsidRPr="00A529CC">
        <w:rPr>
          <w:b/>
        </w:rPr>
        <w:t>nextCustomer.</w:t>
      </w:r>
      <w:r>
        <w:rPr>
          <w:b/>
        </w:rPr>
        <w:t>emailAddress</w:t>
      </w:r>
      <w:r w:rsidRPr="00A529CC">
        <w:t>.</w:t>
      </w:r>
    </w:p>
    <w:p w14:paraId="150C2CBC" w14:textId="3614D8A4" w:rsidR="00BD04C8" w:rsidRDefault="00BD04C8" w:rsidP="00BD04C8">
      <w:pPr>
        <w:pStyle w:val="LabStepScreenshotLevel2"/>
      </w:pPr>
      <w:r>
        <w:drawing>
          <wp:inline distT="0" distB="0" distL="0" distR="0" wp14:anchorId="3C48697E" wp14:editId="1A38CDC8">
            <wp:extent cx="5076496" cy="416060"/>
            <wp:effectExtent l="19050" t="19050" r="10160" b="222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99062" cy="426105"/>
                    </a:xfrm>
                    <a:prstGeom prst="rect">
                      <a:avLst/>
                    </a:prstGeom>
                    <a:noFill/>
                    <a:ln>
                      <a:solidFill>
                        <a:schemeClr val="tx1">
                          <a:lumMod val="50000"/>
                          <a:lumOff val="50000"/>
                        </a:schemeClr>
                      </a:solidFill>
                    </a:ln>
                  </pic:spPr>
                </pic:pic>
              </a:graphicData>
            </a:graphic>
          </wp:inline>
        </w:drawing>
      </w:r>
    </w:p>
    <w:p w14:paraId="0D47B23E" w14:textId="36B28657" w:rsidR="004939E1" w:rsidRDefault="004939E1" w:rsidP="004939E1">
      <w:pPr>
        <w:pStyle w:val="LabStepNumberedLevel2"/>
      </w:pPr>
      <w:r>
        <w:t xml:space="preserve">Select the data card for the </w:t>
      </w:r>
      <w:r>
        <w:rPr>
          <w:b/>
        </w:rPr>
        <w:t>Business Phone</w:t>
      </w:r>
      <w:r>
        <w:t xml:space="preserve"> column and click the </w:t>
      </w:r>
      <w:r w:rsidRPr="00A529CC">
        <w:rPr>
          <w:b/>
        </w:rPr>
        <w:t>Unlock to change properties</w:t>
      </w:r>
      <w:r>
        <w:t xml:space="preserve"> button in the </w:t>
      </w:r>
      <w:r w:rsidRPr="00A529CC">
        <w:rPr>
          <w:b/>
        </w:rPr>
        <w:t>Advanced</w:t>
      </w:r>
      <w:r>
        <w:t xml:space="preserve"> tab.</w:t>
      </w:r>
    </w:p>
    <w:p w14:paraId="128DA1EF" w14:textId="0865BB07" w:rsidR="004939E1" w:rsidRPr="00A529CC" w:rsidRDefault="004939E1" w:rsidP="004939E1">
      <w:pPr>
        <w:pStyle w:val="LabStepNumberedLevel2"/>
      </w:pPr>
      <w:r>
        <w:t xml:space="preserve">Update the </w:t>
      </w:r>
      <w:r w:rsidRPr="00A529CC">
        <w:rPr>
          <w:b/>
        </w:rPr>
        <w:t>Default</w:t>
      </w:r>
      <w:r>
        <w:t xml:space="preserve"> property of the </w:t>
      </w:r>
      <w:r>
        <w:rPr>
          <w:b/>
        </w:rPr>
        <w:t>Business Phone</w:t>
      </w:r>
      <w:r>
        <w:t xml:space="preserve"> data card to </w:t>
      </w:r>
      <w:r w:rsidRPr="00A529CC">
        <w:rPr>
          <w:b/>
        </w:rPr>
        <w:t>nextCustomer.</w:t>
      </w:r>
      <w:r>
        <w:rPr>
          <w:b/>
        </w:rPr>
        <w:t>workPhone</w:t>
      </w:r>
      <w:r w:rsidRPr="00A529CC">
        <w:t>.</w:t>
      </w:r>
    </w:p>
    <w:p w14:paraId="37C31298" w14:textId="11BE33BC" w:rsidR="003A2C5B" w:rsidRDefault="00BD04C8" w:rsidP="00BD04C8">
      <w:pPr>
        <w:pStyle w:val="LabStepScreenshotLevel2"/>
      </w:pPr>
      <w:r>
        <w:drawing>
          <wp:inline distT="0" distB="0" distL="0" distR="0" wp14:anchorId="39E7EC6E" wp14:editId="2003140B">
            <wp:extent cx="4925147" cy="421150"/>
            <wp:effectExtent l="19050" t="19050" r="8890" b="1714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060113" cy="432691"/>
                    </a:xfrm>
                    <a:prstGeom prst="rect">
                      <a:avLst/>
                    </a:prstGeom>
                    <a:noFill/>
                    <a:ln>
                      <a:solidFill>
                        <a:schemeClr val="tx1">
                          <a:lumMod val="50000"/>
                          <a:lumOff val="50000"/>
                        </a:schemeClr>
                      </a:solidFill>
                    </a:ln>
                  </pic:spPr>
                </pic:pic>
              </a:graphicData>
            </a:graphic>
          </wp:inline>
        </w:drawing>
      </w:r>
    </w:p>
    <w:p w14:paraId="74FD1EDA" w14:textId="5428ACAF" w:rsidR="004939E1" w:rsidRDefault="004939E1" w:rsidP="004939E1">
      <w:pPr>
        <w:pStyle w:val="LabStepNumberedLevel2"/>
      </w:pPr>
      <w:r>
        <w:t xml:space="preserve">Select the data card for the </w:t>
      </w:r>
      <w:r>
        <w:rPr>
          <w:b/>
        </w:rPr>
        <w:t>Home Phone</w:t>
      </w:r>
      <w:r>
        <w:t xml:space="preserve"> column and click the </w:t>
      </w:r>
      <w:r w:rsidRPr="00A529CC">
        <w:rPr>
          <w:b/>
        </w:rPr>
        <w:t>Unlock to change properties</w:t>
      </w:r>
      <w:r>
        <w:t xml:space="preserve"> button in the </w:t>
      </w:r>
      <w:r w:rsidRPr="00A529CC">
        <w:rPr>
          <w:b/>
        </w:rPr>
        <w:t>Advanced</w:t>
      </w:r>
      <w:r>
        <w:t xml:space="preserve"> tab.</w:t>
      </w:r>
    </w:p>
    <w:p w14:paraId="2D958A81" w14:textId="2740EE65" w:rsidR="004939E1" w:rsidRPr="00A529CC" w:rsidRDefault="004939E1" w:rsidP="004939E1">
      <w:pPr>
        <w:pStyle w:val="LabStepNumberedLevel2"/>
      </w:pPr>
      <w:r>
        <w:t xml:space="preserve">Update the </w:t>
      </w:r>
      <w:r w:rsidRPr="00A529CC">
        <w:rPr>
          <w:b/>
        </w:rPr>
        <w:t>Default</w:t>
      </w:r>
      <w:r>
        <w:t xml:space="preserve"> property of the </w:t>
      </w:r>
      <w:r>
        <w:rPr>
          <w:b/>
        </w:rPr>
        <w:t>Home Phone</w:t>
      </w:r>
      <w:r>
        <w:t xml:space="preserve"> data card to </w:t>
      </w:r>
      <w:r w:rsidRPr="00A529CC">
        <w:rPr>
          <w:b/>
        </w:rPr>
        <w:t>nextCustomer.</w:t>
      </w:r>
      <w:r>
        <w:rPr>
          <w:b/>
        </w:rPr>
        <w:t>homePhone</w:t>
      </w:r>
      <w:r w:rsidRPr="00A529CC">
        <w:t>.</w:t>
      </w:r>
    </w:p>
    <w:p w14:paraId="54703DC9" w14:textId="5CEF53B3" w:rsidR="00BD04C8" w:rsidRDefault="00BD04C8" w:rsidP="00BD04C8">
      <w:pPr>
        <w:pStyle w:val="LabStepScreenshotLevel2"/>
      </w:pPr>
      <w:r>
        <w:drawing>
          <wp:inline distT="0" distB="0" distL="0" distR="0" wp14:anchorId="6F90126B" wp14:editId="71DF5077">
            <wp:extent cx="4855779" cy="407277"/>
            <wp:effectExtent l="19050" t="19050" r="21590" b="1206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939024" cy="414259"/>
                    </a:xfrm>
                    <a:prstGeom prst="rect">
                      <a:avLst/>
                    </a:prstGeom>
                    <a:noFill/>
                    <a:ln>
                      <a:solidFill>
                        <a:schemeClr val="tx1">
                          <a:lumMod val="50000"/>
                          <a:lumOff val="50000"/>
                        </a:schemeClr>
                      </a:solidFill>
                    </a:ln>
                  </pic:spPr>
                </pic:pic>
              </a:graphicData>
            </a:graphic>
          </wp:inline>
        </w:drawing>
      </w:r>
    </w:p>
    <w:p w14:paraId="719C59D3" w14:textId="0A88811A" w:rsidR="004939E1" w:rsidRDefault="004939E1" w:rsidP="004939E1">
      <w:pPr>
        <w:pStyle w:val="LabStepNumberedLevel2"/>
      </w:pPr>
      <w:r>
        <w:t xml:space="preserve">Select the data card for the </w:t>
      </w:r>
      <w:r>
        <w:rPr>
          <w:b/>
        </w:rPr>
        <w:t>Address</w:t>
      </w:r>
      <w:r>
        <w:t xml:space="preserve"> column and click the </w:t>
      </w:r>
      <w:r w:rsidRPr="00A529CC">
        <w:rPr>
          <w:b/>
        </w:rPr>
        <w:t>Unlock to change properties</w:t>
      </w:r>
      <w:r>
        <w:t xml:space="preserve"> button in the </w:t>
      </w:r>
      <w:r w:rsidRPr="00A529CC">
        <w:rPr>
          <w:b/>
        </w:rPr>
        <w:t>Advanced</w:t>
      </w:r>
      <w:r>
        <w:t xml:space="preserve"> tab.</w:t>
      </w:r>
    </w:p>
    <w:p w14:paraId="162EF73B" w14:textId="5A40FB69" w:rsidR="004939E1" w:rsidRPr="00A529CC" w:rsidRDefault="004939E1" w:rsidP="004939E1">
      <w:pPr>
        <w:pStyle w:val="LabStepNumberedLevel2"/>
      </w:pPr>
      <w:r>
        <w:t xml:space="preserve">Update the </w:t>
      </w:r>
      <w:r w:rsidRPr="00A529CC">
        <w:rPr>
          <w:b/>
        </w:rPr>
        <w:t>Default</w:t>
      </w:r>
      <w:r>
        <w:t xml:space="preserve"> property of the </w:t>
      </w:r>
      <w:r>
        <w:rPr>
          <w:b/>
        </w:rPr>
        <w:t>Address</w:t>
      </w:r>
      <w:r>
        <w:t xml:space="preserve"> data card to </w:t>
      </w:r>
      <w:r w:rsidRPr="00A529CC">
        <w:rPr>
          <w:b/>
        </w:rPr>
        <w:t>nextCustomer.</w:t>
      </w:r>
      <w:r>
        <w:rPr>
          <w:b/>
        </w:rPr>
        <w:t>address</w:t>
      </w:r>
      <w:r w:rsidRPr="00A529CC">
        <w:t>.</w:t>
      </w:r>
    </w:p>
    <w:p w14:paraId="440D8031" w14:textId="4947E001" w:rsidR="00BD04C8" w:rsidRDefault="00BD04C8" w:rsidP="00BD04C8">
      <w:pPr>
        <w:pStyle w:val="LabStepScreenshotLevel2"/>
      </w:pPr>
      <w:r>
        <w:drawing>
          <wp:inline distT="0" distB="0" distL="0" distR="0" wp14:anchorId="230364DB" wp14:editId="3253DE19">
            <wp:extent cx="4931453" cy="412601"/>
            <wp:effectExtent l="19050" t="19050" r="21590" b="2603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032711" cy="421073"/>
                    </a:xfrm>
                    <a:prstGeom prst="rect">
                      <a:avLst/>
                    </a:prstGeom>
                    <a:noFill/>
                    <a:ln>
                      <a:solidFill>
                        <a:schemeClr val="tx1">
                          <a:lumMod val="50000"/>
                          <a:lumOff val="50000"/>
                        </a:schemeClr>
                      </a:solidFill>
                    </a:ln>
                  </pic:spPr>
                </pic:pic>
              </a:graphicData>
            </a:graphic>
          </wp:inline>
        </w:drawing>
      </w:r>
    </w:p>
    <w:p w14:paraId="49863000" w14:textId="04647253" w:rsidR="004939E1" w:rsidRDefault="004939E1" w:rsidP="004939E1">
      <w:pPr>
        <w:pStyle w:val="LabStepNumberedLevel2"/>
      </w:pPr>
      <w:r>
        <w:lastRenderedPageBreak/>
        <w:t xml:space="preserve">Select the data card for the </w:t>
      </w:r>
      <w:r>
        <w:rPr>
          <w:b/>
        </w:rPr>
        <w:t>City</w:t>
      </w:r>
      <w:r>
        <w:t xml:space="preserve"> column and click the </w:t>
      </w:r>
      <w:r w:rsidRPr="00A529CC">
        <w:rPr>
          <w:b/>
        </w:rPr>
        <w:t>Unlock to change properties</w:t>
      </w:r>
      <w:r>
        <w:t xml:space="preserve"> button in the </w:t>
      </w:r>
      <w:r w:rsidRPr="00A529CC">
        <w:rPr>
          <w:b/>
        </w:rPr>
        <w:t>Advanced</w:t>
      </w:r>
      <w:r>
        <w:t xml:space="preserve"> tab.</w:t>
      </w:r>
    </w:p>
    <w:p w14:paraId="3BEC5D19" w14:textId="17DFADE9" w:rsidR="004939E1" w:rsidRPr="00A529CC" w:rsidRDefault="004939E1" w:rsidP="004939E1">
      <w:pPr>
        <w:pStyle w:val="LabStepNumberedLevel2"/>
      </w:pPr>
      <w:r>
        <w:t xml:space="preserve">Update the </w:t>
      </w:r>
      <w:r w:rsidRPr="00A529CC">
        <w:rPr>
          <w:b/>
        </w:rPr>
        <w:t>Default</w:t>
      </w:r>
      <w:r>
        <w:t xml:space="preserve"> property of the </w:t>
      </w:r>
      <w:r>
        <w:rPr>
          <w:b/>
        </w:rPr>
        <w:t>City</w:t>
      </w:r>
      <w:r>
        <w:t xml:space="preserve"> data card to </w:t>
      </w:r>
      <w:r w:rsidRPr="00A529CC">
        <w:rPr>
          <w:b/>
        </w:rPr>
        <w:t>nextCustomer.</w:t>
      </w:r>
      <w:r>
        <w:rPr>
          <w:b/>
        </w:rPr>
        <w:t>city</w:t>
      </w:r>
      <w:r w:rsidRPr="00A529CC">
        <w:t>.</w:t>
      </w:r>
    </w:p>
    <w:p w14:paraId="656974BB" w14:textId="75BC4D8A" w:rsidR="00BD04C8" w:rsidRDefault="00CD2205" w:rsidP="00BD04C8">
      <w:pPr>
        <w:pStyle w:val="LabStepScreenshotLevel2"/>
      </w:pPr>
      <w:r>
        <w:drawing>
          <wp:inline distT="0" distB="0" distL="0" distR="0" wp14:anchorId="54A32EDD" wp14:editId="649DBB46">
            <wp:extent cx="4508938" cy="373095"/>
            <wp:effectExtent l="19050" t="19050" r="6350" b="2730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64950" cy="394279"/>
                    </a:xfrm>
                    <a:prstGeom prst="rect">
                      <a:avLst/>
                    </a:prstGeom>
                    <a:noFill/>
                    <a:ln>
                      <a:solidFill>
                        <a:schemeClr val="tx1">
                          <a:lumMod val="50000"/>
                          <a:lumOff val="50000"/>
                        </a:schemeClr>
                      </a:solidFill>
                    </a:ln>
                  </pic:spPr>
                </pic:pic>
              </a:graphicData>
            </a:graphic>
          </wp:inline>
        </w:drawing>
      </w:r>
    </w:p>
    <w:p w14:paraId="5B4C290F" w14:textId="4521F701" w:rsidR="004939E1" w:rsidRDefault="004939E1" w:rsidP="004939E1">
      <w:pPr>
        <w:pStyle w:val="LabStepNumberedLevel2"/>
      </w:pPr>
      <w:r>
        <w:t xml:space="preserve">Select the data card for the </w:t>
      </w:r>
      <w:r>
        <w:rPr>
          <w:b/>
        </w:rPr>
        <w:t>State/Province</w:t>
      </w:r>
      <w:r>
        <w:t xml:space="preserve"> column and click the </w:t>
      </w:r>
      <w:r w:rsidRPr="00A529CC">
        <w:rPr>
          <w:b/>
        </w:rPr>
        <w:t>Unlock to change properties</w:t>
      </w:r>
      <w:r>
        <w:t xml:space="preserve"> button in the </w:t>
      </w:r>
      <w:r w:rsidRPr="00A529CC">
        <w:rPr>
          <w:b/>
        </w:rPr>
        <w:t>Advanced</w:t>
      </w:r>
      <w:r>
        <w:t xml:space="preserve"> tab.</w:t>
      </w:r>
    </w:p>
    <w:p w14:paraId="13D00DCD" w14:textId="5E5181A4" w:rsidR="004939E1" w:rsidRPr="00A529CC" w:rsidRDefault="004939E1" w:rsidP="004939E1">
      <w:pPr>
        <w:pStyle w:val="LabStepNumberedLevel2"/>
      </w:pPr>
      <w:r>
        <w:t xml:space="preserve">Update the </w:t>
      </w:r>
      <w:r w:rsidRPr="00A529CC">
        <w:rPr>
          <w:b/>
        </w:rPr>
        <w:t>Default</w:t>
      </w:r>
      <w:r>
        <w:t xml:space="preserve"> property of the </w:t>
      </w:r>
      <w:r>
        <w:rPr>
          <w:b/>
        </w:rPr>
        <w:t xml:space="preserve">State/Province </w:t>
      </w:r>
      <w:r>
        <w:t xml:space="preserve">data card to </w:t>
      </w:r>
      <w:r w:rsidRPr="00A529CC">
        <w:rPr>
          <w:b/>
        </w:rPr>
        <w:t>nextCustomer.</w:t>
      </w:r>
      <w:r>
        <w:rPr>
          <w:b/>
        </w:rPr>
        <w:t>state</w:t>
      </w:r>
      <w:r w:rsidRPr="00A529CC">
        <w:t>.</w:t>
      </w:r>
    </w:p>
    <w:p w14:paraId="0FE58035" w14:textId="2FAE33C9" w:rsidR="00CD2205" w:rsidRDefault="00CD2205" w:rsidP="00BD04C8">
      <w:pPr>
        <w:pStyle w:val="LabStepScreenshotLevel2"/>
      </w:pPr>
      <w:r>
        <w:drawing>
          <wp:inline distT="0" distB="0" distL="0" distR="0" wp14:anchorId="502E1D6F" wp14:editId="3B987D87">
            <wp:extent cx="4887310" cy="377580"/>
            <wp:effectExtent l="19050" t="19050" r="8890" b="2286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16298" cy="387545"/>
                    </a:xfrm>
                    <a:prstGeom prst="rect">
                      <a:avLst/>
                    </a:prstGeom>
                    <a:noFill/>
                    <a:ln>
                      <a:solidFill>
                        <a:schemeClr val="tx1">
                          <a:lumMod val="50000"/>
                          <a:lumOff val="50000"/>
                        </a:schemeClr>
                      </a:solidFill>
                    </a:ln>
                  </pic:spPr>
                </pic:pic>
              </a:graphicData>
            </a:graphic>
          </wp:inline>
        </w:drawing>
      </w:r>
    </w:p>
    <w:p w14:paraId="7199DD04" w14:textId="20AD7DEB" w:rsidR="004939E1" w:rsidRDefault="004939E1" w:rsidP="004939E1">
      <w:pPr>
        <w:pStyle w:val="LabStepNumberedLevel2"/>
      </w:pPr>
      <w:r>
        <w:t xml:space="preserve">Select the data card for the </w:t>
      </w:r>
      <w:r>
        <w:rPr>
          <w:b/>
        </w:rPr>
        <w:t>ZIP/Postal Code</w:t>
      </w:r>
      <w:r>
        <w:t xml:space="preserve"> column and click the </w:t>
      </w:r>
      <w:r w:rsidRPr="00A529CC">
        <w:rPr>
          <w:b/>
        </w:rPr>
        <w:t>Unlock to change properties</w:t>
      </w:r>
      <w:r>
        <w:t xml:space="preserve"> button in the </w:t>
      </w:r>
      <w:r w:rsidRPr="00A529CC">
        <w:rPr>
          <w:b/>
        </w:rPr>
        <w:t>Advanced</w:t>
      </w:r>
      <w:r>
        <w:t xml:space="preserve"> tab.</w:t>
      </w:r>
    </w:p>
    <w:p w14:paraId="36C0D47F" w14:textId="44BB09CC" w:rsidR="004939E1" w:rsidRDefault="004939E1" w:rsidP="004939E1">
      <w:pPr>
        <w:pStyle w:val="LabStepNumberedLevel2"/>
      </w:pPr>
      <w:r>
        <w:t xml:space="preserve">Update the </w:t>
      </w:r>
      <w:r w:rsidRPr="00A529CC">
        <w:rPr>
          <w:b/>
        </w:rPr>
        <w:t>Default</w:t>
      </w:r>
      <w:r>
        <w:t xml:space="preserve"> property of the </w:t>
      </w:r>
      <w:r>
        <w:rPr>
          <w:b/>
        </w:rPr>
        <w:t>ZIP/Postal Code</w:t>
      </w:r>
      <w:r>
        <w:t xml:space="preserve"> data card to </w:t>
      </w:r>
      <w:r w:rsidRPr="00A529CC">
        <w:rPr>
          <w:b/>
        </w:rPr>
        <w:t>nextCustomer.</w:t>
      </w:r>
      <w:r>
        <w:rPr>
          <w:b/>
        </w:rPr>
        <w:t>zipcode</w:t>
      </w:r>
      <w:r w:rsidRPr="00A529CC">
        <w:t>.</w:t>
      </w:r>
    </w:p>
    <w:p w14:paraId="5673A602" w14:textId="3B8FEB4D" w:rsidR="004939E1" w:rsidRPr="00A529CC" w:rsidRDefault="004939E1" w:rsidP="004939E1">
      <w:pPr>
        <w:pStyle w:val="LabStepNumberedLevel2"/>
      </w:pPr>
      <w:r>
        <w:t>You should now see new customer data for every column in the</w:t>
      </w:r>
      <w:r w:rsidR="00421984">
        <w:t xml:space="preserve"> Customers list.</w:t>
      </w:r>
    </w:p>
    <w:p w14:paraId="290618D8" w14:textId="6A60E0EE" w:rsidR="00CD2205" w:rsidRDefault="00CD2205" w:rsidP="00BD04C8">
      <w:pPr>
        <w:pStyle w:val="LabStepScreenshotLevel2"/>
      </w:pPr>
      <w:r>
        <w:drawing>
          <wp:inline distT="0" distB="0" distL="0" distR="0" wp14:anchorId="4B3790BE" wp14:editId="5C98E53A">
            <wp:extent cx="3756752" cy="2314378"/>
            <wp:effectExtent l="19050" t="19050" r="15240" b="1016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r="17907"/>
                    <a:stretch/>
                  </pic:blipFill>
                  <pic:spPr bwMode="auto">
                    <a:xfrm>
                      <a:off x="0" y="0"/>
                      <a:ext cx="3823289" cy="235536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1A20C64" w14:textId="01F8145C" w:rsidR="00421984" w:rsidRDefault="00421984" w:rsidP="00421984">
      <w:pPr>
        <w:pStyle w:val="LabStepNumbered"/>
      </w:pPr>
      <w:r>
        <w:t xml:space="preserve">Update the </w:t>
      </w:r>
      <w:r w:rsidRPr="00421984">
        <w:rPr>
          <w:b/>
        </w:rPr>
        <w:t>OnSuccess</w:t>
      </w:r>
      <w:r>
        <w:t xml:space="preserve"> property of </w:t>
      </w:r>
      <w:r w:rsidRPr="00421984">
        <w:rPr>
          <w:b/>
        </w:rPr>
        <w:t>frmAddCustomer</w:t>
      </w:r>
      <w:r>
        <w:t xml:space="preserve"> to set the </w:t>
      </w:r>
      <w:r w:rsidRPr="00421984">
        <w:rPr>
          <w:b/>
        </w:rPr>
        <w:t>nextCustomer</w:t>
      </w:r>
      <w:r>
        <w:t xml:space="preserve"> context variable to</w:t>
      </w:r>
      <w:r w:rsidR="000F7990">
        <w:t xml:space="preserve"> a blank value</w:t>
      </w:r>
      <w:r>
        <w:t>.</w:t>
      </w:r>
    </w:p>
    <w:p w14:paraId="15C1A057" w14:textId="741FF42F" w:rsidR="00421984" w:rsidRDefault="00421984" w:rsidP="00421984">
      <w:pPr>
        <w:pStyle w:val="LabStepNumberedLevel2"/>
      </w:pPr>
      <w:r>
        <w:t xml:space="preserve">Select </w:t>
      </w:r>
      <w:r w:rsidRPr="00421984">
        <w:rPr>
          <w:b/>
        </w:rPr>
        <w:t>frmAddCustomer</w:t>
      </w:r>
      <w:r>
        <w:t xml:space="preserve"> in the left tree view.</w:t>
      </w:r>
    </w:p>
    <w:p w14:paraId="08E7AC82" w14:textId="7BC297BE" w:rsidR="00421984" w:rsidRDefault="00421984" w:rsidP="00421984">
      <w:pPr>
        <w:pStyle w:val="LabStepNumberedLevel2"/>
      </w:pPr>
      <w:r>
        <w:t xml:space="preserve">Update the </w:t>
      </w:r>
      <w:r w:rsidRPr="00421984">
        <w:rPr>
          <w:b/>
        </w:rPr>
        <w:t>OnSuccess</w:t>
      </w:r>
      <w:r>
        <w:t xml:space="preserve"> property of </w:t>
      </w:r>
      <w:r w:rsidRPr="00421984">
        <w:rPr>
          <w:b/>
        </w:rPr>
        <w:t>frmAddCustomer</w:t>
      </w:r>
      <w:r>
        <w:t xml:space="preserve"> using the following expression.</w:t>
      </w:r>
    </w:p>
    <w:p w14:paraId="4C80C31C" w14:textId="77777777" w:rsidR="00CD2205" w:rsidRDefault="00CD2205" w:rsidP="00CD2205">
      <w:pPr>
        <w:pStyle w:val="LabStepCodeBlockLevel2"/>
      </w:pPr>
      <w:r>
        <w:t>Navigate('Browse Customers Screen', ScreenTransition.None);</w:t>
      </w:r>
    </w:p>
    <w:p w14:paraId="02C9F393" w14:textId="77777777" w:rsidR="00CD2205" w:rsidRDefault="00CD2205" w:rsidP="00CD2205">
      <w:pPr>
        <w:pStyle w:val="LabStepCodeBlockLevel2"/>
      </w:pPr>
      <w:r>
        <w:t>ResetForm(frmAddCustomer);</w:t>
      </w:r>
    </w:p>
    <w:p w14:paraId="049AEE04" w14:textId="1891FF2F" w:rsidR="00CD2205" w:rsidRDefault="00CD2205" w:rsidP="00CD2205">
      <w:pPr>
        <w:pStyle w:val="LabStepCodeBlockLevel2"/>
      </w:pPr>
      <w:r>
        <w:t>UpdateContext({nextCustomer: Blank()})</w:t>
      </w:r>
    </w:p>
    <w:p w14:paraId="6B2EFF22" w14:textId="060FC703" w:rsidR="00AF6788" w:rsidRDefault="000F7990" w:rsidP="00421984">
      <w:pPr>
        <w:pStyle w:val="LabStepNumbered"/>
      </w:pPr>
      <w:r>
        <w:t xml:space="preserve">Update the </w:t>
      </w:r>
      <w:r w:rsidRPr="000F7990">
        <w:rPr>
          <w:b/>
        </w:rPr>
        <w:t>OnVisible</w:t>
      </w:r>
      <w:r>
        <w:t xml:space="preserve"> property of </w:t>
      </w:r>
      <w:bookmarkStart w:id="0" w:name="_Hlk2202752"/>
      <w:r>
        <w:t xml:space="preserve">the </w:t>
      </w:r>
      <w:r w:rsidRPr="000F7990">
        <w:rPr>
          <w:b/>
        </w:rPr>
        <w:t>Add Customer Screen</w:t>
      </w:r>
      <w:bookmarkEnd w:id="0"/>
      <w:r>
        <w:t>.</w:t>
      </w:r>
    </w:p>
    <w:p w14:paraId="36070185" w14:textId="1FE17CBB" w:rsidR="000F7990" w:rsidRDefault="000F7990" w:rsidP="000F7990">
      <w:pPr>
        <w:pStyle w:val="LabStepNumberedLevel2"/>
      </w:pPr>
      <w:r>
        <w:t xml:space="preserve">Select the </w:t>
      </w:r>
      <w:r w:rsidRPr="000F7990">
        <w:rPr>
          <w:b/>
        </w:rPr>
        <w:t>Add Customer Screen</w:t>
      </w:r>
      <w:r>
        <w:t xml:space="preserve"> and update its </w:t>
      </w:r>
      <w:r w:rsidRPr="000F7990">
        <w:rPr>
          <w:b/>
        </w:rPr>
        <w:t>OnVisible</w:t>
      </w:r>
      <w:r>
        <w:t xml:space="preserve"> property using the following expression.</w:t>
      </w:r>
    </w:p>
    <w:p w14:paraId="5A598CF1" w14:textId="77777777" w:rsidR="000F7990" w:rsidRDefault="000F7990" w:rsidP="000F7990">
      <w:pPr>
        <w:pStyle w:val="LabStepCodeBlockLevel2"/>
      </w:pPr>
      <w:r>
        <w:t>UpdateContext({nextCustomer: Blank()});</w:t>
      </w:r>
    </w:p>
    <w:p w14:paraId="3C879571" w14:textId="3880DD35" w:rsidR="000F7990" w:rsidRDefault="000F7990" w:rsidP="000F7990">
      <w:pPr>
        <w:pStyle w:val="LabStepCodeBlockLevel2"/>
      </w:pPr>
      <w:r>
        <w:t>NewForm(frmAddCustomer)</w:t>
      </w:r>
    </w:p>
    <w:p w14:paraId="16429545" w14:textId="753AC89C" w:rsidR="00421984" w:rsidRDefault="00421984" w:rsidP="00421984">
      <w:pPr>
        <w:pStyle w:val="LabStepNumbered"/>
      </w:pPr>
      <w:r>
        <w:t xml:space="preserve">Test the </w:t>
      </w:r>
      <w:r w:rsidRPr="00EA4DC8">
        <w:rPr>
          <w:b/>
        </w:rPr>
        <w:t>Add Customer Screen</w:t>
      </w:r>
      <w:r>
        <w:t xml:space="preserve"> to make sure the Download button retrieve new customer data.</w:t>
      </w:r>
    </w:p>
    <w:p w14:paraId="1365368F" w14:textId="77777777" w:rsidR="00421984" w:rsidRDefault="00421984" w:rsidP="00421984">
      <w:pPr>
        <w:pStyle w:val="LabStepNumberedLevel2"/>
      </w:pPr>
      <w:r>
        <w:t xml:space="preserve">Select the </w:t>
      </w:r>
      <w:r>
        <w:rPr>
          <w:b/>
        </w:rPr>
        <w:t>Add</w:t>
      </w:r>
      <w:r w:rsidRPr="007C1DC6">
        <w:rPr>
          <w:b/>
        </w:rPr>
        <w:t xml:space="preserve"> Customer Screen</w:t>
      </w:r>
      <w:r>
        <w:t xml:space="preserve"> in the left tree view.</w:t>
      </w:r>
    </w:p>
    <w:p w14:paraId="2CEAD229" w14:textId="6F649AF2" w:rsidR="00421984" w:rsidRDefault="00421984" w:rsidP="00421984">
      <w:pPr>
        <w:pStyle w:val="LabStepNumberedLevel2"/>
      </w:pPr>
      <w:r>
        <w:t xml:space="preserve">Click the </w:t>
      </w:r>
      <w:r w:rsidRPr="00EA4DC8">
        <w:rPr>
          <w:b/>
        </w:rPr>
        <w:t>Play</w:t>
      </w:r>
      <w:r>
        <w:t xml:space="preserve"> button in the upper, left corner to start the app.</w:t>
      </w:r>
    </w:p>
    <w:p w14:paraId="01991EAB" w14:textId="05D28954" w:rsidR="00421984" w:rsidRDefault="00421984" w:rsidP="00421984">
      <w:pPr>
        <w:pStyle w:val="LabStepNumberedLevel2"/>
      </w:pPr>
      <w:r>
        <w:t xml:space="preserve">Click the </w:t>
      </w:r>
      <w:r w:rsidRPr="000F7990">
        <w:rPr>
          <w:b/>
        </w:rPr>
        <w:t>Download</w:t>
      </w:r>
      <w:r>
        <w:t xml:space="preserve"> button to retrieve data for a new customer.</w:t>
      </w:r>
    </w:p>
    <w:p w14:paraId="78EB1F3F" w14:textId="4F158B4D" w:rsidR="00421984" w:rsidRDefault="00421984" w:rsidP="00421984">
      <w:pPr>
        <w:pStyle w:val="LabStepNumberedLevel2"/>
      </w:pPr>
      <w:r>
        <w:t xml:space="preserve">Click the </w:t>
      </w:r>
      <w:r w:rsidRPr="00421984">
        <w:rPr>
          <w:b/>
        </w:rPr>
        <w:t>Save</w:t>
      </w:r>
      <w:r>
        <w:t xml:space="preserve"> button to ensure you can save a new customer in SharePoint using customer data from </w:t>
      </w:r>
      <w:r w:rsidRPr="00421984">
        <w:rPr>
          <w:b/>
        </w:rPr>
        <w:t>CustomerFact</w:t>
      </w:r>
      <w:r w:rsidR="000F7990">
        <w:rPr>
          <w:b/>
        </w:rPr>
        <w:t>o</w:t>
      </w:r>
      <w:r w:rsidRPr="00421984">
        <w:rPr>
          <w:b/>
        </w:rPr>
        <w:t>ryAPI</w:t>
      </w:r>
      <w:r>
        <w:t>.</w:t>
      </w:r>
    </w:p>
    <w:p w14:paraId="64166876" w14:textId="7457F5AD" w:rsidR="00BD153A" w:rsidRPr="00E04179" w:rsidRDefault="00421984" w:rsidP="000F7990">
      <w:pPr>
        <w:pStyle w:val="LabExerciseCallout"/>
        <w:rPr>
          <w:sz w:val="20"/>
          <w:szCs w:val="20"/>
        </w:rPr>
      </w:pPr>
      <w:r>
        <w:t>You have now completed this lab.</w:t>
      </w:r>
    </w:p>
    <w:sectPr w:rsidR="00BD153A" w:rsidRPr="00E04179" w:rsidSect="00487314">
      <w:headerReference w:type="even" r:id="rId238"/>
      <w:headerReference w:type="default" r:id="rId239"/>
      <w:footerReference w:type="even" r:id="rId240"/>
      <w:footerReference w:type="default" r:id="rId241"/>
      <w:headerReference w:type="first" r:id="rId242"/>
      <w:footerReference w:type="first" r:id="rId243"/>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4594F4" w14:textId="77777777" w:rsidR="000842AF" w:rsidRDefault="000842AF" w:rsidP="005F53BE">
      <w:pPr>
        <w:spacing w:before="0" w:after="0"/>
      </w:pPr>
      <w:r>
        <w:separator/>
      </w:r>
    </w:p>
  </w:endnote>
  <w:endnote w:type="continuationSeparator" w:id="0">
    <w:p w14:paraId="4582ED0B" w14:textId="77777777" w:rsidR="000842AF" w:rsidRDefault="000842AF"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8394D2" w14:textId="77777777" w:rsidR="002B0999" w:rsidRDefault="002B09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7D3E45" w14:textId="7E416037" w:rsidR="00B40999" w:rsidRDefault="00B40999" w:rsidP="00487314">
    <w:pPr>
      <w:pStyle w:val="Footer"/>
      <w:pBdr>
        <w:top w:val="single" w:sz="4" w:space="0" w:color="auto"/>
      </w:pBdr>
    </w:pPr>
    <w:r>
      <w:t xml:space="preserve">© Critical Path Training. </w:t>
    </w:r>
    <w:r w:rsidR="00B67F19">
      <w:t>2020</w:t>
    </w:r>
    <w:r>
      <w:t>. All Rights Reserved</w:t>
    </w:r>
    <w:r>
      <w:tab/>
    </w:r>
    <w:r>
      <w:tab/>
    </w:r>
    <w:r>
      <w:fldChar w:fldCharType="begin"/>
    </w:r>
    <w:r>
      <w:instrText xml:space="preserve"> PAGE  \* MERGEFORMAT </w:instrText>
    </w:r>
    <w:r>
      <w:fldChar w:fldCharType="separate"/>
    </w:r>
    <w:r>
      <w:rPr>
        <w:noProof/>
      </w:rPr>
      <w:t>14</w:t>
    </w:r>
    <w:r>
      <w:fldChar w:fldCharType="end"/>
    </w:r>
  </w:p>
  <w:p w14:paraId="4FCAA96B" w14:textId="77777777" w:rsidR="00B40999" w:rsidRPr="00487314" w:rsidRDefault="00B40999" w:rsidP="00487314">
    <w:pPr>
      <w:pStyle w:val="Footer"/>
      <w:pBdr>
        <w:top w:val="single" w:sz="4" w:space="0" w:color="auto"/>
      </w:pBdr>
    </w:pPr>
    <w:r>
      <w:t>www.CriticalPathTraining.com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38BAF" w14:textId="1D8D0A53" w:rsidR="00B40999" w:rsidRDefault="00B40999" w:rsidP="00487314">
    <w:pPr>
      <w:pStyle w:val="Footer"/>
      <w:pBdr>
        <w:top w:val="single" w:sz="4" w:space="0" w:color="auto"/>
      </w:pBdr>
    </w:pPr>
    <w:r>
      <w:t xml:space="preserve">© Critical Path Training. </w:t>
    </w:r>
    <w:r w:rsidR="00B67F19">
      <w:t>2020</w:t>
    </w:r>
    <w:r>
      <w:t>. All Rights Reserved</w:t>
    </w:r>
    <w:r>
      <w:tab/>
    </w:r>
    <w:r>
      <w:tab/>
    </w:r>
    <w:r>
      <w:fldChar w:fldCharType="begin"/>
    </w:r>
    <w:r>
      <w:instrText xml:space="preserve"> PAGE  \* MERGEFORMAT </w:instrText>
    </w:r>
    <w:r>
      <w:fldChar w:fldCharType="separate"/>
    </w:r>
    <w:r>
      <w:rPr>
        <w:noProof/>
      </w:rPr>
      <w:t>1</w:t>
    </w:r>
    <w:r>
      <w:fldChar w:fldCharType="end"/>
    </w:r>
  </w:p>
  <w:p w14:paraId="6C229EA0" w14:textId="77777777" w:rsidR="00B40999" w:rsidRPr="00487314" w:rsidRDefault="00B40999" w:rsidP="00487314">
    <w:pPr>
      <w:pStyle w:val="Footer"/>
      <w:pBdr>
        <w:top w:val="single" w:sz="4" w:space="0" w:color="auto"/>
      </w:pBdr>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9CBE30" w14:textId="77777777" w:rsidR="000842AF" w:rsidRDefault="000842AF" w:rsidP="005F53BE">
      <w:pPr>
        <w:spacing w:before="0" w:after="0"/>
      </w:pPr>
      <w:r>
        <w:separator/>
      </w:r>
    </w:p>
  </w:footnote>
  <w:footnote w:type="continuationSeparator" w:id="0">
    <w:p w14:paraId="67E1C2B4" w14:textId="77777777" w:rsidR="000842AF" w:rsidRDefault="000842AF"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A2548F" w14:textId="77777777" w:rsidR="002B0999" w:rsidRDefault="002B09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D0F60" w14:textId="78C5F957" w:rsidR="00B40999" w:rsidRDefault="002B0999" w:rsidP="009F40E8">
    <w:pPr>
      <w:pStyle w:val="Header"/>
      <w:pBdr>
        <w:bottom w:val="single" w:sz="4" w:space="0" w:color="auto"/>
      </w:pBdr>
      <w:spacing w:before="240"/>
    </w:pPr>
    <w:r>
      <w:t>PPMC: Power Platform Master Class</w:t>
    </w:r>
    <w:bookmarkStart w:id="1" w:name="_GoBack"/>
    <w:bookmarkEnd w:id="1"/>
  </w:p>
  <w:p w14:paraId="52070944" w14:textId="52566000" w:rsidR="00B40999" w:rsidRPr="009F40E8" w:rsidRDefault="00B40999" w:rsidP="009F40E8">
    <w:pPr>
      <w:pStyle w:val="Header"/>
      <w:pBdr>
        <w:bottom w:val="single" w:sz="4" w:space="0" w:color="auto"/>
      </w:pBdr>
      <w:spacing w:before="240"/>
    </w:pPr>
    <w:r>
      <w:t>Module 02 Lab: Building a Data-driven Canvas App</w:t>
    </w:r>
    <w:r>
      <w:tab/>
    </w:r>
    <w:r>
      <w:tab/>
    </w:r>
    <w:r w:rsidRPr="0031080D">
      <w:rPr>
        <w:rFonts w:cs="Arial"/>
      </w:rPr>
      <w:t xml:space="preserve">Live Lab </w:t>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2B0999">
      <w:rPr>
        <w:rFonts w:cs="Arial"/>
        <w:noProof/>
      </w:rPr>
      <w:t>Apr 27, 2020</w:t>
    </w:r>
    <w:r>
      <w:rPr>
        <w:rFonts w:cs="Aria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CFCB7" w14:textId="77777777" w:rsidR="00B40999" w:rsidRDefault="00B40999"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EF1CB7EC"/>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26"/>
  </w:num>
  <w:num w:numId="3">
    <w:abstractNumId w:val="29"/>
  </w:num>
  <w:num w:numId="4">
    <w:abstractNumId w:val="17"/>
  </w:num>
  <w:num w:numId="5">
    <w:abstractNumId w:val="18"/>
  </w:num>
  <w:num w:numId="6">
    <w:abstractNumId w:val="23"/>
  </w:num>
  <w:num w:numId="7">
    <w:abstractNumId w:val="35"/>
  </w:num>
  <w:num w:numId="8">
    <w:abstractNumId w:val="6"/>
    <w:lvlOverride w:ilvl="0">
      <w:startOverride w:val="1"/>
    </w:lvlOverride>
  </w:num>
  <w:num w:numId="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36"/>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2F01"/>
    <w:rsid w:val="00003764"/>
    <w:rsid w:val="00004D5E"/>
    <w:rsid w:val="000071BB"/>
    <w:rsid w:val="0001071F"/>
    <w:rsid w:val="000127E2"/>
    <w:rsid w:val="00012FA2"/>
    <w:rsid w:val="00014EE7"/>
    <w:rsid w:val="00023505"/>
    <w:rsid w:val="00024F61"/>
    <w:rsid w:val="00026EBD"/>
    <w:rsid w:val="00033C7B"/>
    <w:rsid w:val="00034C21"/>
    <w:rsid w:val="000363F7"/>
    <w:rsid w:val="00045842"/>
    <w:rsid w:val="00045945"/>
    <w:rsid w:val="0004610C"/>
    <w:rsid w:val="00046935"/>
    <w:rsid w:val="0005266B"/>
    <w:rsid w:val="00054009"/>
    <w:rsid w:val="000548FF"/>
    <w:rsid w:val="000554CF"/>
    <w:rsid w:val="00060030"/>
    <w:rsid w:val="000617E1"/>
    <w:rsid w:val="00061EB5"/>
    <w:rsid w:val="00062F22"/>
    <w:rsid w:val="000669FF"/>
    <w:rsid w:val="00067C20"/>
    <w:rsid w:val="00072406"/>
    <w:rsid w:val="00075D4E"/>
    <w:rsid w:val="000777A2"/>
    <w:rsid w:val="00080A23"/>
    <w:rsid w:val="00082E73"/>
    <w:rsid w:val="000842AF"/>
    <w:rsid w:val="000848DE"/>
    <w:rsid w:val="00084C25"/>
    <w:rsid w:val="000857E9"/>
    <w:rsid w:val="00090F46"/>
    <w:rsid w:val="00092B50"/>
    <w:rsid w:val="00092D8E"/>
    <w:rsid w:val="00095774"/>
    <w:rsid w:val="000962E7"/>
    <w:rsid w:val="00096E4D"/>
    <w:rsid w:val="000A14CA"/>
    <w:rsid w:val="000B28AF"/>
    <w:rsid w:val="000C0156"/>
    <w:rsid w:val="000C2397"/>
    <w:rsid w:val="000C3850"/>
    <w:rsid w:val="000C3ABE"/>
    <w:rsid w:val="000C7F80"/>
    <w:rsid w:val="000E6A18"/>
    <w:rsid w:val="000F18E2"/>
    <w:rsid w:val="000F29D6"/>
    <w:rsid w:val="000F4A34"/>
    <w:rsid w:val="000F578F"/>
    <w:rsid w:val="000F7990"/>
    <w:rsid w:val="0010241D"/>
    <w:rsid w:val="00102F0A"/>
    <w:rsid w:val="00103AAE"/>
    <w:rsid w:val="00106234"/>
    <w:rsid w:val="0010781C"/>
    <w:rsid w:val="00110435"/>
    <w:rsid w:val="00112856"/>
    <w:rsid w:val="00114352"/>
    <w:rsid w:val="00116815"/>
    <w:rsid w:val="001170EA"/>
    <w:rsid w:val="001238EE"/>
    <w:rsid w:val="00125E3E"/>
    <w:rsid w:val="00131FA2"/>
    <w:rsid w:val="001321FE"/>
    <w:rsid w:val="00132F2A"/>
    <w:rsid w:val="00133DF4"/>
    <w:rsid w:val="00134B8A"/>
    <w:rsid w:val="00135C06"/>
    <w:rsid w:val="00135C15"/>
    <w:rsid w:val="00136B0C"/>
    <w:rsid w:val="0013748F"/>
    <w:rsid w:val="0013779A"/>
    <w:rsid w:val="00145170"/>
    <w:rsid w:val="0015183C"/>
    <w:rsid w:val="00151DDF"/>
    <w:rsid w:val="00154292"/>
    <w:rsid w:val="00155501"/>
    <w:rsid w:val="00156018"/>
    <w:rsid w:val="001610CB"/>
    <w:rsid w:val="00166660"/>
    <w:rsid w:val="00177880"/>
    <w:rsid w:val="00180351"/>
    <w:rsid w:val="00180979"/>
    <w:rsid w:val="00181625"/>
    <w:rsid w:val="001869FD"/>
    <w:rsid w:val="00186D19"/>
    <w:rsid w:val="001874CD"/>
    <w:rsid w:val="00187809"/>
    <w:rsid w:val="001940C9"/>
    <w:rsid w:val="00194663"/>
    <w:rsid w:val="001A07AE"/>
    <w:rsid w:val="001A2086"/>
    <w:rsid w:val="001A3D76"/>
    <w:rsid w:val="001A669D"/>
    <w:rsid w:val="001B1613"/>
    <w:rsid w:val="001B4A5E"/>
    <w:rsid w:val="001C0233"/>
    <w:rsid w:val="001C040C"/>
    <w:rsid w:val="001C292C"/>
    <w:rsid w:val="001C2F6C"/>
    <w:rsid w:val="001C3561"/>
    <w:rsid w:val="001C56EE"/>
    <w:rsid w:val="001C66E3"/>
    <w:rsid w:val="001C67E4"/>
    <w:rsid w:val="001C777F"/>
    <w:rsid w:val="001C7DF5"/>
    <w:rsid w:val="001D0F04"/>
    <w:rsid w:val="001D2760"/>
    <w:rsid w:val="001E17C8"/>
    <w:rsid w:val="001E22AC"/>
    <w:rsid w:val="001E2AE4"/>
    <w:rsid w:val="001E3210"/>
    <w:rsid w:val="001E3C7C"/>
    <w:rsid w:val="001E46D2"/>
    <w:rsid w:val="001F0932"/>
    <w:rsid w:val="001F46E0"/>
    <w:rsid w:val="001F57CF"/>
    <w:rsid w:val="001F7817"/>
    <w:rsid w:val="002072F2"/>
    <w:rsid w:val="00215AE7"/>
    <w:rsid w:val="002179FD"/>
    <w:rsid w:val="002200AE"/>
    <w:rsid w:val="00222719"/>
    <w:rsid w:val="00223B5C"/>
    <w:rsid w:val="00224C59"/>
    <w:rsid w:val="0023169D"/>
    <w:rsid w:val="00233079"/>
    <w:rsid w:val="00233429"/>
    <w:rsid w:val="00234E10"/>
    <w:rsid w:val="0023566E"/>
    <w:rsid w:val="002373DB"/>
    <w:rsid w:val="00241867"/>
    <w:rsid w:val="00244A11"/>
    <w:rsid w:val="00245419"/>
    <w:rsid w:val="00250C04"/>
    <w:rsid w:val="00255C7E"/>
    <w:rsid w:val="00262CC6"/>
    <w:rsid w:val="00264608"/>
    <w:rsid w:val="00266969"/>
    <w:rsid w:val="00272913"/>
    <w:rsid w:val="00274B27"/>
    <w:rsid w:val="00281406"/>
    <w:rsid w:val="00284227"/>
    <w:rsid w:val="00284833"/>
    <w:rsid w:val="00285084"/>
    <w:rsid w:val="00291296"/>
    <w:rsid w:val="002919FE"/>
    <w:rsid w:val="002926CB"/>
    <w:rsid w:val="00292D50"/>
    <w:rsid w:val="00293D68"/>
    <w:rsid w:val="002A1DC9"/>
    <w:rsid w:val="002A3000"/>
    <w:rsid w:val="002A3258"/>
    <w:rsid w:val="002B0096"/>
    <w:rsid w:val="002B0999"/>
    <w:rsid w:val="002B2E15"/>
    <w:rsid w:val="002B38E0"/>
    <w:rsid w:val="002B69D8"/>
    <w:rsid w:val="002B6CF5"/>
    <w:rsid w:val="002C045F"/>
    <w:rsid w:val="002C1AA2"/>
    <w:rsid w:val="002C29E6"/>
    <w:rsid w:val="002C5A97"/>
    <w:rsid w:val="002C6481"/>
    <w:rsid w:val="002C68BD"/>
    <w:rsid w:val="002D0086"/>
    <w:rsid w:val="002D3A63"/>
    <w:rsid w:val="002D737C"/>
    <w:rsid w:val="002E1D2C"/>
    <w:rsid w:val="002E2503"/>
    <w:rsid w:val="002E3608"/>
    <w:rsid w:val="002E4299"/>
    <w:rsid w:val="002F0BCB"/>
    <w:rsid w:val="002F32F1"/>
    <w:rsid w:val="002F5169"/>
    <w:rsid w:val="00302452"/>
    <w:rsid w:val="00305662"/>
    <w:rsid w:val="00305C45"/>
    <w:rsid w:val="0030672C"/>
    <w:rsid w:val="00307E96"/>
    <w:rsid w:val="00313023"/>
    <w:rsid w:val="00320B47"/>
    <w:rsid w:val="00332188"/>
    <w:rsid w:val="00335471"/>
    <w:rsid w:val="0034151B"/>
    <w:rsid w:val="003419B7"/>
    <w:rsid w:val="00342853"/>
    <w:rsid w:val="00342E8B"/>
    <w:rsid w:val="00344B71"/>
    <w:rsid w:val="00345D04"/>
    <w:rsid w:val="00345D75"/>
    <w:rsid w:val="003460FD"/>
    <w:rsid w:val="003470CE"/>
    <w:rsid w:val="00352060"/>
    <w:rsid w:val="00352D30"/>
    <w:rsid w:val="00357410"/>
    <w:rsid w:val="003602CE"/>
    <w:rsid w:val="00360CEE"/>
    <w:rsid w:val="003618F0"/>
    <w:rsid w:val="003634F5"/>
    <w:rsid w:val="00364F73"/>
    <w:rsid w:val="00367E6C"/>
    <w:rsid w:val="003727D9"/>
    <w:rsid w:val="00373648"/>
    <w:rsid w:val="003770A6"/>
    <w:rsid w:val="00377909"/>
    <w:rsid w:val="00381C23"/>
    <w:rsid w:val="0038219D"/>
    <w:rsid w:val="00385289"/>
    <w:rsid w:val="0038557E"/>
    <w:rsid w:val="00387BAE"/>
    <w:rsid w:val="003900AE"/>
    <w:rsid w:val="003911B8"/>
    <w:rsid w:val="00391900"/>
    <w:rsid w:val="0039236A"/>
    <w:rsid w:val="00393265"/>
    <w:rsid w:val="003A0E6B"/>
    <w:rsid w:val="003A0E80"/>
    <w:rsid w:val="003A214A"/>
    <w:rsid w:val="003A2C5B"/>
    <w:rsid w:val="003A2FEB"/>
    <w:rsid w:val="003A3DAC"/>
    <w:rsid w:val="003B05E5"/>
    <w:rsid w:val="003B10B6"/>
    <w:rsid w:val="003B1E26"/>
    <w:rsid w:val="003B2A66"/>
    <w:rsid w:val="003B399A"/>
    <w:rsid w:val="003B6E77"/>
    <w:rsid w:val="003C1C27"/>
    <w:rsid w:val="003C3D7C"/>
    <w:rsid w:val="003C6081"/>
    <w:rsid w:val="003C675A"/>
    <w:rsid w:val="003C6DDF"/>
    <w:rsid w:val="003C763B"/>
    <w:rsid w:val="003D263C"/>
    <w:rsid w:val="003D29F1"/>
    <w:rsid w:val="003D2F36"/>
    <w:rsid w:val="003D363E"/>
    <w:rsid w:val="003D6ED3"/>
    <w:rsid w:val="003E592A"/>
    <w:rsid w:val="003E721A"/>
    <w:rsid w:val="003E77A9"/>
    <w:rsid w:val="003F39EF"/>
    <w:rsid w:val="003F3C48"/>
    <w:rsid w:val="003F6E15"/>
    <w:rsid w:val="00401B69"/>
    <w:rsid w:val="004172CF"/>
    <w:rsid w:val="00421984"/>
    <w:rsid w:val="0042215A"/>
    <w:rsid w:val="0042254E"/>
    <w:rsid w:val="00423CDC"/>
    <w:rsid w:val="00424721"/>
    <w:rsid w:val="0042643C"/>
    <w:rsid w:val="0042714A"/>
    <w:rsid w:val="00427863"/>
    <w:rsid w:val="004279DA"/>
    <w:rsid w:val="00430229"/>
    <w:rsid w:val="00431DE4"/>
    <w:rsid w:val="004333F9"/>
    <w:rsid w:val="004346F3"/>
    <w:rsid w:val="00440054"/>
    <w:rsid w:val="004403F7"/>
    <w:rsid w:val="004429FD"/>
    <w:rsid w:val="00450D70"/>
    <w:rsid w:val="0045226B"/>
    <w:rsid w:val="004524DE"/>
    <w:rsid w:val="00452607"/>
    <w:rsid w:val="00453513"/>
    <w:rsid w:val="00455F37"/>
    <w:rsid w:val="0046085A"/>
    <w:rsid w:val="00467EBB"/>
    <w:rsid w:val="00470E32"/>
    <w:rsid w:val="00474EC3"/>
    <w:rsid w:val="00476005"/>
    <w:rsid w:val="0048025F"/>
    <w:rsid w:val="00482A9B"/>
    <w:rsid w:val="004855B8"/>
    <w:rsid w:val="00487314"/>
    <w:rsid w:val="0048783D"/>
    <w:rsid w:val="0049135E"/>
    <w:rsid w:val="004939E1"/>
    <w:rsid w:val="004951A6"/>
    <w:rsid w:val="004965C8"/>
    <w:rsid w:val="004976B0"/>
    <w:rsid w:val="00497798"/>
    <w:rsid w:val="00497F10"/>
    <w:rsid w:val="004A06E8"/>
    <w:rsid w:val="004A225A"/>
    <w:rsid w:val="004A226E"/>
    <w:rsid w:val="004A2310"/>
    <w:rsid w:val="004A4043"/>
    <w:rsid w:val="004A4DC4"/>
    <w:rsid w:val="004A53A4"/>
    <w:rsid w:val="004A5505"/>
    <w:rsid w:val="004A7251"/>
    <w:rsid w:val="004B0C41"/>
    <w:rsid w:val="004B10B1"/>
    <w:rsid w:val="004B3E8C"/>
    <w:rsid w:val="004B6234"/>
    <w:rsid w:val="004B6910"/>
    <w:rsid w:val="004C054C"/>
    <w:rsid w:val="004C058A"/>
    <w:rsid w:val="004C0D88"/>
    <w:rsid w:val="004C602C"/>
    <w:rsid w:val="004C7C0D"/>
    <w:rsid w:val="004D23C6"/>
    <w:rsid w:val="004D4105"/>
    <w:rsid w:val="004D42AC"/>
    <w:rsid w:val="004D4396"/>
    <w:rsid w:val="004D4512"/>
    <w:rsid w:val="004D453C"/>
    <w:rsid w:val="004D525D"/>
    <w:rsid w:val="004D5326"/>
    <w:rsid w:val="004D5975"/>
    <w:rsid w:val="004E28E4"/>
    <w:rsid w:val="004E41B2"/>
    <w:rsid w:val="004E6FB0"/>
    <w:rsid w:val="004F0A01"/>
    <w:rsid w:val="004F5318"/>
    <w:rsid w:val="004F5378"/>
    <w:rsid w:val="00504F6D"/>
    <w:rsid w:val="00510744"/>
    <w:rsid w:val="00511CE6"/>
    <w:rsid w:val="00511F72"/>
    <w:rsid w:val="0051344A"/>
    <w:rsid w:val="00522DCE"/>
    <w:rsid w:val="00527B1F"/>
    <w:rsid w:val="0053286E"/>
    <w:rsid w:val="00537FB3"/>
    <w:rsid w:val="005410FB"/>
    <w:rsid w:val="00544073"/>
    <w:rsid w:val="00544824"/>
    <w:rsid w:val="00544AA7"/>
    <w:rsid w:val="005474DB"/>
    <w:rsid w:val="005518E1"/>
    <w:rsid w:val="0055229A"/>
    <w:rsid w:val="00552E79"/>
    <w:rsid w:val="00554A93"/>
    <w:rsid w:val="00561AA4"/>
    <w:rsid w:val="0056217D"/>
    <w:rsid w:val="00564002"/>
    <w:rsid w:val="0057121D"/>
    <w:rsid w:val="00571F27"/>
    <w:rsid w:val="00572EEC"/>
    <w:rsid w:val="00575E20"/>
    <w:rsid w:val="005767DA"/>
    <w:rsid w:val="005804DC"/>
    <w:rsid w:val="005806B9"/>
    <w:rsid w:val="0058110E"/>
    <w:rsid w:val="00581457"/>
    <w:rsid w:val="005826EE"/>
    <w:rsid w:val="00582C7B"/>
    <w:rsid w:val="005850ED"/>
    <w:rsid w:val="00587247"/>
    <w:rsid w:val="00596425"/>
    <w:rsid w:val="005A1F36"/>
    <w:rsid w:val="005B07AE"/>
    <w:rsid w:val="005B372E"/>
    <w:rsid w:val="005B51DA"/>
    <w:rsid w:val="005C074B"/>
    <w:rsid w:val="005C2328"/>
    <w:rsid w:val="005C2C8B"/>
    <w:rsid w:val="005D035B"/>
    <w:rsid w:val="005D0755"/>
    <w:rsid w:val="005D0D9F"/>
    <w:rsid w:val="005D3350"/>
    <w:rsid w:val="005D3955"/>
    <w:rsid w:val="005D46D7"/>
    <w:rsid w:val="005D6F18"/>
    <w:rsid w:val="005D6FC5"/>
    <w:rsid w:val="005D70B3"/>
    <w:rsid w:val="005D7DFF"/>
    <w:rsid w:val="005D7FE5"/>
    <w:rsid w:val="005E08D4"/>
    <w:rsid w:val="005E5442"/>
    <w:rsid w:val="005E66A7"/>
    <w:rsid w:val="005E7662"/>
    <w:rsid w:val="005F02D5"/>
    <w:rsid w:val="005F53BE"/>
    <w:rsid w:val="005F7030"/>
    <w:rsid w:val="00602D73"/>
    <w:rsid w:val="0060682E"/>
    <w:rsid w:val="0061366A"/>
    <w:rsid w:val="00614166"/>
    <w:rsid w:val="00615E52"/>
    <w:rsid w:val="0061711A"/>
    <w:rsid w:val="0062297B"/>
    <w:rsid w:val="00623A14"/>
    <w:rsid w:val="006251F8"/>
    <w:rsid w:val="00625817"/>
    <w:rsid w:val="00627574"/>
    <w:rsid w:val="00627707"/>
    <w:rsid w:val="006302A1"/>
    <w:rsid w:val="00631D53"/>
    <w:rsid w:val="006556A5"/>
    <w:rsid w:val="00656106"/>
    <w:rsid w:val="00661895"/>
    <w:rsid w:val="00664283"/>
    <w:rsid w:val="00670C8B"/>
    <w:rsid w:val="00671F0E"/>
    <w:rsid w:val="00672BB6"/>
    <w:rsid w:val="00674E89"/>
    <w:rsid w:val="00676C82"/>
    <w:rsid w:val="006806DB"/>
    <w:rsid w:val="006848AC"/>
    <w:rsid w:val="006865E5"/>
    <w:rsid w:val="00686BCB"/>
    <w:rsid w:val="00686E09"/>
    <w:rsid w:val="00690794"/>
    <w:rsid w:val="00692BE6"/>
    <w:rsid w:val="0069419C"/>
    <w:rsid w:val="00695206"/>
    <w:rsid w:val="00697EBD"/>
    <w:rsid w:val="006A2726"/>
    <w:rsid w:val="006B1344"/>
    <w:rsid w:val="006B188E"/>
    <w:rsid w:val="006B6476"/>
    <w:rsid w:val="006C2A77"/>
    <w:rsid w:val="006C2B7E"/>
    <w:rsid w:val="006C6182"/>
    <w:rsid w:val="006D0366"/>
    <w:rsid w:val="006D394F"/>
    <w:rsid w:val="006D409B"/>
    <w:rsid w:val="006D4B63"/>
    <w:rsid w:val="006E0D86"/>
    <w:rsid w:val="006E113F"/>
    <w:rsid w:val="006E1C69"/>
    <w:rsid w:val="006E43B7"/>
    <w:rsid w:val="006E49CA"/>
    <w:rsid w:val="006E4D31"/>
    <w:rsid w:val="006E643C"/>
    <w:rsid w:val="006E786F"/>
    <w:rsid w:val="006E7FA5"/>
    <w:rsid w:val="006F0E29"/>
    <w:rsid w:val="006F14C1"/>
    <w:rsid w:val="006F495F"/>
    <w:rsid w:val="006F4FD1"/>
    <w:rsid w:val="00700FB8"/>
    <w:rsid w:val="00703148"/>
    <w:rsid w:val="00705D38"/>
    <w:rsid w:val="00706D1A"/>
    <w:rsid w:val="00707322"/>
    <w:rsid w:val="00707872"/>
    <w:rsid w:val="0071248C"/>
    <w:rsid w:val="0071280F"/>
    <w:rsid w:val="00717A4B"/>
    <w:rsid w:val="0072029D"/>
    <w:rsid w:val="007217D1"/>
    <w:rsid w:val="00722920"/>
    <w:rsid w:val="007256AE"/>
    <w:rsid w:val="007306B4"/>
    <w:rsid w:val="0073333E"/>
    <w:rsid w:val="00734884"/>
    <w:rsid w:val="00740321"/>
    <w:rsid w:val="007419C0"/>
    <w:rsid w:val="007424B9"/>
    <w:rsid w:val="00745BD4"/>
    <w:rsid w:val="0074666B"/>
    <w:rsid w:val="00750661"/>
    <w:rsid w:val="00750CE5"/>
    <w:rsid w:val="0075281F"/>
    <w:rsid w:val="007554B0"/>
    <w:rsid w:val="00756FD0"/>
    <w:rsid w:val="00757E25"/>
    <w:rsid w:val="00760E3D"/>
    <w:rsid w:val="00771621"/>
    <w:rsid w:val="007728D7"/>
    <w:rsid w:val="007778F1"/>
    <w:rsid w:val="00777B0C"/>
    <w:rsid w:val="00782969"/>
    <w:rsid w:val="00786A72"/>
    <w:rsid w:val="00795368"/>
    <w:rsid w:val="00795BC4"/>
    <w:rsid w:val="00795CF3"/>
    <w:rsid w:val="007A6741"/>
    <w:rsid w:val="007A71FC"/>
    <w:rsid w:val="007B25CE"/>
    <w:rsid w:val="007B38E9"/>
    <w:rsid w:val="007B3BE9"/>
    <w:rsid w:val="007B485C"/>
    <w:rsid w:val="007C1DC6"/>
    <w:rsid w:val="007C2F47"/>
    <w:rsid w:val="007C6964"/>
    <w:rsid w:val="007C7BAB"/>
    <w:rsid w:val="007D0EEC"/>
    <w:rsid w:val="007D118A"/>
    <w:rsid w:val="007D2857"/>
    <w:rsid w:val="007D2CE8"/>
    <w:rsid w:val="007D4F50"/>
    <w:rsid w:val="007E0573"/>
    <w:rsid w:val="007E30BC"/>
    <w:rsid w:val="007E3B2D"/>
    <w:rsid w:val="007E4850"/>
    <w:rsid w:val="007E72F5"/>
    <w:rsid w:val="007F1260"/>
    <w:rsid w:val="007F254C"/>
    <w:rsid w:val="007F35F8"/>
    <w:rsid w:val="007F5477"/>
    <w:rsid w:val="007F5597"/>
    <w:rsid w:val="007F6665"/>
    <w:rsid w:val="007F7091"/>
    <w:rsid w:val="007F776F"/>
    <w:rsid w:val="008018D6"/>
    <w:rsid w:val="008028B6"/>
    <w:rsid w:val="008035AD"/>
    <w:rsid w:val="00807097"/>
    <w:rsid w:val="0080788B"/>
    <w:rsid w:val="00815F54"/>
    <w:rsid w:val="00816034"/>
    <w:rsid w:val="00816A01"/>
    <w:rsid w:val="0082030D"/>
    <w:rsid w:val="008211E3"/>
    <w:rsid w:val="008226E3"/>
    <w:rsid w:val="0082367B"/>
    <w:rsid w:val="00832E99"/>
    <w:rsid w:val="00835BBC"/>
    <w:rsid w:val="0084251F"/>
    <w:rsid w:val="00844D91"/>
    <w:rsid w:val="0085274C"/>
    <w:rsid w:val="008535D6"/>
    <w:rsid w:val="00862415"/>
    <w:rsid w:val="00862D04"/>
    <w:rsid w:val="00866475"/>
    <w:rsid w:val="008676F7"/>
    <w:rsid w:val="00870B3F"/>
    <w:rsid w:val="008710AD"/>
    <w:rsid w:val="00872180"/>
    <w:rsid w:val="0087384C"/>
    <w:rsid w:val="00873BB2"/>
    <w:rsid w:val="0088017D"/>
    <w:rsid w:val="00880A5C"/>
    <w:rsid w:val="0088119A"/>
    <w:rsid w:val="008816C7"/>
    <w:rsid w:val="00882D6B"/>
    <w:rsid w:val="0088428D"/>
    <w:rsid w:val="00884BC3"/>
    <w:rsid w:val="0088585D"/>
    <w:rsid w:val="00893CF9"/>
    <w:rsid w:val="00896A33"/>
    <w:rsid w:val="008A5115"/>
    <w:rsid w:val="008A5477"/>
    <w:rsid w:val="008B4275"/>
    <w:rsid w:val="008B4A63"/>
    <w:rsid w:val="008C0590"/>
    <w:rsid w:val="008C3ADB"/>
    <w:rsid w:val="008C3AFC"/>
    <w:rsid w:val="008C3EC0"/>
    <w:rsid w:val="008C4422"/>
    <w:rsid w:val="008C5C8B"/>
    <w:rsid w:val="008D1233"/>
    <w:rsid w:val="008D3DD1"/>
    <w:rsid w:val="008D4FF2"/>
    <w:rsid w:val="008E56DF"/>
    <w:rsid w:val="008E5B66"/>
    <w:rsid w:val="008E74FD"/>
    <w:rsid w:val="008E78DC"/>
    <w:rsid w:val="008F01D8"/>
    <w:rsid w:val="008F5BD6"/>
    <w:rsid w:val="008F7F45"/>
    <w:rsid w:val="009001ED"/>
    <w:rsid w:val="00900F55"/>
    <w:rsid w:val="00902E46"/>
    <w:rsid w:val="00904027"/>
    <w:rsid w:val="00915752"/>
    <w:rsid w:val="00916320"/>
    <w:rsid w:val="00916EF6"/>
    <w:rsid w:val="00921453"/>
    <w:rsid w:val="00921CE4"/>
    <w:rsid w:val="00923045"/>
    <w:rsid w:val="0092329D"/>
    <w:rsid w:val="00924652"/>
    <w:rsid w:val="00925B9E"/>
    <w:rsid w:val="00932C25"/>
    <w:rsid w:val="0093380E"/>
    <w:rsid w:val="0093401C"/>
    <w:rsid w:val="00934039"/>
    <w:rsid w:val="00936A8E"/>
    <w:rsid w:val="00941D1D"/>
    <w:rsid w:val="0094230C"/>
    <w:rsid w:val="009440BE"/>
    <w:rsid w:val="009456D9"/>
    <w:rsid w:val="0094750A"/>
    <w:rsid w:val="00947E95"/>
    <w:rsid w:val="00954BC2"/>
    <w:rsid w:val="00954CD4"/>
    <w:rsid w:val="0096127C"/>
    <w:rsid w:val="00962EC3"/>
    <w:rsid w:val="00964A59"/>
    <w:rsid w:val="0096662F"/>
    <w:rsid w:val="00967216"/>
    <w:rsid w:val="009707EA"/>
    <w:rsid w:val="009708AA"/>
    <w:rsid w:val="00971EE9"/>
    <w:rsid w:val="009729FC"/>
    <w:rsid w:val="009735A9"/>
    <w:rsid w:val="009742DC"/>
    <w:rsid w:val="00980CF2"/>
    <w:rsid w:val="0098141C"/>
    <w:rsid w:val="00981493"/>
    <w:rsid w:val="00982691"/>
    <w:rsid w:val="00984B41"/>
    <w:rsid w:val="00985C7A"/>
    <w:rsid w:val="00986AC4"/>
    <w:rsid w:val="00986D8D"/>
    <w:rsid w:val="00987B54"/>
    <w:rsid w:val="00991007"/>
    <w:rsid w:val="00995967"/>
    <w:rsid w:val="00995F3E"/>
    <w:rsid w:val="00997165"/>
    <w:rsid w:val="009B13F3"/>
    <w:rsid w:val="009B4F28"/>
    <w:rsid w:val="009B731E"/>
    <w:rsid w:val="009C1FB0"/>
    <w:rsid w:val="009C2325"/>
    <w:rsid w:val="009C26FB"/>
    <w:rsid w:val="009C5967"/>
    <w:rsid w:val="009D0150"/>
    <w:rsid w:val="009D4017"/>
    <w:rsid w:val="009D63AB"/>
    <w:rsid w:val="009E444E"/>
    <w:rsid w:val="009E569E"/>
    <w:rsid w:val="009E6002"/>
    <w:rsid w:val="009E65AB"/>
    <w:rsid w:val="009F1965"/>
    <w:rsid w:val="009F1EF0"/>
    <w:rsid w:val="009F1F2F"/>
    <w:rsid w:val="009F272E"/>
    <w:rsid w:val="009F3DD2"/>
    <w:rsid w:val="009F40E8"/>
    <w:rsid w:val="009F4D25"/>
    <w:rsid w:val="009F6B9E"/>
    <w:rsid w:val="009F6C15"/>
    <w:rsid w:val="00A01BC1"/>
    <w:rsid w:val="00A0240F"/>
    <w:rsid w:val="00A11E74"/>
    <w:rsid w:val="00A12490"/>
    <w:rsid w:val="00A1388F"/>
    <w:rsid w:val="00A16BB6"/>
    <w:rsid w:val="00A16D54"/>
    <w:rsid w:val="00A16DB0"/>
    <w:rsid w:val="00A1700E"/>
    <w:rsid w:val="00A2230A"/>
    <w:rsid w:val="00A251B6"/>
    <w:rsid w:val="00A259A6"/>
    <w:rsid w:val="00A32200"/>
    <w:rsid w:val="00A3679A"/>
    <w:rsid w:val="00A36A8B"/>
    <w:rsid w:val="00A417FF"/>
    <w:rsid w:val="00A41D69"/>
    <w:rsid w:val="00A435CE"/>
    <w:rsid w:val="00A44D5B"/>
    <w:rsid w:val="00A45974"/>
    <w:rsid w:val="00A52083"/>
    <w:rsid w:val="00A52343"/>
    <w:rsid w:val="00A529CC"/>
    <w:rsid w:val="00A52EFE"/>
    <w:rsid w:val="00A534E5"/>
    <w:rsid w:val="00A5449F"/>
    <w:rsid w:val="00A54CBA"/>
    <w:rsid w:val="00A57E79"/>
    <w:rsid w:val="00A628DB"/>
    <w:rsid w:val="00A63341"/>
    <w:rsid w:val="00A6375A"/>
    <w:rsid w:val="00A63C3C"/>
    <w:rsid w:val="00A65494"/>
    <w:rsid w:val="00A67650"/>
    <w:rsid w:val="00A7203F"/>
    <w:rsid w:val="00A75558"/>
    <w:rsid w:val="00A7726D"/>
    <w:rsid w:val="00A811EF"/>
    <w:rsid w:val="00A81F77"/>
    <w:rsid w:val="00A838BA"/>
    <w:rsid w:val="00A85E50"/>
    <w:rsid w:val="00A86A3B"/>
    <w:rsid w:val="00A909A0"/>
    <w:rsid w:val="00A95A0F"/>
    <w:rsid w:val="00AA025B"/>
    <w:rsid w:val="00AA2DBB"/>
    <w:rsid w:val="00AA37DB"/>
    <w:rsid w:val="00AA3A76"/>
    <w:rsid w:val="00AA5535"/>
    <w:rsid w:val="00AA5D4C"/>
    <w:rsid w:val="00AA6C5E"/>
    <w:rsid w:val="00AB47B5"/>
    <w:rsid w:val="00AB764A"/>
    <w:rsid w:val="00AC00A9"/>
    <w:rsid w:val="00AC0C28"/>
    <w:rsid w:val="00AC1B5A"/>
    <w:rsid w:val="00AC54E7"/>
    <w:rsid w:val="00AC6D99"/>
    <w:rsid w:val="00AC6DBD"/>
    <w:rsid w:val="00AD0875"/>
    <w:rsid w:val="00AD177E"/>
    <w:rsid w:val="00AD4706"/>
    <w:rsid w:val="00AE07AC"/>
    <w:rsid w:val="00AE10EF"/>
    <w:rsid w:val="00AE4F3E"/>
    <w:rsid w:val="00AE666A"/>
    <w:rsid w:val="00AF05F5"/>
    <w:rsid w:val="00AF1269"/>
    <w:rsid w:val="00AF25B3"/>
    <w:rsid w:val="00AF39D9"/>
    <w:rsid w:val="00AF6788"/>
    <w:rsid w:val="00AF759B"/>
    <w:rsid w:val="00AF7EA3"/>
    <w:rsid w:val="00B00A48"/>
    <w:rsid w:val="00B01999"/>
    <w:rsid w:val="00B01A84"/>
    <w:rsid w:val="00B02903"/>
    <w:rsid w:val="00B02D63"/>
    <w:rsid w:val="00B052CD"/>
    <w:rsid w:val="00B05CFA"/>
    <w:rsid w:val="00B05F0D"/>
    <w:rsid w:val="00B062D6"/>
    <w:rsid w:val="00B11712"/>
    <w:rsid w:val="00B20021"/>
    <w:rsid w:val="00B226F9"/>
    <w:rsid w:val="00B231D0"/>
    <w:rsid w:val="00B253DA"/>
    <w:rsid w:val="00B253DD"/>
    <w:rsid w:val="00B2635D"/>
    <w:rsid w:val="00B27149"/>
    <w:rsid w:val="00B32B66"/>
    <w:rsid w:val="00B362F3"/>
    <w:rsid w:val="00B40999"/>
    <w:rsid w:val="00B4326D"/>
    <w:rsid w:val="00B453B9"/>
    <w:rsid w:val="00B47DF3"/>
    <w:rsid w:val="00B500BA"/>
    <w:rsid w:val="00B61B3D"/>
    <w:rsid w:val="00B65971"/>
    <w:rsid w:val="00B67F19"/>
    <w:rsid w:val="00B7272F"/>
    <w:rsid w:val="00B754CF"/>
    <w:rsid w:val="00B758A5"/>
    <w:rsid w:val="00B76D2D"/>
    <w:rsid w:val="00B76F13"/>
    <w:rsid w:val="00B77E41"/>
    <w:rsid w:val="00B831CE"/>
    <w:rsid w:val="00B83776"/>
    <w:rsid w:val="00B83ABA"/>
    <w:rsid w:val="00B83FCF"/>
    <w:rsid w:val="00B86978"/>
    <w:rsid w:val="00B86997"/>
    <w:rsid w:val="00B90DC4"/>
    <w:rsid w:val="00B93964"/>
    <w:rsid w:val="00B9452B"/>
    <w:rsid w:val="00B94BA2"/>
    <w:rsid w:val="00B963E6"/>
    <w:rsid w:val="00BA0B0D"/>
    <w:rsid w:val="00BA0F9A"/>
    <w:rsid w:val="00BA1BDA"/>
    <w:rsid w:val="00BA2D68"/>
    <w:rsid w:val="00BA6B06"/>
    <w:rsid w:val="00BB1243"/>
    <w:rsid w:val="00BB34B5"/>
    <w:rsid w:val="00BB4431"/>
    <w:rsid w:val="00BB6F88"/>
    <w:rsid w:val="00BB719D"/>
    <w:rsid w:val="00BB7551"/>
    <w:rsid w:val="00BC0417"/>
    <w:rsid w:val="00BC537F"/>
    <w:rsid w:val="00BC6F8D"/>
    <w:rsid w:val="00BD04C8"/>
    <w:rsid w:val="00BD0842"/>
    <w:rsid w:val="00BD153A"/>
    <w:rsid w:val="00BD20D7"/>
    <w:rsid w:val="00BD3C58"/>
    <w:rsid w:val="00BD417E"/>
    <w:rsid w:val="00BD4D8B"/>
    <w:rsid w:val="00BE0090"/>
    <w:rsid w:val="00BE01BB"/>
    <w:rsid w:val="00BE30C9"/>
    <w:rsid w:val="00BE367F"/>
    <w:rsid w:val="00BE3A16"/>
    <w:rsid w:val="00BE48C8"/>
    <w:rsid w:val="00BE4E45"/>
    <w:rsid w:val="00BF058D"/>
    <w:rsid w:val="00BF081B"/>
    <w:rsid w:val="00BF239F"/>
    <w:rsid w:val="00BF29B1"/>
    <w:rsid w:val="00BF2B79"/>
    <w:rsid w:val="00BF47A5"/>
    <w:rsid w:val="00BF6846"/>
    <w:rsid w:val="00C00CE5"/>
    <w:rsid w:val="00C01E1E"/>
    <w:rsid w:val="00C0244A"/>
    <w:rsid w:val="00C046BC"/>
    <w:rsid w:val="00C11F15"/>
    <w:rsid w:val="00C12693"/>
    <w:rsid w:val="00C1644B"/>
    <w:rsid w:val="00C2078D"/>
    <w:rsid w:val="00C24503"/>
    <w:rsid w:val="00C26E77"/>
    <w:rsid w:val="00C27EAF"/>
    <w:rsid w:val="00C31C5E"/>
    <w:rsid w:val="00C320AB"/>
    <w:rsid w:val="00C33E98"/>
    <w:rsid w:val="00C33F87"/>
    <w:rsid w:val="00C348B6"/>
    <w:rsid w:val="00C3499A"/>
    <w:rsid w:val="00C42F93"/>
    <w:rsid w:val="00C43024"/>
    <w:rsid w:val="00C43F70"/>
    <w:rsid w:val="00C4606E"/>
    <w:rsid w:val="00C4673B"/>
    <w:rsid w:val="00C47A4F"/>
    <w:rsid w:val="00C507D9"/>
    <w:rsid w:val="00C508C3"/>
    <w:rsid w:val="00C51BC8"/>
    <w:rsid w:val="00C535BF"/>
    <w:rsid w:val="00C55D98"/>
    <w:rsid w:val="00C62F04"/>
    <w:rsid w:val="00C64AF4"/>
    <w:rsid w:val="00C64CE6"/>
    <w:rsid w:val="00C72D83"/>
    <w:rsid w:val="00C73B63"/>
    <w:rsid w:val="00C73E93"/>
    <w:rsid w:val="00C77AA3"/>
    <w:rsid w:val="00C8167D"/>
    <w:rsid w:val="00C81B0A"/>
    <w:rsid w:val="00C839C7"/>
    <w:rsid w:val="00C86A0B"/>
    <w:rsid w:val="00C90D96"/>
    <w:rsid w:val="00C9192A"/>
    <w:rsid w:val="00C939F8"/>
    <w:rsid w:val="00C9792D"/>
    <w:rsid w:val="00CA03C2"/>
    <w:rsid w:val="00CA0FAB"/>
    <w:rsid w:val="00CA2CAB"/>
    <w:rsid w:val="00CA3EAA"/>
    <w:rsid w:val="00CA4FD3"/>
    <w:rsid w:val="00CA5C95"/>
    <w:rsid w:val="00CA7353"/>
    <w:rsid w:val="00CB0AD9"/>
    <w:rsid w:val="00CB4743"/>
    <w:rsid w:val="00CC11E1"/>
    <w:rsid w:val="00CC124E"/>
    <w:rsid w:val="00CC1574"/>
    <w:rsid w:val="00CC16C7"/>
    <w:rsid w:val="00CC1FF8"/>
    <w:rsid w:val="00CC30B3"/>
    <w:rsid w:val="00CC3B91"/>
    <w:rsid w:val="00CC3FBA"/>
    <w:rsid w:val="00CC5B87"/>
    <w:rsid w:val="00CD2205"/>
    <w:rsid w:val="00CE1286"/>
    <w:rsid w:val="00CE28B8"/>
    <w:rsid w:val="00CF1E38"/>
    <w:rsid w:val="00CF1E9F"/>
    <w:rsid w:val="00CF2607"/>
    <w:rsid w:val="00CF2CF7"/>
    <w:rsid w:val="00CF3D1A"/>
    <w:rsid w:val="00CF60CB"/>
    <w:rsid w:val="00CF6EB4"/>
    <w:rsid w:val="00CF786E"/>
    <w:rsid w:val="00D049BB"/>
    <w:rsid w:val="00D0590E"/>
    <w:rsid w:val="00D0678E"/>
    <w:rsid w:val="00D07FA1"/>
    <w:rsid w:val="00D13F3B"/>
    <w:rsid w:val="00D16E42"/>
    <w:rsid w:val="00D1731C"/>
    <w:rsid w:val="00D17F73"/>
    <w:rsid w:val="00D209AD"/>
    <w:rsid w:val="00D23A4F"/>
    <w:rsid w:val="00D23DDC"/>
    <w:rsid w:val="00D2433E"/>
    <w:rsid w:val="00D27B49"/>
    <w:rsid w:val="00D32E4A"/>
    <w:rsid w:val="00D33D19"/>
    <w:rsid w:val="00D342C0"/>
    <w:rsid w:val="00D35556"/>
    <w:rsid w:val="00D367E1"/>
    <w:rsid w:val="00D3795C"/>
    <w:rsid w:val="00D41CC7"/>
    <w:rsid w:val="00D43642"/>
    <w:rsid w:val="00D44DCC"/>
    <w:rsid w:val="00D459B5"/>
    <w:rsid w:val="00D46C36"/>
    <w:rsid w:val="00D5207B"/>
    <w:rsid w:val="00D571DD"/>
    <w:rsid w:val="00D62CEA"/>
    <w:rsid w:val="00D64C42"/>
    <w:rsid w:val="00D7199D"/>
    <w:rsid w:val="00D73447"/>
    <w:rsid w:val="00D7353A"/>
    <w:rsid w:val="00D75198"/>
    <w:rsid w:val="00D8154B"/>
    <w:rsid w:val="00D8278D"/>
    <w:rsid w:val="00D83015"/>
    <w:rsid w:val="00D8651B"/>
    <w:rsid w:val="00D90A57"/>
    <w:rsid w:val="00D9489F"/>
    <w:rsid w:val="00D971EC"/>
    <w:rsid w:val="00D97AA9"/>
    <w:rsid w:val="00DA2E4F"/>
    <w:rsid w:val="00DA38D4"/>
    <w:rsid w:val="00DA472F"/>
    <w:rsid w:val="00DB204D"/>
    <w:rsid w:val="00DB57D7"/>
    <w:rsid w:val="00DB5AA9"/>
    <w:rsid w:val="00DB5BD2"/>
    <w:rsid w:val="00DC2243"/>
    <w:rsid w:val="00DC4DB6"/>
    <w:rsid w:val="00DC5AB5"/>
    <w:rsid w:val="00DC645C"/>
    <w:rsid w:val="00DD472B"/>
    <w:rsid w:val="00DD5412"/>
    <w:rsid w:val="00DD5918"/>
    <w:rsid w:val="00DD75A9"/>
    <w:rsid w:val="00DD79F6"/>
    <w:rsid w:val="00DE082D"/>
    <w:rsid w:val="00DE2A19"/>
    <w:rsid w:val="00DE3D9E"/>
    <w:rsid w:val="00DE4707"/>
    <w:rsid w:val="00DE4A99"/>
    <w:rsid w:val="00DE4AF1"/>
    <w:rsid w:val="00DE6424"/>
    <w:rsid w:val="00DE7EB7"/>
    <w:rsid w:val="00DF027E"/>
    <w:rsid w:val="00E00875"/>
    <w:rsid w:val="00E04179"/>
    <w:rsid w:val="00E04F9D"/>
    <w:rsid w:val="00E0676D"/>
    <w:rsid w:val="00E07604"/>
    <w:rsid w:val="00E10299"/>
    <w:rsid w:val="00E1226C"/>
    <w:rsid w:val="00E14300"/>
    <w:rsid w:val="00E176BE"/>
    <w:rsid w:val="00E178E1"/>
    <w:rsid w:val="00E20A4B"/>
    <w:rsid w:val="00E23E94"/>
    <w:rsid w:val="00E243D4"/>
    <w:rsid w:val="00E247CE"/>
    <w:rsid w:val="00E252F3"/>
    <w:rsid w:val="00E4146A"/>
    <w:rsid w:val="00E43136"/>
    <w:rsid w:val="00E43F8B"/>
    <w:rsid w:val="00E44A9A"/>
    <w:rsid w:val="00E4606F"/>
    <w:rsid w:val="00E46F12"/>
    <w:rsid w:val="00E569D2"/>
    <w:rsid w:val="00E63E30"/>
    <w:rsid w:val="00E66AD7"/>
    <w:rsid w:val="00E66D0E"/>
    <w:rsid w:val="00E70172"/>
    <w:rsid w:val="00E74191"/>
    <w:rsid w:val="00E741C6"/>
    <w:rsid w:val="00E807BF"/>
    <w:rsid w:val="00E81BDA"/>
    <w:rsid w:val="00E83114"/>
    <w:rsid w:val="00E834BD"/>
    <w:rsid w:val="00E84255"/>
    <w:rsid w:val="00E84777"/>
    <w:rsid w:val="00E862E8"/>
    <w:rsid w:val="00E91320"/>
    <w:rsid w:val="00E92846"/>
    <w:rsid w:val="00E935FD"/>
    <w:rsid w:val="00EA2EFF"/>
    <w:rsid w:val="00EA4DC8"/>
    <w:rsid w:val="00EA64B4"/>
    <w:rsid w:val="00EA77D4"/>
    <w:rsid w:val="00EA7F11"/>
    <w:rsid w:val="00EB1ADF"/>
    <w:rsid w:val="00EB2310"/>
    <w:rsid w:val="00EB42D6"/>
    <w:rsid w:val="00EB5790"/>
    <w:rsid w:val="00EC0A91"/>
    <w:rsid w:val="00EC1276"/>
    <w:rsid w:val="00EC1838"/>
    <w:rsid w:val="00ED09FB"/>
    <w:rsid w:val="00ED1ECC"/>
    <w:rsid w:val="00ED43E0"/>
    <w:rsid w:val="00ED6D8B"/>
    <w:rsid w:val="00ED7F3E"/>
    <w:rsid w:val="00EE0086"/>
    <w:rsid w:val="00EE0123"/>
    <w:rsid w:val="00EE11D5"/>
    <w:rsid w:val="00EE5356"/>
    <w:rsid w:val="00EE6F2C"/>
    <w:rsid w:val="00EE7112"/>
    <w:rsid w:val="00EE7D78"/>
    <w:rsid w:val="00EF0008"/>
    <w:rsid w:val="00EF1356"/>
    <w:rsid w:val="00EF4EED"/>
    <w:rsid w:val="00EF4F85"/>
    <w:rsid w:val="00F01AE5"/>
    <w:rsid w:val="00F03333"/>
    <w:rsid w:val="00F03EAE"/>
    <w:rsid w:val="00F043F4"/>
    <w:rsid w:val="00F10111"/>
    <w:rsid w:val="00F129B6"/>
    <w:rsid w:val="00F14A4D"/>
    <w:rsid w:val="00F1624E"/>
    <w:rsid w:val="00F167A6"/>
    <w:rsid w:val="00F1739B"/>
    <w:rsid w:val="00F178AB"/>
    <w:rsid w:val="00F17A8C"/>
    <w:rsid w:val="00F2237E"/>
    <w:rsid w:val="00F257EC"/>
    <w:rsid w:val="00F27A90"/>
    <w:rsid w:val="00F33F47"/>
    <w:rsid w:val="00F3438F"/>
    <w:rsid w:val="00F34FF5"/>
    <w:rsid w:val="00F44874"/>
    <w:rsid w:val="00F46214"/>
    <w:rsid w:val="00F46C5D"/>
    <w:rsid w:val="00F50BC5"/>
    <w:rsid w:val="00F51AAE"/>
    <w:rsid w:val="00F55488"/>
    <w:rsid w:val="00F5716C"/>
    <w:rsid w:val="00F6206B"/>
    <w:rsid w:val="00F641E7"/>
    <w:rsid w:val="00F66EDC"/>
    <w:rsid w:val="00F673D2"/>
    <w:rsid w:val="00F70385"/>
    <w:rsid w:val="00F7195E"/>
    <w:rsid w:val="00F77042"/>
    <w:rsid w:val="00F778A9"/>
    <w:rsid w:val="00F81080"/>
    <w:rsid w:val="00F82289"/>
    <w:rsid w:val="00F8270A"/>
    <w:rsid w:val="00F827FC"/>
    <w:rsid w:val="00F85D6A"/>
    <w:rsid w:val="00F8650D"/>
    <w:rsid w:val="00F910FD"/>
    <w:rsid w:val="00F92217"/>
    <w:rsid w:val="00FA27DF"/>
    <w:rsid w:val="00FA7997"/>
    <w:rsid w:val="00FB0A7E"/>
    <w:rsid w:val="00FB0D31"/>
    <w:rsid w:val="00FB2C8A"/>
    <w:rsid w:val="00FC3A5D"/>
    <w:rsid w:val="00FC4BD1"/>
    <w:rsid w:val="00FC5497"/>
    <w:rsid w:val="00FD659C"/>
    <w:rsid w:val="00FE1443"/>
    <w:rsid w:val="00FE2D37"/>
    <w:rsid w:val="00FE3968"/>
    <w:rsid w:val="00FE62B1"/>
    <w:rsid w:val="00FE6DBD"/>
    <w:rsid w:val="00FF11B8"/>
    <w:rsid w:val="00FF275D"/>
    <w:rsid w:val="00FF3864"/>
    <w:rsid w:val="00FF3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17A4B"/>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717A4B"/>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uiPriority w:val="9"/>
    <w:qFormat/>
    <w:rsid w:val="00717A4B"/>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717A4B"/>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717A4B"/>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717A4B"/>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17A4B"/>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717A4B"/>
    <w:rPr>
      <w:rFonts w:ascii="Arial Black" w:hAnsi="Arial Black"/>
      <w:sz w:val="28"/>
    </w:rPr>
  </w:style>
  <w:style w:type="character" w:customStyle="1" w:styleId="Heading3Char">
    <w:name w:val="Heading 3 Char"/>
    <w:basedOn w:val="DefaultParagraphFont"/>
    <w:link w:val="Heading3"/>
    <w:rsid w:val="00717A4B"/>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717A4B"/>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717A4B"/>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717A4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7A4B"/>
    <w:rPr>
      <w:rFonts w:ascii="Tahoma" w:hAnsi="Tahoma" w:cs="Tahoma"/>
      <w:color w:val="262626" w:themeColor="text1" w:themeTint="D9"/>
      <w:sz w:val="16"/>
      <w:szCs w:val="16"/>
    </w:rPr>
  </w:style>
  <w:style w:type="paragraph" w:styleId="TOC1">
    <w:name w:val="toc 1"/>
    <w:basedOn w:val="Normal"/>
    <w:next w:val="Normal"/>
    <w:autoRedefine/>
    <w:unhideWhenUsed/>
    <w:rsid w:val="00717A4B"/>
    <w:pPr>
      <w:tabs>
        <w:tab w:val="right" w:leader="dot" w:pos="10786"/>
      </w:tabs>
      <w:spacing w:before="80" w:after="0"/>
      <w:ind w:left="144"/>
    </w:pPr>
    <w:rPr>
      <w:b/>
    </w:rPr>
  </w:style>
  <w:style w:type="paragraph" w:styleId="TOC2">
    <w:name w:val="toc 2"/>
    <w:basedOn w:val="Normal"/>
    <w:next w:val="Normal"/>
    <w:autoRedefine/>
    <w:unhideWhenUsed/>
    <w:rsid w:val="00717A4B"/>
    <w:pPr>
      <w:tabs>
        <w:tab w:val="right" w:leader="dot" w:pos="10790"/>
      </w:tabs>
      <w:spacing w:before="40" w:after="40"/>
      <w:ind w:left="288"/>
    </w:pPr>
    <w:rPr>
      <w:sz w:val="18"/>
    </w:rPr>
  </w:style>
  <w:style w:type="character" w:styleId="Hyperlink">
    <w:name w:val="Hyperlink"/>
    <w:basedOn w:val="DefaultParagraphFont"/>
    <w:uiPriority w:val="99"/>
    <w:unhideWhenUsed/>
    <w:rsid w:val="00717A4B"/>
    <w:rPr>
      <w:color w:val="0000FF" w:themeColor="hyperlink"/>
      <w:u w:val="single"/>
    </w:rPr>
  </w:style>
  <w:style w:type="character" w:styleId="BookTitle">
    <w:name w:val="Book Title"/>
    <w:basedOn w:val="DefaultParagraphFont"/>
    <w:uiPriority w:val="33"/>
    <w:rsid w:val="00717A4B"/>
    <w:rPr>
      <w:b/>
      <w:bCs/>
      <w:smallCaps/>
      <w:spacing w:val="5"/>
      <w:sz w:val="48"/>
    </w:rPr>
  </w:style>
  <w:style w:type="paragraph" w:styleId="Title">
    <w:name w:val="Title"/>
    <w:basedOn w:val="Normal"/>
    <w:next w:val="Normal"/>
    <w:link w:val="TitleChar"/>
    <w:uiPriority w:val="10"/>
    <w:unhideWhenUsed/>
    <w:rsid w:val="00717A4B"/>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717A4B"/>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717A4B"/>
    <w:pPr>
      <w:spacing w:after="0" w:line="240" w:lineRule="auto"/>
    </w:pPr>
    <w:rPr>
      <w:rFonts w:eastAsiaTheme="minorEastAsia"/>
    </w:rPr>
  </w:style>
  <w:style w:type="character" w:customStyle="1" w:styleId="NoSpacingChar">
    <w:name w:val="No Spacing Char"/>
    <w:basedOn w:val="DefaultParagraphFont"/>
    <w:link w:val="NoSpacing"/>
    <w:uiPriority w:val="4"/>
    <w:rsid w:val="00717A4B"/>
    <w:rPr>
      <w:rFonts w:eastAsiaTheme="minorEastAsia"/>
    </w:rPr>
  </w:style>
  <w:style w:type="paragraph" w:styleId="Header">
    <w:name w:val="header"/>
    <w:basedOn w:val="Normal"/>
    <w:link w:val="HeaderChar"/>
    <w:uiPriority w:val="99"/>
    <w:unhideWhenUsed/>
    <w:rsid w:val="00717A4B"/>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717A4B"/>
    <w:rPr>
      <w:rFonts w:ascii="Arial" w:hAnsi="Arial"/>
      <w:color w:val="292929"/>
      <w:sz w:val="16"/>
    </w:rPr>
  </w:style>
  <w:style w:type="paragraph" w:styleId="Footer">
    <w:name w:val="footer"/>
    <w:basedOn w:val="Normal"/>
    <w:link w:val="FooterChar"/>
    <w:uiPriority w:val="99"/>
    <w:unhideWhenUsed/>
    <w:rsid w:val="00717A4B"/>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717A4B"/>
    <w:rPr>
      <w:rFonts w:ascii="Arial" w:hAnsi="Arial"/>
      <w:color w:val="292929"/>
      <w:sz w:val="16"/>
    </w:rPr>
  </w:style>
  <w:style w:type="paragraph" w:customStyle="1" w:styleId="LabExercise">
    <w:name w:val="Lab Exercise"/>
    <w:basedOn w:val="Normal"/>
    <w:next w:val="Normal"/>
    <w:qFormat/>
    <w:rsid w:val="009E65AB"/>
    <w:pPr>
      <w:spacing w:before="0" w:after="200" w:line="276" w:lineRule="auto"/>
    </w:pPr>
    <w:rPr>
      <w:b/>
    </w:rPr>
  </w:style>
  <w:style w:type="paragraph" w:styleId="ListParagraph">
    <w:name w:val="List Paragraph"/>
    <w:basedOn w:val="Normal"/>
    <w:next w:val="Normal"/>
    <w:uiPriority w:val="34"/>
    <w:rsid w:val="00717A4B"/>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717A4B"/>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717A4B"/>
    <w:rPr>
      <w:rFonts w:ascii="Lucida Console" w:hAnsi="Lucida Console" w:cs="Courier New"/>
      <w:b/>
      <w:spacing w:val="-6"/>
      <w:sz w:val="18"/>
    </w:rPr>
  </w:style>
  <w:style w:type="paragraph" w:customStyle="1" w:styleId="NumberedBullet">
    <w:name w:val="Numbered Bullet"/>
    <w:basedOn w:val="ListParagraph"/>
    <w:uiPriority w:val="5"/>
    <w:unhideWhenUsed/>
    <w:rsid w:val="00717A4B"/>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717A4B"/>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717A4B"/>
    <w:pPr>
      <w:spacing w:before="0" w:after="0"/>
    </w:pPr>
    <w:rPr>
      <w:szCs w:val="20"/>
    </w:rPr>
  </w:style>
  <w:style w:type="character" w:customStyle="1" w:styleId="FootnoteTextChar">
    <w:name w:val="Footnote Text Char"/>
    <w:basedOn w:val="DefaultParagraphFont"/>
    <w:link w:val="FootnoteText"/>
    <w:uiPriority w:val="99"/>
    <w:semiHidden/>
    <w:rsid w:val="00717A4B"/>
    <w:rPr>
      <w:rFonts w:ascii="Arial" w:hAnsi="Arial"/>
      <w:color w:val="262626" w:themeColor="text1" w:themeTint="D9"/>
      <w:sz w:val="20"/>
      <w:szCs w:val="20"/>
    </w:rPr>
  </w:style>
  <w:style w:type="table" w:styleId="LightShading-Accent4">
    <w:name w:val="Light Shading Accent 4"/>
    <w:basedOn w:val="TableNormal"/>
    <w:uiPriority w:val="60"/>
    <w:rsid w:val="00717A4B"/>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717A4B"/>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717A4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717A4B"/>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717A4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717A4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717A4B"/>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717A4B"/>
    <w:pPr>
      <w:tabs>
        <w:tab w:val="num" w:pos="360"/>
      </w:tabs>
      <w:ind w:left="360" w:hanging="360"/>
      <w:contextualSpacing/>
    </w:pPr>
  </w:style>
  <w:style w:type="character" w:customStyle="1" w:styleId="InLineUrl">
    <w:name w:val="InLineUrl"/>
    <w:basedOn w:val="DefaultParagraphFont"/>
    <w:qFormat/>
    <w:rsid w:val="00717A4B"/>
    <w:rPr>
      <w:rFonts w:ascii="Arial" w:hAnsi="Arial"/>
      <w:b/>
      <w:sz w:val="18"/>
    </w:rPr>
  </w:style>
  <w:style w:type="paragraph" w:customStyle="1" w:styleId="LabStepNumbered">
    <w:name w:val="Lab Step Numbered"/>
    <w:link w:val="LabStepNumberedChar"/>
    <w:qFormat/>
    <w:rsid w:val="00717A4B"/>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717A4B"/>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qFormat/>
    <w:rsid w:val="009E65AB"/>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717A4B"/>
    <w:pPr>
      <w:numPr>
        <w:numId w:val="0"/>
      </w:numPr>
      <w:spacing w:before="40"/>
      <w:ind w:left="720"/>
    </w:pPr>
  </w:style>
  <w:style w:type="character" w:customStyle="1" w:styleId="LabStepScreenshotFrame">
    <w:name w:val="Lab Step Screenshot Frame"/>
    <w:basedOn w:val="DefaultParagraphFont"/>
    <w:uiPriority w:val="1"/>
    <w:qFormat/>
    <w:rsid w:val="00717A4B"/>
    <w:rPr>
      <w:noProof/>
      <w:bdr w:val="single" w:sz="2" w:space="0" w:color="DDDDDD"/>
    </w:rPr>
  </w:style>
  <w:style w:type="paragraph" w:customStyle="1" w:styleId="LabExerciseCallout">
    <w:name w:val="Lab Exercise Callout"/>
    <w:basedOn w:val="LabExerciseLeadIn"/>
    <w:qFormat/>
    <w:rsid w:val="00717A4B"/>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ExerciseText">
    <w:name w:val="Lab Exercise Text"/>
    <w:basedOn w:val="Normal"/>
    <w:qFormat/>
    <w:rsid w:val="009E65A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717A4B"/>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717A4B"/>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717A4B"/>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717A4B"/>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717A4B"/>
    <w:rPr>
      <w:rFonts w:ascii="Arial" w:hAnsi="Arial"/>
      <w:b/>
      <w:iCs/>
      <w:sz w:val="16"/>
    </w:rPr>
  </w:style>
  <w:style w:type="character" w:customStyle="1" w:styleId="InlindeCode">
    <w:name w:val="InlindeCode"/>
    <w:basedOn w:val="DefaultParagraphFont"/>
    <w:qFormat/>
    <w:rsid w:val="00717A4B"/>
    <w:rPr>
      <w:rFonts w:ascii="Lucida Console" w:hAnsi="Lucida Console"/>
      <w:b/>
      <w:sz w:val="16"/>
    </w:rPr>
  </w:style>
  <w:style w:type="table" w:customStyle="1" w:styleId="LabStepTable">
    <w:name w:val="Lab Step Table"/>
    <w:basedOn w:val="TableGrid"/>
    <w:uiPriority w:val="99"/>
    <w:rsid w:val="00717A4B"/>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9E65AB"/>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717A4B"/>
    <w:pPr>
      <w:ind w:left="792"/>
    </w:pPr>
  </w:style>
  <w:style w:type="paragraph" w:customStyle="1" w:styleId="LabStepScreenshotLevel2">
    <w:name w:val="Lab Step Screenshot Level 2"/>
    <w:basedOn w:val="LabStepScreenshot"/>
    <w:uiPriority w:val="2"/>
    <w:qFormat/>
    <w:rsid w:val="00717A4B"/>
    <w:pPr>
      <w:ind w:left="720"/>
    </w:pPr>
    <w:rPr>
      <w:noProof/>
    </w:rPr>
  </w:style>
  <w:style w:type="paragraph" w:customStyle="1" w:styleId="LabStepTableTextHeader">
    <w:name w:val="Lab Step Table Text Header"/>
    <w:basedOn w:val="LabStepTableText"/>
    <w:next w:val="LabStepTableText"/>
    <w:qFormat/>
    <w:rsid w:val="009E65AB"/>
    <w:rPr>
      <w:b/>
    </w:rPr>
  </w:style>
  <w:style w:type="paragraph" w:customStyle="1" w:styleId="LabStepTableParagraph">
    <w:name w:val="Lab Step Table Paragraph"/>
    <w:basedOn w:val="LabStepNumbered"/>
    <w:qFormat/>
    <w:rsid w:val="009E65AB"/>
    <w:pPr>
      <w:numPr>
        <w:numId w:val="0"/>
      </w:numPr>
    </w:pPr>
  </w:style>
  <w:style w:type="paragraph" w:styleId="TOCHeading">
    <w:name w:val="TOC Heading"/>
    <w:basedOn w:val="Heading1"/>
    <w:next w:val="Normal"/>
    <w:uiPriority w:val="39"/>
    <w:semiHidden/>
    <w:unhideWhenUsed/>
    <w:qFormat/>
    <w:rsid w:val="00717A4B"/>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717A4B"/>
    <w:rPr>
      <w:sz w:val="16"/>
      <w:szCs w:val="16"/>
    </w:rPr>
  </w:style>
  <w:style w:type="paragraph" w:styleId="CommentText">
    <w:name w:val="annotation text"/>
    <w:basedOn w:val="Normal"/>
    <w:link w:val="CommentTextChar"/>
    <w:uiPriority w:val="99"/>
    <w:semiHidden/>
    <w:unhideWhenUsed/>
    <w:rsid w:val="00717A4B"/>
    <w:rPr>
      <w:szCs w:val="20"/>
    </w:rPr>
  </w:style>
  <w:style w:type="character" w:customStyle="1" w:styleId="CommentTextChar">
    <w:name w:val="Comment Text Char"/>
    <w:basedOn w:val="DefaultParagraphFont"/>
    <w:link w:val="CommentText"/>
    <w:uiPriority w:val="99"/>
    <w:semiHidden/>
    <w:rsid w:val="00717A4B"/>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717A4B"/>
    <w:rPr>
      <w:b/>
      <w:bCs/>
    </w:rPr>
  </w:style>
  <w:style w:type="character" w:customStyle="1" w:styleId="CommentSubjectChar">
    <w:name w:val="Comment Subject Char"/>
    <w:basedOn w:val="CommentTextChar"/>
    <w:link w:val="CommentSubject"/>
    <w:uiPriority w:val="99"/>
    <w:semiHidden/>
    <w:rsid w:val="00717A4B"/>
    <w:rPr>
      <w:rFonts w:ascii="Arial" w:hAnsi="Arial"/>
      <w:b/>
      <w:bCs/>
      <w:color w:val="262626" w:themeColor="text1" w:themeTint="D9"/>
      <w:sz w:val="20"/>
      <w:szCs w:val="20"/>
    </w:rPr>
  </w:style>
  <w:style w:type="character" w:styleId="Strong">
    <w:name w:val="Strong"/>
    <w:basedOn w:val="DefaultParagraphFont"/>
    <w:uiPriority w:val="22"/>
    <w:qFormat/>
    <w:rsid w:val="00717A4B"/>
    <w:rPr>
      <w:b/>
      <w:bCs/>
    </w:rPr>
  </w:style>
  <w:style w:type="paragraph" w:styleId="NormalWeb">
    <w:name w:val="Normal (Web)"/>
    <w:basedOn w:val="Normal"/>
    <w:uiPriority w:val="99"/>
    <w:semiHidden/>
    <w:unhideWhenUsed/>
    <w:rsid w:val="00717A4B"/>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717A4B"/>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717A4B"/>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717A4B"/>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717A4B"/>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717A4B"/>
    <w:pPr>
      <w:spacing w:before="240"/>
      <w:ind w:left="720" w:right="720"/>
    </w:pPr>
    <w:rPr>
      <w:color w:val="1C1C1C"/>
    </w:rPr>
  </w:style>
  <w:style w:type="paragraph" w:customStyle="1" w:styleId="SlidesNotes">
    <w:name w:val="Slides Notes"/>
    <w:basedOn w:val="Normal"/>
    <w:uiPriority w:val="4"/>
    <w:rsid w:val="00717A4B"/>
    <w:pPr>
      <w:spacing w:before="240"/>
    </w:pPr>
  </w:style>
  <w:style w:type="paragraph" w:customStyle="1" w:styleId="LegalHeader">
    <w:name w:val="Legal Header"/>
    <w:basedOn w:val="Normal"/>
    <w:uiPriority w:val="3"/>
    <w:rsid w:val="00717A4B"/>
    <w:pPr>
      <w:spacing w:before="600"/>
    </w:pPr>
    <w:rPr>
      <w:b/>
      <w:color w:val="auto"/>
      <w:u w:val="single"/>
    </w:rPr>
  </w:style>
  <w:style w:type="paragraph" w:customStyle="1" w:styleId="LegalBody">
    <w:name w:val="Legal Body"/>
    <w:basedOn w:val="Normal"/>
    <w:uiPriority w:val="3"/>
    <w:rsid w:val="00717A4B"/>
    <w:rPr>
      <w:sz w:val="18"/>
    </w:rPr>
  </w:style>
  <w:style w:type="paragraph" w:customStyle="1" w:styleId="CourseInfo">
    <w:name w:val="Course Info"/>
    <w:basedOn w:val="Normal"/>
    <w:uiPriority w:val="4"/>
    <w:rsid w:val="00717A4B"/>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717A4B"/>
    <w:rPr>
      <w:rFonts w:ascii="Arial" w:hAnsi="Arial"/>
      <w:color w:val="262626" w:themeColor="text1" w:themeTint="D9"/>
      <w:sz w:val="18"/>
    </w:rPr>
  </w:style>
  <w:style w:type="paragraph" w:customStyle="1" w:styleId="Strong1">
    <w:name w:val="Strong1"/>
    <w:basedOn w:val="LabStepNumbered"/>
    <w:link w:val="strongChar"/>
    <w:uiPriority w:val="5"/>
    <w:rsid w:val="00717A4B"/>
    <w:pPr>
      <w:numPr>
        <w:numId w:val="0"/>
      </w:numPr>
      <w:ind w:left="757" w:hanging="360"/>
    </w:pPr>
    <w:rPr>
      <w:b/>
    </w:rPr>
  </w:style>
  <w:style w:type="character" w:customStyle="1" w:styleId="strongChar">
    <w:name w:val="strong Char"/>
    <w:basedOn w:val="LabStepNumberedChar"/>
    <w:link w:val="Strong1"/>
    <w:uiPriority w:val="5"/>
    <w:rsid w:val="00717A4B"/>
    <w:rPr>
      <w:rFonts w:ascii="Arial" w:hAnsi="Arial"/>
      <w:b/>
      <w:color w:val="262626" w:themeColor="text1" w:themeTint="D9"/>
      <w:sz w:val="18"/>
    </w:rPr>
  </w:style>
  <w:style w:type="paragraph" w:customStyle="1" w:styleId="CourseCode">
    <w:name w:val="Course Code"/>
    <w:basedOn w:val="Normal"/>
    <w:uiPriority w:val="4"/>
    <w:rsid w:val="00717A4B"/>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717A4B"/>
    <w:pPr>
      <w:tabs>
        <w:tab w:val="right" w:leader="dot" w:pos="10790"/>
      </w:tabs>
      <w:spacing w:before="40" w:after="0"/>
      <w:ind w:left="432"/>
    </w:pPr>
    <w:rPr>
      <w:sz w:val="16"/>
    </w:rPr>
  </w:style>
  <w:style w:type="numbering" w:customStyle="1" w:styleId="LabStepsTemplate">
    <w:name w:val="LabStepsTemplate"/>
    <w:uiPriority w:val="99"/>
    <w:rsid w:val="00717A4B"/>
    <w:pPr>
      <w:numPr>
        <w:numId w:val="4"/>
      </w:numPr>
    </w:pPr>
  </w:style>
  <w:style w:type="paragraph" w:customStyle="1" w:styleId="ModuleDescription">
    <w:name w:val="Module Description"/>
    <w:basedOn w:val="Normal"/>
    <w:uiPriority w:val="4"/>
    <w:rsid w:val="00717A4B"/>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717A4B"/>
    <w:pPr>
      <w:jc w:val="center"/>
    </w:pPr>
  </w:style>
  <w:style w:type="paragraph" w:customStyle="1" w:styleId="TopicsCoveredItem">
    <w:name w:val="Topics Covered Item"/>
    <w:basedOn w:val="Normal"/>
    <w:uiPriority w:val="4"/>
    <w:rsid w:val="00717A4B"/>
    <w:pPr>
      <w:numPr>
        <w:numId w:val="5"/>
      </w:numPr>
      <w:spacing w:before="0" w:after="0"/>
      <w:contextualSpacing/>
    </w:pPr>
  </w:style>
  <w:style w:type="paragraph" w:customStyle="1" w:styleId="ModuleIntroHeader">
    <w:name w:val="Module Intro Header"/>
    <w:basedOn w:val="Normal"/>
    <w:uiPriority w:val="4"/>
    <w:rsid w:val="00717A4B"/>
    <w:pPr>
      <w:pBdr>
        <w:bottom w:val="single" w:sz="8" w:space="1" w:color="auto"/>
      </w:pBdr>
      <w:spacing w:before="360"/>
      <w:ind w:left="288"/>
    </w:pPr>
    <w:rPr>
      <w:b/>
      <w:sz w:val="24"/>
    </w:rPr>
  </w:style>
  <w:style w:type="paragraph" w:customStyle="1" w:styleId="ModuleAgendaItem">
    <w:name w:val="Module Agenda Item"/>
    <w:basedOn w:val="Normal"/>
    <w:uiPriority w:val="4"/>
    <w:rsid w:val="00717A4B"/>
    <w:pPr>
      <w:spacing w:before="0" w:after="0"/>
      <w:ind w:left="360" w:hanging="360"/>
      <w:contextualSpacing/>
    </w:pPr>
    <w:rPr>
      <w:sz w:val="24"/>
    </w:rPr>
  </w:style>
  <w:style w:type="paragraph" w:customStyle="1" w:styleId="LabExerciseItem">
    <w:name w:val="Lab Exercise Item"/>
    <w:basedOn w:val="Normal"/>
    <w:next w:val="Normal"/>
    <w:uiPriority w:val="4"/>
    <w:qFormat/>
    <w:rsid w:val="00717A4B"/>
    <w:pPr>
      <w:spacing w:before="0" w:after="0"/>
      <w:ind w:left="360" w:hanging="360"/>
    </w:pPr>
  </w:style>
  <w:style w:type="character" w:styleId="FollowedHyperlink">
    <w:name w:val="FollowedHyperlink"/>
    <w:basedOn w:val="DefaultParagraphFont"/>
    <w:uiPriority w:val="99"/>
    <w:semiHidden/>
    <w:unhideWhenUsed/>
    <w:rsid w:val="009E65AB"/>
    <w:rPr>
      <w:color w:val="800080" w:themeColor="followedHyperlink"/>
      <w:u w:val="single"/>
    </w:rPr>
  </w:style>
  <w:style w:type="paragraph" w:customStyle="1" w:styleId="Procedureheading">
    <w:name w:val="Procedure heading"/>
    <w:basedOn w:val="Heading4"/>
    <w:next w:val="Normal"/>
    <w:uiPriority w:val="99"/>
    <w:qFormat/>
    <w:rsid w:val="009E65AB"/>
    <w:pPr>
      <w:numPr>
        <w:numId w:val="6"/>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717A4B"/>
    <w:pPr>
      <w:numPr>
        <w:ilvl w:val="1"/>
      </w:numPr>
    </w:pPr>
  </w:style>
  <w:style w:type="paragraph" w:customStyle="1" w:styleId="LabStepNumberedLevel3">
    <w:name w:val="Lab Step Numbered Level 3"/>
    <w:basedOn w:val="LabStepNumberedLevel2"/>
    <w:qFormat/>
    <w:rsid w:val="00717A4B"/>
    <w:pPr>
      <w:numPr>
        <w:ilvl w:val="2"/>
      </w:numPr>
      <w:tabs>
        <w:tab w:val="left" w:pos="994"/>
      </w:tabs>
    </w:pPr>
  </w:style>
  <w:style w:type="paragraph" w:customStyle="1" w:styleId="LabStepNumberedLevel4">
    <w:name w:val="Lab Step Numbered Level 4"/>
    <w:basedOn w:val="LabStepNumberedLevel3"/>
    <w:qFormat/>
    <w:rsid w:val="00717A4B"/>
    <w:pPr>
      <w:numPr>
        <w:ilvl w:val="3"/>
      </w:numPr>
      <w:tabs>
        <w:tab w:val="clear" w:pos="994"/>
        <w:tab w:val="left" w:pos="1627"/>
      </w:tabs>
    </w:pPr>
  </w:style>
  <w:style w:type="paragraph" w:customStyle="1" w:styleId="LabExerciseLeadIn">
    <w:name w:val="Lab Exercise Lead In"/>
    <w:basedOn w:val="Normal"/>
    <w:qFormat/>
    <w:rsid w:val="00717A4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D971EC"/>
    <w:pPr>
      <w:numPr>
        <w:numId w:val="8"/>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D971EC"/>
    <w:rPr>
      <w:rFonts w:ascii="Segoe UI Semilight" w:hAnsi="Segoe UI Semilight"/>
      <w:lang w:val="en-GB"/>
    </w:rPr>
  </w:style>
  <w:style w:type="character" w:styleId="UnresolvedMention">
    <w:name w:val="Unresolved Mention"/>
    <w:basedOn w:val="DefaultParagraphFont"/>
    <w:uiPriority w:val="99"/>
    <w:semiHidden/>
    <w:unhideWhenUsed/>
    <w:rsid w:val="00D83015"/>
    <w:rPr>
      <w:color w:val="808080"/>
      <w:shd w:val="clear" w:color="auto" w:fill="E6E6E6"/>
    </w:rPr>
  </w:style>
  <w:style w:type="table" w:customStyle="1" w:styleId="TableGrid0">
    <w:name w:val="TableGrid"/>
    <w:rsid w:val="00C939F8"/>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5.png"/><Relationship Id="rId226" Type="http://schemas.openxmlformats.org/officeDocument/2006/relationships/image" Target="media/image215.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6.png"/><Relationship Id="rId237" Type="http://schemas.openxmlformats.org/officeDocument/2006/relationships/image" Target="media/image226.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6.png"/><Relationship Id="rId227" Type="http://schemas.openxmlformats.org/officeDocument/2006/relationships/image" Target="media/image216.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header" Target="header1.xml"/><Relationship Id="rId23" Type="http://schemas.openxmlformats.org/officeDocument/2006/relationships/image" Target="media/image15.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7.png"/><Relationship Id="rId228" Type="http://schemas.openxmlformats.org/officeDocument/2006/relationships/image" Target="media/image217.png"/><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8.png"/><Relationship Id="rId239" Type="http://schemas.openxmlformats.org/officeDocument/2006/relationships/header" Target="header2.xml"/><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8.png"/><Relationship Id="rId229" Type="http://schemas.openxmlformats.org/officeDocument/2006/relationships/image" Target="media/image218.png"/><Relationship Id="rId240" Type="http://schemas.openxmlformats.org/officeDocument/2006/relationships/footer" Target="footer1.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hyperlink" Target="https://bbspalabs.sharepoint.com" TargetMode="Externa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9.png"/><Relationship Id="rId230" Type="http://schemas.openxmlformats.org/officeDocument/2006/relationships/image" Target="media/image219.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199.png"/><Relationship Id="rId220" Type="http://schemas.openxmlformats.org/officeDocument/2006/relationships/hyperlink" Target="https://web.powerapps.com" TargetMode="External"/><Relationship Id="rId241"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1.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5.png"/><Relationship Id="rId26" Type="http://schemas.openxmlformats.org/officeDocument/2006/relationships/image" Target="media/image18.png"/><Relationship Id="rId231" Type="http://schemas.openxmlformats.org/officeDocument/2006/relationships/image" Target="media/image220.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8.png"/><Relationship Id="rId221" Type="http://schemas.openxmlformats.org/officeDocument/2006/relationships/image" Target="media/image210.png"/><Relationship Id="rId242" Type="http://schemas.openxmlformats.org/officeDocument/2006/relationships/header" Target="header3.xml"/><Relationship Id="rId37" Type="http://schemas.openxmlformats.org/officeDocument/2006/relationships/hyperlink" Target="https://make.powerapps.com/" TargetMode="External"/><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1.png"/><Relationship Id="rId232" Type="http://schemas.openxmlformats.org/officeDocument/2006/relationships/image" Target="media/image221.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1.png"/><Relationship Id="rId243" Type="http://schemas.openxmlformats.org/officeDocument/2006/relationships/footer" Target="footer3.xml"/><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2.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2.png"/><Relationship Id="rId244"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3.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1.png"/><Relationship Id="rId224" Type="http://schemas.openxmlformats.org/officeDocument/2006/relationships/image" Target="media/image213.png"/><Relationship Id="rId245" Type="http://schemas.openxmlformats.org/officeDocument/2006/relationships/theme" Target="theme/theme1.xml"/><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4.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hyperlink" Target="https://make.powerapps.com" TargetMode="External"/><Relationship Id="rId225" Type="http://schemas.openxmlformats.org/officeDocument/2006/relationships/image" Target="media/image214.png"/><Relationship Id="rId106" Type="http://schemas.openxmlformats.org/officeDocument/2006/relationships/image" Target="media/image97.png"/><Relationship Id="rId127" Type="http://schemas.openxmlformats.org/officeDocument/2006/relationships/image" Target="media/image118.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595514-90D2-41E0-8435-393B6BB03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3078</TotalTime>
  <Pages>51</Pages>
  <Words>6597</Words>
  <Characters>37606</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Andrew Connell Inc.</Company>
  <LinksUpToDate>false</LinksUpToDate>
  <CharactersWithSpaces>44115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Connell</dc:creator>
  <cp:lastModifiedBy>Ted Pattison</cp:lastModifiedBy>
  <cp:revision>49</cp:revision>
  <cp:lastPrinted>2019-03-25T18:00:00Z</cp:lastPrinted>
  <dcterms:created xsi:type="dcterms:W3CDTF">2019-02-22T21:32:00Z</dcterms:created>
  <dcterms:modified xsi:type="dcterms:W3CDTF">2020-04-28T03:33:00Z</dcterms:modified>
</cp:coreProperties>
</file>